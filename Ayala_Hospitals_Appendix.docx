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7AD8C" w14:textId="03D9C9EA" w:rsidR="008562A5" w:rsidRDefault="008562A5">
      <w:pPr>
        <w:rPr>
          <w:rFonts w:cstheme="minorHAnsi"/>
        </w:rPr>
      </w:pPr>
    </w:p>
    <w:p w14:paraId="090591C8" w14:textId="0294BEB9" w:rsidR="00324309" w:rsidRPr="00324309" w:rsidRDefault="008562A5" w:rsidP="00324309">
      <w:pPr>
        <w:pStyle w:val="ChapterTitle"/>
      </w:pPr>
      <w:bookmarkStart w:id="0" w:name="_Toc452145033"/>
      <w:r w:rsidRPr="00324309">
        <w:t>A</w:t>
      </w:r>
      <w:r w:rsidR="00B27780" w:rsidRPr="00324309">
        <w:t>PPENDIX</w:t>
      </w:r>
      <w:bookmarkEnd w:id="0"/>
      <w:r w:rsidR="00324309" w:rsidRPr="00324309">
        <w:t>: CYBER-ATTACK RESPONSE PROCEDURES TEMPLATE</w:t>
      </w:r>
    </w:p>
    <w:p w14:paraId="3DB81034" w14:textId="2CB3F18A" w:rsidR="00324309" w:rsidRDefault="00324309" w:rsidP="00324309">
      <w:pPr>
        <w:pStyle w:val="NoteTipCaution"/>
      </w:pPr>
      <w:r>
        <w:t>Soft copy of these forms (fully editable with fillable fields) is available for download from www.apress.com/</w:t>
      </w:r>
      <w:r w:rsidRPr="00324309">
        <w:t>978</w:t>
      </w:r>
      <w:r>
        <w:t>1</w:t>
      </w:r>
      <w:r w:rsidRPr="00324309">
        <w:t>484221549</w:t>
      </w:r>
      <w:r>
        <w:t>.</w:t>
      </w:r>
    </w:p>
    <w:p w14:paraId="4877FC95" w14:textId="77777777" w:rsidR="00324309" w:rsidRPr="00324309" w:rsidRDefault="00324309" w:rsidP="00324309">
      <w:pPr>
        <w:pStyle w:val="BodyTextFirst"/>
        <w:rPr>
          <w:rStyle w:val="Strong"/>
        </w:rPr>
      </w:pPr>
      <w:r w:rsidRPr="00324309">
        <w:rPr>
          <w:rStyle w:val="Strong"/>
        </w:rPr>
        <w:t>&lt;&lt;Facility Name&gt;&gt;</w:t>
      </w:r>
    </w:p>
    <w:p w14:paraId="3E21C894" w14:textId="343410A5" w:rsidR="00324309" w:rsidRPr="00324309" w:rsidRDefault="00324309" w:rsidP="00324309">
      <w:pPr>
        <w:pStyle w:val="BodyTextFirst"/>
        <w:rPr>
          <w:rStyle w:val="Strong"/>
        </w:rPr>
      </w:pPr>
      <w:r w:rsidRPr="00324309">
        <w:rPr>
          <w:rStyle w:val="Strong"/>
        </w:rPr>
        <w:t>&lt;&lt;Date Prepared&gt;&gt;</w:t>
      </w:r>
    </w:p>
    <w:p w14:paraId="7E6A41A0" w14:textId="257375EC" w:rsidR="00F71374" w:rsidRPr="00324309" w:rsidRDefault="00324309" w:rsidP="00324309">
      <w:pPr>
        <w:pStyle w:val="BodyTextFirst"/>
        <w:rPr>
          <w:rStyle w:val="Strong"/>
        </w:rPr>
      </w:pPr>
      <w:r w:rsidRPr="00324309">
        <w:rPr>
          <w:rStyle w:val="Strong"/>
        </w:rPr>
        <w:t>&lt;&lt;</w:t>
      </w:r>
      <w:r w:rsidR="00F71374" w:rsidRPr="00324309">
        <w:rPr>
          <w:rStyle w:val="Strong"/>
        </w:rPr>
        <w:t>Approved by: ___________________</w:t>
      </w:r>
      <w:r w:rsidRPr="00324309">
        <w:rPr>
          <w:rStyle w:val="Strong"/>
        </w:rPr>
        <w:t>&gt;&gt;</w:t>
      </w:r>
    </w:p>
    <w:p w14:paraId="68CA1CC5" w14:textId="77777777" w:rsidR="00324309" w:rsidRDefault="00324309" w:rsidP="00324309">
      <w:pPr>
        <w:pStyle w:val="BodyTextFirst"/>
        <w:rPr>
          <w:rStyle w:val="Strong"/>
        </w:rPr>
      </w:pPr>
      <w:r w:rsidRPr="00324309">
        <w:rPr>
          <w:rStyle w:val="Strong"/>
        </w:rPr>
        <w:t>&lt;&lt;</w:t>
      </w:r>
      <w:r w:rsidR="00F71374" w:rsidRPr="00324309">
        <w:rPr>
          <w:rStyle w:val="Strong"/>
        </w:rPr>
        <w:t>Date: ______________</w:t>
      </w:r>
      <w:r w:rsidRPr="00324309">
        <w:rPr>
          <w:rStyle w:val="Strong"/>
        </w:rPr>
        <w:t>&gt;&gt;</w:t>
      </w:r>
    </w:p>
    <w:p w14:paraId="2985F1F3" w14:textId="77777777" w:rsidR="00324309" w:rsidRDefault="00324309" w:rsidP="00324309">
      <w:pPr>
        <w:pStyle w:val="BodyTextFirst"/>
        <w:rPr>
          <w:rStyle w:val="Strong"/>
        </w:rPr>
      </w:pPr>
    </w:p>
    <w:p w14:paraId="129FB924" w14:textId="77777777" w:rsidR="00324309" w:rsidRDefault="00324309" w:rsidP="00324309">
      <w:pPr>
        <w:pStyle w:val="BodyTextFirst"/>
        <w:rPr>
          <w:rStyle w:val="Strong"/>
        </w:rPr>
      </w:pPr>
    </w:p>
    <w:p w14:paraId="148E66F5" w14:textId="77777777" w:rsidR="00324309" w:rsidRDefault="00324309" w:rsidP="00324309">
      <w:pPr>
        <w:pStyle w:val="BodyTextFirst"/>
        <w:rPr>
          <w:rStyle w:val="Strong"/>
        </w:rPr>
      </w:pPr>
    </w:p>
    <w:p w14:paraId="71363B5A" w14:textId="2CBEA9D4" w:rsidR="00F71374" w:rsidRPr="00324309" w:rsidRDefault="00F71374" w:rsidP="00324309">
      <w:pPr>
        <w:pStyle w:val="BodyTextFirst"/>
        <w:rPr>
          <w:rStyle w:val="Strong"/>
        </w:rPr>
      </w:pPr>
      <w:r w:rsidRPr="00324309">
        <w:rPr>
          <w:rStyle w:val="Strong"/>
        </w:rPr>
        <w:br w:type="page"/>
      </w:r>
    </w:p>
    <w:p w14:paraId="0BC8F1AE" w14:textId="6EE796FE" w:rsidR="002160A7" w:rsidRDefault="002160A7">
      <w:pPr>
        <w:rPr>
          <w:rFonts w:cstheme="minorHAnsi"/>
        </w:rPr>
      </w:pPr>
      <w:r>
        <w:rPr>
          <w:noProof/>
        </w:rPr>
        <w:lastRenderedPageBreak/>
        <w:drawing>
          <wp:inline distT="0" distB="0" distL="0" distR="0" wp14:anchorId="62B4871E" wp14:editId="09FCA2C1">
            <wp:extent cx="7171799" cy="4345741"/>
            <wp:effectExtent l="3492"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193152" cy="4358680"/>
                    </a:xfrm>
                    <a:prstGeom prst="rect">
                      <a:avLst/>
                    </a:prstGeom>
                    <a:noFill/>
                  </pic:spPr>
                </pic:pic>
              </a:graphicData>
            </a:graphic>
          </wp:inline>
        </w:drawing>
      </w:r>
    </w:p>
    <w:p w14:paraId="0FB04511" w14:textId="12DACB07" w:rsidR="00F71374" w:rsidRDefault="002160A7" w:rsidP="00324309">
      <w:pPr>
        <w:pStyle w:val="FigureCaption"/>
        <w:rPr>
          <w:rFonts w:eastAsiaTheme="majorEastAsia"/>
          <w:b/>
          <w:sz w:val="36"/>
          <w:szCs w:val="32"/>
        </w:rPr>
      </w:pPr>
      <w:r>
        <w:t>Cyber-Attack Response Procedures Flow Chart</w:t>
      </w:r>
      <w:r w:rsidR="00F71374">
        <w:br w:type="page"/>
      </w:r>
    </w:p>
    <w:p w14:paraId="7562CC24" w14:textId="5135955F" w:rsidR="008562A5" w:rsidRPr="006B421A" w:rsidRDefault="008562A5" w:rsidP="00324309">
      <w:pPr>
        <w:pStyle w:val="Heading1"/>
      </w:pPr>
      <w:bookmarkStart w:id="1" w:name="_Toc452145035"/>
      <w:r w:rsidRPr="006B421A">
        <w:lastRenderedPageBreak/>
        <w:t>H</w:t>
      </w:r>
      <w:r w:rsidR="00B27780" w:rsidRPr="006B421A">
        <w:t>OSPITAL</w:t>
      </w:r>
      <w:r w:rsidRPr="006B421A">
        <w:t xml:space="preserve"> C</w:t>
      </w:r>
      <w:r w:rsidR="00B27780" w:rsidRPr="006B421A">
        <w:t>YBER</w:t>
      </w:r>
      <w:r w:rsidRPr="006B421A">
        <w:t>-A</w:t>
      </w:r>
      <w:r w:rsidR="00B27780" w:rsidRPr="006B421A">
        <w:t>TTACK</w:t>
      </w:r>
      <w:r w:rsidRPr="006B421A">
        <w:t xml:space="preserve"> R</w:t>
      </w:r>
      <w:r w:rsidR="00B27780" w:rsidRPr="006B421A">
        <w:t>ESPONSE</w:t>
      </w:r>
      <w:r w:rsidRPr="006B421A">
        <w:t xml:space="preserve"> P</w:t>
      </w:r>
      <w:r w:rsidR="00B27780" w:rsidRPr="006B421A">
        <w:t>ROCEDURES</w:t>
      </w:r>
      <w:bookmarkEnd w:id="1"/>
    </w:p>
    <w:p w14:paraId="570EC5A3" w14:textId="5BB41278" w:rsidR="008D0AE8" w:rsidRDefault="00235E1B" w:rsidP="00324309">
      <w:pPr>
        <w:pStyle w:val="BodyTextCont"/>
      </w:pPr>
      <w:r>
        <w:t xml:space="preserve">The following forms can be downloaded and customized to create your own Cyber-Attack Response Plan.  Each form includes a </w:t>
      </w:r>
      <w:r w:rsidR="00522216">
        <w:t xml:space="preserve">brief </w:t>
      </w:r>
      <w:r>
        <w:t>description of the form, why the form is needed, who should fill out the form and how often the form should be updated.</w:t>
      </w:r>
    </w:p>
    <w:p w14:paraId="27FD83BC" w14:textId="77777777" w:rsidR="006C69E4" w:rsidRDefault="006C69E4" w:rsidP="00324309">
      <w:pPr>
        <w:pStyle w:val="Heading1"/>
      </w:pPr>
      <w:r w:rsidRPr="00A6546F">
        <w:t>Intrusion Detection System Alerts</w:t>
      </w:r>
    </w:p>
    <w:p w14:paraId="5A025785" w14:textId="77777777" w:rsidR="006C69E4" w:rsidRPr="005038A6" w:rsidRDefault="006C69E4" w:rsidP="00324309">
      <w:pPr>
        <w:pStyle w:val="BodyTextCont"/>
      </w:pPr>
      <w:r>
        <w:t>An</w:t>
      </w:r>
      <w:r w:rsidRPr="005038A6">
        <w:t xml:space="preserve"> Intrusion Detection System (IDS) is a hardware or software product that gathers and analyzes information from various areas within a </w:t>
      </w:r>
      <w:r>
        <w:t>computer network</w:t>
      </w:r>
      <w:r w:rsidRPr="005038A6">
        <w:t xml:space="preserve"> to identify possible security breaches, which include both intrusions (attacks from outside the organizations) and misuse (attacks from within the organizations.)  </w:t>
      </w:r>
    </w:p>
    <w:p w14:paraId="22D6A60B" w14:textId="77777777" w:rsidR="006C69E4" w:rsidRPr="005038A6" w:rsidRDefault="006C69E4" w:rsidP="00324309">
      <w:pPr>
        <w:pStyle w:val="BodyTextCont"/>
      </w:pPr>
      <w:r w:rsidRPr="005038A6">
        <w:t xml:space="preserve">An </w:t>
      </w:r>
      <w:proofErr w:type="gramStart"/>
      <w:r w:rsidRPr="005038A6">
        <w:t>IDS</w:t>
      </w:r>
      <w:proofErr w:type="gramEnd"/>
      <w:r w:rsidRPr="005038A6">
        <w:t xml:space="preserve"> alerts us whenever it detects suspicious behavior such as any of the </w:t>
      </w:r>
      <w:r>
        <w:t>following</w:t>
      </w:r>
      <w:r w:rsidRPr="005038A6">
        <w:t>:</w:t>
      </w:r>
    </w:p>
    <w:p w14:paraId="3DC13D35" w14:textId="77777777" w:rsidR="006C69E4" w:rsidRPr="005038A6" w:rsidRDefault="006C69E4" w:rsidP="006C69E4">
      <w:pPr>
        <w:pStyle w:val="Bullet"/>
      </w:pPr>
      <w:r w:rsidRPr="005038A6">
        <w:t>Unauthorized user logging in</w:t>
      </w:r>
    </w:p>
    <w:p w14:paraId="3955ECAD" w14:textId="77777777" w:rsidR="006C69E4" w:rsidRPr="005038A6" w:rsidRDefault="006C69E4" w:rsidP="006C69E4">
      <w:pPr>
        <w:pStyle w:val="Bullet"/>
      </w:pPr>
      <w:r w:rsidRPr="005038A6">
        <w:t>Virus or Trojan horse detected</w:t>
      </w:r>
    </w:p>
    <w:p w14:paraId="30657B32" w14:textId="77777777" w:rsidR="006C69E4" w:rsidRPr="005038A6" w:rsidRDefault="006C69E4" w:rsidP="006C69E4">
      <w:pPr>
        <w:pStyle w:val="Bullet"/>
      </w:pPr>
      <w:r w:rsidRPr="005038A6">
        <w:t>Rapid and/or continuous log-ins/log-outs</w:t>
      </w:r>
    </w:p>
    <w:p w14:paraId="4033F88B" w14:textId="77777777" w:rsidR="006C69E4" w:rsidRPr="005038A6" w:rsidRDefault="006C69E4" w:rsidP="006C69E4">
      <w:pPr>
        <w:pStyle w:val="Bullet"/>
      </w:pPr>
      <w:r w:rsidRPr="005038A6">
        <w:t>Users logging into accounts outside of normal working hours</w:t>
      </w:r>
    </w:p>
    <w:p w14:paraId="24D2BBFF" w14:textId="77777777" w:rsidR="006C69E4" w:rsidRPr="005038A6" w:rsidRDefault="006C69E4" w:rsidP="006C69E4">
      <w:pPr>
        <w:pStyle w:val="Bullet"/>
      </w:pPr>
      <w:r w:rsidRPr="005038A6">
        <w:t>Numerous failed log-in attempts</w:t>
      </w:r>
    </w:p>
    <w:p w14:paraId="4382F4C3" w14:textId="77777777" w:rsidR="006C69E4" w:rsidRPr="005038A6" w:rsidRDefault="006C69E4" w:rsidP="006C69E4">
      <w:pPr>
        <w:pStyle w:val="Bullet"/>
      </w:pPr>
      <w:r w:rsidRPr="005038A6">
        <w:t>User accounts attempting to escalate account privileges</w:t>
      </w:r>
    </w:p>
    <w:p w14:paraId="11F4AF7D" w14:textId="77777777" w:rsidR="006C69E4" w:rsidRPr="005038A6" w:rsidRDefault="006C69E4" w:rsidP="006C69E4">
      <w:pPr>
        <w:pStyle w:val="Bullet"/>
      </w:pPr>
      <w:r w:rsidRPr="005038A6">
        <w:t xml:space="preserve">Suspicious software and/or configurations on a server or workstation </w:t>
      </w:r>
    </w:p>
    <w:p w14:paraId="72FD0F4C" w14:textId="77777777" w:rsidR="006C69E4" w:rsidRPr="005038A6" w:rsidRDefault="006C69E4" w:rsidP="006C69E4">
      <w:pPr>
        <w:pStyle w:val="Bullet"/>
      </w:pPr>
      <w:r w:rsidRPr="005038A6">
        <w:t xml:space="preserve">Unusual system behavior </w:t>
      </w:r>
    </w:p>
    <w:p w14:paraId="7140BBFC" w14:textId="77777777" w:rsidR="006C69E4" w:rsidRPr="005038A6" w:rsidRDefault="006C69E4" w:rsidP="006C69E4">
      <w:pPr>
        <w:pStyle w:val="Bullet"/>
      </w:pPr>
      <w:r w:rsidRPr="005038A6">
        <w:t>Irregular process found</w:t>
      </w:r>
    </w:p>
    <w:p w14:paraId="5B78A99B" w14:textId="77777777" w:rsidR="006C69E4" w:rsidRPr="005038A6" w:rsidRDefault="006C69E4" w:rsidP="006C69E4">
      <w:pPr>
        <w:pStyle w:val="Bullet"/>
      </w:pPr>
      <w:r w:rsidRPr="005038A6">
        <w:t xml:space="preserve">Spontaneous reboots or screen saver change </w:t>
      </w:r>
    </w:p>
    <w:p w14:paraId="3F0F9146" w14:textId="77777777" w:rsidR="006C69E4" w:rsidRPr="005038A6" w:rsidRDefault="006C69E4" w:rsidP="006C69E4">
      <w:pPr>
        <w:pStyle w:val="Bullet"/>
      </w:pPr>
      <w:r w:rsidRPr="005038A6">
        <w:t xml:space="preserve">Unusually slow performance or usually active CPU </w:t>
      </w:r>
    </w:p>
    <w:p w14:paraId="53450ED5" w14:textId="77777777" w:rsidR="006C69E4" w:rsidRPr="005038A6" w:rsidRDefault="006C69E4" w:rsidP="006C69E4">
      <w:pPr>
        <w:pStyle w:val="Bullet"/>
      </w:pPr>
      <w:r w:rsidRPr="005038A6">
        <w:t xml:space="preserve">CPU cycles up and cycles down for no apparent reason </w:t>
      </w:r>
    </w:p>
    <w:p w14:paraId="1B56EA82" w14:textId="77777777" w:rsidR="006C69E4" w:rsidRPr="005038A6" w:rsidRDefault="006C69E4" w:rsidP="006C69E4">
      <w:pPr>
        <w:pStyle w:val="Bullet"/>
      </w:pPr>
      <w:r w:rsidRPr="005038A6">
        <w:t>Intermittent loss of mouse or keyboard</w:t>
      </w:r>
    </w:p>
    <w:p w14:paraId="706F2AA1" w14:textId="77777777" w:rsidR="006C69E4" w:rsidRPr="005038A6" w:rsidRDefault="006C69E4" w:rsidP="006C69E4">
      <w:pPr>
        <w:pStyle w:val="Bullet"/>
      </w:pPr>
      <w:r w:rsidRPr="005038A6">
        <w:t xml:space="preserve">Configuration files changed without user or system administrator action in operating system </w:t>
      </w:r>
    </w:p>
    <w:p w14:paraId="73C36589" w14:textId="77777777" w:rsidR="006C69E4" w:rsidRPr="005038A6" w:rsidRDefault="006C69E4" w:rsidP="006C69E4">
      <w:pPr>
        <w:pStyle w:val="Bullet"/>
      </w:pPr>
      <w:r w:rsidRPr="005038A6">
        <w:t xml:space="preserve">Configuration changes to software made without user or system administrator action </w:t>
      </w:r>
    </w:p>
    <w:p w14:paraId="2A1B2D23" w14:textId="77777777" w:rsidR="006C69E4" w:rsidRPr="005038A6" w:rsidRDefault="006C69E4" w:rsidP="006C69E4">
      <w:pPr>
        <w:pStyle w:val="Bullet"/>
      </w:pPr>
      <w:r>
        <w:t>Network</w:t>
      </w:r>
      <w:r w:rsidRPr="005038A6">
        <w:t xml:space="preserve"> unresponsive </w:t>
      </w:r>
    </w:p>
    <w:p w14:paraId="6F9F4EA2" w14:textId="77777777" w:rsidR="006C69E4" w:rsidRPr="005038A6" w:rsidRDefault="006C69E4" w:rsidP="006C69E4">
      <w:pPr>
        <w:pStyle w:val="Bullet"/>
      </w:pPr>
      <w:r w:rsidRPr="005038A6">
        <w:t xml:space="preserve">When an asset is communicating outside the bounds of the data flow baseline </w:t>
      </w:r>
    </w:p>
    <w:p w14:paraId="4D98A286" w14:textId="77777777" w:rsidR="006C69E4" w:rsidRPr="005038A6" w:rsidRDefault="006C69E4" w:rsidP="006C69E4">
      <w:pPr>
        <w:pStyle w:val="Bullet"/>
      </w:pPr>
      <w:r w:rsidRPr="005038A6">
        <w:t xml:space="preserve">HMI, OPC, and controllers not synchronized </w:t>
      </w:r>
    </w:p>
    <w:p w14:paraId="739FCA50" w14:textId="77777777" w:rsidR="006C69E4" w:rsidRPr="005038A6" w:rsidRDefault="006C69E4" w:rsidP="006C69E4">
      <w:pPr>
        <w:pStyle w:val="Bullet"/>
      </w:pPr>
      <w:r w:rsidRPr="005038A6">
        <w:t xml:space="preserve">Unexpected changes to instructions, function calls, commands, or alarm thresholds being sent from HMI or OPC to controllers </w:t>
      </w:r>
    </w:p>
    <w:p w14:paraId="542164E2" w14:textId="77777777" w:rsidR="006C69E4" w:rsidRPr="005038A6" w:rsidRDefault="006C69E4" w:rsidP="006C69E4">
      <w:pPr>
        <w:pStyle w:val="Bullet"/>
      </w:pPr>
      <w:r w:rsidRPr="005038A6">
        <w:t>HMI or OPC not updating after operator made changes to instructions, commands, or alarm thresholds</w:t>
      </w:r>
    </w:p>
    <w:p w14:paraId="20281BD4" w14:textId="77777777" w:rsidR="006C69E4" w:rsidRPr="005038A6" w:rsidRDefault="006C69E4" w:rsidP="006C69E4">
      <w:pPr>
        <w:pStyle w:val="Bullet"/>
      </w:pPr>
      <w:r w:rsidRPr="005038A6">
        <w:t xml:space="preserve">Expected changes to controllers are not appearing on controllers </w:t>
      </w:r>
    </w:p>
    <w:p w14:paraId="3DC052CE" w14:textId="77777777" w:rsidR="006C69E4" w:rsidRPr="005038A6" w:rsidRDefault="006C69E4" w:rsidP="006C69E4">
      <w:pPr>
        <w:pStyle w:val="Bullet"/>
      </w:pPr>
      <w:r w:rsidRPr="005038A6">
        <w:t xml:space="preserve">An irregular vendor patch coming from an external source, or unexpected source, to a device within the </w:t>
      </w:r>
      <w:r>
        <w:t>network</w:t>
      </w:r>
    </w:p>
    <w:p w14:paraId="16358AEC" w14:textId="77777777" w:rsidR="006C69E4" w:rsidRPr="005038A6" w:rsidRDefault="006C69E4" w:rsidP="006C69E4">
      <w:pPr>
        <w:pStyle w:val="Bullet"/>
      </w:pPr>
      <w:r w:rsidRPr="005038A6">
        <w:t xml:space="preserve">A device on the </w:t>
      </w:r>
      <w:r>
        <w:t>network</w:t>
      </w:r>
      <w:r w:rsidRPr="005038A6">
        <w:t xml:space="preserve"> is communicating with an undocumented, unauthorized, or unknown IP address</w:t>
      </w:r>
    </w:p>
    <w:p w14:paraId="1F1F2A4C" w14:textId="77777777" w:rsidR="006C69E4" w:rsidRPr="005038A6" w:rsidRDefault="006C69E4" w:rsidP="006C69E4">
      <w:pPr>
        <w:pStyle w:val="Bullet"/>
      </w:pPr>
      <w:r w:rsidRPr="005038A6">
        <w:t xml:space="preserve">A device other than authorized devices is sending field controller traffic to a </w:t>
      </w:r>
      <w:r>
        <w:t>network</w:t>
      </w:r>
      <w:r w:rsidRPr="005038A6">
        <w:t xml:space="preserve"> device</w:t>
      </w:r>
    </w:p>
    <w:p w14:paraId="09A65FAF" w14:textId="77777777" w:rsidR="006C69E4" w:rsidRPr="005038A6" w:rsidRDefault="006C69E4" w:rsidP="006C69E4">
      <w:pPr>
        <w:pStyle w:val="Bullet"/>
      </w:pPr>
      <w:r w:rsidRPr="005038A6">
        <w:lastRenderedPageBreak/>
        <w:t>Traffic coming or going to an unknown device</w:t>
      </w:r>
    </w:p>
    <w:p w14:paraId="4EB16748" w14:textId="77777777" w:rsidR="006C69E4" w:rsidRPr="005038A6" w:rsidRDefault="006C69E4" w:rsidP="006C69E4">
      <w:pPr>
        <w:pStyle w:val="Bullet"/>
      </w:pPr>
      <w:r>
        <w:t>A</w:t>
      </w:r>
      <w:r w:rsidRPr="005038A6">
        <w:t xml:space="preserve"> field controller is communicating with an unknown device</w:t>
      </w:r>
    </w:p>
    <w:p w14:paraId="06D42388" w14:textId="77777777" w:rsidR="006C69E4" w:rsidRPr="005038A6" w:rsidRDefault="006C69E4" w:rsidP="006C69E4">
      <w:pPr>
        <w:pStyle w:val="Bullet"/>
      </w:pPr>
      <w:r w:rsidRPr="005038A6">
        <w:t xml:space="preserve">A </w:t>
      </w:r>
      <w:r>
        <w:t xml:space="preserve">medical </w:t>
      </w:r>
      <w:r w:rsidRPr="005038A6">
        <w:t xml:space="preserve">device has expanded its communications to other devices within the </w:t>
      </w:r>
      <w:r>
        <w:t>network</w:t>
      </w:r>
    </w:p>
    <w:p w14:paraId="1363BAE0" w14:textId="77777777" w:rsidR="006C69E4" w:rsidRPr="005038A6" w:rsidRDefault="006C69E4" w:rsidP="00324309">
      <w:pPr>
        <w:pStyle w:val="BodyTextCont"/>
      </w:pPr>
      <w:r w:rsidRPr="005038A6">
        <w:t>As you can see, there are many “</w:t>
      </w:r>
      <w:r>
        <w:t>o</w:t>
      </w:r>
      <w:r w:rsidRPr="005038A6">
        <w:t>bservables” that tell us something is going on that we need to explore.  M</w:t>
      </w:r>
      <w:r>
        <w:t>any</w:t>
      </w:r>
      <w:r w:rsidRPr="005038A6">
        <w:t xml:space="preserve"> alerts are not malicious and </w:t>
      </w:r>
      <w:r>
        <w:t>may be</w:t>
      </w:r>
      <w:r w:rsidRPr="005038A6">
        <w:t xml:space="preserve"> due to authorized events or can otherwise be explained:</w:t>
      </w:r>
    </w:p>
    <w:p w14:paraId="7BE39623" w14:textId="77777777" w:rsidR="006C69E4" w:rsidRPr="005038A6" w:rsidRDefault="006C69E4" w:rsidP="006C69E4">
      <w:pPr>
        <w:pStyle w:val="Bullet"/>
      </w:pPr>
      <w:r w:rsidRPr="005038A6">
        <w:t xml:space="preserve">Was maintenance performed on the </w:t>
      </w:r>
      <w:r>
        <w:t>equipment</w:t>
      </w:r>
      <w:r w:rsidRPr="005038A6">
        <w:t xml:space="preserve"> or a software update installed recently?</w:t>
      </w:r>
    </w:p>
    <w:p w14:paraId="6503A922" w14:textId="77777777" w:rsidR="006C69E4" w:rsidRPr="005038A6" w:rsidRDefault="006C69E4" w:rsidP="006C69E4">
      <w:pPr>
        <w:pStyle w:val="Bullet"/>
      </w:pPr>
      <w:r w:rsidRPr="005038A6">
        <w:t>Did the equipment simply malfunction?</w:t>
      </w:r>
    </w:p>
    <w:p w14:paraId="587C7742" w14:textId="77777777" w:rsidR="006C69E4" w:rsidRPr="005038A6" w:rsidRDefault="006C69E4" w:rsidP="006C69E4">
      <w:pPr>
        <w:pStyle w:val="Bullet"/>
      </w:pPr>
      <w:r w:rsidRPr="005038A6">
        <w:t xml:space="preserve">Did the equipment lose network connectivity (outside the </w:t>
      </w:r>
      <w:r>
        <w:t>hospital</w:t>
      </w:r>
      <w:r w:rsidRPr="005038A6">
        <w:t>)?</w:t>
      </w:r>
    </w:p>
    <w:p w14:paraId="39F80D1F" w14:textId="77777777" w:rsidR="006C69E4" w:rsidRPr="005038A6" w:rsidRDefault="006C69E4" w:rsidP="006C69E4">
      <w:pPr>
        <w:pStyle w:val="Bullet"/>
      </w:pPr>
      <w:r w:rsidRPr="005038A6">
        <w:t xml:space="preserve">Was a new </w:t>
      </w:r>
      <w:r>
        <w:t>medical</w:t>
      </w:r>
      <w:r w:rsidRPr="005038A6">
        <w:t xml:space="preserve"> device installed?</w:t>
      </w:r>
    </w:p>
    <w:p w14:paraId="7C1C388C" w14:textId="77777777" w:rsidR="006C69E4" w:rsidRPr="005038A6" w:rsidRDefault="006C69E4" w:rsidP="006C69E4">
      <w:pPr>
        <w:pStyle w:val="Bullet"/>
      </w:pPr>
      <w:r w:rsidRPr="005038A6">
        <w:t xml:space="preserve">Was a </w:t>
      </w:r>
      <w:r>
        <w:t>medical</w:t>
      </w:r>
      <w:r w:rsidRPr="005038A6">
        <w:t xml:space="preserve"> device reconfigured?  Was it reconfigured correctly?</w:t>
      </w:r>
    </w:p>
    <w:p w14:paraId="61B24E57" w14:textId="77777777" w:rsidR="006C69E4" w:rsidRPr="005038A6" w:rsidRDefault="006C69E4" w:rsidP="006C69E4">
      <w:pPr>
        <w:pStyle w:val="Bullet"/>
      </w:pPr>
      <w:r w:rsidRPr="005038A6">
        <w:t>Other authorized events are causing excessive network traffic.</w:t>
      </w:r>
    </w:p>
    <w:p w14:paraId="107446A3" w14:textId="77777777" w:rsidR="006C69E4" w:rsidRPr="005038A6" w:rsidRDefault="006C69E4" w:rsidP="006C69E4">
      <w:pPr>
        <w:pStyle w:val="Bullet"/>
      </w:pPr>
      <w:r w:rsidRPr="005038A6">
        <w:t xml:space="preserve">Was an old process removed from the </w:t>
      </w:r>
      <w:r>
        <w:t>network</w:t>
      </w:r>
      <w:r w:rsidRPr="005038A6">
        <w:t>?</w:t>
      </w:r>
    </w:p>
    <w:p w14:paraId="57C68553" w14:textId="77777777" w:rsidR="006C69E4" w:rsidRPr="005038A6" w:rsidRDefault="006C69E4" w:rsidP="006C69E4">
      <w:pPr>
        <w:pStyle w:val="Bullet"/>
      </w:pPr>
      <w:r w:rsidRPr="005038A6">
        <w:t>User error.</w:t>
      </w:r>
    </w:p>
    <w:p w14:paraId="6AC08E83" w14:textId="77777777" w:rsidR="006C69E4" w:rsidRPr="005038A6" w:rsidRDefault="006C69E4" w:rsidP="00324309">
      <w:pPr>
        <w:pStyle w:val="BodyTextCont"/>
      </w:pPr>
      <w:r w:rsidRPr="005038A6">
        <w:rPr>
          <w:i/>
        </w:rPr>
        <w:t>IF</w:t>
      </w:r>
      <w:r w:rsidRPr="005038A6">
        <w:t xml:space="preserve"> a</w:t>
      </w:r>
      <w:r>
        <w:t xml:space="preserve"> </w:t>
      </w:r>
      <w:proofErr w:type="spellStart"/>
      <w:r>
        <w:t>cyber</w:t>
      </w:r>
      <w:r w:rsidRPr="005038A6">
        <w:t xml:space="preserve"> event</w:t>
      </w:r>
      <w:proofErr w:type="spellEnd"/>
      <w:r w:rsidRPr="005038A6">
        <w:t xml:space="preserve"> is detected </w:t>
      </w:r>
      <w:r w:rsidRPr="005038A6">
        <w:rPr>
          <w:i/>
        </w:rPr>
        <w:t>AND</w:t>
      </w:r>
      <w:r w:rsidRPr="005038A6">
        <w:t xml:space="preserve"> it cannot be explained, then we are compelled to perform integrity checks on EVERY server, workstation, router, network switch, firewall, controller, all printers and peripherals.</w:t>
      </w:r>
    </w:p>
    <w:p w14:paraId="36EEDB14" w14:textId="77777777" w:rsidR="006C69E4" w:rsidRPr="005038A6" w:rsidRDefault="006C69E4" w:rsidP="00324309">
      <w:pPr>
        <w:pStyle w:val="BodyTextCont"/>
      </w:pPr>
      <w:r w:rsidRPr="005038A6">
        <w:rPr>
          <w:i/>
        </w:rPr>
        <w:t>WHEN</w:t>
      </w:r>
      <w:r w:rsidRPr="005038A6">
        <w:t xml:space="preserve"> a</w:t>
      </w:r>
      <w:r>
        <w:t xml:space="preserve"> </w:t>
      </w:r>
      <w:proofErr w:type="spellStart"/>
      <w:r>
        <w:t>cyber</w:t>
      </w:r>
      <w:r w:rsidRPr="005038A6">
        <w:t xml:space="preserve"> event</w:t>
      </w:r>
      <w:proofErr w:type="spellEnd"/>
      <w:r w:rsidRPr="005038A6">
        <w:t xml:space="preserve"> is detected that may be a cyber-physical attack, a</w:t>
      </w:r>
      <w:r>
        <w:t xml:space="preserve"> Cyber</w:t>
      </w:r>
      <w:r w:rsidRPr="005038A6">
        <w:t xml:space="preserve"> Event Ticket is created and the appropriate</w:t>
      </w:r>
      <w:r>
        <w:t xml:space="preserve"> Hospital </w:t>
      </w:r>
      <w:r w:rsidRPr="005038A6">
        <w:t>Incident Response Team is called upon to investigate.</w:t>
      </w:r>
    </w:p>
    <w:p w14:paraId="37A96660" w14:textId="77777777" w:rsidR="00C73FEE" w:rsidRDefault="00C73FEE">
      <w:pPr>
        <w:spacing w:after="0" w:line="240" w:lineRule="auto"/>
        <w:rPr>
          <w:rFonts w:ascii="Arial" w:hAnsi="Arial"/>
          <w:b/>
          <w:sz w:val="34"/>
          <w:szCs w:val="36"/>
        </w:rPr>
      </w:pPr>
      <w:r>
        <w:br w:type="page"/>
      </w:r>
    </w:p>
    <w:p w14:paraId="26357EE8" w14:textId="35A5E0AF" w:rsidR="008D0AE8" w:rsidRDefault="00027850" w:rsidP="00324309">
      <w:pPr>
        <w:pStyle w:val="Heading1"/>
        <w:rPr>
          <w:rFonts w:eastAsia="Times New Roman"/>
          <w:color w:val="000000"/>
        </w:rPr>
      </w:pPr>
      <w:r w:rsidRPr="00C41E80">
        <w:lastRenderedPageBreak/>
        <w:t xml:space="preserve">CYBERSECURITY </w:t>
      </w:r>
      <w:r>
        <w:t>CONTACTS</w:t>
      </w:r>
    </w:p>
    <w:tbl>
      <w:tblPr>
        <w:tblStyle w:val="TableGrid"/>
        <w:tblpPr w:leftFromText="180" w:rightFromText="180" w:vertAnchor="text" w:horzAnchor="margin" w:tblpY="430"/>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231"/>
        <w:gridCol w:w="7149"/>
      </w:tblGrid>
      <w:tr w:rsidR="00487D37" w14:paraId="7BAC2EB7" w14:textId="77777777" w:rsidTr="000C5A07">
        <w:tc>
          <w:tcPr>
            <w:tcW w:w="1189" w:type="pct"/>
          </w:tcPr>
          <w:p w14:paraId="5955C0DC" w14:textId="652E74BE" w:rsidR="00487D37" w:rsidRPr="00B17712" w:rsidRDefault="00487D37" w:rsidP="00324309">
            <w:pPr>
              <w:pStyle w:val="TableHead"/>
            </w:pPr>
            <w:r>
              <w:t xml:space="preserve">Form </w:t>
            </w:r>
            <w:r w:rsidRPr="00B17712">
              <w:t>Description</w:t>
            </w:r>
          </w:p>
        </w:tc>
        <w:tc>
          <w:tcPr>
            <w:tcW w:w="3811" w:type="pct"/>
          </w:tcPr>
          <w:p w14:paraId="49D496DB" w14:textId="77777777" w:rsidR="00487D37" w:rsidRDefault="00487D37" w:rsidP="00324309">
            <w:pPr>
              <w:pStyle w:val="TableText"/>
            </w:pPr>
            <w:r>
              <w:t>This form instructs employee who to notify when they discover a cyber-event has occurred or when they suspect an attack is underway.</w:t>
            </w:r>
          </w:p>
        </w:tc>
      </w:tr>
      <w:tr w:rsidR="00487D37" w14:paraId="1220D8DD" w14:textId="77777777" w:rsidTr="000C5A07">
        <w:tc>
          <w:tcPr>
            <w:tcW w:w="1189" w:type="pct"/>
          </w:tcPr>
          <w:p w14:paraId="1789168C" w14:textId="77777777" w:rsidR="00487D37" w:rsidRPr="00B17712" w:rsidRDefault="00487D37" w:rsidP="00324309">
            <w:pPr>
              <w:pStyle w:val="TableHead"/>
            </w:pPr>
            <w:r w:rsidRPr="00B17712">
              <w:t>Why it’s needed</w:t>
            </w:r>
          </w:p>
        </w:tc>
        <w:tc>
          <w:tcPr>
            <w:tcW w:w="3811" w:type="pct"/>
          </w:tcPr>
          <w:p w14:paraId="0132BA47" w14:textId="77777777" w:rsidR="00487D37" w:rsidRDefault="00487D37" w:rsidP="00324309">
            <w:pPr>
              <w:pStyle w:val="TableText"/>
            </w:pPr>
            <w:r>
              <w:t xml:space="preserve">Hospital employees need to react quickly to minimize hazards to patients. The form identifies who to contact and the telephone number. </w:t>
            </w:r>
          </w:p>
        </w:tc>
      </w:tr>
      <w:tr w:rsidR="00487D37" w14:paraId="165F51B1" w14:textId="77777777" w:rsidTr="000C5A07">
        <w:tc>
          <w:tcPr>
            <w:tcW w:w="1189" w:type="pct"/>
          </w:tcPr>
          <w:p w14:paraId="112C4A11" w14:textId="77777777" w:rsidR="00487D37" w:rsidRPr="00B17712" w:rsidRDefault="00487D37" w:rsidP="00324309">
            <w:pPr>
              <w:pStyle w:val="TableHead"/>
            </w:pPr>
            <w:r w:rsidRPr="00B17712">
              <w:t>Who fills it out</w:t>
            </w:r>
          </w:p>
        </w:tc>
        <w:tc>
          <w:tcPr>
            <w:tcW w:w="3811" w:type="pct"/>
          </w:tcPr>
          <w:p w14:paraId="6B221A7E" w14:textId="77777777" w:rsidR="00487D37" w:rsidRDefault="00487D37" w:rsidP="00324309">
            <w:pPr>
              <w:pStyle w:val="TableText"/>
            </w:pPr>
            <w:r>
              <w:t>The Hospital Security Office, IT Office and Building Maintenance e</w:t>
            </w:r>
            <w:r w:rsidRPr="00AD7C47">
              <w:t>nter telephone numbers and post the information where hospital staff can see it.</w:t>
            </w:r>
            <w:r>
              <w:t xml:space="preserve">  </w:t>
            </w:r>
          </w:p>
        </w:tc>
      </w:tr>
      <w:tr w:rsidR="00487D37" w14:paraId="2F854023" w14:textId="77777777" w:rsidTr="000C5A07">
        <w:tc>
          <w:tcPr>
            <w:tcW w:w="1189" w:type="pct"/>
          </w:tcPr>
          <w:p w14:paraId="61CDC38C" w14:textId="77777777" w:rsidR="00487D37" w:rsidRPr="00B17712" w:rsidRDefault="00487D37" w:rsidP="00324309">
            <w:pPr>
              <w:pStyle w:val="TableHead"/>
            </w:pPr>
            <w:r w:rsidRPr="00B17712">
              <w:t>How often updated</w:t>
            </w:r>
          </w:p>
        </w:tc>
        <w:tc>
          <w:tcPr>
            <w:tcW w:w="3811" w:type="pct"/>
          </w:tcPr>
          <w:p w14:paraId="2DD3C04E" w14:textId="77777777" w:rsidR="00487D37" w:rsidRDefault="00487D37" w:rsidP="00324309">
            <w:pPr>
              <w:pStyle w:val="TableText"/>
            </w:pPr>
            <w:r>
              <w:t>Form should always list current contact information.</w:t>
            </w:r>
          </w:p>
        </w:tc>
      </w:tr>
    </w:tbl>
    <w:p w14:paraId="137E9B31" w14:textId="77777777" w:rsidR="00C73FEE" w:rsidRDefault="00C73FEE" w:rsidP="00C73FEE"/>
    <w:tbl>
      <w:tblPr>
        <w:tblStyle w:val="TableGrid"/>
        <w:tblW w:w="5000" w:type="pct"/>
        <w:tblLook w:val="04A0" w:firstRow="1" w:lastRow="0" w:firstColumn="1" w:lastColumn="0" w:noHBand="0" w:noVBand="1"/>
      </w:tblPr>
      <w:tblGrid>
        <w:gridCol w:w="3103"/>
        <w:gridCol w:w="6277"/>
      </w:tblGrid>
      <w:tr w:rsidR="00C73FEE" w14:paraId="78312B08" w14:textId="77777777" w:rsidTr="00C73FEE">
        <w:tc>
          <w:tcPr>
            <w:tcW w:w="5000" w:type="pct"/>
            <w:gridSpan w:val="2"/>
            <w:tcBorders>
              <w:top w:val="single" w:sz="8" w:space="0" w:color="auto"/>
              <w:left w:val="single" w:sz="8" w:space="0" w:color="auto"/>
              <w:bottom w:val="single" w:sz="12" w:space="0" w:color="auto"/>
              <w:right w:val="single" w:sz="8" w:space="0" w:color="auto"/>
            </w:tcBorders>
            <w:shd w:val="clear" w:color="auto" w:fill="auto"/>
          </w:tcPr>
          <w:p w14:paraId="58C0D17A" w14:textId="77777777" w:rsidR="00C73FEE" w:rsidRPr="00AC6E78" w:rsidRDefault="00C73FEE" w:rsidP="00C73FEE">
            <w:pPr>
              <w:pStyle w:val="TableHead"/>
            </w:pPr>
            <w:r w:rsidRPr="00AC6E78">
              <w:t xml:space="preserve">Person discovering the </w:t>
            </w:r>
            <w:r>
              <w:t>cyber-</w:t>
            </w:r>
            <w:r w:rsidRPr="00AC6E78">
              <w:t>event should call:</w:t>
            </w:r>
          </w:p>
        </w:tc>
      </w:tr>
      <w:tr w:rsidR="00C73FEE" w14:paraId="38AA1AD5" w14:textId="77777777" w:rsidTr="00C73FEE">
        <w:trPr>
          <w:trHeight w:val="332"/>
        </w:trPr>
        <w:tc>
          <w:tcPr>
            <w:tcW w:w="1654" w:type="pct"/>
            <w:tcBorders>
              <w:top w:val="single" w:sz="12" w:space="0" w:color="auto"/>
              <w:left w:val="single" w:sz="8" w:space="0" w:color="auto"/>
              <w:bottom w:val="single" w:sz="4" w:space="0" w:color="auto"/>
            </w:tcBorders>
            <w:shd w:val="clear" w:color="auto" w:fill="auto"/>
          </w:tcPr>
          <w:p w14:paraId="114CB976" w14:textId="77777777" w:rsidR="00C73FEE" w:rsidRPr="00AC6E78" w:rsidRDefault="00C73FEE" w:rsidP="00C73FEE">
            <w:pPr>
              <w:pStyle w:val="TableHead"/>
            </w:pPr>
            <w:r>
              <w:t xml:space="preserve"> </w:t>
            </w:r>
            <w:r w:rsidRPr="00AC6E78">
              <w:t>Whom to Call</w:t>
            </w:r>
          </w:p>
        </w:tc>
        <w:tc>
          <w:tcPr>
            <w:tcW w:w="3346" w:type="pct"/>
            <w:tcBorders>
              <w:top w:val="single" w:sz="12" w:space="0" w:color="auto"/>
              <w:bottom w:val="single" w:sz="4" w:space="0" w:color="auto"/>
              <w:right w:val="single" w:sz="8" w:space="0" w:color="auto"/>
            </w:tcBorders>
            <w:shd w:val="clear" w:color="auto" w:fill="auto"/>
          </w:tcPr>
          <w:p w14:paraId="47739864" w14:textId="77777777" w:rsidR="00C73FEE" w:rsidRPr="00AC6E78" w:rsidRDefault="00C73FEE" w:rsidP="00C73FEE">
            <w:pPr>
              <w:pStyle w:val="TableHead"/>
            </w:pPr>
            <w:r w:rsidRPr="00AC6E78">
              <w:t>Telephone Number</w:t>
            </w:r>
          </w:p>
        </w:tc>
      </w:tr>
      <w:tr w:rsidR="00C73FEE" w14:paraId="2B630CB6" w14:textId="77777777" w:rsidTr="00C73FEE">
        <w:tc>
          <w:tcPr>
            <w:tcW w:w="1654" w:type="pct"/>
            <w:tcBorders>
              <w:top w:val="single" w:sz="4" w:space="0" w:color="auto"/>
              <w:left w:val="single" w:sz="8" w:space="0" w:color="auto"/>
              <w:bottom w:val="single" w:sz="4" w:space="0" w:color="auto"/>
              <w:right w:val="single" w:sz="4" w:space="0" w:color="auto"/>
            </w:tcBorders>
          </w:tcPr>
          <w:p w14:paraId="70D4236F" w14:textId="77777777" w:rsidR="00C73FEE" w:rsidRPr="009864D8" w:rsidRDefault="00C73FEE" w:rsidP="00C73FEE">
            <w:pPr>
              <w:pStyle w:val="TableText"/>
            </w:pPr>
            <w:r>
              <w:t xml:space="preserve"> IT </w:t>
            </w:r>
            <w:r w:rsidRPr="009864D8">
              <w:t xml:space="preserve">Helpdesk </w:t>
            </w:r>
          </w:p>
        </w:tc>
        <w:tc>
          <w:tcPr>
            <w:tcW w:w="3346" w:type="pct"/>
            <w:tcBorders>
              <w:top w:val="single" w:sz="4" w:space="0" w:color="auto"/>
              <w:left w:val="single" w:sz="4" w:space="0" w:color="auto"/>
              <w:bottom w:val="single" w:sz="4" w:space="0" w:color="auto"/>
              <w:right w:val="single" w:sz="8" w:space="0" w:color="auto"/>
            </w:tcBorders>
          </w:tcPr>
          <w:p w14:paraId="15605329" w14:textId="77777777" w:rsidR="00C73FEE" w:rsidRPr="009864D8" w:rsidRDefault="00C73FEE" w:rsidP="00C73FEE">
            <w:pPr>
              <w:pStyle w:val="ListParagraph"/>
              <w:ind w:left="0"/>
              <w:rPr>
                <w:rFonts w:cstheme="minorHAnsi"/>
                <w:color w:val="000000"/>
              </w:rPr>
            </w:pPr>
          </w:p>
        </w:tc>
      </w:tr>
      <w:tr w:rsidR="00C73FEE" w14:paraId="40FB348C" w14:textId="77777777" w:rsidTr="00C73FEE">
        <w:tc>
          <w:tcPr>
            <w:tcW w:w="1654" w:type="pct"/>
            <w:tcBorders>
              <w:top w:val="single" w:sz="4" w:space="0" w:color="auto"/>
              <w:left w:val="single" w:sz="8" w:space="0" w:color="auto"/>
              <w:bottom w:val="single" w:sz="4" w:space="0" w:color="auto"/>
              <w:right w:val="single" w:sz="4" w:space="0" w:color="auto"/>
            </w:tcBorders>
          </w:tcPr>
          <w:p w14:paraId="11EB5A2B" w14:textId="77777777" w:rsidR="00C73FEE" w:rsidRPr="009864D8" w:rsidRDefault="00C73FEE" w:rsidP="00C73FEE">
            <w:pPr>
              <w:pStyle w:val="TableText"/>
            </w:pPr>
            <w:r>
              <w:t xml:space="preserve"> </w:t>
            </w:r>
            <w:r w:rsidRPr="003F3BB0">
              <w:t>Building Operations Office</w:t>
            </w:r>
          </w:p>
        </w:tc>
        <w:tc>
          <w:tcPr>
            <w:tcW w:w="3346" w:type="pct"/>
            <w:tcBorders>
              <w:top w:val="single" w:sz="4" w:space="0" w:color="auto"/>
              <w:left w:val="single" w:sz="4" w:space="0" w:color="auto"/>
              <w:bottom w:val="single" w:sz="4" w:space="0" w:color="auto"/>
              <w:right w:val="single" w:sz="8" w:space="0" w:color="auto"/>
            </w:tcBorders>
          </w:tcPr>
          <w:p w14:paraId="0CEED201" w14:textId="77777777" w:rsidR="00C73FEE" w:rsidRPr="009864D8" w:rsidRDefault="00C73FEE" w:rsidP="00C73FEE">
            <w:pPr>
              <w:pStyle w:val="ListParagraph"/>
              <w:ind w:left="0"/>
              <w:rPr>
                <w:rFonts w:cstheme="minorHAnsi"/>
                <w:color w:val="000000"/>
              </w:rPr>
            </w:pPr>
          </w:p>
        </w:tc>
      </w:tr>
      <w:tr w:rsidR="00C73FEE" w14:paraId="4CC3C404" w14:textId="77777777" w:rsidTr="00C73FEE">
        <w:tc>
          <w:tcPr>
            <w:tcW w:w="1654" w:type="pct"/>
            <w:tcBorders>
              <w:top w:val="single" w:sz="4" w:space="0" w:color="auto"/>
              <w:left w:val="single" w:sz="8" w:space="0" w:color="auto"/>
              <w:bottom w:val="single" w:sz="4" w:space="0" w:color="auto"/>
              <w:right w:val="single" w:sz="4" w:space="0" w:color="auto"/>
            </w:tcBorders>
          </w:tcPr>
          <w:p w14:paraId="001BC3F1" w14:textId="77777777" w:rsidR="00C73FEE" w:rsidRPr="003F3BB0" w:rsidRDefault="00C73FEE" w:rsidP="00C73FEE">
            <w:pPr>
              <w:pStyle w:val="TableText"/>
            </w:pPr>
            <w:r>
              <w:rPr>
                <w:szCs w:val="22"/>
              </w:rPr>
              <w:t xml:space="preserve"> S</w:t>
            </w:r>
            <w:r w:rsidRPr="003F3BB0">
              <w:rPr>
                <w:szCs w:val="22"/>
              </w:rPr>
              <w:t xml:space="preserve">ecurity </w:t>
            </w:r>
            <w:r>
              <w:rPr>
                <w:szCs w:val="22"/>
              </w:rPr>
              <w:t>O</w:t>
            </w:r>
            <w:r w:rsidRPr="003F3BB0">
              <w:rPr>
                <w:szCs w:val="22"/>
              </w:rPr>
              <w:t>ffice</w:t>
            </w:r>
          </w:p>
        </w:tc>
        <w:tc>
          <w:tcPr>
            <w:tcW w:w="3346" w:type="pct"/>
            <w:tcBorders>
              <w:top w:val="single" w:sz="4" w:space="0" w:color="auto"/>
              <w:left w:val="single" w:sz="4" w:space="0" w:color="auto"/>
              <w:bottom w:val="single" w:sz="4" w:space="0" w:color="auto"/>
              <w:right w:val="single" w:sz="8" w:space="0" w:color="auto"/>
            </w:tcBorders>
          </w:tcPr>
          <w:p w14:paraId="4438A94D" w14:textId="77777777" w:rsidR="00C73FEE" w:rsidRPr="009864D8" w:rsidRDefault="00C73FEE" w:rsidP="00C73FEE">
            <w:pPr>
              <w:pStyle w:val="ListParagraph"/>
              <w:ind w:left="0"/>
              <w:rPr>
                <w:rFonts w:cstheme="minorHAnsi"/>
                <w:color w:val="000000"/>
              </w:rPr>
            </w:pPr>
          </w:p>
        </w:tc>
      </w:tr>
      <w:tr w:rsidR="00C73FEE" w14:paraId="700E05B1" w14:textId="77777777" w:rsidTr="00C73FEE">
        <w:tc>
          <w:tcPr>
            <w:tcW w:w="1654" w:type="pct"/>
            <w:tcBorders>
              <w:top w:val="single" w:sz="4" w:space="0" w:color="auto"/>
              <w:left w:val="single" w:sz="8" w:space="0" w:color="auto"/>
              <w:bottom w:val="single" w:sz="4" w:space="0" w:color="auto"/>
              <w:right w:val="single" w:sz="4" w:space="0" w:color="auto"/>
            </w:tcBorders>
          </w:tcPr>
          <w:p w14:paraId="0D43BBE7" w14:textId="77777777" w:rsidR="00C73FEE" w:rsidRDefault="00C73FEE" w:rsidP="00C73FEE">
            <w:pPr>
              <w:pStyle w:val="TableText"/>
              <w:rPr>
                <w:szCs w:val="22"/>
              </w:rPr>
            </w:pPr>
            <w:r>
              <w:rPr>
                <w:szCs w:val="22"/>
              </w:rPr>
              <w:t xml:space="preserve"> IT Support Office</w:t>
            </w:r>
          </w:p>
        </w:tc>
        <w:tc>
          <w:tcPr>
            <w:tcW w:w="3346" w:type="pct"/>
            <w:tcBorders>
              <w:top w:val="single" w:sz="4" w:space="0" w:color="auto"/>
              <w:left w:val="single" w:sz="4" w:space="0" w:color="auto"/>
              <w:bottom w:val="single" w:sz="4" w:space="0" w:color="auto"/>
              <w:right w:val="single" w:sz="8" w:space="0" w:color="auto"/>
            </w:tcBorders>
          </w:tcPr>
          <w:p w14:paraId="7A8C365A" w14:textId="77777777" w:rsidR="00C73FEE" w:rsidRPr="009864D8" w:rsidRDefault="00C73FEE" w:rsidP="00C73FEE">
            <w:pPr>
              <w:pStyle w:val="ListParagraph"/>
              <w:ind w:left="0"/>
              <w:rPr>
                <w:rFonts w:cstheme="minorHAnsi"/>
                <w:color w:val="000000"/>
              </w:rPr>
            </w:pPr>
          </w:p>
        </w:tc>
      </w:tr>
      <w:tr w:rsidR="00C73FEE" w14:paraId="62866A7A" w14:textId="77777777" w:rsidTr="00C73FEE">
        <w:trPr>
          <w:trHeight w:val="377"/>
        </w:trPr>
        <w:tc>
          <w:tcPr>
            <w:tcW w:w="5000" w:type="pct"/>
            <w:gridSpan w:val="2"/>
            <w:tcBorders>
              <w:top w:val="single" w:sz="4" w:space="0" w:color="auto"/>
              <w:left w:val="single" w:sz="8" w:space="0" w:color="auto"/>
              <w:bottom w:val="single" w:sz="8" w:space="0" w:color="auto"/>
              <w:right w:val="single" w:sz="8" w:space="0" w:color="auto"/>
            </w:tcBorders>
          </w:tcPr>
          <w:p w14:paraId="64FD3FD3" w14:textId="77777777" w:rsidR="00C73FEE" w:rsidRPr="009864D8" w:rsidRDefault="00C73FEE" w:rsidP="00C73FEE">
            <w:pPr>
              <w:pStyle w:val="TableText"/>
            </w:pPr>
            <w:r>
              <w:t xml:space="preserve"> Whichever office is contacted first shall contact the other hospital offices.</w:t>
            </w:r>
          </w:p>
        </w:tc>
      </w:tr>
    </w:tbl>
    <w:p w14:paraId="59AFA894" w14:textId="77777777" w:rsidR="00C73FEE" w:rsidRDefault="00C73FEE">
      <w:pPr>
        <w:spacing w:after="0" w:line="240" w:lineRule="auto"/>
      </w:pPr>
    </w:p>
    <w:p w14:paraId="500BABE7" w14:textId="77777777" w:rsidR="00C73FEE" w:rsidRDefault="00C73FEE">
      <w:pPr>
        <w:spacing w:after="0" w:line="240" w:lineRule="auto"/>
        <w:rPr>
          <w:rFonts w:ascii="Arial" w:hAnsi="Arial"/>
          <w:b/>
          <w:sz w:val="34"/>
          <w:szCs w:val="36"/>
        </w:rPr>
      </w:pPr>
      <w:r>
        <w:br w:type="page"/>
      </w:r>
    </w:p>
    <w:p w14:paraId="283C52B5" w14:textId="2926C977" w:rsidR="00487D37" w:rsidRPr="00C41E80" w:rsidRDefault="00324309" w:rsidP="00C73FEE">
      <w:pPr>
        <w:pStyle w:val="Heading1"/>
        <w:rPr>
          <w:rFonts w:eastAsia="Times New Roman"/>
          <w:color w:val="000000"/>
          <w:sz w:val="36"/>
        </w:rPr>
      </w:pPr>
      <w:r w:rsidRPr="00341AE3">
        <w:lastRenderedPageBreak/>
        <w:t>CYBERSECURITY BREACH REPORTING FORM</w:t>
      </w:r>
      <w:r>
        <w:t xml:space="preserve"> – Page 1</w:t>
      </w:r>
    </w:p>
    <w:tbl>
      <w:tblPr>
        <w:tblStyle w:val="TableGrid"/>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488"/>
        <w:gridCol w:w="6892"/>
      </w:tblGrid>
      <w:tr w:rsidR="00487D37" w:rsidRPr="00683E8D" w14:paraId="65BEB20B" w14:textId="77777777" w:rsidTr="00730F4E">
        <w:tc>
          <w:tcPr>
            <w:tcW w:w="1326" w:type="pct"/>
          </w:tcPr>
          <w:p w14:paraId="2EDA3E12" w14:textId="06F50F04" w:rsidR="00487D37" w:rsidRPr="00683E8D" w:rsidRDefault="00BE478C" w:rsidP="00C73FEE">
            <w:pPr>
              <w:pStyle w:val="TableHead"/>
            </w:pPr>
            <w:r>
              <w:t xml:space="preserve">Form </w:t>
            </w:r>
            <w:r w:rsidR="00487D37" w:rsidRPr="00683E8D">
              <w:t>Description</w:t>
            </w:r>
          </w:p>
        </w:tc>
        <w:tc>
          <w:tcPr>
            <w:tcW w:w="3674" w:type="pct"/>
          </w:tcPr>
          <w:p w14:paraId="058BF83B" w14:textId="77777777" w:rsidR="00487D37" w:rsidRPr="00683E8D" w:rsidRDefault="00487D37" w:rsidP="00C73FEE">
            <w:pPr>
              <w:pStyle w:val="TableText"/>
            </w:pPr>
            <w:r w:rsidRPr="00683E8D">
              <w:t xml:space="preserve">This form </w:t>
            </w:r>
            <w:r>
              <w:t xml:space="preserve">is used to record </w:t>
            </w:r>
            <w:r w:rsidRPr="00683E8D">
              <w:t xml:space="preserve">a cyber-event </w:t>
            </w:r>
            <w:r>
              <w:t xml:space="preserve">that </w:t>
            </w:r>
            <w:r w:rsidRPr="00683E8D">
              <w:t xml:space="preserve">has occurred or when </w:t>
            </w:r>
            <w:r>
              <w:t>it is</w:t>
            </w:r>
            <w:r w:rsidRPr="00683E8D">
              <w:t xml:space="preserve"> suspect</w:t>
            </w:r>
            <w:r>
              <w:t>ed</w:t>
            </w:r>
            <w:r w:rsidRPr="00683E8D">
              <w:t xml:space="preserve"> an attack is underway.</w:t>
            </w:r>
          </w:p>
        </w:tc>
      </w:tr>
      <w:tr w:rsidR="00487D37" w:rsidRPr="00683E8D" w14:paraId="0E6EBB1D" w14:textId="77777777" w:rsidTr="00730F4E">
        <w:tc>
          <w:tcPr>
            <w:tcW w:w="1326" w:type="pct"/>
          </w:tcPr>
          <w:p w14:paraId="5FC13C31" w14:textId="77777777" w:rsidR="00487D37" w:rsidRPr="00683E8D" w:rsidRDefault="00487D37" w:rsidP="00C73FEE">
            <w:pPr>
              <w:pStyle w:val="TableHead"/>
            </w:pPr>
            <w:r w:rsidRPr="00683E8D">
              <w:t>Why it’s needed</w:t>
            </w:r>
          </w:p>
        </w:tc>
        <w:tc>
          <w:tcPr>
            <w:tcW w:w="3674" w:type="pct"/>
          </w:tcPr>
          <w:p w14:paraId="132F08BB" w14:textId="77777777" w:rsidR="00487D37" w:rsidRPr="00683E8D" w:rsidRDefault="00487D37" w:rsidP="00C73FEE">
            <w:pPr>
              <w:pStyle w:val="TableText"/>
            </w:pPr>
            <w:r w:rsidRPr="00683E8D">
              <w:t xml:space="preserve">The form requests information that may be valuable </w:t>
            </w:r>
            <w:r>
              <w:t xml:space="preserve">to defeat the cyber-attack and for </w:t>
            </w:r>
            <w:r w:rsidRPr="00683E8D">
              <w:t>preparing after-action report a</w:t>
            </w:r>
            <w:r>
              <w:t>s well as</w:t>
            </w:r>
            <w:r w:rsidRPr="00683E8D">
              <w:t xml:space="preserve"> to identify lessons learned to improve response in future. </w:t>
            </w:r>
          </w:p>
        </w:tc>
      </w:tr>
      <w:tr w:rsidR="00487D37" w:rsidRPr="00683E8D" w14:paraId="6D3AE033" w14:textId="77777777" w:rsidTr="00730F4E">
        <w:tc>
          <w:tcPr>
            <w:tcW w:w="1326" w:type="pct"/>
          </w:tcPr>
          <w:p w14:paraId="490CFE75" w14:textId="77777777" w:rsidR="00487D37" w:rsidRPr="00683E8D" w:rsidRDefault="00487D37" w:rsidP="00C73FEE">
            <w:pPr>
              <w:pStyle w:val="TableHead"/>
            </w:pPr>
            <w:r w:rsidRPr="00683E8D">
              <w:t>Who fills it out</w:t>
            </w:r>
          </w:p>
        </w:tc>
        <w:tc>
          <w:tcPr>
            <w:tcW w:w="3674" w:type="pct"/>
          </w:tcPr>
          <w:p w14:paraId="128AADD1" w14:textId="77777777" w:rsidR="00487D37" w:rsidRPr="00683E8D" w:rsidRDefault="00487D37" w:rsidP="00C73FEE">
            <w:pPr>
              <w:pStyle w:val="TableText"/>
            </w:pPr>
            <w:r w:rsidRPr="00683E8D">
              <w:t xml:space="preserve">The </w:t>
            </w:r>
            <w:r>
              <w:t>h</w:t>
            </w:r>
            <w:r w:rsidRPr="00683E8D">
              <w:t xml:space="preserve">ospital </w:t>
            </w:r>
            <w:r>
              <w:t>staff that is first contacted requests</w:t>
            </w:r>
            <w:r w:rsidRPr="00683E8D">
              <w:t xml:space="preserve"> the information </w:t>
            </w:r>
            <w:r>
              <w:t>from the caller and distributes to other offices</w:t>
            </w:r>
            <w:r w:rsidRPr="002D78BA">
              <w:t xml:space="preserve"> using both email and </w:t>
            </w:r>
            <w:r>
              <w:t>tele</w:t>
            </w:r>
            <w:r w:rsidRPr="002D78BA">
              <w:t>phone messages while being sure other appropriate backup personnel and designated managers are contacted</w:t>
            </w:r>
            <w:r w:rsidRPr="00683E8D">
              <w:t xml:space="preserve">.  </w:t>
            </w:r>
          </w:p>
        </w:tc>
      </w:tr>
      <w:tr w:rsidR="00487D37" w:rsidRPr="00683E8D" w14:paraId="68265038" w14:textId="77777777" w:rsidTr="00730F4E">
        <w:tc>
          <w:tcPr>
            <w:tcW w:w="1326" w:type="pct"/>
          </w:tcPr>
          <w:p w14:paraId="06B7E3FD" w14:textId="77777777" w:rsidR="00487D37" w:rsidRPr="00683E8D" w:rsidRDefault="00487D37" w:rsidP="00C73FEE">
            <w:pPr>
              <w:pStyle w:val="TableHead"/>
            </w:pPr>
            <w:r w:rsidRPr="00683E8D">
              <w:t>How often updated</w:t>
            </w:r>
          </w:p>
        </w:tc>
        <w:tc>
          <w:tcPr>
            <w:tcW w:w="3674" w:type="pct"/>
          </w:tcPr>
          <w:p w14:paraId="57B22445" w14:textId="77777777" w:rsidR="00487D37" w:rsidRPr="00683E8D" w:rsidRDefault="00487D37" w:rsidP="00C73FEE">
            <w:pPr>
              <w:pStyle w:val="TableText"/>
            </w:pPr>
            <w:r w:rsidRPr="00683E8D">
              <w:t xml:space="preserve">Form should </w:t>
            </w:r>
            <w:r>
              <w:t>be updated as new</w:t>
            </w:r>
            <w:r w:rsidRPr="00683E8D">
              <w:t xml:space="preserve"> information</w:t>
            </w:r>
            <w:r>
              <w:t xml:space="preserve"> is learned</w:t>
            </w:r>
            <w:r w:rsidRPr="00683E8D">
              <w:t>.</w:t>
            </w:r>
          </w:p>
        </w:tc>
      </w:tr>
    </w:tbl>
    <w:p w14:paraId="292BC8C7" w14:textId="77777777" w:rsidR="00C73FEE" w:rsidRDefault="00C73FEE"/>
    <w:tbl>
      <w:tblPr>
        <w:tblStyle w:val="TableGrid"/>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90"/>
        <w:gridCol w:w="4690"/>
      </w:tblGrid>
      <w:tr w:rsidR="0040480D" w:rsidRPr="00F05E32" w14:paraId="44B729F7" w14:textId="77777777" w:rsidTr="00730F4E">
        <w:tc>
          <w:tcPr>
            <w:tcW w:w="5000" w:type="pct"/>
            <w:gridSpan w:val="2"/>
            <w:tcBorders>
              <w:top w:val="single" w:sz="8" w:space="0" w:color="auto"/>
              <w:bottom w:val="single" w:sz="8" w:space="0" w:color="auto"/>
            </w:tcBorders>
            <w:shd w:val="clear" w:color="auto" w:fill="auto"/>
          </w:tcPr>
          <w:p w14:paraId="7D807937" w14:textId="77777777" w:rsidR="0040480D" w:rsidRPr="00F05E32" w:rsidRDefault="0040480D" w:rsidP="00C73FEE">
            <w:pPr>
              <w:pStyle w:val="TableHead"/>
            </w:pPr>
            <w:r w:rsidRPr="00F05E32">
              <w:t xml:space="preserve">The office alerted of the </w:t>
            </w:r>
            <w:r>
              <w:t>cyber-</w:t>
            </w:r>
            <w:r w:rsidRPr="00F05E32">
              <w:t>event will log:</w:t>
            </w:r>
          </w:p>
        </w:tc>
      </w:tr>
      <w:tr w:rsidR="0040480D" w:rsidRPr="00F05E32" w14:paraId="1BD06A95" w14:textId="77777777" w:rsidTr="00730F4E">
        <w:tc>
          <w:tcPr>
            <w:tcW w:w="2500" w:type="pct"/>
            <w:tcBorders>
              <w:top w:val="single" w:sz="8" w:space="0" w:color="auto"/>
            </w:tcBorders>
          </w:tcPr>
          <w:p w14:paraId="41D1D3A7" w14:textId="77777777" w:rsidR="0040480D" w:rsidRPr="00F05E32" w:rsidRDefault="0040480D" w:rsidP="00C73FEE">
            <w:pPr>
              <w:pStyle w:val="TableText"/>
            </w:pPr>
            <w:r>
              <w:t xml:space="preserve"> </w:t>
            </w:r>
            <w:r w:rsidRPr="00F05E32">
              <w:t>Name of the caller</w:t>
            </w:r>
          </w:p>
        </w:tc>
        <w:tc>
          <w:tcPr>
            <w:tcW w:w="2500" w:type="pct"/>
            <w:tcBorders>
              <w:top w:val="single" w:sz="8" w:space="0" w:color="auto"/>
            </w:tcBorders>
          </w:tcPr>
          <w:p w14:paraId="29B18F3A" w14:textId="77777777" w:rsidR="0040480D" w:rsidRPr="009864D8" w:rsidRDefault="0040480D" w:rsidP="00C73FEE">
            <w:pPr>
              <w:pStyle w:val="TableText"/>
            </w:pPr>
          </w:p>
        </w:tc>
      </w:tr>
      <w:tr w:rsidR="0040480D" w:rsidRPr="00F05E32" w14:paraId="23BFE4D7" w14:textId="77777777" w:rsidTr="00730F4E">
        <w:tc>
          <w:tcPr>
            <w:tcW w:w="2500" w:type="pct"/>
          </w:tcPr>
          <w:p w14:paraId="259586AF" w14:textId="77777777" w:rsidR="0040480D" w:rsidRPr="00F05E32" w:rsidRDefault="0040480D" w:rsidP="00C73FEE">
            <w:pPr>
              <w:pStyle w:val="TableText"/>
            </w:pPr>
            <w:r>
              <w:t xml:space="preserve"> </w:t>
            </w:r>
            <w:r w:rsidRPr="00F05E32">
              <w:t>Time of the call</w:t>
            </w:r>
          </w:p>
        </w:tc>
        <w:tc>
          <w:tcPr>
            <w:tcW w:w="2500" w:type="pct"/>
          </w:tcPr>
          <w:p w14:paraId="745CB605" w14:textId="77777777" w:rsidR="0040480D" w:rsidRPr="009864D8" w:rsidRDefault="0040480D" w:rsidP="00C73FEE">
            <w:pPr>
              <w:pStyle w:val="TableText"/>
            </w:pPr>
          </w:p>
        </w:tc>
      </w:tr>
      <w:tr w:rsidR="0040480D" w:rsidRPr="00F05E32" w14:paraId="312CCFEF" w14:textId="77777777" w:rsidTr="00730F4E">
        <w:tc>
          <w:tcPr>
            <w:tcW w:w="2500" w:type="pct"/>
          </w:tcPr>
          <w:p w14:paraId="13BACBDF" w14:textId="77777777" w:rsidR="0040480D" w:rsidRPr="00F05E32" w:rsidRDefault="0040480D" w:rsidP="00C73FEE">
            <w:pPr>
              <w:pStyle w:val="TableText"/>
            </w:pPr>
            <w:r>
              <w:t xml:space="preserve"> </w:t>
            </w:r>
            <w:r w:rsidRPr="00F05E32">
              <w:t>Contact information about the caller</w:t>
            </w:r>
          </w:p>
        </w:tc>
        <w:tc>
          <w:tcPr>
            <w:tcW w:w="2500" w:type="pct"/>
          </w:tcPr>
          <w:p w14:paraId="002BF398" w14:textId="77777777" w:rsidR="0040480D" w:rsidRPr="009864D8" w:rsidRDefault="0040480D" w:rsidP="00C73FEE">
            <w:pPr>
              <w:pStyle w:val="TableText"/>
            </w:pPr>
          </w:p>
        </w:tc>
      </w:tr>
      <w:tr w:rsidR="0040480D" w:rsidRPr="00F05E32" w14:paraId="35E181C6" w14:textId="77777777" w:rsidTr="00730F4E">
        <w:tc>
          <w:tcPr>
            <w:tcW w:w="2500" w:type="pct"/>
          </w:tcPr>
          <w:p w14:paraId="1F31C2C5" w14:textId="77777777" w:rsidR="0040480D" w:rsidRPr="00F05E32" w:rsidRDefault="0040480D" w:rsidP="00C73FEE">
            <w:pPr>
              <w:pStyle w:val="TableText"/>
            </w:pPr>
            <w:r>
              <w:t xml:space="preserve"> Caller physical location</w:t>
            </w:r>
          </w:p>
        </w:tc>
        <w:tc>
          <w:tcPr>
            <w:tcW w:w="2500" w:type="pct"/>
          </w:tcPr>
          <w:p w14:paraId="5309B13E" w14:textId="77777777" w:rsidR="0040480D" w:rsidRPr="009864D8" w:rsidRDefault="0040480D" w:rsidP="00C73FEE">
            <w:pPr>
              <w:pStyle w:val="TableText"/>
            </w:pPr>
          </w:p>
        </w:tc>
      </w:tr>
      <w:tr w:rsidR="0040480D" w:rsidRPr="00F05E32" w14:paraId="2214B6D3" w14:textId="77777777" w:rsidTr="00730F4E">
        <w:tc>
          <w:tcPr>
            <w:tcW w:w="2500" w:type="pct"/>
          </w:tcPr>
          <w:p w14:paraId="273C5223" w14:textId="77777777" w:rsidR="0040480D" w:rsidRPr="00F05E32" w:rsidRDefault="0040480D" w:rsidP="00C73FEE">
            <w:pPr>
              <w:pStyle w:val="TableText"/>
            </w:pPr>
            <w:r>
              <w:t xml:space="preserve"> </w:t>
            </w:r>
            <w:r w:rsidRPr="00F05E32">
              <w:t xml:space="preserve">The nature of the </w:t>
            </w:r>
            <w:r>
              <w:t>cyber-event</w:t>
            </w:r>
          </w:p>
        </w:tc>
        <w:tc>
          <w:tcPr>
            <w:tcW w:w="2500" w:type="pct"/>
          </w:tcPr>
          <w:p w14:paraId="5027CDF3" w14:textId="77777777" w:rsidR="0040480D" w:rsidRPr="009864D8" w:rsidRDefault="0040480D" w:rsidP="00C73FEE">
            <w:pPr>
              <w:pStyle w:val="TableText"/>
            </w:pPr>
          </w:p>
        </w:tc>
      </w:tr>
      <w:tr w:rsidR="0040480D" w:rsidRPr="00F05E32" w14:paraId="67040C27" w14:textId="77777777" w:rsidTr="00730F4E">
        <w:tc>
          <w:tcPr>
            <w:tcW w:w="2500" w:type="pct"/>
          </w:tcPr>
          <w:p w14:paraId="0FB68470" w14:textId="77777777" w:rsidR="0040480D" w:rsidRPr="00F05E32" w:rsidRDefault="0040480D" w:rsidP="00C73FEE">
            <w:pPr>
              <w:pStyle w:val="TableText"/>
            </w:pPr>
            <w:r>
              <w:t xml:space="preserve"> </w:t>
            </w:r>
            <w:r w:rsidRPr="00F05E32">
              <w:t xml:space="preserve">How </w:t>
            </w:r>
            <w:r>
              <w:t xml:space="preserve">was </w:t>
            </w:r>
            <w:r w:rsidRPr="00F05E32">
              <w:t xml:space="preserve">the </w:t>
            </w:r>
            <w:r>
              <w:t>cyber-event</w:t>
            </w:r>
            <w:r w:rsidRPr="00F05E32">
              <w:t xml:space="preserve"> detected?</w:t>
            </w:r>
          </w:p>
        </w:tc>
        <w:tc>
          <w:tcPr>
            <w:tcW w:w="2500" w:type="pct"/>
          </w:tcPr>
          <w:p w14:paraId="6803709C" w14:textId="77777777" w:rsidR="0040480D" w:rsidRPr="009864D8" w:rsidRDefault="0040480D" w:rsidP="00C73FEE">
            <w:pPr>
              <w:pStyle w:val="TableText"/>
            </w:pPr>
          </w:p>
        </w:tc>
      </w:tr>
      <w:tr w:rsidR="0040480D" w:rsidRPr="00F05E32" w14:paraId="1F48D334" w14:textId="77777777" w:rsidTr="00730F4E">
        <w:tc>
          <w:tcPr>
            <w:tcW w:w="2500" w:type="pct"/>
          </w:tcPr>
          <w:p w14:paraId="21531B32" w14:textId="77777777" w:rsidR="0040480D" w:rsidRPr="00F05E32" w:rsidRDefault="0040480D" w:rsidP="00C73FEE">
            <w:pPr>
              <w:pStyle w:val="TableText"/>
            </w:pPr>
            <w:r>
              <w:t xml:space="preserve"> </w:t>
            </w:r>
            <w:r w:rsidRPr="00F05E32">
              <w:t xml:space="preserve">What equipment or persons were involved? </w:t>
            </w:r>
          </w:p>
        </w:tc>
        <w:tc>
          <w:tcPr>
            <w:tcW w:w="2500" w:type="pct"/>
          </w:tcPr>
          <w:p w14:paraId="0C471DA4" w14:textId="77777777" w:rsidR="0040480D" w:rsidRPr="009864D8" w:rsidRDefault="0040480D" w:rsidP="00C73FEE">
            <w:pPr>
              <w:pStyle w:val="TableText"/>
            </w:pPr>
          </w:p>
        </w:tc>
      </w:tr>
      <w:tr w:rsidR="0040480D" w:rsidRPr="00F05E32" w14:paraId="03336465" w14:textId="77777777" w:rsidTr="00730F4E">
        <w:tc>
          <w:tcPr>
            <w:tcW w:w="2500" w:type="pct"/>
          </w:tcPr>
          <w:p w14:paraId="47DB3553" w14:textId="77777777" w:rsidR="0040480D" w:rsidRPr="00F05E32" w:rsidRDefault="0040480D" w:rsidP="00C73FEE">
            <w:pPr>
              <w:pStyle w:val="TableText"/>
            </w:pPr>
            <w:r>
              <w:t xml:space="preserve"> </w:t>
            </w:r>
            <w:r w:rsidRPr="00F05E32">
              <w:t xml:space="preserve">Location of equipment or persons involved </w:t>
            </w:r>
          </w:p>
        </w:tc>
        <w:tc>
          <w:tcPr>
            <w:tcW w:w="2500" w:type="pct"/>
          </w:tcPr>
          <w:p w14:paraId="3F999D46" w14:textId="77777777" w:rsidR="0040480D" w:rsidRPr="009864D8" w:rsidRDefault="0040480D" w:rsidP="00C73FEE">
            <w:pPr>
              <w:pStyle w:val="TableText"/>
            </w:pPr>
          </w:p>
        </w:tc>
      </w:tr>
      <w:tr w:rsidR="0040480D" w:rsidRPr="00F05E32" w14:paraId="73A11950" w14:textId="77777777" w:rsidTr="00730F4E">
        <w:tc>
          <w:tcPr>
            <w:tcW w:w="5000" w:type="pct"/>
            <w:gridSpan w:val="2"/>
          </w:tcPr>
          <w:p w14:paraId="659F21A0" w14:textId="77777777" w:rsidR="0040480D" w:rsidRDefault="0040480D" w:rsidP="00C73FEE">
            <w:pPr>
              <w:pStyle w:val="TableText"/>
            </w:pPr>
            <w:r w:rsidRPr="00916286">
              <w:rPr>
                <w:b/>
              </w:rPr>
              <w:t>Description of Breach</w:t>
            </w:r>
            <w:r>
              <w:t xml:space="preserve"> (select all that apply): </w:t>
            </w:r>
          </w:p>
          <w:p w14:paraId="24D9D40A" w14:textId="77777777" w:rsidR="0040480D" w:rsidRDefault="0040480D" w:rsidP="00C73FEE">
            <w:pPr>
              <w:pStyle w:val="TableText"/>
            </w:pPr>
            <w:r>
              <w:t>[   ]Loss or theft of device or media (e.g., computer, laptop, external hard drive, thumb drive, CD, tape)</w:t>
            </w:r>
          </w:p>
          <w:p w14:paraId="53A8571A" w14:textId="77777777" w:rsidR="0040480D" w:rsidRDefault="0040480D" w:rsidP="00C73FEE">
            <w:pPr>
              <w:pStyle w:val="TableText"/>
            </w:pPr>
            <w:r>
              <w:t xml:space="preserve">[   ]Internal system breach </w:t>
            </w:r>
          </w:p>
          <w:p w14:paraId="7C22679E" w14:textId="77777777" w:rsidR="0040480D" w:rsidRDefault="0040480D" w:rsidP="00C73FEE">
            <w:pPr>
              <w:pStyle w:val="TableText"/>
            </w:pPr>
            <w:r>
              <w:t xml:space="preserve">[   ]Insider wrongdoing </w:t>
            </w:r>
          </w:p>
          <w:p w14:paraId="4EEE1D2C" w14:textId="77777777" w:rsidR="0040480D" w:rsidRDefault="0040480D" w:rsidP="00C73FEE">
            <w:pPr>
              <w:pStyle w:val="TableText"/>
            </w:pPr>
            <w:r>
              <w:t>[   ]External system breach (e.g., hacking)</w:t>
            </w:r>
          </w:p>
          <w:p w14:paraId="1FE1F5BB" w14:textId="77777777" w:rsidR="0040480D" w:rsidRDefault="0040480D" w:rsidP="00C73FEE">
            <w:pPr>
              <w:pStyle w:val="TableText"/>
            </w:pPr>
            <w:r w:rsidRPr="00112519">
              <w:t>[   ]</w:t>
            </w:r>
            <w:r>
              <w:t>Active Medical Device Corrupted</w:t>
            </w:r>
          </w:p>
          <w:p w14:paraId="3A9CCB1E" w14:textId="77777777" w:rsidR="0040480D" w:rsidRDefault="0040480D" w:rsidP="00C73FEE">
            <w:pPr>
              <w:pStyle w:val="TableText"/>
            </w:pPr>
            <w:r w:rsidRPr="00112519">
              <w:t>[   ]</w:t>
            </w:r>
            <w:r>
              <w:t>Pass</w:t>
            </w:r>
            <w:r w:rsidRPr="00112519">
              <w:t>ive Medical Device Corrupted</w:t>
            </w:r>
            <w:r>
              <w:t xml:space="preserve"> </w:t>
            </w:r>
          </w:p>
          <w:p w14:paraId="2C2922FA" w14:textId="77777777" w:rsidR="0040480D" w:rsidRDefault="0040480D" w:rsidP="00C73FEE">
            <w:pPr>
              <w:pStyle w:val="TableText"/>
            </w:pPr>
            <w:r>
              <w:t xml:space="preserve">[   ]Inadvertent disclosure   </w:t>
            </w:r>
          </w:p>
          <w:p w14:paraId="412FABEF" w14:textId="77777777" w:rsidR="0040480D" w:rsidRDefault="0040480D" w:rsidP="00C73FEE">
            <w:pPr>
              <w:pStyle w:val="TableText"/>
            </w:pPr>
            <w:r>
              <w:t>[   ]Other (specify):</w:t>
            </w:r>
          </w:p>
          <w:p w14:paraId="0FC2345E" w14:textId="77777777" w:rsidR="0040480D" w:rsidRDefault="0040480D" w:rsidP="00C73FEE">
            <w:pPr>
              <w:pStyle w:val="TableText"/>
            </w:pPr>
          </w:p>
          <w:p w14:paraId="285FA4DC" w14:textId="77777777" w:rsidR="00C73FEE" w:rsidRDefault="00C73FEE" w:rsidP="00C73FEE">
            <w:pPr>
              <w:pStyle w:val="TableText"/>
            </w:pPr>
          </w:p>
          <w:p w14:paraId="784453ED" w14:textId="77777777" w:rsidR="00C73FEE" w:rsidRDefault="00C73FEE" w:rsidP="00C73FEE">
            <w:pPr>
              <w:pStyle w:val="TableText"/>
            </w:pPr>
          </w:p>
          <w:p w14:paraId="1FDCC5E8" w14:textId="77777777" w:rsidR="00C73FEE" w:rsidRPr="009864D8" w:rsidRDefault="00C73FEE" w:rsidP="00C73FEE">
            <w:pPr>
              <w:pStyle w:val="TableText"/>
            </w:pPr>
          </w:p>
        </w:tc>
      </w:tr>
    </w:tbl>
    <w:p w14:paraId="0D777E06" w14:textId="30CE1747" w:rsidR="00C73FEE" w:rsidRDefault="00C73FEE" w:rsidP="002A24CB">
      <w:pPr>
        <w:rPr>
          <w:rFonts w:eastAsia="Times New Roman" w:cstheme="minorHAnsi"/>
          <w:b/>
          <w:color w:val="000000"/>
          <w:sz w:val="36"/>
          <w:szCs w:val="36"/>
        </w:rPr>
      </w:pPr>
    </w:p>
    <w:p w14:paraId="6D5FC273" w14:textId="77777777" w:rsidR="00C73FEE" w:rsidRDefault="00C73FEE">
      <w:pPr>
        <w:spacing w:after="0" w:line="240" w:lineRule="auto"/>
        <w:rPr>
          <w:rFonts w:eastAsia="Times New Roman" w:cstheme="minorHAnsi"/>
          <w:b/>
          <w:color w:val="000000"/>
          <w:sz w:val="36"/>
          <w:szCs w:val="36"/>
        </w:rPr>
      </w:pPr>
      <w:r>
        <w:rPr>
          <w:rFonts w:eastAsia="Times New Roman" w:cstheme="minorHAnsi"/>
          <w:b/>
          <w:color w:val="000000"/>
          <w:sz w:val="36"/>
          <w:szCs w:val="36"/>
        </w:rPr>
        <w:br w:type="page"/>
      </w:r>
    </w:p>
    <w:p w14:paraId="6991CCD2" w14:textId="5365F896" w:rsidR="002A24CB" w:rsidRDefault="0040480D" w:rsidP="00C73FEE">
      <w:pPr>
        <w:pStyle w:val="Heading1"/>
      </w:pPr>
      <w:r w:rsidRPr="00E25DAF">
        <w:lastRenderedPageBreak/>
        <w:t>CYBERSECURITY BREACH REPORTING FORM – Page 2</w:t>
      </w:r>
    </w:p>
    <w:p w14:paraId="6920F31F" w14:textId="77777777" w:rsidR="00C73FEE" w:rsidRPr="00C73FEE" w:rsidRDefault="00C73FEE" w:rsidP="00C73FEE"/>
    <w:tbl>
      <w:tblPr>
        <w:tblStyle w:val="TableGrid2"/>
        <w:tblW w:w="5000" w:type="pct"/>
        <w:tblLook w:val="04A0" w:firstRow="1" w:lastRow="0" w:firstColumn="1" w:lastColumn="0" w:noHBand="0" w:noVBand="1"/>
      </w:tblPr>
      <w:tblGrid>
        <w:gridCol w:w="4815"/>
        <w:gridCol w:w="4761"/>
      </w:tblGrid>
      <w:tr w:rsidR="00C73FEE" w14:paraId="5B469EA6" w14:textId="77777777" w:rsidTr="00730F4E">
        <w:tc>
          <w:tcPr>
            <w:tcW w:w="5000" w:type="pct"/>
            <w:gridSpan w:val="2"/>
          </w:tcPr>
          <w:p w14:paraId="07B23923" w14:textId="77777777" w:rsidR="00C73FEE" w:rsidRPr="006450BD" w:rsidRDefault="00C73FEE" w:rsidP="00C73FEE">
            <w:pPr>
              <w:tabs>
                <w:tab w:val="num" w:pos="810"/>
              </w:tabs>
              <w:contextualSpacing/>
              <w:rPr>
                <w:rFonts w:cstheme="minorHAnsi"/>
                <w:b/>
                <w:color w:val="000000"/>
              </w:rPr>
            </w:pPr>
            <w:r w:rsidRPr="006450BD">
              <w:rPr>
                <w:rFonts w:cstheme="minorHAnsi"/>
                <w:b/>
                <w:color w:val="000000"/>
              </w:rPr>
              <w:t xml:space="preserve">The staff member could possibly add the following: </w:t>
            </w:r>
          </w:p>
        </w:tc>
      </w:tr>
      <w:tr w:rsidR="00C73FEE" w14:paraId="72941070" w14:textId="77777777" w:rsidTr="00730F4E">
        <w:tc>
          <w:tcPr>
            <w:tcW w:w="2514" w:type="pct"/>
          </w:tcPr>
          <w:p w14:paraId="3F412337" w14:textId="77777777" w:rsidR="00C73FEE" w:rsidRDefault="00C73FEE" w:rsidP="00C73FEE">
            <w:pPr>
              <w:pStyle w:val="TableText"/>
              <w:ind w:left="144" w:right="144"/>
            </w:pPr>
            <w:r>
              <w:t>Is this event an Emergency?</w:t>
            </w:r>
          </w:p>
        </w:tc>
        <w:tc>
          <w:tcPr>
            <w:tcW w:w="2486" w:type="pct"/>
          </w:tcPr>
          <w:p w14:paraId="40F0D7D0" w14:textId="77777777" w:rsidR="00C73FEE" w:rsidRPr="009864D8" w:rsidRDefault="00C73FEE" w:rsidP="00C73FEE">
            <w:pPr>
              <w:pStyle w:val="TableText"/>
            </w:pPr>
          </w:p>
        </w:tc>
      </w:tr>
      <w:tr w:rsidR="00C73FEE" w14:paraId="16CB7A4C" w14:textId="77777777" w:rsidTr="00730F4E">
        <w:tc>
          <w:tcPr>
            <w:tcW w:w="2514" w:type="pct"/>
          </w:tcPr>
          <w:p w14:paraId="35479CA3" w14:textId="77777777" w:rsidR="00C73FEE" w:rsidRPr="006450BD" w:rsidRDefault="00C73FEE" w:rsidP="00C73FEE">
            <w:pPr>
              <w:pStyle w:val="TableText"/>
              <w:ind w:left="144" w:right="144"/>
            </w:pPr>
            <w:r>
              <w:t xml:space="preserve">Are active medical devices </w:t>
            </w:r>
            <w:r w:rsidRPr="006450BD">
              <w:t>affected?</w:t>
            </w:r>
          </w:p>
        </w:tc>
        <w:tc>
          <w:tcPr>
            <w:tcW w:w="2486" w:type="pct"/>
          </w:tcPr>
          <w:p w14:paraId="1750EE1D" w14:textId="77777777" w:rsidR="00C73FEE" w:rsidRPr="009864D8" w:rsidRDefault="00C73FEE" w:rsidP="00C73FEE">
            <w:pPr>
              <w:pStyle w:val="TableText"/>
            </w:pPr>
          </w:p>
        </w:tc>
      </w:tr>
      <w:tr w:rsidR="00C73FEE" w14:paraId="3E7DD8C6" w14:textId="77777777" w:rsidTr="00730F4E">
        <w:tc>
          <w:tcPr>
            <w:tcW w:w="2514" w:type="pct"/>
          </w:tcPr>
          <w:p w14:paraId="171F6C16" w14:textId="77777777" w:rsidR="00C73FEE" w:rsidRDefault="00C73FEE" w:rsidP="00C73FEE">
            <w:pPr>
              <w:pStyle w:val="TableText"/>
              <w:ind w:left="144" w:right="144"/>
            </w:pPr>
            <w:r>
              <w:t>Has the Medical Staff been alerted?</w:t>
            </w:r>
          </w:p>
        </w:tc>
        <w:tc>
          <w:tcPr>
            <w:tcW w:w="2486" w:type="pct"/>
          </w:tcPr>
          <w:p w14:paraId="2B823D7E" w14:textId="77777777" w:rsidR="00C73FEE" w:rsidRPr="009864D8" w:rsidRDefault="00C73FEE" w:rsidP="00C73FEE">
            <w:pPr>
              <w:pStyle w:val="TableText"/>
            </w:pPr>
          </w:p>
        </w:tc>
      </w:tr>
      <w:tr w:rsidR="00C73FEE" w14:paraId="298ADAB5" w14:textId="77777777" w:rsidTr="00730F4E">
        <w:tc>
          <w:tcPr>
            <w:tcW w:w="2514" w:type="pct"/>
          </w:tcPr>
          <w:p w14:paraId="7CF20123" w14:textId="77777777" w:rsidR="00C73FEE" w:rsidRPr="006450BD" w:rsidRDefault="00C73FEE" w:rsidP="00C73FEE">
            <w:pPr>
              <w:pStyle w:val="TableText"/>
              <w:ind w:left="144" w:right="144"/>
            </w:pPr>
            <w:r w:rsidRPr="006450BD">
              <w:t xml:space="preserve">What is the severity of the potential impact? </w:t>
            </w:r>
          </w:p>
        </w:tc>
        <w:tc>
          <w:tcPr>
            <w:tcW w:w="2486" w:type="pct"/>
          </w:tcPr>
          <w:p w14:paraId="6B229A6B" w14:textId="77777777" w:rsidR="00C73FEE" w:rsidRPr="009864D8" w:rsidRDefault="00C73FEE" w:rsidP="00C73FEE">
            <w:pPr>
              <w:pStyle w:val="TableText"/>
            </w:pPr>
          </w:p>
        </w:tc>
      </w:tr>
      <w:tr w:rsidR="00C73FEE" w14:paraId="6C330D44" w14:textId="77777777" w:rsidTr="00730F4E">
        <w:tc>
          <w:tcPr>
            <w:tcW w:w="2514" w:type="pct"/>
          </w:tcPr>
          <w:p w14:paraId="4EF51184" w14:textId="77777777" w:rsidR="00C73FEE" w:rsidRDefault="00C73FEE" w:rsidP="00C73FEE">
            <w:pPr>
              <w:pStyle w:val="TableText"/>
              <w:ind w:left="144" w:right="144"/>
            </w:pPr>
            <w:r>
              <w:t>Were critical hospital building systems affected?</w:t>
            </w:r>
          </w:p>
        </w:tc>
        <w:tc>
          <w:tcPr>
            <w:tcW w:w="2486" w:type="pct"/>
          </w:tcPr>
          <w:p w14:paraId="2AADE4E6" w14:textId="77777777" w:rsidR="00C73FEE" w:rsidRPr="009864D8" w:rsidRDefault="00C73FEE" w:rsidP="00C73FEE">
            <w:pPr>
              <w:pStyle w:val="TableText"/>
            </w:pPr>
          </w:p>
        </w:tc>
      </w:tr>
      <w:tr w:rsidR="00C73FEE" w14:paraId="50A5FD5B" w14:textId="77777777" w:rsidTr="00730F4E">
        <w:tc>
          <w:tcPr>
            <w:tcW w:w="2514" w:type="pct"/>
          </w:tcPr>
          <w:p w14:paraId="7D90CF01" w14:textId="77777777" w:rsidR="00C73FEE" w:rsidRPr="006450BD" w:rsidRDefault="00C73FEE" w:rsidP="00C73FEE">
            <w:pPr>
              <w:pStyle w:val="TableText"/>
              <w:ind w:left="144" w:right="144"/>
            </w:pPr>
            <w:r w:rsidRPr="006450BD">
              <w:t xml:space="preserve">Name of equipment being targeted, along with operating system, IP address, and location. </w:t>
            </w:r>
          </w:p>
        </w:tc>
        <w:tc>
          <w:tcPr>
            <w:tcW w:w="2486" w:type="pct"/>
          </w:tcPr>
          <w:p w14:paraId="37624962" w14:textId="77777777" w:rsidR="00C73FEE" w:rsidRPr="009864D8" w:rsidRDefault="00C73FEE" w:rsidP="00C73FEE">
            <w:pPr>
              <w:pStyle w:val="TableText"/>
            </w:pPr>
          </w:p>
        </w:tc>
      </w:tr>
      <w:tr w:rsidR="00C73FEE" w14:paraId="67DF5D93" w14:textId="77777777" w:rsidTr="00730F4E">
        <w:tc>
          <w:tcPr>
            <w:tcW w:w="2514" w:type="pct"/>
          </w:tcPr>
          <w:p w14:paraId="0AF57436" w14:textId="77777777" w:rsidR="00C73FEE" w:rsidRPr="006450BD" w:rsidRDefault="00C73FEE" w:rsidP="00C73FEE">
            <w:pPr>
              <w:pStyle w:val="TableText"/>
              <w:ind w:left="144" w:right="144"/>
            </w:pPr>
            <w:r w:rsidRPr="006450BD">
              <w:t>IP address and any information about the origin of the attack.</w:t>
            </w:r>
          </w:p>
        </w:tc>
        <w:tc>
          <w:tcPr>
            <w:tcW w:w="2486" w:type="pct"/>
          </w:tcPr>
          <w:p w14:paraId="05780187" w14:textId="77777777" w:rsidR="00C73FEE" w:rsidRPr="009864D8" w:rsidRDefault="00C73FEE" w:rsidP="00C73FEE">
            <w:pPr>
              <w:pStyle w:val="TableText"/>
            </w:pPr>
          </w:p>
        </w:tc>
      </w:tr>
    </w:tbl>
    <w:p w14:paraId="6678938E" w14:textId="77777777" w:rsidR="002A24CB" w:rsidRDefault="002A24CB" w:rsidP="002A24CB">
      <w:pPr>
        <w:contextualSpacing/>
        <w:mirrorIndents/>
        <w:rPr>
          <w:rFonts w:eastAsia="Times New Roman"/>
          <w:color w:val="000000"/>
        </w:rPr>
      </w:pPr>
    </w:p>
    <w:p w14:paraId="0FB8ECE4" w14:textId="024DC806" w:rsidR="002A24CB" w:rsidRDefault="002A24CB" w:rsidP="002A24CB">
      <w:pPr>
        <w:rPr>
          <w:rFonts w:eastAsia="Times New Roman"/>
          <w:color w:val="000000"/>
        </w:rPr>
      </w:pPr>
    </w:p>
    <w:p w14:paraId="3FB274F7" w14:textId="30CA13CA" w:rsidR="002A24CB" w:rsidRPr="00324309" w:rsidRDefault="002A24CB">
      <w:pPr>
        <w:rPr>
          <w:rFonts w:eastAsia="Times New Roman" w:cstheme="minorHAnsi"/>
          <w:b/>
          <w:color w:val="000000"/>
          <w:sz w:val="36"/>
          <w:szCs w:val="36"/>
        </w:rPr>
      </w:pPr>
      <w:r w:rsidRPr="00324309">
        <w:rPr>
          <w:rFonts w:eastAsia="Times New Roman" w:cstheme="minorHAnsi"/>
          <w:b/>
          <w:color w:val="000000"/>
          <w:sz w:val="36"/>
          <w:szCs w:val="36"/>
        </w:rPr>
        <w:br w:type="page"/>
      </w:r>
    </w:p>
    <w:p w14:paraId="1CA174C7" w14:textId="77777777" w:rsidR="0040480D" w:rsidRDefault="0040480D" w:rsidP="00C73FEE">
      <w:pPr>
        <w:pStyle w:val="Heading1"/>
      </w:pPr>
      <w:r>
        <w:lastRenderedPageBreak/>
        <w:t>IN</w:t>
      </w:r>
      <w:r w:rsidRPr="00533333">
        <w:t xml:space="preserve">CIDENT RESPONSE TEAM STRATEGY MEETING FORM </w:t>
      </w:r>
    </w:p>
    <w:tbl>
      <w:tblPr>
        <w:tblStyle w:val="TableGrid"/>
        <w:tblpPr w:leftFromText="180" w:rightFromText="180" w:vertAnchor="text" w:horzAnchor="margin" w:tblpY="38"/>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257"/>
        <w:gridCol w:w="7123"/>
      </w:tblGrid>
      <w:tr w:rsidR="00C73FEE" w:rsidRPr="00683E8D" w14:paraId="76AA3524" w14:textId="77777777" w:rsidTr="000C5A07">
        <w:tc>
          <w:tcPr>
            <w:tcW w:w="1203" w:type="pct"/>
          </w:tcPr>
          <w:p w14:paraId="74D79EEC" w14:textId="77777777" w:rsidR="00C73FEE" w:rsidRPr="00683E8D" w:rsidRDefault="00C73FEE" w:rsidP="00C73FEE">
            <w:pPr>
              <w:rPr>
                <w:b/>
                <w:color w:val="000000"/>
              </w:rPr>
            </w:pPr>
            <w:r>
              <w:rPr>
                <w:b/>
                <w:color w:val="000000"/>
              </w:rPr>
              <w:t xml:space="preserve">Form </w:t>
            </w:r>
            <w:r w:rsidRPr="00683E8D">
              <w:rPr>
                <w:b/>
                <w:color w:val="000000"/>
              </w:rPr>
              <w:t>Description</w:t>
            </w:r>
          </w:p>
        </w:tc>
        <w:tc>
          <w:tcPr>
            <w:tcW w:w="3797" w:type="pct"/>
          </w:tcPr>
          <w:p w14:paraId="0EF8B7A7" w14:textId="77777777" w:rsidR="00C73FEE" w:rsidRPr="00683E8D" w:rsidRDefault="00C73FEE" w:rsidP="00C73FEE">
            <w:pPr>
              <w:rPr>
                <w:color w:val="000000"/>
              </w:rPr>
            </w:pPr>
            <w:r w:rsidRPr="00683E8D">
              <w:rPr>
                <w:color w:val="000000"/>
              </w:rPr>
              <w:t xml:space="preserve">This form </w:t>
            </w:r>
            <w:r>
              <w:rPr>
                <w:color w:val="000000"/>
              </w:rPr>
              <w:t>is used to record how the Incident Response Team assesses the situation</w:t>
            </w:r>
            <w:r w:rsidRPr="00683E8D">
              <w:rPr>
                <w:color w:val="000000"/>
              </w:rPr>
              <w:t xml:space="preserve"> when a</w:t>
            </w:r>
            <w:r>
              <w:rPr>
                <w:color w:val="000000"/>
              </w:rPr>
              <w:t xml:space="preserve"> cyber-</w:t>
            </w:r>
            <w:r w:rsidRPr="00683E8D">
              <w:rPr>
                <w:color w:val="000000"/>
              </w:rPr>
              <w:t>attack is underway.</w:t>
            </w:r>
          </w:p>
        </w:tc>
      </w:tr>
      <w:tr w:rsidR="00C73FEE" w:rsidRPr="00683E8D" w14:paraId="2A842D66" w14:textId="77777777" w:rsidTr="000C5A07">
        <w:tc>
          <w:tcPr>
            <w:tcW w:w="1203" w:type="pct"/>
          </w:tcPr>
          <w:p w14:paraId="7AC59E1C" w14:textId="77777777" w:rsidR="00C73FEE" w:rsidRPr="00683E8D" w:rsidRDefault="00C73FEE" w:rsidP="00C73FEE">
            <w:pPr>
              <w:rPr>
                <w:b/>
                <w:color w:val="000000"/>
              </w:rPr>
            </w:pPr>
            <w:r w:rsidRPr="00683E8D">
              <w:rPr>
                <w:b/>
                <w:color w:val="000000"/>
              </w:rPr>
              <w:t>Why it’s needed</w:t>
            </w:r>
          </w:p>
        </w:tc>
        <w:tc>
          <w:tcPr>
            <w:tcW w:w="3797" w:type="pct"/>
          </w:tcPr>
          <w:p w14:paraId="0A4F97EE" w14:textId="77777777" w:rsidR="00C73FEE" w:rsidRPr="00683E8D" w:rsidRDefault="00C73FEE" w:rsidP="00C73FEE">
            <w:pPr>
              <w:rPr>
                <w:color w:val="000000"/>
              </w:rPr>
            </w:pPr>
            <w:r w:rsidRPr="00683E8D">
              <w:rPr>
                <w:color w:val="000000"/>
              </w:rPr>
              <w:t xml:space="preserve">The form requests information </w:t>
            </w:r>
            <w:r>
              <w:rPr>
                <w:color w:val="000000"/>
              </w:rPr>
              <w:t xml:space="preserve">for </w:t>
            </w:r>
            <w:r w:rsidRPr="00683E8D">
              <w:rPr>
                <w:color w:val="000000"/>
              </w:rPr>
              <w:t>preparing after-action report a</w:t>
            </w:r>
            <w:r>
              <w:rPr>
                <w:color w:val="000000"/>
              </w:rPr>
              <w:t>s well as</w:t>
            </w:r>
            <w:r w:rsidRPr="00683E8D">
              <w:rPr>
                <w:color w:val="000000"/>
              </w:rPr>
              <w:t xml:space="preserve"> to identify lessons learned to improve response in future. </w:t>
            </w:r>
          </w:p>
        </w:tc>
      </w:tr>
      <w:tr w:rsidR="00C73FEE" w:rsidRPr="00683E8D" w14:paraId="29259910" w14:textId="77777777" w:rsidTr="000C5A07">
        <w:tc>
          <w:tcPr>
            <w:tcW w:w="1203" w:type="pct"/>
          </w:tcPr>
          <w:p w14:paraId="2BCE74C7" w14:textId="77777777" w:rsidR="00C73FEE" w:rsidRPr="00683E8D" w:rsidRDefault="00C73FEE" w:rsidP="00C73FEE">
            <w:pPr>
              <w:rPr>
                <w:b/>
                <w:color w:val="000000"/>
              </w:rPr>
            </w:pPr>
            <w:r w:rsidRPr="00683E8D">
              <w:rPr>
                <w:b/>
                <w:color w:val="000000"/>
              </w:rPr>
              <w:t>Who fills it out</w:t>
            </w:r>
          </w:p>
        </w:tc>
        <w:tc>
          <w:tcPr>
            <w:tcW w:w="3797" w:type="pct"/>
          </w:tcPr>
          <w:p w14:paraId="2A62BE27" w14:textId="77777777" w:rsidR="00C73FEE" w:rsidRPr="00683E8D" w:rsidRDefault="00C73FEE" w:rsidP="00C73FEE">
            <w:pPr>
              <w:rPr>
                <w:color w:val="000000"/>
              </w:rPr>
            </w:pPr>
            <w:r w:rsidRPr="00683E8D">
              <w:rPr>
                <w:color w:val="000000"/>
              </w:rPr>
              <w:t xml:space="preserve">The </w:t>
            </w:r>
            <w:r>
              <w:rPr>
                <w:color w:val="000000"/>
              </w:rPr>
              <w:t>Incident Response Team Leader</w:t>
            </w:r>
            <w:r w:rsidRPr="00683E8D">
              <w:rPr>
                <w:color w:val="000000"/>
              </w:rPr>
              <w:t xml:space="preserve">.  </w:t>
            </w:r>
          </w:p>
        </w:tc>
      </w:tr>
      <w:tr w:rsidR="00C73FEE" w:rsidRPr="00683E8D" w14:paraId="0B33FFE6" w14:textId="77777777" w:rsidTr="000C5A07">
        <w:tc>
          <w:tcPr>
            <w:tcW w:w="1203" w:type="pct"/>
          </w:tcPr>
          <w:p w14:paraId="226DCBD0" w14:textId="77777777" w:rsidR="00C73FEE" w:rsidRPr="00683E8D" w:rsidRDefault="00C73FEE" w:rsidP="00C73FEE">
            <w:pPr>
              <w:rPr>
                <w:b/>
                <w:color w:val="000000"/>
              </w:rPr>
            </w:pPr>
            <w:r w:rsidRPr="00683E8D">
              <w:rPr>
                <w:b/>
                <w:color w:val="000000"/>
              </w:rPr>
              <w:t>How often updated</w:t>
            </w:r>
          </w:p>
        </w:tc>
        <w:tc>
          <w:tcPr>
            <w:tcW w:w="3797" w:type="pct"/>
          </w:tcPr>
          <w:p w14:paraId="6930AB99" w14:textId="77777777" w:rsidR="00C73FEE" w:rsidRPr="00683E8D" w:rsidRDefault="00C73FEE" w:rsidP="00C73FEE">
            <w:pPr>
              <w:rPr>
                <w:color w:val="000000"/>
              </w:rPr>
            </w:pPr>
            <w:r w:rsidRPr="00683E8D">
              <w:rPr>
                <w:color w:val="000000"/>
              </w:rPr>
              <w:t xml:space="preserve">Form should </w:t>
            </w:r>
            <w:r>
              <w:rPr>
                <w:color w:val="000000"/>
              </w:rPr>
              <w:t>be updated as new</w:t>
            </w:r>
            <w:r w:rsidRPr="00683E8D">
              <w:rPr>
                <w:color w:val="000000"/>
              </w:rPr>
              <w:t xml:space="preserve"> information</w:t>
            </w:r>
            <w:r>
              <w:rPr>
                <w:color w:val="000000"/>
              </w:rPr>
              <w:t xml:space="preserve"> is learned</w:t>
            </w:r>
            <w:r w:rsidRPr="00683E8D">
              <w:rPr>
                <w:color w:val="000000"/>
              </w:rPr>
              <w:t>.</w:t>
            </w:r>
          </w:p>
        </w:tc>
      </w:tr>
    </w:tbl>
    <w:p w14:paraId="7DCB64C3" w14:textId="7EE58E3D" w:rsidR="00BE478C" w:rsidRDefault="00BE478C" w:rsidP="00C73FEE">
      <w:pPr>
        <w:pStyle w:val="BodyTextCont"/>
      </w:pPr>
    </w:p>
    <w:p w14:paraId="6934385D" w14:textId="75D4B5A0" w:rsidR="00AF1B1E" w:rsidRPr="00324309" w:rsidRDefault="00AF1B1E" w:rsidP="00C73FEE">
      <w:pPr>
        <w:pStyle w:val="BodyTextCont"/>
      </w:pPr>
    </w:p>
    <w:tbl>
      <w:tblPr>
        <w:tblStyle w:val="TableGrid"/>
        <w:tblpPr w:leftFromText="180" w:rightFromText="180" w:vertAnchor="text" w:horzAnchor="margin" w:tblpY="171"/>
        <w:tblW w:w="5000" w:type="pct"/>
        <w:tblLook w:val="04A0" w:firstRow="1" w:lastRow="0" w:firstColumn="1" w:lastColumn="0" w:noHBand="0" w:noVBand="1"/>
      </w:tblPr>
      <w:tblGrid>
        <w:gridCol w:w="4609"/>
        <w:gridCol w:w="4771"/>
      </w:tblGrid>
      <w:tr w:rsidR="002B29ED" w14:paraId="56F072D0" w14:textId="77777777" w:rsidTr="002B29ED">
        <w:tc>
          <w:tcPr>
            <w:tcW w:w="5000" w:type="pct"/>
            <w:gridSpan w:val="2"/>
            <w:tcBorders>
              <w:top w:val="single" w:sz="8" w:space="0" w:color="auto"/>
              <w:left w:val="single" w:sz="8" w:space="0" w:color="auto"/>
              <w:bottom w:val="single" w:sz="8" w:space="0" w:color="auto"/>
              <w:right w:val="single" w:sz="8" w:space="0" w:color="auto"/>
            </w:tcBorders>
            <w:shd w:val="clear" w:color="auto" w:fill="auto"/>
          </w:tcPr>
          <w:p w14:paraId="5AA06931" w14:textId="77777777" w:rsidR="002B29ED" w:rsidRPr="006D4D9F" w:rsidRDefault="002B29ED" w:rsidP="002B29ED">
            <w:pPr>
              <w:contextualSpacing/>
              <w:rPr>
                <w:rFonts w:cstheme="minorHAnsi"/>
                <w:b/>
                <w:color w:val="000000"/>
              </w:rPr>
            </w:pPr>
            <w:r>
              <w:rPr>
                <w:rFonts w:cstheme="minorHAnsi"/>
                <w:b/>
                <w:color w:val="000000"/>
              </w:rPr>
              <w:t xml:space="preserve">Hospital </w:t>
            </w:r>
            <w:r w:rsidRPr="006D4D9F">
              <w:rPr>
                <w:rFonts w:cstheme="minorHAnsi"/>
                <w:b/>
                <w:color w:val="000000"/>
              </w:rPr>
              <w:t>Incident Response Team Initial Meeting/Discussion</w:t>
            </w:r>
          </w:p>
        </w:tc>
      </w:tr>
      <w:tr w:rsidR="002B29ED" w14:paraId="3DD0D90B" w14:textId="77777777" w:rsidTr="002B29ED">
        <w:tc>
          <w:tcPr>
            <w:tcW w:w="2457" w:type="pct"/>
            <w:tcBorders>
              <w:top w:val="single" w:sz="8" w:space="0" w:color="auto"/>
              <w:left w:val="single" w:sz="8" w:space="0" w:color="auto"/>
            </w:tcBorders>
          </w:tcPr>
          <w:p w14:paraId="6171729F" w14:textId="77777777" w:rsidR="002B29ED" w:rsidRPr="006D4D9F" w:rsidRDefault="002B29ED" w:rsidP="002B29ED">
            <w:pPr>
              <w:pStyle w:val="TableText"/>
              <w:ind w:left="144"/>
            </w:pPr>
            <w:r w:rsidRPr="006D4D9F">
              <w:t xml:space="preserve">Is the </w:t>
            </w:r>
            <w:r>
              <w:t>cyber ev</w:t>
            </w:r>
            <w:r w:rsidRPr="006D4D9F">
              <w:t xml:space="preserve">ent real or perceived? </w:t>
            </w:r>
          </w:p>
        </w:tc>
        <w:tc>
          <w:tcPr>
            <w:tcW w:w="2543" w:type="pct"/>
            <w:tcBorders>
              <w:top w:val="single" w:sz="8" w:space="0" w:color="auto"/>
              <w:right w:val="single" w:sz="8" w:space="0" w:color="auto"/>
            </w:tcBorders>
          </w:tcPr>
          <w:p w14:paraId="58472E87" w14:textId="77777777" w:rsidR="002B29ED" w:rsidRPr="009864D8" w:rsidRDefault="002B29ED" w:rsidP="002B29ED">
            <w:pPr>
              <w:pStyle w:val="TableText"/>
            </w:pPr>
          </w:p>
        </w:tc>
      </w:tr>
      <w:tr w:rsidR="002B29ED" w14:paraId="695EF856" w14:textId="77777777" w:rsidTr="002B29ED">
        <w:tc>
          <w:tcPr>
            <w:tcW w:w="2457" w:type="pct"/>
            <w:tcBorders>
              <w:left w:val="single" w:sz="8" w:space="0" w:color="auto"/>
            </w:tcBorders>
          </w:tcPr>
          <w:p w14:paraId="10235956" w14:textId="77777777" w:rsidR="002B29ED" w:rsidRPr="006D4D9F" w:rsidRDefault="002B29ED" w:rsidP="002B29ED">
            <w:pPr>
              <w:pStyle w:val="TableText"/>
              <w:ind w:left="144"/>
            </w:pPr>
            <w:r w:rsidRPr="006D4D9F">
              <w:t xml:space="preserve">Is the </w:t>
            </w:r>
            <w:r>
              <w:t>cyber ev</w:t>
            </w:r>
            <w:r w:rsidRPr="006D4D9F">
              <w:t xml:space="preserve">ent still in progress? </w:t>
            </w:r>
          </w:p>
        </w:tc>
        <w:tc>
          <w:tcPr>
            <w:tcW w:w="2543" w:type="pct"/>
            <w:tcBorders>
              <w:right w:val="single" w:sz="8" w:space="0" w:color="auto"/>
            </w:tcBorders>
          </w:tcPr>
          <w:p w14:paraId="3726DFA8" w14:textId="77777777" w:rsidR="002B29ED" w:rsidRPr="009864D8" w:rsidRDefault="002B29ED" w:rsidP="002B29ED">
            <w:pPr>
              <w:pStyle w:val="TableText"/>
            </w:pPr>
          </w:p>
        </w:tc>
      </w:tr>
      <w:tr w:rsidR="002B29ED" w14:paraId="37CA5596" w14:textId="77777777" w:rsidTr="002B29ED">
        <w:tc>
          <w:tcPr>
            <w:tcW w:w="2457" w:type="pct"/>
            <w:tcBorders>
              <w:left w:val="single" w:sz="8" w:space="0" w:color="auto"/>
            </w:tcBorders>
          </w:tcPr>
          <w:p w14:paraId="7B69DFF1" w14:textId="77777777" w:rsidR="002B29ED" w:rsidRPr="006D4D9F" w:rsidRDefault="002B29ED" w:rsidP="002B29ED">
            <w:pPr>
              <w:pStyle w:val="TableText"/>
              <w:ind w:left="144"/>
            </w:pPr>
            <w:r w:rsidRPr="006D4D9F">
              <w:t xml:space="preserve">What equipment or system is threatened and how critical is it? </w:t>
            </w:r>
          </w:p>
        </w:tc>
        <w:tc>
          <w:tcPr>
            <w:tcW w:w="2543" w:type="pct"/>
            <w:tcBorders>
              <w:right w:val="single" w:sz="8" w:space="0" w:color="auto"/>
            </w:tcBorders>
          </w:tcPr>
          <w:p w14:paraId="27C1258D" w14:textId="77777777" w:rsidR="002B29ED" w:rsidRPr="009864D8" w:rsidRDefault="002B29ED" w:rsidP="002B29ED">
            <w:pPr>
              <w:pStyle w:val="TableText"/>
            </w:pPr>
          </w:p>
        </w:tc>
      </w:tr>
      <w:tr w:rsidR="002B29ED" w14:paraId="054FDB16" w14:textId="77777777" w:rsidTr="002B29ED">
        <w:tc>
          <w:tcPr>
            <w:tcW w:w="2457" w:type="pct"/>
            <w:tcBorders>
              <w:left w:val="single" w:sz="8" w:space="0" w:color="auto"/>
            </w:tcBorders>
          </w:tcPr>
          <w:p w14:paraId="68421A48" w14:textId="77777777" w:rsidR="002B29ED" w:rsidRPr="006D4D9F" w:rsidRDefault="002B29ED" w:rsidP="002B29ED">
            <w:pPr>
              <w:pStyle w:val="TableText"/>
              <w:ind w:left="144"/>
            </w:pPr>
            <w:r w:rsidRPr="006D4D9F">
              <w:t xml:space="preserve">What is the impact on the </w:t>
            </w:r>
            <w:r>
              <w:t>hospital</w:t>
            </w:r>
            <w:r w:rsidRPr="006D4D9F">
              <w:t xml:space="preserve"> should the attack succeed? Minimal, serious, or critical? </w:t>
            </w:r>
          </w:p>
        </w:tc>
        <w:tc>
          <w:tcPr>
            <w:tcW w:w="2543" w:type="pct"/>
            <w:tcBorders>
              <w:right w:val="single" w:sz="8" w:space="0" w:color="auto"/>
            </w:tcBorders>
          </w:tcPr>
          <w:p w14:paraId="4AF71E3D" w14:textId="77777777" w:rsidR="002B29ED" w:rsidRPr="009864D8" w:rsidRDefault="002B29ED" w:rsidP="002B29ED">
            <w:pPr>
              <w:pStyle w:val="TableText"/>
            </w:pPr>
          </w:p>
        </w:tc>
      </w:tr>
      <w:tr w:rsidR="002B29ED" w14:paraId="3E636779" w14:textId="77777777" w:rsidTr="002B29ED">
        <w:tc>
          <w:tcPr>
            <w:tcW w:w="2457" w:type="pct"/>
            <w:tcBorders>
              <w:left w:val="single" w:sz="8" w:space="0" w:color="auto"/>
            </w:tcBorders>
          </w:tcPr>
          <w:p w14:paraId="6394950F" w14:textId="77777777" w:rsidR="002B29ED" w:rsidRPr="006D4D9F" w:rsidRDefault="002B29ED" w:rsidP="002B29ED">
            <w:pPr>
              <w:pStyle w:val="TableText"/>
              <w:ind w:left="144"/>
            </w:pPr>
            <w:r w:rsidRPr="006D4D9F">
              <w:t>Where is the equipment</w:t>
            </w:r>
            <w:r>
              <w:t xml:space="preserve"> located physically and on the </w:t>
            </w:r>
            <w:r w:rsidRPr="006D4D9F">
              <w:t xml:space="preserve">network? </w:t>
            </w:r>
          </w:p>
        </w:tc>
        <w:tc>
          <w:tcPr>
            <w:tcW w:w="2543" w:type="pct"/>
            <w:tcBorders>
              <w:right w:val="single" w:sz="8" w:space="0" w:color="auto"/>
            </w:tcBorders>
          </w:tcPr>
          <w:p w14:paraId="562757E2" w14:textId="77777777" w:rsidR="002B29ED" w:rsidRPr="009864D8" w:rsidRDefault="002B29ED" w:rsidP="002B29ED">
            <w:pPr>
              <w:pStyle w:val="TableText"/>
            </w:pPr>
          </w:p>
        </w:tc>
      </w:tr>
      <w:tr w:rsidR="002B29ED" w14:paraId="573AF9DD" w14:textId="77777777" w:rsidTr="002B29ED">
        <w:tc>
          <w:tcPr>
            <w:tcW w:w="2457" w:type="pct"/>
            <w:tcBorders>
              <w:left w:val="single" w:sz="8" w:space="0" w:color="auto"/>
            </w:tcBorders>
          </w:tcPr>
          <w:p w14:paraId="068555CB" w14:textId="77777777" w:rsidR="002B29ED" w:rsidRPr="006D4D9F" w:rsidRDefault="002B29ED" w:rsidP="002B29ED">
            <w:pPr>
              <w:pStyle w:val="TableText"/>
              <w:ind w:left="144"/>
            </w:pPr>
            <w:r w:rsidRPr="006D4D9F">
              <w:t xml:space="preserve">Is the </w:t>
            </w:r>
            <w:r>
              <w:t>cyber ev</w:t>
            </w:r>
            <w:r w:rsidRPr="006D4D9F">
              <w:t xml:space="preserve">ent inside the trusted network? </w:t>
            </w:r>
          </w:p>
        </w:tc>
        <w:tc>
          <w:tcPr>
            <w:tcW w:w="2543" w:type="pct"/>
            <w:tcBorders>
              <w:right w:val="single" w:sz="8" w:space="0" w:color="auto"/>
            </w:tcBorders>
          </w:tcPr>
          <w:p w14:paraId="4438EF23" w14:textId="77777777" w:rsidR="002B29ED" w:rsidRPr="009864D8" w:rsidRDefault="002B29ED" w:rsidP="002B29ED">
            <w:pPr>
              <w:pStyle w:val="TableText"/>
            </w:pPr>
          </w:p>
        </w:tc>
      </w:tr>
      <w:tr w:rsidR="002B29ED" w14:paraId="56549C1A" w14:textId="77777777" w:rsidTr="002B29ED">
        <w:tc>
          <w:tcPr>
            <w:tcW w:w="2457" w:type="pct"/>
            <w:tcBorders>
              <w:left w:val="single" w:sz="8" w:space="0" w:color="auto"/>
            </w:tcBorders>
          </w:tcPr>
          <w:p w14:paraId="0C907F8F" w14:textId="77777777" w:rsidR="002B29ED" w:rsidRPr="006D4D9F" w:rsidRDefault="002B29ED" w:rsidP="002B29ED">
            <w:pPr>
              <w:pStyle w:val="TableText"/>
              <w:ind w:left="144"/>
            </w:pPr>
            <w:r w:rsidRPr="006D4D9F">
              <w:t xml:space="preserve">Is the response urgent? </w:t>
            </w:r>
          </w:p>
        </w:tc>
        <w:tc>
          <w:tcPr>
            <w:tcW w:w="2543" w:type="pct"/>
            <w:tcBorders>
              <w:right w:val="single" w:sz="8" w:space="0" w:color="auto"/>
            </w:tcBorders>
          </w:tcPr>
          <w:p w14:paraId="1E7A567C" w14:textId="77777777" w:rsidR="002B29ED" w:rsidRPr="009864D8" w:rsidRDefault="002B29ED" w:rsidP="002B29ED">
            <w:pPr>
              <w:pStyle w:val="TableText"/>
            </w:pPr>
          </w:p>
        </w:tc>
      </w:tr>
      <w:tr w:rsidR="002B29ED" w14:paraId="6D38C69D" w14:textId="77777777" w:rsidTr="002B29ED">
        <w:tc>
          <w:tcPr>
            <w:tcW w:w="2457" w:type="pct"/>
            <w:tcBorders>
              <w:left w:val="single" w:sz="8" w:space="0" w:color="auto"/>
            </w:tcBorders>
          </w:tcPr>
          <w:p w14:paraId="06F56F1C" w14:textId="77777777" w:rsidR="002B29ED" w:rsidRPr="006D4D9F" w:rsidRDefault="002B29ED" w:rsidP="002B29ED">
            <w:pPr>
              <w:pStyle w:val="TableText"/>
              <w:ind w:left="144"/>
            </w:pPr>
            <w:r w:rsidRPr="006D4D9F">
              <w:t xml:space="preserve">Can the </w:t>
            </w:r>
            <w:r>
              <w:t>cyber ev</w:t>
            </w:r>
            <w:r w:rsidRPr="006D4D9F">
              <w:t xml:space="preserve">ent be quickly contained? </w:t>
            </w:r>
          </w:p>
        </w:tc>
        <w:tc>
          <w:tcPr>
            <w:tcW w:w="2543" w:type="pct"/>
            <w:tcBorders>
              <w:right w:val="single" w:sz="8" w:space="0" w:color="auto"/>
            </w:tcBorders>
          </w:tcPr>
          <w:p w14:paraId="10B43A99" w14:textId="77777777" w:rsidR="002B29ED" w:rsidRPr="009864D8" w:rsidRDefault="002B29ED" w:rsidP="002B29ED">
            <w:pPr>
              <w:pStyle w:val="TableText"/>
            </w:pPr>
          </w:p>
        </w:tc>
      </w:tr>
      <w:tr w:rsidR="002B29ED" w14:paraId="6A5A17AF" w14:textId="77777777" w:rsidTr="002B29ED">
        <w:tc>
          <w:tcPr>
            <w:tcW w:w="2457" w:type="pct"/>
            <w:tcBorders>
              <w:left w:val="single" w:sz="8" w:space="0" w:color="auto"/>
            </w:tcBorders>
          </w:tcPr>
          <w:p w14:paraId="3628565E" w14:textId="77777777" w:rsidR="002B29ED" w:rsidRPr="006D4D9F" w:rsidRDefault="002B29ED" w:rsidP="002B29ED">
            <w:pPr>
              <w:pStyle w:val="TableText"/>
              <w:ind w:left="144"/>
            </w:pPr>
            <w:r w:rsidRPr="006D4D9F">
              <w:t xml:space="preserve">Will the response alert the attacker and do we care? </w:t>
            </w:r>
          </w:p>
        </w:tc>
        <w:tc>
          <w:tcPr>
            <w:tcW w:w="2543" w:type="pct"/>
            <w:tcBorders>
              <w:right w:val="single" w:sz="8" w:space="0" w:color="auto"/>
            </w:tcBorders>
          </w:tcPr>
          <w:p w14:paraId="44862C30" w14:textId="77777777" w:rsidR="002B29ED" w:rsidRPr="009864D8" w:rsidRDefault="002B29ED" w:rsidP="002B29ED">
            <w:pPr>
              <w:pStyle w:val="TableText"/>
            </w:pPr>
          </w:p>
        </w:tc>
      </w:tr>
      <w:tr w:rsidR="002B29ED" w14:paraId="656C7464" w14:textId="77777777" w:rsidTr="002B29ED">
        <w:tc>
          <w:tcPr>
            <w:tcW w:w="2457" w:type="pct"/>
            <w:tcBorders>
              <w:left w:val="single" w:sz="8" w:space="0" w:color="auto"/>
              <w:bottom w:val="single" w:sz="8" w:space="0" w:color="auto"/>
            </w:tcBorders>
          </w:tcPr>
          <w:p w14:paraId="1D4B8425" w14:textId="77777777" w:rsidR="002B29ED" w:rsidRPr="006D4D9F" w:rsidRDefault="002B29ED" w:rsidP="002B29ED">
            <w:pPr>
              <w:pStyle w:val="TableText"/>
              <w:ind w:left="144"/>
            </w:pPr>
            <w:r w:rsidRPr="006D4D9F">
              <w:t xml:space="preserve">What type of </w:t>
            </w:r>
            <w:r>
              <w:t xml:space="preserve">cyber </w:t>
            </w:r>
            <w:r w:rsidRPr="006D4D9F">
              <w:t xml:space="preserve">event is this?  </w:t>
            </w:r>
          </w:p>
        </w:tc>
        <w:tc>
          <w:tcPr>
            <w:tcW w:w="2543" w:type="pct"/>
            <w:tcBorders>
              <w:bottom w:val="single" w:sz="8" w:space="0" w:color="auto"/>
              <w:right w:val="single" w:sz="8" w:space="0" w:color="auto"/>
            </w:tcBorders>
          </w:tcPr>
          <w:p w14:paraId="751944AC" w14:textId="77777777" w:rsidR="002B29ED" w:rsidRPr="006D4D9F" w:rsidRDefault="002B29ED" w:rsidP="002B29ED">
            <w:pPr>
              <w:pStyle w:val="TableText"/>
            </w:pPr>
            <w:r>
              <w:t xml:space="preserve"> </w:t>
            </w:r>
            <w:r w:rsidRPr="006D4D9F">
              <w:t>virus, worm, intrusion, abuse, damage</w:t>
            </w:r>
          </w:p>
        </w:tc>
      </w:tr>
    </w:tbl>
    <w:p w14:paraId="4AF97AC4" w14:textId="7C48A0A6" w:rsidR="008562A5" w:rsidRDefault="008562A5" w:rsidP="008562A5">
      <w:pPr>
        <w:spacing w:line="480" w:lineRule="auto"/>
        <w:contextualSpacing/>
        <w:rPr>
          <w:rFonts w:eastAsia="Times New Roman"/>
          <w:color w:val="000000"/>
        </w:rPr>
      </w:pPr>
    </w:p>
    <w:p w14:paraId="367FB46D" w14:textId="6ECAD67E" w:rsidR="00C73FEE" w:rsidRDefault="00C73FEE">
      <w:pPr>
        <w:spacing w:after="0" w:line="240" w:lineRule="auto"/>
        <w:rPr>
          <w:rFonts w:eastAsia="Times New Roman"/>
          <w:color w:val="000000"/>
        </w:rPr>
      </w:pPr>
      <w:r>
        <w:rPr>
          <w:rFonts w:eastAsia="Times New Roman"/>
          <w:color w:val="000000"/>
        </w:rPr>
        <w:br w:type="page"/>
      </w:r>
    </w:p>
    <w:p w14:paraId="62FCD4FA" w14:textId="2852CAB3" w:rsidR="00BE478C" w:rsidRDefault="00BE478C" w:rsidP="00C73FEE">
      <w:pPr>
        <w:pStyle w:val="Heading1"/>
      </w:pPr>
      <w:r w:rsidRPr="004929B8">
        <w:lastRenderedPageBreak/>
        <w:t>C</w:t>
      </w:r>
      <w:r>
        <w:t>YBER-EVENT</w:t>
      </w:r>
      <w:r w:rsidRPr="004929B8">
        <w:t xml:space="preserve"> D</w:t>
      </w:r>
      <w:r>
        <w:t>IAGNOSTICS TABLE</w:t>
      </w:r>
    </w:p>
    <w:p w14:paraId="027CAEDB" w14:textId="77777777" w:rsidR="00C73FEE" w:rsidRPr="00C73FEE" w:rsidRDefault="00C73FEE" w:rsidP="00C73FEE"/>
    <w:tbl>
      <w:tblPr>
        <w:tblStyle w:val="TableGrid"/>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257"/>
        <w:gridCol w:w="7123"/>
      </w:tblGrid>
      <w:tr w:rsidR="0040480D" w:rsidRPr="00683E8D" w14:paraId="0F4D9D4B" w14:textId="77777777" w:rsidTr="000C5A07">
        <w:tc>
          <w:tcPr>
            <w:tcW w:w="1203" w:type="pct"/>
          </w:tcPr>
          <w:p w14:paraId="37ACAFF3" w14:textId="77777777" w:rsidR="0040480D" w:rsidRPr="00683E8D" w:rsidRDefault="0040480D" w:rsidP="00C73FEE">
            <w:pPr>
              <w:pStyle w:val="TableHead"/>
            </w:pPr>
            <w:r>
              <w:t xml:space="preserve">Form </w:t>
            </w:r>
            <w:r w:rsidRPr="00683E8D">
              <w:t>Description</w:t>
            </w:r>
          </w:p>
        </w:tc>
        <w:tc>
          <w:tcPr>
            <w:tcW w:w="3797" w:type="pct"/>
          </w:tcPr>
          <w:p w14:paraId="76E6CCD9" w14:textId="77777777" w:rsidR="0040480D" w:rsidRPr="00683E8D" w:rsidRDefault="0040480D" w:rsidP="00C73FEE">
            <w:pPr>
              <w:pStyle w:val="TableText"/>
            </w:pPr>
            <w:r w:rsidRPr="00683E8D">
              <w:t xml:space="preserve">This form </w:t>
            </w:r>
            <w:r>
              <w:t xml:space="preserve">is used to record the observable events that led to discovery that </w:t>
            </w:r>
            <w:r w:rsidRPr="00683E8D">
              <w:t>a</w:t>
            </w:r>
            <w:r>
              <w:t xml:space="preserve"> cyber-</w:t>
            </w:r>
            <w:r w:rsidRPr="00683E8D">
              <w:t xml:space="preserve">attack </w:t>
            </w:r>
            <w:r>
              <w:t>wa</w:t>
            </w:r>
            <w:r w:rsidRPr="00683E8D">
              <w:t>s underway.</w:t>
            </w:r>
          </w:p>
        </w:tc>
      </w:tr>
      <w:tr w:rsidR="0040480D" w:rsidRPr="00683E8D" w14:paraId="384A2887" w14:textId="77777777" w:rsidTr="000C5A07">
        <w:tc>
          <w:tcPr>
            <w:tcW w:w="1203" w:type="pct"/>
          </w:tcPr>
          <w:p w14:paraId="2F97EE7C" w14:textId="77777777" w:rsidR="0040480D" w:rsidRPr="00683E8D" w:rsidRDefault="0040480D" w:rsidP="00C73FEE">
            <w:pPr>
              <w:pStyle w:val="TableHead"/>
            </w:pPr>
            <w:r w:rsidRPr="00683E8D">
              <w:t>Why it’s needed</w:t>
            </w:r>
          </w:p>
        </w:tc>
        <w:tc>
          <w:tcPr>
            <w:tcW w:w="3797" w:type="pct"/>
          </w:tcPr>
          <w:p w14:paraId="72A4D346" w14:textId="77777777" w:rsidR="0040480D" w:rsidRPr="00683E8D" w:rsidRDefault="0040480D" w:rsidP="00C73FEE">
            <w:pPr>
              <w:pStyle w:val="TableText"/>
            </w:pPr>
            <w:r w:rsidRPr="00683E8D">
              <w:t xml:space="preserve">The form requests information </w:t>
            </w:r>
            <w:r>
              <w:t xml:space="preserve">for </w:t>
            </w:r>
            <w:r w:rsidRPr="00683E8D">
              <w:t>preparing after-action report a</w:t>
            </w:r>
            <w:r>
              <w:t>s well as</w:t>
            </w:r>
            <w:r w:rsidRPr="00683E8D">
              <w:t xml:space="preserve"> to identify lessons learned to improve response in future. </w:t>
            </w:r>
          </w:p>
        </w:tc>
      </w:tr>
      <w:tr w:rsidR="0040480D" w:rsidRPr="00683E8D" w14:paraId="3F8B3733" w14:textId="77777777" w:rsidTr="000C5A07">
        <w:tc>
          <w:tcPr>
            <w:tcW w:w="1203" w:type="pct"/>
          </w:tcPr>
          <w:p w14:paraId="1001A5E0" w14:textId="77777777" w:rsidR="0040480D" w:rsidRPr="00683E8D" w:rsidRDefault="0040480D" w:rsidP="00C73FEE">
            <w:pPr>
              <w:pStyle w:val="TableHead"/>
            </w:pPr>
            <w:r w:rsidRPr="00683E8D">
              <w:t>Who fills it out</w:t>
            </w:r>
          </w:p>
        </w:tc>
        <w:tc>
          <w:tcPr>
            <w:tcW w:w="3797" w:type="pct"/>
          </w:tcPr>
          <w:p w14:paraId="2A454C42" w14:textId="77777777" w:rsidR="0040480D" w:rsidRPr="00683E8D" w:rsidRDefault="0040480D" w:rsidP="00C73FEE">
            <w:pPr>
              <w:pStyle w:val="TableText"/>
            </w:pPr>
            <w:r w:rsidRPr="00683E8D">
              <w:t xml:space="preserve">The </w:t>
            </w:r>
            <w:r>
              <w:t>Incident Response Team Leader</w:t>
            </w:r>
            <w:r w:rsidRPr="00683E8D">
              <w:t xml:space="preserve">.  </w:t>
            </w:r>
          </w:p>
        </w:tc>
      </w:tr>
      <w:tr w:rsidR="0040480D" w:rsidRPr="00683E8D" w14:paraId="519B8701" w14:textId="77777777" w:rsidTr="000C5A07">
        <w:tc>
          <w:tcPr>
            <w:tcW w:w="1203" w:type="pct"/>
          </w:tcPr>
          <w:p w14:paraId="5AD17458" w14:textId="77777777" w:rsidR="0040480D" w:rsidRPr="00683E8D" w:rsidRDefault="0040480D" w:rsidP="00C73FEE">
            <w:pPr>
              <w:pStyle w:val="TableHead"/>
            </w:pPr>
            <w:r w:rsidRPr="00683E8D">
              <w:t>How often updated</w:t>
            </w:r>
          </w:p>
        </w:tc>
        <w:tc>
          <w:tcPr>
            <w:tcW w:w="3797" w:type="pct"/>
          </w:tcPr>
          <w:p w14:paraId="3069457D" w14:textId="77777777" w:rsidR="0040480D" w:rsidRPr="00683E8D" w:rsidRDefault="0040480D" w:rsidP="00C73FEE">
            <w:pPr>
              <w:pStyle w:val="TableText"/>
            </w:pPr>
            <w:r w:rsidRPr="00683E8D">
              <w:t xml:space="preserve">Form should </w:t>
            </w:r>
            <w:r>
              <w:t>be updated as new</w:t>
            </w:r>
            <w:r w:rsidRPr="00683E8D">
              <w:t xml:space="preserve"> information</w:t>
            </w:r>
            <w:r>
              <w:t xml:space="preserve"> is learned</w:t>
            </w:r>
            <w:r w:rsidRPr="00683E8D">
              <w:t>.</w:t>
            </w:r>
          </w:p>
        </w:tc>
      </w:tr>
    </w:tbl>
    <w:p w14:paraId="115C913A" w14:textId="4BC668F8" w:rsidR="00F81727" w:rsidRPr="004929B8" w:rsidRDefault="00F81727" w:rsidP="00324309"/>
    <w:tbl>
      <w:tblPr>
        <w:tblStyle w:val="TableGrid"/>
        <w:tblW w:w="0" w:type="auto"/>
        <w:shd w:val="clear" w:color="auto" w:fill="F2F2F2"/>
        <w:tblLook w:val="04A0" w:firstRow="1" w:lastRow="0" w:firstColumn="1" w:lastColumn="0" w:noHBand="0" w:noVBand="1"/>
      </w:tblPr>
      <w:tblGrid>
        <w:gridCol w:w="953"/>
        <w:gridCol w:w="8387"/>
      </w:tblGrid>
      <w:tr w:rsidR="008A1670" w:rsidRPr="005038A6" w14:paraId="6C242F65" w14:textId="77777777" w:rsidTr="00C73FEE">
        <w:tc>
          <w:tcPr>
            <w:tcW w:w="953" w:type="dxa"/>
            <w:tcBorders>
              <w:top w:val="single" w:sz="8" w:space="0" w:color="auto"/>
              <w:left w:val="single" w:sz="8" w:space="0" w:color="auto"/>
              <w:bottom w:val="single" w:sz="8" w:space="0" w:color="auto"/>
              <w:right w:val="single" w:sz="4" w:space="0" w:color="auto"/>
            </w:tcBorders>
            <w:shd w:val="clear" w:color="auto" w:fill="auto"/>
          </w:tcPr>
          <w:p w14:paraId="2DAFA2D1" w14:textId="77777777" w:rsidR="008A1670" w:rsidRPr="005038A6" w:rsidRDefault="008A1670" w:rsidP="00C73FEE">
            <w:pPr>
              <w:pStyle w:val="TableHead"/>
            </w:pPr>
            <w:bookmarkStart w:id="2" w:name="_Toc447012965"/>
            <w:bookmarkStart w:id="3" w:name="_Toc452145038"/>
            <w:r w:rsidRPr="001745BA">
              <w:t>Check</w:t>
            </w:r>
          </w:p>
        </w:tc>
        <w:tc>
          <w:tcPr>
            <w:tcW w:w="8387" w:type="dxa"/>
            <w:tcBorders>
              <w:top w:val="single" w:sz="8" w:space="0" w:color="auto"/>
              <w:left w:val="single" w:sz="4" w:space="0" w:color="auto"/>
              <w:bottom w:val="single" w:sz="8" w:space="0" w:color="auto"/>
              <w:right w:val="single" w:sz="8" w:space="0" w:color="auto"/>
            </w:tcBorders>
            <w:shd w:val="clear" w:color="auto" w:fill="auto"/>
          </w:tcPr>
          <w:p w14:paraId="4605EB64" w14:textId="77777777" w:rsidR="008A1670" w:rsidRPr="005038A6" w:rsidRDefault="008A1670" w:rsidP="00C73FEE">
            <w:pPr>
              <w:pStyle w:val="TableHead"/>
            </w:pPr>
            <w:r w:rsidRPr="005038A6">
              <w:t>Anomalous Behavior Observables</w:t>
            </w:r>
          </w:p>
        </w:tc>
      </w:tr>
      <w:tr w:rsidR="008A1670" w:rsidRPr="005038A6" w14:paraId="14EB9DB3" w14:textId="77777777" w:rsidTr="00C73FEE">
        <w:sdt>
          <w:sdtPr>
            <w:rPr>
              <w:rFonts w:ascii="Calibri" w:eastAsia="Calibri" w:hAnsi="Calibri" w:cs="Calibri"/>
              <w:b/>
            </w:rPr>
            <w:id w:val="-1702079403"/>
            <w14:checkbox>
              <w14:checked w14:val="0"/>
              <w14:checkedState w14:val="2612" w14:font="MS Gothic"/>
              <w14:uncheckedState w14:val="2610" w14:font="MS Gothic"/>
            </w14:checkbox>
          </w:sdtPr>
          <w:sdtEndPr/>
          <w:sdtContent>
            <w:tc>
              <w:tcPr>
                <w:tcW w:w="953" w:type="dxa"/>
                <w:tcBorders>
                  <w:top w:val="single" w:sz="8" w:space="0" w:color="auto"/>
                  <w:left w:val="single" w:sz="8" w:space="0" w:color="auto"/>
                  <w:bottom w:val="single" w:sz="4" w:space="0" w:color="auto"/>
                  <w:right w:val="single" w:sz="4" w:space="0" w:color="auto"/>
                </w:tcBorders>
              </w:tcPr>
              <w:p w14:paraId="433B2E40"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8" w:space="0" w:color="auto"/>
              <w:left w:val="single" w:sz="4" w:space="0" w:color="auto"/>
              <w:bottom w:val="single" w:sz="4" w:space="0" w:color="auto"/>
              <w:right w:val="single" w:sz="8" w:space="0" w:color="auto"/>
            </w:tcBorders>
            <w:shd w:val="clear" w:color="auto" w:fill="auto"/>
          </w:tcPr>
          <w:p w14:paraId="506A3121" w14:textId="77777777" w:rsidR="008A1670" w:rsidRPr="005038A6" w:rsidRDefault="008A1670" w:rsidP="00C73FEE">
            <w:pPr>
              <w:pStyle w:val="TableText"/>
            </w:pPr>
            <w:r w:rsidRPr="005038A6">
              <w:t xml:space="preserve">Unusually heavy </w:t>
            </w:r>
            <w:r>
              <w:t>hospital</w:t>
            </w:r>
            <w:r w:rsidRPr="005038A6">
              <w:t xml:space="preserve"> network traffic </w:t>
            </w:r>
          </w:p>
        </w:tc>
      </w:tr>
      <w:tr w:rsidR="008A1670" w:rsidRPr="005038A6" w14:paraId="0B4934ED" w14:textId="77777777" w:rsidTr="00C73FEE">
        <w:sdt>
          <w:sdtPr>
            <w:rPr>
              <w:rFonts w:ascii="Calibri" w:eastAsia="Calibri" w:hAnsi="Calibri" w:cs="Calibri"/>
              <w:b/>
            </w:rPr>
            <w:id w:val="-1820416533"/>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2E0DA648"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5CB0F238" w14:textId="77777777" w:rsidR="008A1670" w:rsidRPr="005038A6" w:rsidRDefault="008A1670" w:rsidP="00C73FEE">
            <w:pPr>
              <w:pStyle w:val="TableText"/>
            </w:pPr>
            <w:r w:rsidRPr="005038A6">
              <w:t xml:space="preserve">Out of disk space or significantly reduced free disk space </w:t>
            </w:r>
          </w:p>
        </w:tc>
      </w:tr>
      <w:tr w:rsidR="008A1670" w:rsidRPr="005038A6" w14:paraId="3969FEFD" w14:textId="77777777" w:rsidTr="00C73FEE">
        <w:sdt>
          <w:sdtPr>
            <w:rPr>
              <w:rFonts w:ascii="Calibri" w:eastAsia="Calibri" w:hAnsi="Calibri" w:cs="Calibri"/>
              <w:b/>
            </w:rPr>
            <w:id w:val="2022127702"/>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12800EC4"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55C31E30" w14:textId="77777777" w:rsidR="008A1670" w:rsidRPr="005038A6" w:rsidRDefault="008A1670" w:rsidP="00C73FEE">
            <w:pPr>
              <w:pStyle w:val="TableText"/>
            </w:pPr>
            <w:r w:rsidRPr="005038A6">
              <w:t xml:space="preserve">Unusually high CPU usage </w:t>
            </w:r>
          </w:p>
        </w:tc>
      </w:tr>
      <w:tr w:rsidR="008A1670" w:rsidRPr="005038A6" w14:paraId="46D0BF18" w14:textId="77777777" w:rsidTr="00C73FEE">
        <w:sdt>
          <w:sdtPr>
            <w:rPr>
              <w:rFonts w:ascii="Calibri" w:eastAsia="Calibri" w:hAnsi="Calibri" w:cs="Calibri"/>
              <w:b/>
            </w:rPr>
            <w:id w:val="-2094858399"/>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32680ACD"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5C731A9C" w14:textId="77777777" w:rsidR="008A1670" w:rsidRPr="005038A6" w:rsidRDefault="008A1670" w:rsidP="00C73FEE">
            <w:pPr>
              <w:pStyle w:val="TableText"/>
            </w:pPr>
            <w:r w:rsidRPr="005038A6">
              <w:t xml:space="preserve">Creation of new user accounts </w:t>
            </w:r>
          </w:p>
        </w:tc>
      </w:tr>
      <w:tr w:rsidR="008A1670" w:rsidRPr="005038A6" w14:paraId="44EDA472" w14:textId="77777777" w:rsidTr="00C73FEE">
        <w:sdt>
          <w:sdtPr>
            <w:rPr>
              <w:rFonts w:ascii="Calibri" w:eastAsia="Calibri" w:hAnsi="Calibri" w:cs="Calibri"/>
              <w:b/>
            </w:rPr>
            <w:id w:val="-1920089055"/>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513FCF30"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17FC4B9E" w14:textId="77777777" w:rsidR="008A1670" w:rsidRPr="005038A6" w:rsidRDefault="008A1670" w:rsidP="00C73FEE">
            <w:pPr>
              <w:pStyle w:val="TableText"/>
            </w:pPr>
            <w:r w:rsidRPr="005038A6">
              <w:t xml:space="preserve">Attempted or actual use of administrator-level accounts </w:t>
            </w:r>
          </w:p>
        </w:tc>
      </w:tr>
      <w:tr w:rsidR="008A1670" w:rsidRPr="005038A6" w14:paraId="6287777E" w14:textId="77777777" w:rsidTr="00C73FEE">
        <w:sdt>
          <w:sdtPr>
            <w:rPr>
              <w:rFonts w:ascii="Calibri" w:eastAsia="Calibri" w:hAnsi="Calibri" w:cs="Calibri"/>
              <w:b/>
            </w:rPr>
            <w:id w:val="-1665772279"/>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6BCA7E28"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5256AF14" w14:textId="77777777" w:rsidR="008A1670" w:rsidRPr="005038A6" w:rsidRDefault="008A1670" w:rsidP="00C73FEE">
            <w:pPr>
              <w:pStyle w:val="TableText"/>
            </w:pPr>
            <w:r w:rsidRPr="005038A6">
              <w:t xml:space="preserve">Locked-out accounts </w:t>
            </w:r>
          </w:p>
        </w:tc>
      </w:tr>
      <w:tr w:rsidR="008A1670" w:rsidRPr="005038A6" w14:paraId="62D80EF3" w14:textId="77777777" w:rsidTr="00C73FEE">
        <w:sdt>
          <w:sdtPr>
            <w:rPr>
              <w:rFonts w:ascii="Calibri" w:eastAsia="Calibri" w:hAnsi="Calibri" w:cs="Calibri"/>
              <w:b/>
            </w:rPr>
            <w:id w:val="-1560940158"/>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020005D4"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55EC3C74" w14:textId="77777777" w:rsidR="008A1670" w:rsidRPr="005038A6" w:rsidRDefault="008A1670" w:rsidP="00C73FEE">
            <w:pPr>
              <w:pStyle w:val="TableText"/>
            </w:pPr>
            <w:r w:rsidRPr="005038A6">
              <w:t xml:space="preserve">Accounts in use when the </w:t>
            </w:r>
            <w:r>
              <w:t>hospital employee</w:t>
            </w:r>
            <w:r w:rsidRPr="005038A6">
              <w:t xml:space="preserve"> is not at work </w:t>
            </w:r>
          </w:p>
        </w:tc>
      </w:tr>
      <w:tr w:rsidR="008A1670" w:rsidRPr="005038A6" w14:paraId="53AC9ACB" w14:textId="77777777" w:rsidTr="00C73FEE">
        <w:sdt>
          <w:sdtPr>
            <w:rPr>
              <w:rFonts w:ascii="Calibri" w:eastAsia="Calibri" w:hAnsi="Calibri" w:cs="Calibri"/>
              <w:b/>
            </w:rPr>
            <w:id w:val="1965075506"/>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15C264D6" w14:textId="77777777" w:rsidR="008A1670" w:rsidRPr="005038A6" w:rsidRDefault="008A1670" w:rsidP="00C73FEE">
                <w:pPr>
                  <w:rPr>
                    <w:rFonts w:eastAsia="Calibri"/>
                  </w:rPr>
                </w:pPr>
                <w:r>
                  <w:rPr>
                    <w:rFonts w:ascii="MS Gothic" w:eastAsia="MS Gothic" w:hAnsi="MS Gothic" w:cs="Calibri" w:hint="eastAsia"/>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5DA31013" w14:textId="77777777" w:rsidR="008A1670" w:rsidRPr="005038A6" w:rsidRDefault="008A1670" w:rsidP="00C73FEE">
            <w:pPr>
              <w:pStyle w:val="TableText"/>
            </w:pPr>
            <w:r w:rsidRPr="005038A6">
              <w:t xml:space="preserve">Cleared log files </w:t>
            </w:r>
          </w:p>
        </w:tc>
      </w:tr>
      <w:tr w:rsidR="008A1670" w:rsidRPr="005038A6" w14:paraId="0BFACA67" w14:textId="77777777" w:rsidTr="00C73FEE">
        <w:sdt>
          <w:sdtPr>
            <w:rPr>
              <w:rFonts w:ascii="Calibri" w:eastAsia="Calibri" w:hAnsi="Calibri" w:cs="Calibri"/>
              <w:b/>
            </w:rPr>
            <w:id w:val="1677839495"/>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1FBB3B2F"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6CDA40F4" w14:textId="77777777" w:rsidR="008A1670" w:rsidRPr="005038A6" w:rsidRDefault="008A1670" w:rsidP="00C73FEE">
            <w:pPr>
              <w:pStyle w:val="TableText"/>
            </w:pPr>
            <w:r w:rsidRPr="005038A6">
              <w:t xml:space="preserve">Full log files with an unusually large number of events </w:t>
            </w:r>
          </w:p>
        </w:tc>
      </w:tr>
      <w:tr w:rsidR="008A1670" w:rsidRPr="005038A6" w14:paraId="19E78846" w14:textId="77777777" w:rsidTr="00C73FEE">
        <w:sdt>
          <w:sdtPr>
            <w:rPr>
              <w:rFonts w:ascii="Calibri" w:eastAsia="Calibri" w:hAnsi="Calibri" w:cs="Calibri"/>
              <w:b/>
            </w:rPr>
            <w:id w:val="-1022701599"/>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2F338B57"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67754BBD" w14:textId="77777777" w:rsidR="008A1670" w:rsidRPr="005038A6" w:rsidRDefault="008A1670" w:rsidP="00C73FEE">
            <w:pPr>
              <w:pStyle w:val="TableText"/>
            </w:pPr>
            <w:r w:rsidRPr="005038A6">
              <w:t xml:space="preserve">Antivirus or IDS alerts </w:t>
            </w:r>
          </w:p>
        </w:tc>
      </w:tr>
      <w:tr w:rsidR="008A1670" w:rsidRPr="005038A6" w14:paraId="30A6A2F7" w14:textId="77777777" w:rsidTr="00C73FEE">
        <w:sdt>
          <w:sdtPr>
            <w:rPr>
              <w:rFonts w:ascii="Calibri" w:eastAsia="Calibri" w:hAnsi="Calibri" w:cs="Calibri"/>
              <w:b/>
            </w:rPr>
            <w:id w:val="1450278210"/>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6263AD82"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25044A64" w14:textId="77777777" w:rsidR="008A1670" w:rsidRPr="005038A6" w:rsidRDefault="008A1670" w:rsidP="00C73FEE">
            <w:pPr>
              <w:pStyle w:val="TableText"/>
            </w:pPr>
            <w:r w:rsidRPr="005038A6">
              <w:t xml:space="preserve">Disabled antivirus software and other security controls </w:t>
            </w:r>
          </w:p>
        </w:tc>
      </w:tr>
      <w:tr w:rsidR="008A1670" w:rsidRPr="005038A6" w14:paraId="3364C30F" w14:textId="77777777" w:rsidTr="00C73FEE">
        <w:sdt>
          <w:sdtPr>
            <w:rPr>
              <w:rFonts w:ascii="Calibri" w:eastAsia="Calibri" w:hAnsi="Calibri" w:cs="Calibri"/>
              <w:b/>
            </w:rPr>
            <w:id w:val="-1327818788"/>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03C69FE5"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75F0D693" w14:textId="77777777" w:rsidR="008A1670" w:rsidRPr="005038A6" w:rsidRDefault="008A1670" w:rsidP="00C73FEE">
            <w:pPr>
              <w:pStyle w:val="TableText"/>
            </w:pPr>
            <w:r w:rsidRPr="005038A6">
              <w:t xml:space="preserve">Unexpected patch changes </w:t>
            </w:r>
          </w:p>
        </w:tc>
      </w:tr>
      <w:tr w:rsidR="008A1670" w:rsidRPr="005038A6" w14:paraId="326AF2A0" w14:textId="77777777" w:rsidTr="00C73FEE">
        <w:sdt>
          <w:sdtPr>
            <w:rPr>
              <w:rFonts w:ascii="Calibri" w:eastAsia="Calibri" w:hAnsi="Calibri" w:cs="Calibri"/>
              <w:b/>
            </w:rPr>
            <w:id w:val="-1617747864"/>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3B9BE174"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6624F229" w14:textId="77777777" w:rsidR="008A1670" w:rsidRPr="005038A6" w:rsidRDefault="008A1670" w:rsidP="00C73FEE">
            <w:pPr>
              <w:pStyle w:val="TableText"/>
            </w:pPr>
            <w:r>
              <w:t>Active M</w:t>
            </w:r>
            <w:r w:rsidRPr="005038A6">
              <w:t>e</w:t>
            </w:r>
            <w:r>
              <w:t>dical Device</w:t>
            </w:r>
            <w:r w:rsidRPr="005038A6">
              <w:t xml:space="preserve">s connecting to outside IP addresses </w:t>
            </w:r>
          </w:p>
        </w:tc>
      </w:tr>
      <w:tr w:rsidR="008A1670" w:rsidRPr="005038A6" w14:paraId="2E64020A" w14:textId="77777777" w:rsidTr="00C73FEE">
        <w:sdt>
          <w:sdtPr>
            <w:rPr>
              <w:rFonts w:ascii="Calibri" w:eastAsia="Calibri" w:hAnsi="Calibri" w:cs="Calibri"/>
              <w:b/>
            </w:rPr>
            <w:id w:val="-1925485128"/>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4BEAB4E6"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062AAE0E" w14:textId="77777777" w:rsidR="008A1670" w:rsidRPr="005038A6" w:rsidRDefault="008A1670" w:rsidP="00C73FEE">
            <w:pPr>
              <w:pStyle w:val="TableText"/>
            </w:pPr>
            <w:r w:rsidRPr="005038A6">
              <w:t xml:space="preserve">Requests for information about the </w:t>
            </w:r>
            <w:r>
              <w:t>network</w:t>
            </w:r>
            <w:r w:rsidRPr="005038A6">
              <w:t xml:space="preserve"> (social engineering attempts) </w:t>
            </w:r>
          </w:p>
        </w:tc>
      </w:tr>
      <w:tr w:rsidR="008A1670" w:rsidRPr="005038A6" w14:paraId="25BB96FF" w14:textId="77777777" w:rsidTr="00C73FEE">
        <w:sdt>
          <w:sdtPr>
            <w:rPr>
              <w:rFonts w:ascii="Calibri" w:eastAsia="Calibri" w:hAnsi="Calibri" w:cs="Calibri"/>
              <w:b/>
            </w:rPr>
            <w:id w:val="-1756734360"/>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4DAF00E4"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4DC1FAB3" w14:textId="77777777" w:rsidR="008A1670" w:rsidRPr="005038A6" w:rsidRDefault="008A1670" w:rsidP="00C73FEE">
            <w:pPr>
              <w:pStyle w:val="TableText"/>
            </w:pPr>
            <w:r w:rsidRPr="005038A6">
              <w:t xml:space="preserve">Unexpected changes in </w:t>
            </w:r>
            <w:r>
              <w:t xml:space="preserve">a medical device’s </w:t>
            </w:r>
            <w:r w:rsidRPr="005038A6">
              <w:t xml:space="preserve">configuration settings </w:t>
            </w:r>
          </w:p>
        </w:tc>
      </w:tr>
      <w:tr w:rsidR="008A1670" w:rsidRPr="005038A6" w14:paraId="2CEB073A" w14:textId="77777777" w:rsidTr="00C73FEE">
        <w:sdt>
          <w:sdtPr>
            <w:rPr>
              <w:rFonts w:ascii="Calibri" w:eastAsia="Calibri" w:hAnsi="Calibri" w:cs="Calibri"/>
              <w:b/>
            </w:rPr>
            <w:id w:val="856854826"/>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289C72AE"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14E83FFA" w14:textId="77777777" w:rsidR="008A1670" w:rsidRPr="005038A6" w:rsidRDefault="008A1670" w:rsidP="00C73FEE">
            <w:pPr>
              <w:pStyle w:val="TableText"/>
            </w:pPr>
            <w:r w:rsidRPr="005038A6">
              <w:t>Unexpected system shutdown</w:t>
            </w:r>
            <w:r>
              <w:t>s</w:t>
            </w:r>
            <w:r w:rsidRPr="005038A6">
              <w:t xml:space="preserve"> </w:t>
            </w:r>
          </w:p>
        </w:tc>
      </w:tr>
      <w:tr w:rsidR="008A1670" w:rsidRPr="005038A6" w14:paraId="53A67DA9" w14:textId="77777777" w:rsidTr="00C73FEE">
        <w:sdt>
          <w:sdtPr>
            <w:rPr>
              <w:rFonts w:ascii="Calibri" w:eastAsia="Calibri" w:hAnsi="Calibri" w:cs="Calibri"/>
              <w:b/>
            </w:rPr>
            <w:id w:val="-91864264"/>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4F8118C2"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269F9867" w14:textId="77777777" w:rsidR="008A1670" w:rsidRPr="005038A6" w:rsidRDefault="008A1670" w:rsidP="00C73FEE">
            <w:pPr>
              <w:pStyle w:val="TableText"/>
            </w:pPr>
            <w:r w:rsidRPr="005038A6">
              <w:t xml:space="preserve">Stoppage or displayed error messages on a web, database, or application server </w:t>
            </w:r>
          </w:p>
        </w:tc>
      </w:tr>
      <w:tr w:rsidR="008A1670" w:rsidRPr="005038A6" w14:paraId="10804829" w14:textId="77777777" w:rsidTr="00C73FEE">
        <w:sdt>
          <w:sdtPr>
            <w:rPr>
              <w:rFonts w:ascii="Calibri" w:eastAsia="Calibri" w:hAnsi="Calibri" w:cs="Calibri"/>
              <w:b/>
            </w:rPr>
            <w:id w:val="-386329411"/>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352F98DB"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7E07E8F0" w14:textId="77777777" w:rsidR="008A1670" w:rsidRPr="005038A6" w:rsidRDefault="008A1670" w:rsidP="00C73FEE">
            <w:pPr>
              <w:pStyle w:val="TableText"/>
            </w:pPr>
            <w:r w:rsidRPr="005038A6">
              <w:t xml:space="preserve">Unusually slow access to hosts on the </w:t>
            </w:r>
            <w:r>
              <w:t xml:space="preserve">hospital </w:t>
            </w:r>
            <w:r w:rsidRPr="005038A6">
              <w:t xml:space="preserve">network </w:t>
            </w:r>
          </w:p>
        </w:tc>
      </w:tr>
      <w:tr w:rsidR="008A1670" w:rsidRPr="005038A6" w14:paraId="4B814047" w14:textId="77777777" w:rsidTr="00C73FEE">
        <w:sdt>
          <w:sdtPr>
            <w:rPr>
              <w:rFonts w:ascii="Calibri" w:eastAsia="Calibri" w:hAnsi="Calibri" w:cs="Calibri"/>
              <w:b/>
            </w:rPr>
            <w:id w:val="-498116028"/>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245D01DF"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1F1D8B99" w14:textId="77777777" w:rsidR="008A1670" w:rsidRPr="005038A6" w:rsidRDefault="008A1670" w:rsidP="00C73FEE">
            <w:pPr>
              <w:pStyle w:val="TableText"/>
            </w:pPr>
            <w:r w:rsidRPr="005038A6">
              <w:t xml:space="preserve">Filenames containing unusual characters or new or unexpected files and directories </w:t>
            </w:r>
          </w:p>
        </w:tc>
      </w:tr>
      <w:tr w:rsidR="008A1670" w:rsidRPr="005038A6" w14:paraId="5B4A4B15" w14:textId="77777777" w:rsidTr="00C73FEE">
        <w:sdt>
          <w:sdtPr>
            <w:rPr>
              <w:rFonts w:ascii="Calibri" w:eastAsia="Calibri" w:hAnsi="Calibri" w:cs="Calibri"/>
              <w:b/>
            </w:rPr>
            <w:id w:val="957212833"/>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8" w:space="0" w:color="auto"/>
                  <w:right w:val="single" w:sz="4" w:space="0" w:color="auto"/>
                </w:tcBorders>
              </w:tcPr>
              <w:p w14:paraId="388BB983"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8" w:space="0" w:color="auto"/>
              <w:right w:val="single" w:sz="8" w:space="0" w:color="auto"/>
            </w:tcBorders>
            <w:shd w:val="clear" w:color="auto" w:fill="auto"/>
          </w:tcPr>
          <w:p w14:paraId="6358A8A2" w14:textId="77777777" w:rsidR="008A1670" w:rsidRPr="005038A6" w:rsidRDefault="008A1670" w:rsidP="00C73FEE">
            <w:pPr>
              <w:pStyle w:val="TableText"/>
            </w:pPr>
            <w:r w:rsidRPr="005038A6">
              <w:t xml:space="preserve">Auditing configuration changes logged on the host records, disabling auditing function </w:t>
            </w:r>
          </w:p>
        </w:tc>
      </w:tr>
      <w:tr w:rsidR="008A1670" w:rsidRPr="005038A6" w14:paraId="4E211C20" w14:textId="77777777" w:rsidTr="00C73FEE">
        <w:sdt>
          <w:sdtPr>
            <w:rPr>
              <w:rFonts w:ascii="Calibri" w:eastAsia="Calibri" w:hAnsi="Calibri" w:cs="Calibri"/>
              <w:b/>
            </w:rPr>
            <w:id w:val="-57020895"/>
            <w14:checkbox>
              <w14:checked w14:val="0"/>
              <w14:checkedState w14:val="2612" w14:font="MS Gothic"/>
              <w14:uncheckedState w14:val="2610" w14:font="MS Gothic"/>
            </w14:checkbox>
          </w:sdtPr>
          <w:sdtEndPr/>
          <w:sdtContent>
            <w:tc>
              <w:tcPr>
                <w:tcW w:w="953" w:type="dxa"/>
                <w:tcBorders>
                  <w:top w:val="single" w:sz="8" w:space="0" w:color="auto"/>
                  <w:left w:val="single" w:sz="8" w:space="0" w:color="auto"/>
                  <w:bottom w:val="single" w:sz="4" w:space="0" w:color="auto"/>
                  <w:right w:val="single" w:sz="4" w:space="0" w:color="auto"/>
                </w:tcBorders>
              </w:tcPr>
              <w:p w14:paraId="4C2F449D"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8" w:space="0" w:color="auto"/>
              <w:left w:val="single" w:sz="4" w:space="0" w:color="auto"/>
              <w:bottom w:val="single" w:sz="4" w:space="0" w:color="auto"/>
              <w:right w:val="single" w:sz="8" w:space="0" w:color="auto"/>
            </w:tcBorders>
            <w:shd w:val="clear" w:color="auto" w:fill="auto"/>
          </w:tcPr>
          <w:p w14:paraId="4C6808A9" w14:textId="77777777" w:rsidR="008A1670" w:rsidRPr="005038A6" w:rsidRDefault="008A1670" w:rsidP="00C73FEE">
            <w:pPr>
              <w:pStyle w:val="TableText"/>
            </w:pPr>
            <w:r w:rsidRPr="005038A6">
              <w:t xml:space="preserve">A large number of bounced e-mails with suspicious content </w:t>
            </w:r>
          </w:p>
        </w:tc>
      </w:tr>
      <w:tr w:rsidR="008A1670" w:rsidRPr="005038A6" w14:paraId="354A586D" w14:textId="77777777" w:rsidTr="00C73FEE">
        <w:sdt>
          <w:sdtPr>
            <w:rPr>
              <w:rFonts w:ascii="Calibri" w:eastAsia="Calibri" w:hAnsi="Calibri" w:cs="Calibri"/>
              <w:b/>
            </w:rPr>
            <w:id w:val="1134213450"/>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6740E492"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3F8D92ED" w14:textId="77777777" w:rsidR="008A1670" w:rsidRPr="005038A6" w:rsidRDefault="008A1670" w:rsidP="00C73FEE">
            <w:pPr>
              <w:pStyle w:val="TableText"/>
            </w:pPr>
            <w:r w:rsidRPr="005038A6">
              <w:t xml:space="preserve">Unusual deviation from typical </w:t>
            </w:r>
            <w:r>
              <w:t xml:space="preserve">hospital </w:t>
            </w:r>
            <w:r w:rsidRPr="005038A6">
              <w:t xml:space="preserve">network traffic flows </w:t>
            </w:r>
          </w:p>
        </w:tc>
      </w:tr>
      <w:tr w:rsidR="008A1670" w:rsidRPr="005038A6" w14:paraId="41EFE951" w14:textId="77777777" w:rsidTr="00C73FEE">
        <w:sdt>
          <w:sdtPr>
            <w:rPr>
              <w:rFonts w:ascii="Calibri" w:eastAsia="Calibri" w:hAnsi="Calibri" w:cs="Calibri"/>
              <w:b/>
            </w:rPr>
            <w:id w:val="1361090176"/>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002F2EA2"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2D1CB8F2" w14:textId="77777777" w:rsidR="008A1670" w:rsidRPr="005038A6" w:rsidRDefault="008A1670" w:rsidP="00C73FEE">
            <w:pPr>
              <w:pStyle w:val="TableText"/>
            </w:pPr>
            <w:r w:rsidRPr="005038A6">
              <w:t xml:space="preserve">Erratic </w:t>
            </w:r>
            <w:r>
              <w:t xml:space="preserve">hospital </w:t>
            </w:r>
            <w:r w:rsidRPr="005038A6">
              <w:t xml:space="preserve">building equipment behavior, more than one </w:t>
            </w:r>
            <w:r>
              <w:t xml:space="preserve">active medical </w:t>
            </w:r>
            <w:r w:rsidRPr="005038A6">
              <w:t xml:space="preserve">device exhibits the same </w:t>
            </w:r>
            <w:r>
              <w:t xml:space="preserve">anomalous </w:t>
            </w:r>
            <w:r w:rsidRPr="005038A6">
              <w:t xml:space="preserve">behavior </w:t>
            </w:r>
          </w:p>
        </w:tc>
      </w:tr>
      <w:tr w:rsidR="008A1670" w:rsidRPr="005038A6" w14:paraId="434239B8" w14:textId="77777777" w:rsidTr="00C73FEE">
        <w:sdt>
          <w:sdtPr>
            <w:rPr>
              <w:rFonts w:ascii="Calibri" w:eastAsia="Calibri" w:hAnsi="Calibri" w:cs="Calibri"/>
              <w:b/>
            </w:rPr>
            <w:id w:val="122128985"/>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2BD6A2A4"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642A3BBA" w14:textId="77777777" w:rsidR="008A1670" w:rsidRPr="005038A6" w:rsidRDefault="008A1670" w:rsidP="00C73FEE">
            <w:pPr>
              <w:pStyle w:val="TableText"/>
            </w:pPr>
            <w:r w:rsidRPr="005038A6">
              <w:t xml:space="preserve">Any apparent override of safety, backup, or failover systems </w:t>
            </w:r>
          </w:p>
        </w:tc>
      </w:tr>
      <w:tr w:rsidR="008A1670" w:rsidRPr="005038A6" w14:paraId="0A716C7E" w14:textId="77777777" w:rsidTr="00C73FEE">
        <w:sdt>
          <w:sdtPr>
            <w:rPr>
              <w:rFonts w:ascii="Calibri" w:eastAsia="Calibri" w:hAnsi="Calibri" w:cs="Calibri"/>
              <w:b/>
            </w:rPr>
            <w:id w:val="-1291042051"/>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5EAD17F1"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317C590F" w14:textId="77777777" w:rsidR="008A1670" w:rsidRPr="005038A6" w:rsidRDefault="008A1670" w:rsidP="00C73FEE">
            <w:pPr>
              <w:pStyle w:val="TableText"/>
            </w:pPr>
            <w:r w:rsidRPr="005038A6">
              <w:t xml:space="preserve">Equipment, servers, or </w:t>
            </w:r>
            <w:r>
              <w:t xml:space="preserve">hospital </w:t>
            </w:r>
            <w:r w:rsidRPr="005038A6">
              <w:t xml:space="preserve">network traffic that has bursts of temporary high usage when the operational process itself is steady and predictable. </w:t>
            </w:r>
          </w:p>
        </w:tc>
      </w:tr>
      <w:tr w:rsidR="008A1670" w:rsidRPr="005038A6" w14:paraId="3864AE2E" w14:textId="77777777" w:rsidTr="00C73FEE">
        <w:sdt>
          <w:sdtPr>
            <w:rPr>
              <w:rFonts w:ascii="Calibri" w:eastAsia="Calibri" w:hAnsi="Calibri" w:cs="Calibri"/>
              <w:b/>
            </w:rPr>
            <w:id w:val="-220753522"/>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3C5BE1A9"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2BECD99A" w14:textId="77777777" w:rsidR="008A1670" w:rsidRPr="005038A6" w:rsidRDefault="008A1670" w:rsidP="00C73FEE">
            <w:pPr>
              <w:pStyle w:val="TableText"/>
            </w:pPr>
            <w:r w:rsidRPr="005038A6">
              <w:t xml:space="preserve">Unknown or unusual traffic from corporate </w:t>
            </w:r>
            <w:r>
              <w:t>network t</w:t>
            </w:r>
            <w:r w:rsidRPr="005038A6">
              <w:t xml:space="preserve">o </w:t>
            </w:r>
            <w:r>
              <w:t xml:space="preserve">hospital computer </w:t>
            </w:r>
            <w:r w:rsidRPr="005038A6">
              <w:t xml:space="preserve">network </w:t>
            </w:r>
          </w:p>
        </w:tc>
      </w:tr>
      <w:tr w:rsidR="008A1670" w:rsidRPr="005038A6" w14:paraId="1502E9C5" w14:textId="77777777" w:rsidTr="00C73FEE">
        <w:sdt>
          <w:sdtPr>
            <w:rPr>
              <w:rFonts w:ascii="Calibri" w:eastAsia="Calibri" w:hAnsi="Calibri" w:cs="Calibri"/>
              <w:b/>
            </w:rPr>
            <w:id w:val="133066744"/>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097AEE42"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4C1321C2" w14:textId="77777777" w:rsidR="008A1670" w:rsidRPr="005038A6" w:rsidRDefault="008A1670" w:rsidP="00C73FEE">
            <w:pPr>
              <w:pStyle w:val="TableText"/>
            </w:pPr>
            <w:r w:rsidRPr="005038A6">
              <w:t xml:space="preserve">Unknown or unexpected firmware pulls or pushes </w:t>
            </w:r>
          </w:p>
        </w:tc>
      </w:tr>
      <w:tr w:rsidR="008A1670" w:rsidRPr="005038A6" w14:paraId="330FF366" w14:textId="77777777" w:rsidTr="00C73FEE">
        <w:sdt>
          <w:sdtPr>
            <w:rPr>
              <w:rFonts w:ascii="Calibri" w:eastAsia="Calibri" w:hAnsi="Calibri" w:cs="Calibri"/>
              <w:b/>
            </w:rPr>
            <w:id w:val="787940765"/>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2BCED953"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397405D1" w14:textId="77777777" w:rsidR="008A1670" w:rsidRPr="005038A6" w:rsidRDefault="008A1670" w:rsidP="00C73FEE">
            <w:pPr>
              <w:pStyle w:val="TableText"/>
            </w:pPr>
            <w:r w:rsidRPr="005038A6">
              <w:t>Loss of building utilities (electricity, water, gas, sewer equipment failure)</w:t>
            </w:r>
          </w:p>
        </w:tc>
      </w:tr>
      <w:tr w:rsidR="008A1670" w:rsidRPr="005038A6" w14:paraId="3C3F2215" w14:textId="77777777" w:rsidTr="00C73FEE">
        <w:sdt>
          <w:sdtPr>
            <w:rPr>
              <w:rFonts w:ascii="Calibri" w:eastAsia="Calibri" w:hAnsi="Calibri" w:cs="Calibri"/>
              <w:b/>
            </w:rPr>
            <w:id w:val="-1203759"/>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05F96D0B"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4CD9026E" w14:textId="77777777" w:rsidR="008A1670" w:rsidRPr="005038A6" w:rsidRDefault="008A1670" w:rsidP="00C73FEE">
            <w:pPr>
              <w:pStyle w:val="TableText"/>
            </w:pPr>
            <w:r>
              <w:t>L</w:t>
            </w:r>
            <w:r w:rsidRPr="005038A6">
              <w:t xml:space="preserve">arge number of complaints from </w:t>
            </w:r>
            <w:r>
              <w:t>medical staff</w:t>
            </w:r>
          </w:p>
        </w:tc>
      </w:tr>
      <w:tr w:rsidR="008A1670" w:rsidRPr="005038A6" w14:paraId="0E742415" w14:textId="77777777" w:rsidTr="00C73FEE">
        <w:sdt>
          <w:sdtPr>
            <w:rPr>
              <w:rFonts w:ascii="Calibri" w:eastAsia="Calibri" w:hAnsi="Calibri" w:cs="Calibri"/>
              <w:b/>
            </w:rPr>
            <w:id w:val="1395701662"/>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5D0B5D96"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18123B28" w14:textId="77777777" w:rsidR="008A1670" w:rsidRPr="005038A6" w:rsidRDefault="008A1670" w:rsidP="00C73FEE">
            <w:pPr>
              <w:pStyle w:val="TableText"/>
            </w:pPr>
            <w:r w:rsidRPr="005038A6">
              <w:t xml:space="preserve">Failure of multiple types of </w:t>
            </w:r>
            <w:r>
              <w:t>medical or building</w:t>
            </w:r>
            <w:r w:rsidRPr="005038A6">
              <w:t xml:space="preserve"> </w:t>
            </w:r>
            <w:r>
              <w:t>devices</w:t>
            </w:r>
            <w:r w:rsidRPr="005038A6">
              <w:t xml:space="preserve"> simultaneously</w:t>
            </w:r>
          </w:p>
        </w:tc>
      </w:tr>
      <w:tr w:rsidR="008A1670" w:rsidRPr="005038A6" w14:paraId="2C1A48F4" w14:textId="77777777" w:rsidTr="00C73FEE">
        <w:sdt>
          <w:sdtPr>
            <w:rPr>
              <w:rFonts w:ascii="Calibri" w:eastAsia="Calibri" w:hAnsi="Calibri" w:cs="Calibri"/>
              <w:b/>
            </w:rPr>
            <w:id w:val="-960417659"/>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1898F619"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3F25E6F6" w14:textId="77777777" w:rsidR="008A1670" w:rsidRPr="005038A6" w:rsidRDefault="008A1670" w:rsidP="00C73FEE">
            <w:pPr>
              <w:pStyle w:val="TableText"/>
            </w:pPr>
            <w:r w:rsidRPr="005038A6">
              <w:t>Very high energy usage</w:t>
            </w:r>
          </w:p>
        </w:tc>
      </w:tr>
      <w:tr w:rsidR="008A1670" w:rsidRPr="005038A6" w14:paraId="6458A7C6" w14:textId="77777777" w:rsidTr="00C73FEE">
        <w:sdt>
          <w:sdtPr>
            <w:rPr>
              <w:rFonts w:ascii="Calibri" w:eastAsia="Calibri" w:hAnsi="Calibri" w:cs="Calibri"/>
              <w:b/>
            </w:rPr>
            <w:id w:val="277608841"/>
            <w14:checkbox>
              <w14:checked w14:val="0"/>
              <w14:checkedState w14:val="2612" w14:font="MS Gothic"/>
              <w14:uncheckedState w14:val="2610" w14:font="MS Gothic"/>
            </w14:checkbox>
          </w:sdtPr>
          <w:sdtEndPr/>
          <w:sdtContent>
            <w:tc>
              <w:tcPr>
                <w:tcW w:w="953" w:type="dxa"/>
                <w:tcBorders>
                  <w:top w:val="single" w:sz="4" w:space="0" w:color="auto"/>
                  <w:left w:val="single" w:sz="8" w:space="0" w:color="auto"/>
                  <w:bottom w:val="single" w:sz="4" w:space="0" w:color="auto"/>
                  <w:right w:val="single" w:sz="4" w:space="0" w:color="auto"/>
                </w:tcBorders>
              </w:tcPr>
              <w:p w14:paraId="076D8D77" w14:textId="77777777" w:rsidR="008A1670" w:rsidRPr="005038A6" w:rsidRDefault="008A1670" w:rsidP="00C73FEE">
                <w:pPr>
                  <w:rPr>
                    <w:rFonts w:eastAsia="Calibri"/>
                  </w:rPr>
                </w:pPr>
                <w:r w:rsidRPr="005038A6">
                  <w:rPr>
                    <w:rFonts w:ascii="Segoe UI Symbol" w:eastAsia="Calibri" w:hAnsi="Segoe UI Symbol" w:cs="Segoe UI Symbol"/>
                    <w:b/>
                  </w:rPr>
                  <w:t>☐</w:t>
                </w:r>
              </w:p>
            </w:tc>
          </w:sdtContent>
        </w:sdt>
        <w:tc>
          <w:tcPr>
            <w:tcW w:w="8387" w:type="dxa"/>
            <w:tcBorders>
              <w:top w:val="single" w:sz="4" w:space="0" w:color="auto"/>
              <w:left w:val="single" w:sz="4" w:space="0" w:color="auto"/>
              <w:bottom w:val="single" w:sz="4" w:space="0" w:color="auto"/>
              <w:right w:val="single" w:sz="8" w:space="0" w:color="auto"/>
            </w:tcBorders>
            <w:shd w:val="clear" w:color="auto" w:fill="auto"/>
          </w:tcPr>
          <w:p w14:paraId="10D8B306" w14:textId="77777777" w:rsidR="008A1670" w:rsidRPr="005038A6" w:rsidRDefault="008A1670" w:rsidP="00C73FEE">
            <w:pPr>
              <w:pStyle w:val="TableText"/>
            </w:pPr>
            <w:r w:rsidRPr="005038A6">
              <w:t xml:space="preserve">Obviously erroneous readings in </w:t>
            </w:r>
            <w:r>
              <w:t>medical device</w:t>
            </w:r>
            <w:r w:rsidRPr="005038A6">
              <w:t xml:space="preserve"> displays</w:t>
            </w:r>
          </w:p>
        </w:tc>
      </w:tr>
    </w:tbl>
    <w:p w14:paraId="797D2B95" w14:textId="77777777" w:rsidR="00C73FEE" w:rsidRDefault="00C73FEE" w:rsidP="00C73FEE">
      <w:pPr>
        <w:pStyle w:val="BodyText"/>
      </w:pPr>
    </w:p>
    <w:p w14:paraId="12C97F88" w14:textId="77777777" w:rsidR="00C73FEE" w:rsidRDefault="00C73FEE">
      <w:pPr>
        <w:spacing w:after="0" w:line="240" w:lineRule="auto"/>
        <w:rPr>
          <w:rFonts w:cstheme="minorHAnsi"/>
          <w:b/>
          <w:sz w:val="36"/>
          <w:szCs w:val="36"/>
        </w:rPr>
      </w:pPr>
      <w:r>
        <w:rPr>
          <w:rFonts w:cstheme="minorHAnsi"/>
          <w:sz w:val="36"/>
          <w:szCs w:val="36"/>
        </w:rPr>
        <w:br w:type="page"/>
      </w:r>
    </w:p>
    <w:p w14:paraId="7D2D2E73" w14:textId="51FDDB0E" w:rsidR="008A1670" w:rsidRPr="00F728CC" w:rsidRDefault="008A1670" w:rsidP="00C73FEE">
      <w:pPr>
        <w:pStyle w:val="Heading1"/>
      </w:pPr>
      <w:r w:rsidRPr="00F728CC">
        <w:lastRenderedPageBreak/>
        <w:t>I</w:t>
      </w:r>
      <w:r>
        <w:t>ntegrity</w:t>
      </w:r>
      <w:r w:rsidRPr="00F728CC">
        <w:t xml:space="preserve"> C</w:t>
      </w:r>
      <w:r>
        <w:t>heck</w:t>
      </w:r>
      <w:r w:rsidRPr="00F728CC">
        <w:t xml:space="preserve"> T</w:t>
      </w:r>
      <w:r>
        <w:t>able</w:t>
      </w:r>
    </w:p>
    <w:tbl>
      <w:tblPr>
        <w:tblStyle w:val="TableGrid"/>
        <w:tblpPr w:leftFromText="180" w:rightFromText="180" w:vertAnchor="text" w:horzAnchor="margin" w:tblpY="176"/>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972"/>
        <w:gridCol w:w="7408"/>
      </w:tblGrid>
      <w:tr w:rsidR="009B1DC2" w:rsidRPr="00683E8D" w14:paraId="53B844C4" w14:textId="77777777" w:rsidTr="000C5A07">
        <w:tc>
          <w:tcPr>
            <w:tcW w:w="1051" w:type="pct"/>
          </w:tcPr>
          <w:p w14:paraId="6ECF6786" w14:textId="77777777" w:rsidR="009B1DC2" w:rsidRPr="00683E8D" w:rsidRDefault="009B1DC2" w:rsidP="00C73FEE">
            <w:pPr>
              <w:pStyle w:val="TableHead"/>
            </w:pPr>
            <w:r>
              <w:t xml:space="preserve">Form </w:t>
            </w:r>
            <w:r w:rsidRPr="00683E8D">
              <w:t>Description</w:t>
            </w:r>
          </w:p>
        </w:tc>
        <w:tc>
          <w:tcPr>
            <w:tcW w:w="3949" w:type="pct"/>
          </w:tcPr>
          <w:p w14:paraId="25C362F6" w14:textId="2C16949E" w:rsidR="009B1DC2" w:rsidRPr="00683E8D" w:rsidRDefault="009B1DC2" w:rsidP="00C73FEE">
            <w:pPr>
              <w:pStyle w:val="TableText"/>
            </w:pPr>
            <w:r w:rsidRPr="00683E8D">
              <w:t xml:space="preserve">This form </w:t>
            </w:r>
            <w:r>
              <w:t xml:space="preserve">is used to record the action taken to </w:t>
            </w:r>
            <w:r w:rsidR="00AC5A7E">
              <w:t>verify the integrity of various pieces of equipment when</w:t>
            </w:r>
            <w:r>
              <w:t xml:space="preserve"> </w:t>
            </w:r>
            <w:r w:rsidRPr="00683E8D">
              <w:t>a</w:t>
            </w:r>
            <w:r>
              <w:t xml:space="preserve"> cyber-</w:t>
            </w:r>
            <w:r w:rsidRPr="00683E8D">
              <w:t xml:space="preserve">attack </w:t>
            </w:r>
            <w:r w:rsidR="00AC5A7E">
              <w:t>occurs</w:t>
            </w:r>
            <w:r w:rsidRPr="00683E8D">
              <w:t>.</w:t>
            </w:r>
          </w:p>
        </w:tc>
      </w:tr>
      <w:tr w:rsidR="009B1DC2" w:rsidRPr="00683E8D" w14:paraId="3F6B37FA" w14:textId="77777777" w:rsidTr="000C5A07">
        <w:tc>
          <w:tcPr>
            <w:tcW w:w="1051" w:type="pct"/>
          </w:tcPr>
          <w:p w14:paraId="5F330564" w14:textId="77777777" w:rsidR="009B1DC2" w:rsidRPr="00683E8D" w:rsidRDefault="009B1DC2" w:rsidP="00C73FEE">
            <w:pPr>
              <w:pStyle w:val="TableHead"/>
            </w:pPr>
            <w:r w:rsidRPr="00683E8D">
              <w:t>Why it’s needed</w:t>
            </w:r>
          </w:p>
        </w:tc>
        <w:tc>
          <w:tcPr>
            <w:tcW w:w="3949" w:type="pct"/>
          </w:tcPr>
          <w:p w14:paraId="4362C6A3" w14:textId="3586926E" w:rsidR="009B1DC2" w:rsidRPr="00683E8D" w:rsidRDefault="009B1DC2" w:rsidP="00C73FEE">
            <w:pPr>
              <w:pStyle w:val="TableText"/>
            </w:pPr>
            <w:r w:rsidRPr="00683E8D">
              <w:t xml:space="preserve">The form </w:t>
            </w:r>
            <w:r>
              <w:t>provide</w:t>
            </w:r>
            <w:r w:rsidRPr="00683E8D">
              <w:t xml:space="preserve">s information </w:t>
            </w:r>
            <w:r>
              <w:t xml:space="preserve">for recommended action to validate the integrity of the network and for </w:t>
            </w:r>
            <w:r w:rsidRPr="00683E8D">
              <w:t>preparing after-action report a</w:t>
            </w:r>
            <w:r>
              <w:t>s well as</w:t>
            </w:r>
            <w:r w:rsidRPr="00683E8D">
              <w:t xml:space="preserve"> to identify lessons learned to improve response in future. </w:t>
            </w:r>
          </w:p>
        </w:tc>
      </w:tr>
      <w:tr w:rsidR="009B1DC2" w:rsidRPr="00683E8D" w14:paraId="37E26CC8" w14:textId="77777777" w:rsidTr="000C5A07">
        <w:tc>
          <w:tcPr>
            <w:tcW w:w="1051" w:type="pct"/>
          </w:tcPr>
          <w:p w14:paraId="0F4F46B8" w14:textId="77777777" w:rsidR="009B1DC2" w:rsidRPr="00683E8D" w:rsidRDefault="009B1DC2" w:rsidP="00C73FEE">
            <w:pPr>
              <w:pStyle w:val="TableHead"/>
            </w:pPr>
            <w:r w:rsidRPr="00683E8D">
              <w:t>Who fills it out</w:t>
            </w:r>
          </w:p>
        </w:tc>
        <w:tc>
          <w:tcPr>
            <w:tcW w:w="3949" w:type="pct"/>
          </w:tcPr>
          <w:p w14:paraId="6F58AC99" w14:textId="77777777" w:rsidR="009B1DC2" w:rsidRPr="00683E8D" w:rsidRDefault="009B1DC2" w:rsidP="00C73FEE">
            <w:pPr>
              <w:pStyle w:val="TableText"/>
            </w:pPr>
            <w:r w:rsidRPr="00683E8D">
              <w:t xml:space="preserve">The </w:t>
            </w:r>
            <w:r>
              <w:t>Incident Response Team Leader</w:t>
            </w:r>
            <w:r w:rsidRPr="00683E8D">
              <w:t xml:space="preserve">.  </w:t>
            </w:r>
          </w:p>
        </w:tc>
      </w:tr>
      <w:tr w:rsidR="009B1DC2" w:rsidRPr="00683E8D" w14:paraId="5F1C4687" w14:textId="77777777" w:rsidTr="000C5A07">
        <w:tc>
          <w:tcPr>
            <w:tcW w:w="1051" w:type="pct"/>
          </w:tcPr>
          <w:p w14:paraId="04741099" w14:textId="77777777" w:rsidR="009B1DC2" w:rsidRPr="00683E8D" w:rsidRDefault="009B1DC2" w:rsidP="00C73FEE">
            <w:pPr>
              <w:pStyle w:val="TableHead"/>
            </w:pPr>
            <w:r w:rsidRPr="00683E8D">
              <w:t>How often updated</w:t>
            </w:r>
          </w:p>
        </w:tc>
        <w:tc>
          <w:tcPr>
            <w:tcW w:w="3949" w:type="pct"/>
          </w:tcPr>
          <w:p w14:paraId="73AD6C2F" w14:textId="77777777" w:rsidR="009B1DC2" w:rsidRPr="00683E8D" w:rsidRDefault="009B1DC2" w:rsidP="00C73FEE">
            <w:pPr>
              <w:pStyle w:val="TableText"/>
            </w:pPr>
            <w:r w:rsidRPr="00683E8D">
              <w:t xml:space="preserve">Form should </w:t>
            </w:r>
            <w:r>
              <w:t>be updated as new</w:t>
            </w:r>
            <w:r w:rsidRPr="00683E8D">
              <w:t xml:space="preserve"> information</w:t>
            </w:r>
            <w:r>
              <w:t xml:space="preserve"> is learned</w:t>
            </w:r>
            <w:r w:rsidRPr="00683E8D">
              <w:t>.</w:t>
            </w:r>
          </w:p>
        </w:tc>
      </w:tr>
    </w:tbl>
    <w:p w14:paraId="66D6DFFC" w14:textId="77777777" w:rsidR="00E206B2" w:rsidRDefault="00E206B2" w:rsidP="00C73FEE">
      <w:pPr>
        <w:pStyle w:val="BodyText"/>
      </w:pPr>
    </w:p>
    <w:tbl>
      <w:tblPr>
        <w:tblStyle w:val="TableGrid"/>
        <w:tblW w:w="5000" w:type="pct"/>
        <w:tblLook w:val="04A0" w:firstRow="1" w:lastRow="0" w:firstColumn="1" w:lastColumn="0" w:noHBand="0" w:noVBand="1"/>
      </w:tblPr>
      <w:tblGrid>
        <w:gridCol w:w="820"/>
        <w:gridCol w:w="2069"/>
        <w:gridCol w:w="6491"/>
      </w:tblGrid>
      <w:tr w:rsidR="00F728CC" w:rsidRPr="005038A6" w14:paraId="689B81BC" w14:textId="77777777" w:rsidTr="00354A84">
        <w:tc>
          <w:tcPr>
            <w:tcW w:w="437" w:type="pct"/>
            <w:tcBorders>
              <w:top w:val="single" w:sz="8" w:space="0" w:color="auto"/>
              <w:left w:val="single" w:sz="8" w:space="0" w:color="auto"/>
              <w:bottom w:val="single" w:sz="8" w:space="0" w:color="auto"/>
              <w:right w:val="single" w:sz="4" w:space="0" w:color="auto"/>
            </w:tcBorders>
            <w:shd w:val="clear" w:color="auto" w:fill="auto"/>
          </w:tcPr>
          <w:bookmarkEnd w:id="2"/>
          <w:bookmarkEnd w:id="3"/>
          <w:p w14:paraId="5C6B3AAE" w14:textId="77777777" w:rsidR="00F728CC" w:rsidRPr="005038A6" w:rsidRDefault="00F728CC" w:rsidP="00C73FEE">
            <w:pPr>
              <w:pStyle w:val="TableHead"/>
              <w:rPr>
                <w:rFonts w:eastAsia="Calibri"/>
              </w:rPr>
            </w:pPr>
            <w:r w:rsidRPr="005038A6">
              <w:rPr>
                <w:rFonts w:eastAsia="Calibri"/>
              </w:rPr>
              <w:t>Check</w:t>
            </w:r>
          </w:p>
        </w:tc>
        <w:tc>
          <w:tcPr>
            <w:tcW w:w="1103" w:type="pct"/>
            <w:tcBorders>
              <w:top w:val="single" w:sz="8" w:space="0" w:color="auto"/>
              <w:left w:val="single" w:sz="4" w:space="0" w:color="auto"/>
              <w:bottom w:val="single" w:sz="8" w:space="0" w:color="auto"/>
              <w:right w:val="single" w:sz="4" w:space="0" w:color="auto"/>
            </w:tcBorders>
            <w:shd w:val="clear" w:color="auto" w:fill="auto"/>
          </w:tcPr>
          <w:p w14:paraId="18B71F7F" w14:textId="77777777" w:rsidR="00F728CC" w:rsidRPr="005038A6" w:rsidRDefault="00F728CC" w:rsidP="00C73FEE">
            <w:pPr>
              <w:pStyle w:val="TableHead"/>
              <w:rPr>
                <w:rFonts w:eastAsia="Calibri"/>
              </w:rPr>
            </w:pPr>
            <w:r w:rsidRPr="005038A6">
              <w:rPr>
                <w:rFonts w:eastAsia="Calibri"/>
                <w:bCs/>
              </w:rPr>
              <w:t>Device Integrity</w:t>
            </w:r>
          </w:p>
        </w:tc>
        <w:tc>
          <w:tcPr>
            <w:tcW w:w="3459" w:type="pct"/>
            <w:tcBorders>
              <w:top w:val="single" w:sz="8" w:space="0" w:color="auto"/>
              <w:left w:val="single" w:sz="4" w:space="0" w:color="auto"/>
              <w:bottom w:val="single" w:sz="8" w:space="0" w:color="auto"/>
              <w:right w:val="single" w:sz="8" w:space="0" w:color="auto"/>
            </w:tcBorders>
            <w:shd w:val="clear" w:color="auto" w:fill="auto"/>
          </w:tcPr>
          <w:p w14:paraId="44400F65" w14:textId="77777777" w:rsidR="00F728CC" w:rsidRPr="005038A6" w:rsidRDefault="00F728CC" w:rsidP="00C73FEE">
            <w:pPr>
              <w:pStyle w:val="TableHead"/>
              <w:rPr>
                <w:rFonts w:eastAsia="Calibri"/>
              </w:rPr>
            </w:pPr>
            <w:r w:rsidRPr="005038A6">
              <w:rPr>
                <w:rFonts w:eastAsia="Calibri"/>
                <w:bCs/>
              </w:rPr>
              <w:t>Description</w:t>
            </w:r>
          </w:p>
        </w:tc>
      </w:tr>
      <w:tr w:rsidR="00F728CC" w:rsidRPr="005038A6" w14:paraId="50C68365" w14:textId="77777777" w:rsidTr="00354A84">
        <w:sdt>
          <w:sdtPr>
            <w:rPr>
              <w:rFonts w:ascii="Calibri" w:eastAsia="Calibri" w:hAnsi="Calibri" w:cs="Calibri"/>
              <w:b/>
            </w:rPr>
            <w:id w:val="1662276256"/>
            <w14:checkbox>
              <w14:checked w14:val="0"/>
              <w14:checkedState w14:val="2612" w14:font="MS Gothic"/>
              <w14:uncheckedState w14:val="2610" w14:font="MS Gothic"/>
            </w14:checkbox>
          </w:sdtPr>
          <w:sdtEndPr/>
          <w:sdtContent>
            <w:tc>
              <w:tcPr>
                <w:tcW w:w="437" w:type="pct"/>
                <w:tcBorders>
                  <w:top w:val="single" w:sz="8" w:space="0" w:color="auto"/>
                  <w:left w:val="single" w:sz="8" w:space="0" w:color="auto"/>
                  <w:bottom w:val="single" w:sz="4" w:space="0" w:color="auto"/>
                  <w:right w:val="single" w:sz="4" w:space="0" w:color="auto"/>
                </w:tcBorders>
              </w:tcPr>
              <w:p w14:paraId="30CD06A7" w14:textId="77777777" w:rsidR="00F728CC" w:rsidRPr="005038A6" w:rsidRDefault="00F728CC" w:rsidP="00A30132">
                <w:pPr>
                  <w:ind w:left="144"/>
                  <w:rPr>
                    <w:rFonts w:ascii="Calibri" w:eastAsia="Calibri" w:hAnsi="Calibri" w:cs="Calibri"/>
                    <w:b/>
                  </w:rPr>
                </w:pPr>
                <w:r w:rsidRPr="005038A6">
                  <w:rPr>
                    <w:rFonts w:ascii="Segoe UI Symbol" w:eastAsia="Calibri" w:hAnsi="Segoe UI Symbol" w:cs="Segoe UI Symbol"/>
                    <w:b/>
                  </w:rPr>
                  <w:t>☐</w:t>
                </w:r>
              </w:p>
            </w:tc>
          </w:sdtContent>
        </w:sdt>
        <w:tc>
          <w:tcPr>
            <w:tcW w:w="1103" w:type="pct"/>
            <w:tcBorders>
              <w:top w:val="single" w:sz="8" w:space="0" w:color="auto"/>
              <w:left w:val="single" w:sz="4" w:space="0" w:color="auto"/>
              <w:bottom w:val="single" w:sz="4" w:space="0" w:color="auto"/>
              <w:right w:val="single" w:sz="4" w:space="0" w:color="auto"/>
            </w:tcBorders>
          </w:tcPr>
          <w:p w14:paraId="44850A16" w14:textId="77777777" w:rsidR="00F728CC" w:rsidRPr="005038A6" w:rsidRDefault="00F728CC" w:rsidP="00C73FEE">
            <w:pPr>
              <w:pStyle w:val="TableText"/>
              <w:rPr>
                <w:rFonts w:eastAsia="Calibri"/>
                <w:b/>
              </w:rPr>
            </w:pPr>
            <w:r w:rsidRPr="005038A6">
              <w:rPr>
                <w:rFonts w:eastAsia="Calibri"/>
              </w:rPr>
              <w:t>Computer Unresponsive</w:t>
            </w:r>
          </w:p>
        </w:tc>
        <w:tc>
          <w:tcPr>
            <w:tcW w:w="3459" w:type="pct"/>
            <w:tcBorders>
              <w:top w:val="single" w:sz="8" w:space="0" w:color="auto"/>
              <w:left w:val="single" w:sz="4" w:space="0" w:color="auto"/>
              <w:bottom w:val="single" w:sz="4" w:space="0" w:color="auto"/>
              <w:right w:val="single" w:sz="8" w:space="0" w:color="auto"/>
            </w:tcBorders>
          </w:tcPr>
          <w:p w14:paraId="3EE0CA87" w14:textId="77777777" w:rsidR="00F728CC" w:rsidRPr="005038A6" w:rsidRDefault="00F728CC" w:rsidP="00C73FEE">
            <w:pPr>
              <w:pStyle w:val="TableText"/>
              <w:rPr>
                <w:rFonts w:eastAsia="Calibri"/>
                <w:b/>
                <w:noProof/>
              </w:rPr>
            </w:pPr>
            <w:r w:rsidRPr="005038A6">
              <w:rPr>
                <w:rFonts w:eastAsia="Calibri"/>
                <w:b/>
              </w:rPr>
              <w:t>BOOT</w:t>
            </w:r>
            <w:r w:rsidRPr="005038A6">
              <w:rPr>
                <w:rFonts w:eastAsia="Calibri"/>
              </w:rPr>
              <w:t xml:space="preserve"> from Rescue CD, use tools to </w:t>
            </w:r>
            <w:r>
              <w:rPr>
                <w:rFonts w:eastAsia="Calibri"/>
              </w:rPr>
              <w:t>uncover</w:t>
            </w:r>
            <w:r w:rsidRPr="005038A6">
              <w:rPr>
                <w:rFonts w:eastAsia="Calibri"/>
              </w:rPr>
              <w:t xml:space="preserve"> problems.</w:t>
            </w:r>
          </w:p>
        </w:tc>
      </w:tr>
      <w:tr w:rsidR="00F728CC" w:rsidRPr="005038A6" w14:paraId="3C5CC9D4" w14:textId="77777777" w:rsidTr="00354A84">
        <w:sdt>
          <w:sdtPr>
            <w:rPr>
              <w:rFonts w:ascii="Calibri" w:eastAsia="Calibri" w:hAnsi="Calibri" w:cs="Calibri"/>
              <w:b/>
            </w:rPr>
            <w:id w:val="289566470"/>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6AAB982C"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53F9D20F" w14:textId="77777777" w:rsidR="00F728CC" w:rsidRPr="005038A6" w:rsidRDefault="00F728CC" w:rsidP="00C73FEE">
            <w:pPr>
              <w:pStyle w:val="TableText"/>
              <w:rPr>
                <w:rFonts w:eastAsia="Calibri"/>
                <w:b/>
              </w:rPr>
            </w:pPr>
            <w:r>
              <w:rPr>
                <w:rFonts w:eastAsia="Calibri"/>
              </w:rPr>
              <w:t>Software</w:t>
            </w:r>
            <w:r w:rsidRPr="005038A6">
              <w:rPr>
                <w:rFonts w:eastAsia="Calibri"/>
              </w:rPr>
              <w:t xml:space="preserve"> Process</w:t>
            </w:r>
            <w:r>
              <w:rPr>
                <w:rFonts w:eastAsia="Calibri"/>
              </w:rPr>
              <w:t>es</w:t>
            </w:r>
          </w:p>
        </w:tc>
        <w:tc>
          <w:tcPr>
            <w:tcW w:w="3459" w:type="pct"/>
            <w:tcBorders>
              <w:top w:val="single" w:sz="4" w:space="0" w:color="auto"/>
              <w:left w:val="single" w:sz="4" w:space="0" w:color="auto"/>
              <w:bottom w:val="single" w:sz="4" w:space="0" w:color="auto"/>
              <w:right w:val="single" w:sz="8" w:space="0" w:color="auto"/>
            </w:tcBorders>
          </w:tcPr>
          <w:p w14:paraId="31FC6FE1" w14:textId="77777777" w:rsidR="00F728CC" w:rsidRPr="005038A6" w:rsidRDefault="00F728CC" w:rsidP="00C73FEE">
            <w:pPr>
              <w:pStyle w:val="TableText"/>
              <w:rPr>
                <w:rFonts w:eastAsia="Calibri"/>
                <w:b/>
                <w:noProof/>
              </w:rPr>
            </w:pPr>
            <w:r w:rsidRPr="005038A6">
              <w:rPr>
                <w:rFonts w:eastAsia="Calibri"/>
                <w:b/>
              </w:rPr>
              <w:t>REVIEW</w:t>
            </w:r>
            <w:r w:rsidRPr="005038A6">
              <w:rPr>
                <w:rFonts w:eastAsia="Calibri"/>
              </w:rPr>
              <w:t xml:space="preserve"> processes to identify malicious activity. Includes data base servers, control servers, HMIs, OPCs, master terminal units (MTUs), and engineering workstations.</w:t>
            </w:r>
          </w:p>
        </w:tc>
      </w:tr>
      <w:tr w:rsidR="00F728CC" w:rsidRPr="005038A6" w14:paraId="465620DF" w14:textId="77777777" w:rsidTr="00354A84">
        <w:sdt>
          <w:sdtPr>
            <w:rPr>
              <w:rFonts w:ascii="Calibri" w:eastAsia="Calibri" w:hAnsi="Calibri" w:cs="Calibri"/>
              <w:b/>
            </w:rPr>
            <w:id w:val="-2131850033"/>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4EB7A19B"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75BF9E1B" w14:textId="77777777" w:rsidR="00F728CC" w:rsidRPr="005038A6" w:rsidRDefault="00F728CC" w:rsidP="00C73FEE">
            <w:pPr>
              <w:pStyle w:val="TableText"/>
              <w:rPr>
                <w:rFonts w:eastAsia="Calibri"/>
                <w:b/>
              </w:rPr>
            </w:pPr>
            <w:r w:rsidRPr="005038A6">
              <w:rPr>
                <w:rFonts w:eastAsia="Calibri"/>
              </w:rPr>
              <w:t xml:space="preserve">Log </w:t>
            </w:r>
            <w:r>
              <w:rPr>
                <w:rFonts w:eastAsia="Calibri"/>
              </w:rPr>
              <w:t>Files</w:t>
            </w:r>
          </w:p>
        </w:tc>
        <w:tc>
          <w:tcPr>
            <w:tcW w:w="3459" w:type="pct"/>
            <w:tcBorders>
              <w:top w:val="single" w:sz="4" w:space="0" w:color="auto"/>
              <w:left w:val="single" w:sz="4" w:space="0" w:color="auto"/>
              <w:bottom w:val="single" w:sz="4" w:space="0" w:color="auto"/>
              <w:right w:val="single" w:sz="8" w:space="0" w:color="auto"/>
            </w:tcBorders>
          </w:tcPr>
          <w:p w14:paraId="53217A1A" w14:textId="77777777" w:rsidR="00F728CC" w:rsidRPr="005038A6" w:rsidRDefault="00F728CC" w:rsidP="00C73FEE">
            <w:pPr>
              <w:pStyle w:val="TableText"/>
              <w:rPr>
                <w:rFonts w:eastAsia="Calibri"/>
                <w:b/>
                <w:noProof/>
              </w:rPr>
            </w:pPr>
            <w:r w:rsidRPr="005038A6">
              <w:rPr>
                <w:rFonts w:eastAsia="Calibri"/>
                <w:b/>
              </w:rPr>
              <w:t>REVIEW</w:t>
            </w:r>
            <w:r w:rsidRPr="005038A6">
              <w:rPr>
                <w:rFonts w:eastAsia="Calibri"/>
              </w:rPr>
              <w:t xml:space="preserve"> database servers, HMIs, control server, engin</w:t>
            </w:r>
            <w:r>
              <w:rPr>
                <w:rFonts w:eastAsia="Calibri"/>
              </w:rPr>
              <w:t>eering workstations, OPCs, MTUs</w:t>
            </w:r>
            <w:r w:rsidRPr="005038A6">
              <w:rPr>
                <w:rFonts w:eastAsia="Calibri"/>
              </w:rPr>
              <w:t xml:space="preserve"> </w:t>
            </w:r>
            <w:r>
              <w:rPr>
                <w:rFonts w:eastAsia="Calibri"/>
              </w:rPr>
              <w:t>and</w:t>
            </w:r>
            <w:r w:rsidRPr="005038A6">
              <w:rPr>
                <w:rFonts w:eastAsia="Calibri"/>
              </w:rPr>
              <w:t xml:space="preserve"> firewall log file</w:t>
            </w:r>
            <w:r>
              <w:rPr>
                <w:rFonts w:eastAsia="Calibri"/>
              </w:rPr>
              <w:t>s</w:t>
            </w:r>
            <w:r w:rsidRPr="005038A6">
              <w:rPr>
                <w:rFonts w:eastAsia="Calibri"/>
              </w:rPr>
              <w:t xml:space="preserve"> for anomalies.</w:t>
            </w:r>
          </w:p>
        </w:tc>
      </w:tr>
      <w:tr w:rsidR="00F728CC" w:rsidRPr="005038A6" w14:paraId="35DEA6EB" w14:textId="77777777" w:rsidTr="00354A84">
        <w:sdt>
          <w:sdtPr>
            <w:rPr>
              <w:rFonts w:ascii="Calibri" w:eastAsia="Calibri" w:hAnsi="Calibri" w:cs="Calibri"/>
              <w:b/>
            </w:rPr>
            <w:id w:val="1155572931"/>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7137D44A"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05D80D74" w14:textId="77777777" w:rsidR="00F728CC" w:rsidRPr="005038A6" w:rsidRDefault="00F728CC" w:rsidP="00C73FEE">
            <w:pPr>
              <w:pStyle w:val="TableText"/>
              <w:rPr>
                <w:rFonts w:eastAsia="Calibri"/>
                <w:b/>
              </w:rPr>
            </w:pPr>
            <w:r w:rsidRPr="005038A6">
              <w:rPr>
                <w:rFonts w:eastAsia="Calibri"/>
              </w:rPr>
              <w:t xml:space="preserve">Registry </w:t>
            </w:r>
          </w:p>
        </w:tc>
        <w:tc>
          <w:tcPr>
            <w:tcW w:w="3459" w:type="pct"/>
            <w:tcBorders>
              <w:top w:val="single" w:sz="4" w:space="0" w:color="auto"/>
              <w:left w:val="single" w:sz="4" w:space="0" w:color="auto"/>
              <w:bottom w:val="single" w:sz="4" w:space="0" w:color="auto"/>
              <w:right w:val="single" w:sz="8" w:space="0" w:color="auto"/>
            </w:tcBorders>
          </w:tcPr>
          <w:p w14:paraId="4C88C447" w14:textId="77777777" w:rsidR="00F728CC" w:rsidRPr="005038A6" w:rsidRDefault="00F728CC" w:rsidP="00C73FEE">
            <w:pPr>
              <w:pStyle w:val="TableText"/>
              <w:rPr>
                <w:rFonts w:eastAsia="Calibri"/>
                <w:b/>
                <w:noProof/>
              </w:rPr>
            </w:pPr>
            <w:r w:rsidRPr="005038A6">
              <w:rPr>
                <w:rFonts w:eastAsia="Calibri"/>
                <w:b/>
              </w:rPr>
              <w:t>IDENTIFY</w:t>
            </w:r>
            <w:r w:rsidRPr="005038A6">
              <w:rPr>
                <w:rFonts w:eastAsia="Calibri"/>
              </w:rPr>
              <w:t xml:space="preserve"> changes and anomalies in the registry.</w:t>
            </w:r>
          </w:p>
        </w:tc>
      </w:tr>
      <w:tr w:rsidR="00F728CC" w:rsidRPr="005038A6" w14:paraId="36033431" w14:textId="77777777" w:rsidTr="00354A84">
        <w:sdt>
          <w:sdtPr>
            <w:rPr>
              <w:rFonts w:ascii="Calibri" w:eastAsia="Calibri" w:hAnsi="Calibri" w:cs="Calibri"/>
              <w:b/>
            </w:rPr>
            <w:id w:val="487529358"/>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39B65805"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235B78B5" w14:textId="77777777" w:rsidR="00F728CC" w:rsidRPr="005038A6" w:rsidRDefault="00F728CC" w:rsidP="00C73FEE">
            <w:pPr>
              <w:pStyle w:val="TableText"/>
              <w:rPr>
                <w:rFonts w:eastAsia="Calibri"/>
                <w:b/>
              </w:rPr>
            </w:pPr>
            <w:r w:rsidRPr="005038A6">
              <w:rPr>
                <w:rFonts w:eastAsia="Calibri"/>
              </w:rPr>
              <w:t>Rootkit</w:t>
            </w:r>
          </w:p>
        </w:tc>
        <w:tc>
          <w:tcPr>
            <w:tcW w:w="3459" w:type="pct"/>
            <w:tcBorders>
              <w:top w:val="single" w:sz="4" w:space="0" w:color="auto"/>
              <w:left w:val="single" w:sz="4" w:space="0" w:color="auto"/>
              <w:bottom w:val="single" w:sz="4" w:space="0" w:color="auto"/>
              <w:right w:val="single" w:sz="8" w:space="0" w:color="auto"/>
            </w:tcBorders>
          </w:tcPr>
          <w:p w14:paraId="073276C6" w14:textId="77777777" w:rsidR="00F728CC" w:rsidRPr="005038A6" w:rsidRDefault="00F728CC" w:rsidP="00C73FEE">
            <w:pPr>
              <w:pStyle w:val="TableText"/>
              <w:rPr>
                <w:rFonts w:eastAsia="Calibri"/>
                <w:b/>
                <w:noProof/>
              </w:rPr>
            </w:pPr>
            <w:r w:rsidRPr="005038A6">
              <w:rPr>
                <w:rFonts w:eastAsia="Calibri"/>
                <w:b/>
              </w:rPr>
              <w:t>CHECK</w:t>
            </w:r>
            <w:r w:rsidRPr="005038A6">
              <w:rPr>
                <w:rFonts w:eastAsia="Calibri"/>
              </w:rPr>
              <w:t xml:space="preserve"> device</w:t>
            </w:r>
            <w:r>
              <w:rPr>
                <w:rFonts w:eastAsia="Calibri"/>
              </w:rPr>
              <w:t>s</w:t>
            </w:r>
            <w:r w:rsidRPr="005038A6">
              <w:rPr>
                <w:rFonts w:eastAsia="Calibri"/>
              </w:rPr>
              <w:t xml:space="preserve"> for a rootkit.</w:t>
            </w:r>
          </w:p>
        </w:tc>
      </w:tr>
      <w:tr w:rsidR="00F728CC" w:rsidRPr="005038A6" w14:paraId="7866CE4A" w14:textId="77777777" w:rsidTr="00354A84">
        <w:sdt>
          <w:sdtPr>
            <w:rPr>
              <w:rFonts w:ascii="Calibri" w:eastAsia="Calibri" w:hAnsi="Calibri" w:cs="Calibri"/>
              <w:b/>
            </w:rPr>
            <w:id w:val="1876122796"/>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33F6005C"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7F78AAFA" w14:textId="77777777" w:rsidR="00F728CC" w:rsidRPr="005038A6" w:rsidRDefault="00F728CC" w:rsidP="00C73FEE">
            <w:pPr>
              <w:pStyle w:val="TableText"/>
              <w:rPr>
                <w:rFonts w:eastAsia="Calibri"/>
                <w:b/>
              </w:rPr>
            </w:pPr>
            <w:r>
              <w:rPr>
                <w:rFonts w:eastAsia="Calibri"/>
              </w:rPr>
              <w:t>Network</w:t>
            </w:r>
            <w:r w:rsidRPr="005038A6">
              <w:rPr>
                <w:rFonts w:eastAsia="Calibri"/>
              </w:rPr>
              <w:t xml:space="preserve"> Communications</w:t>
            </w:r>
          </w:p>
        </w:tc>
        <w:tc>
          <w:tcPr>
            <w:tcW w:w="3459" w:type="pct"/>
            <w:tcBorders>
              <w:top w:val="single" w:sz="4" w:space="0" w:color="auto"/>
              <w:left w:val="single" w:sz="4" w:space="0" w:color="auto"/>
              <w:bottom w:val="single" w:sz="4" w:space="0" w:color="auto"/>
              <w:right w:val="single" w:sz="8" w:space="0" w:color="auto"/>
            </w:tcBorders>
          </w:tcPr>
          <w:p w14:paraId="534425B1" w14:textId="77777777" w:rsidR="00F728CC" w:rsidRPr="005038A6" w:rsidRDefault="00F728CC" w:rsidP="00C73FEE">
            <w:pPr>
              <w:pStyle w:val="TableText"/>
              <w:rPr>
                <w:rFonts w:eastAsia="Calibri"/>
                <w:b/>
                <w:noProof/>
              </w:rPr>
            </w:pPr>
            <w:r w:rsidRPr="005038A6">
              <w:rPr>
                <w:rFonts w:eastAsia="Calibri"/>
                <w:b/>
              </w:rPr>
              <w:t>VERIFY</w:t>
            </w:r>
            <w:r w:rsidRPr="005038A6">
              <w:rPr>
                <w:rFonts w:eastAsia="Calibri"/>
              </w:rPr>
              <w:t xml:space="preserve"> network communications to the expected communications based on baseline.</w:t>
            </w:r>
            <w:r w:rsidRPr="005038A6">
              <w:rPr>
                <w:rFonts w:eastAsia="Calibri"/>
                <w:b/>
              </w:rPr>
              <w:t xml:space="preserve"> </w:t>
            </w:r>
            <w:r>
              <w:rPr>
                <w:rFonts w:eastAsia="Calibri"/>
                <w:b/>
              </w:rPr>
              <w:t xml:space="preserve"> </w:t>
            </w:r>
            <w:r w:rsidRPr="005038A6">
              <w:rPr>
                <w:rFonts w:eastAsia="Calibri"/>
                <w:b/>
              </w:rPr>
              <w:t xml:space="preserve">VERIFY </w:t>
            </w:r>
            <w:r w:rsidRPr="005038A6">
              <w:rPr>
                <w:rFonts w:eastAsia="Calibri"/>
              </w:rPr>
              <w:t>data flow, and compare to baseline.</w:t>
            </w:r>
          </w:p>
        </w:tc>
      </w:tr>
      <w:tr w:rsidR="00F728CC" w:rsidRPr="005038A6" w14:paraId="650A9111" w14:textId="77777777" w:rsidTr="00354A84">
        <w:sdt>
          <w:sdtPr>
            <w:rPr>
              <w:rFonts w:ascii="Calibri" w:eastAsia="Calibri" w:hAnsi="Calibri" w:cs="Calibri"/>
              <w:b/>
            </w:rPr>
            <w:id w:val="-1885856538"/>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1B04E8AB"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265E9E4C" w14:textId="77777777" w:rsidR="00F728CC" w:rsidRPr="005038A6" w:rsidRDefault="00F728CC" w:rsidP="00C73FEE">
            <w:pPr>
              <w:pStyle w:val="TableText"/>
              <w:rPr>
                <w:rFonts w:eastAsia="Calibri"/>
                <w:b/>
              </w:rPr>
            </w:pPr>
            <w:r w:rsidRPr="005038A6">
              <w:rPr>
                <w:rFonts w:eastAsia="Calibri"/>
              </w:rPr>
              <w:t>Unauthorized User Activity</w:t>
            </w:r>
          </w:p>
        </w:tc>
        <w:tc>
          <w:tcPr>
            <w:tcW w:w="3459" w:type="pct"/>
            <w:tcBorders>
              <w:top w:val="single" w:sz="4" w:space="0" w:color="auto"/>
              <w:left w:val="single" w:sz="4" w:space="0" w:color="auto"/>
              <w:bottom w:val="single" w:sz="4" w:space="0" w:color="auto"/>
              <w:right w:val="single" w:sz="8" w:space="0" w:color="auto"/>
            </w:tcBorders>
          </w:tcPr>
          <w:p w14:paraId="16EB899A" w14:textId="77777777" w:rsidR="00F728CC" w:rsidRPr="005038A6" w:rsidRDefault="00F728CC" w:rsidP="00C73FEE">
            <w:pPr>
              <w:pStyle w:val="TableText"/>
              <w:rPr>
                <w:rFonts w:eastAsia="Calibri"/>
                <w:b/>
                <w:noProof/>
              </w:rPr>
            </w:pPr>
            <w:r w:rsidRPr="005038A6">
              <w:rPr>
                <w:rFonts w:eastAsia="Calibri"/>
                <w:b/>
              </w:rPr>
              <w:t>REVIEW</w:t>
            </w:r>
            <w:r w:rsidRPr="005038A6">
              <w:rPr>
                <w:rFonts w:eastAsia="Calibri"/>
              </w:rPr>
              <w:t xml:space="preserve"> host log files for user account changes.</w:t>
            </w:r>
          </w:p>
        </w:tc>
      </w:tr>
      <w:tr w:rsidR="00F728CC" w:rsidRPr="005038A6" w14:paraId="5AE48FBF" w14:textId="77777777" w:rsidTr="00354A84">
        <w:sdt>
          <w:sdtPr>
            <w:rPr>
              <w:rFonts w:ascii="Calibri" w:eastAsia="Calibri" w:hAnsi="Calibri" w:cs="Calibri"/>
              <w:b/>
            </w:rPr>
            <w:id w:val="-366060285"/>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616C14E3"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0A6A2EE5" w14:textId="77777777" w:rsidR="00F728CC" w:rsidRPr="005038A6" w:rsidRDefault="00F728CC" w:rsidP="00C73FEE">
            <w:pPr>
              <w:pStyle w:val="TableText"/>
              <w:rPr>
                <w:rFonts w:eastAsia="Calibri"/>
                <w:b/>
              </w:rPr>
            </w:pPr>
            <w:r w:rsidRPr="005038A6">
              <w:rPr>
                <w:rFonts w:eastAsia="Calibri"/>
              </w:rPr>
              <w:t>Firewalls</w:t>
            </w:r>
          </w:p>
        </w:tc>
        <w:tc>
          <w:tcPr>
            <w:tcW w:w="3459" w:type="pct"/>
            <w:tcBorders>
              <w:top w:val="single" w:sz="4" w:space="0" w:color="auto"/>
              <w:left w:val="single" w:sz="4" w:space="0" w:color="auto"/>
              <w:bottom w:val="single" w:sz="4" w:space="0" w:color="auto"/>
              <w:right w:val="single" w:sz="8" w:space="0" w:color="auto"/>
            </w:tcBorders>
          </w:tcPr>
          <w:p w14:paraId="2695C648" w14:textId="77777777" w:rsidR="00F728CC" w:rsidRPr="005038A6" w:rsidRDefault="00F728CC" w:rsidP="00C73FEE">
            <w:pPr>
              <w:pStyle w:val="TableText"/>
              <w:rPr>
                <w:rFonts w:eastAsia="Calibri"/>
                <w:b/>
                <w:noProof/>
              </w:rPr>
            </w:pPr>
            <w:r w:rsidRPr="005038A6">
              <w:rPr>
                <w:rFonts w:eastAsia="Calibri"/>
                <w:b/>
              </w:rPr>
              <w:t>DETERMINE</w:t>
            </w:r>
            <w:r w:rsidRPr="005038A6">
              <w:rPr>
                <w:rFonts w:eastAsia="Calibri"/>
              </w:rPr>
              <w:t xml:space="preserve"> if configuration files, access control lists, operating system have been modified. </w:t>
            </w:r>
            <w:r w:rsidRPr="005038A6">
              <w:rPr>
                <w:rFonts w:eastAsia="Calibri"/>
                <w:b/>
              </w:rPr>
              <w:t>REVIEW</w:t>
            </w:r>
            <w:r w:rsidRPr="005038A6">
              <w:rPr>
                <w:rFonts w:eastAsia="Calibri"/>
              </w:rPr>
              <w:t xml:space="preserve"> log file for anomalies or if log files have been modified.</w:t>
            </w:r>
          </w:p>
        </w:tc>
      </w:tr>
      <w:tr w:rsidR="00F728CC" w:rsidRPr="005038A6" w14:paraId="2C33DBF7" w14:textId="77777777" w:rsidTr="00354A84">
        <w:sdt>
          <w:sdtPr>
            <w:rPr>
              <w:rFonts w:ascii="Calibri" w:eastAsia="Calibri" w:hAnsi="Calibri" w:cs="Calibri"/>
              <w:b/>
            </w:rPr>
            <w:id w:val="-1675257656"/>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0D6B7931"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6F15085E" w14:textId="77777777" w:rsidR="00F728CC" w:rsidRPr="005038A6" w:rsidRDefault="00F728CC" w:rsidP="00C73FEE">
            <w:pPr>
              <w:pStyle w:val="TableText"/>
              <w:rPr>
                <w:rFonts w:eastAsia="Calibri"/>
                <w:b/>
              </w:rPr>
            </w:pPr>
            <w:r w:rsidRPr="005038A6">
              <w:rPr>
                <w:rFonts w:eastAsia="Calibri"/>
              </w:rPr>
              <w:t>Switches and Routers</w:t>
            </w:r>
          </w:p>
        </w:tc>
        <w:tc>
          <w:tcPr>
            <w:tcW w:w="3459" w:type="pct"/>
            <w:tcBorders>
              <w:top w:val="single" w:sz="4" w:space="0" w:color="auto"/>
              <w:left w:val="single" w:sz="4" w:space="0" w:color="auto"/>
              <w:bottom w:val="single" w:sz="4" w:space="0" w:color="auto"/>
              <w:right w:val="single" w:sz="8" w:space="0" w:color="auto"/>
            </w:tcBorders>
          </w:tcPr>
          <w:p w14:paraId="14EEE780" w14:textId="77777777" w:rsidR="00F728CC" w:rsidRPr="005038A6" w:rsidRDefault="00F728CC" w:rsidP="00C73FEE">
            <w:pPr>
              <w:pStyle w:val="TableText"/>
              <w:rPr>
                <w:rFonts w:eastAsia="Calibri"/>
                <w:b/>
                <w:noProof/>
              </w:rPr>
            </w:pPr>
            <w:r w:rsidRPr="005038A6">
              <w:rPr>
                <w:rFonts w:eastAsia="Calibri"/>
                <w:b/>
              </w:rPr>
              <w:t>DETERMINE</w:t>
            </w:r>
            <w:r w:rsidRPr="005038A6">
              <w:rPr>
                <w:rFonts w:eastAsia="Calibri"/>
              </w:rPr>
              <w:t xml:space="preserve"> if startup configuration, running configuration or operating system files have been modified.</w:t>
            </w:r>
          </w:p>
        </w:tc>
      </w:tr>
      <w:tr w:rsidR="00F728CC" w:rsidRPr="005038A6" w14:paraId="47FF7E99" w14:textId="77777777" w:rsidTr="00354A84">
        <w:sdt>
          <w:sdtPr>
            <w:rPr>
              <w:rFonts w:ascii="Calibri" w:eastAsia="Calibri" w:hAnsi="Calibri" w:cs="Calibri"/>
              <w:b/>
            </w:rPr>
            <w:id w:val="-1906365332"/>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5C8A4AA0"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405DC94C" w14:textId="77777777" w:rsidR="00F728CC" w:rsidRPr="005038A6" w:rsidRDefault="00F728CC" w:rsidP="00C73FEE">
            <w:pPr>
              <w:pStyle w:val="TableText"/>
              <w:rPr>
                <w:rFonts w:eastAsia="Calibri"/>
                <w:b/>
              </w:rPr>
            </w:pPr>
            <w:r w:rsidRPr="005038A6">
              <w:rPr>
                <w:rFonts w:eastAsia="Calibri"/>
              </w:rPr>
              <w:t>Controller</w:t>
            </w:r>
            <w:r>
              <w:rPr>
                <w:rFonts w:eastAsia="Calibri"/>
              </w:rPr>
              <w:t>s</w:t>
            </w:r>
          </w:p>
        </w:tc>
        <w:tc>
          <w:tcPr>
            <w:tcW w:w="3459" w:type="pct"/>
            <w:tcBorders>
              <w:top w:val="single" w:sz="4" w:space="0" w:color="auto"/>
              <w:left w:val="single" w:sz="4" w:space="0" w:color="auto"/>
              <w:bottom w:val="single" w:sz="4" w:space="0" w:color="auto"/>
              <w:right w:val="single" w:sz="8" w:space="0" w:color="auto"/>
            </w:tcBorders>
          </w:tcPr>
          <w:p w14:paraId="69003509" w14:textId="77777777" w:rsidR="00F728CC" w:rsidRPr="005038A6" w:rsidRDefault="00F728CC" w:rsidP="00C73FEE">
            <w:pPr>
              <w:pStyle w:val="TableText"/>
              <w:rPr>
                <w:rFonts w:eastAsia="Calibri"/>
                <w:b/>
                <w:noProof/>
              </w:rPr>
            </w:pPr>
            <w:r w:rsidRPr="005038A6">
              <w:rPr>
                <w:rFonts w:eastAsia="Calibri"/>
                <w:b/>
              </w:rPr>
              <w:t>VERIFY</w:t>
            </w:r>
            <w:r w:rsidRPr="005038A6">
              <w:rPr>
                <w:rFonts w:eastAsia="Calibri"/>
              </w:rPr>
              <w:t xml:space="preserve"> the operating system, configuration files, and firmware against baseline.  Includes PLCs, Intelligent electronic devices and remote terminal units.</w:t>
            </w:r>
          </w:p>
        </w:tc>
      </w:tr>
      <w:tr w:rsidR="00F728CC" w:rsidRPr="005038A6" w14:paraId="010F2539" w14:textId="77777777" w:rsidTr="00354A84">
        <w:sdt>
          <w:sdtPr>
            <w:rPr>
              <w:rFonts w:ascii="Calibri" w:eastAsia="Calibri" w:hAnsi="Calibri" w:cs="Calibri"/>
              <w:b/>
            </w:rPr>
            <w:id w:val="2015796399"/>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2FA895BD" w14:textId="77777777" w:rsidR="00F728CC" w:rsidRPr="005038A6" w:rsidRDefault="00F728CC" w:rsidP="00A30132">
                <w:pPr>
                  <w:ind w:left="144"/>
                  <w:rPr>
                    <w:rFonts w:eastAsia="Calibri"/>
                  </w:rPr>
                </w:pPr>
                <w:r w:rsidRPr="005038A6">
                  <w:rPr>
                    <w:rFonts w:ascii="Segoe UI Symbol" w:eastAsia="Calibri" w:hAnsi="Segoe UI Symbol" w:cs="Segoe UI Symbol"/>
                    <w:b/>
                  </w:rPr>
                  <w:t>☐</w:t>
                </w:r>
              </w:p>
            </w:tc>
          </w:sdtContent>
        </w:sdt>
        <w:tc>
          <w:tcPr>
            <w:tcW w:w="1103" w:type="pct"/>
            <w:tcBorders>
              <w:top w:val="single" w:sz="4" w:space="0" w:color="auto"/>
              <w:left w:val="single" w:sz="4" w:space="0" w:color="auto"/>
              <w:bottom w:val="single" w:sz="4" w:space="0" w:color="auto"/>
              <w:right w:val="single" w:sz="4" w:space="0" w:color="auto"/>
            </w:tcBorders>
          </w:tcPr>
          <w:p w14:paraId="71854B8C" w14:textId="77777777" w:rsidR="00F728CC" w:rsidRPr="005038A6" w:rsidRDefault="00F728CC" w:rsidP="00C73FEE">
            <w:pPr>
              <w:pStyle w:val="TableText"/>
              <w:rPr>
                <w:rFonts w:eastAsia="Calibri"/>
                <w:b/>
              </w:rPr>
            </w:pPr>
            <w:r w:rsidRPr="005038A6">
              <w:rPr>
                <w:rFonts w:eastAsia="Calibri"/>
              </w:rPr>
              <w:t>Intrusion Detection System IDS Alerts – Inbound ICS Protocol</w:t>
            </w:r>
          </w:p>
        </w:tc>
        <w:tc>
          <w:tcPr>
            <w:tcW w:w="3459" w:type="pct"/>
            <w:tcBorders>
              <w:top w:val="single" w:sz="4" w:space="0" w:color="auto"/>
              <w:left w:val="single" w:sz="4" w:space="0" w:color="auto"/>
              <w:bottom w:val="single" w:sz="4" w:space="0" w:color="auto"/>
              <w:right w:val="single" w:sz="8" w:space="0" w:color="auto"/>
            </w:tcBorders>
          </w:tcPr>
          <w:p w14:paraId="21B03C89" w14:textId="77777777" w:rsidR="00F728CC" w:rsidRPr="005038A6" w:rsidRDefault="00F728CC" w:rsidP="00C73FEE">
            <w:pPr>
              <w:pStyle w:val="TableText"/>
              <w:rPr>
                <w:rFonts w:eastAsia="Calibri"/>
                <w:b/>
                <w:noProof/>
              </w:rPr>
            </w:pPr>
            <w:r w:rsidRPr="005038A6">
              <w:rPr>
                <w:rFonts w:eastAsia="Calibri"/>
                <w:b/>
              </w:rPr>
              <w:t>DETERMINE</w:t>
            </w:r>
            <w:r w:rsidRPr="005038A6">
              <w:rPr>
                <w:rFonts w:eastAsia="Calibri"/>
              </w:rPr>
              <w:t xml:space="preserve"> if IDS configuration files, rules, operating system, firmware, or log files have been modified.</w:t>
            </w:r>
            <w:r w:rsidRPr="005038A6">
              <w:rPr>
                <w:rFonts w:eastAsia="Calibri"/>
                <w:b/>
              </w:rPr>
              <w:t xml:space="preserve"> </w:t>
            </w:r>
            <w:r>
              <w:rPr>
                <w:rFonts w:eastAsia="Calibri"/>
                <w:b/>
              </w:rPr>
              <w:t xml:space="preserve"> </w:t>
            </w:r>
            <w:r w:rsidRPr="005038A6">
              <w:rPr>
                <w:rFonts w:eastAsia="Calibri"/>
                <w:b/>
              </w:rPr>
              <w:t>DETERMINE</w:t>
            </w:r>
            <w:r w:rsidRPr="005038A6">
              <w:rPr>
                <w:rFonts w:eastAsia="Calibri"/>
              </w:rPr>
              <w:t xml:space="preserve"> if the communications coming from the originating IP address should be communicating with the destination device.</w:t>
            </w:r>
          </w:p>
        </w:tc>
      </w:tr>
      <w:tr w:rsidR="00F728CC" w:rsidRPr="005038A6" w14:paraId="55EBE1F1" w14:textId="77777777" w:rsidTr="00354A84">
        <w:sdt>
          <w:sdtPr>
            <w:rPr>
              <w:rFonts w:ascii="Calibri" w:eastAsia="Calibri" w:hAnsi="Calibri" w:cs="Calibri"/>
              <w:b/>
            </w:rPr>
            <w:id w:val="473264190"/>
            <w14:checkbox>
              <w14:checked w14:val="0"/>
              <w14:checkedState w14:val="2612" w14:font="MS Gothic"/>
              <w14:uncheckedState w14:val="2610" w14:font="MS Gothic"/>
            </w14:checkbox>
          </w:sdtPr>
          <w:sdtEndPr/>
          <w:sdtContent>
            <w:tc>
              <w:tcPr>
                <w:tcW w:w="437" w:type="pct"/>
                <w:tcBorders>
                  <w:top w:val="single" w:sz="4" w:space="0" w:color="auto"/>
                  <w:left w:val="single" w:sz="8" w:space="0" w:color="auto"/>
                  <w:bottom w:val="single" w:sz="4" w:space="0" w:color="auto"/>
                  <w:right w:val="single" w:sz="4" w:space="0" w:color="auto"/>
                </w:tcBorders>
              </w:tcPr>
              <w:p w14:paraId="3D1399D4" w14:textId="77777777" w:rsidR="00F728CC" w:rsidRPr="005038A6" w:rsidRDefault="009D4D31" w:rsidP="00A30132">
                <w:pPr>
                  <w:ind w:left="144"/>
                  <w:rPr>
                    <w:rFonts w:eastAsia="Calibri"/>
                  </w:rPr>
                </w:pPr>
                <w:r>
                  <w:rPr>
                    <w:rFonts w:ascii="MS Gothic" w:eastAsia="MS Gothic" w:hAnsi="MS Gothic" w:cs="Calibri" w:hint="eastAsia"/>
                    <w:b/>
                  </w:rPr>
                  <w:t>☐</w:t>
                </w:r>
              </w:p>
            </w:tc>
          </w:sdtContent>
        </w:sdt>
        <w:tc>
          <w:tcPr>
            <w:tcW w:w="1103" w:type="pct"/>
            <w:tcBorders>
              <w:top w:val="single" w:sz="4" w:space="0" w:color="auto"/>
              <w:left w:val="single" w:sz="4" w:space="0" w:color="auto"/>
              <w:bottom w:val="single" w:sz="4" w:space="0" w:color="auto"/>
              <w:right w:val="single" w:sz="4" w:space="0" w:color="auto"/>
            </w:tcBorders>
          </w:tcPr>
          <w:p w14:paraId="3401349B" w14:textId="77777777" w:rsidR="00F728CC" w:rsidRPr="005038A6" w:rsidRDefault="00F728CC" w:rsidP="00C73FEE">
            <w:pPr>
              <w:pStyle w:val="TableText"/>
              <w:rPr>
                <w:rFonts w:eastAsia="Calibri"/>
                <w:b/>
              </w:rPr>
            </w:pPr>
            <w:r w:rsidRPr="005038A6">
              <w:rPr>
                <w:rFonts w:eastAsia="Calibri"/>
              </w:rPr>
              <w:t xml:space="preserve">Peripherals </w:t>
            </w:r>
            <w:r>
              <w:rPr>
                <w:rFonts w:eastAsia="Calibri"/>
              </w:rPr>
              <w:t xml:space="preserve">and </w:t>
            </w:r>
            <w:r w:rsidRPr="005038A6">
              <w:rPr>
                <w:rFonts w:eastAsia="Calibri"/>
              </w:rPr>
              <w:t>Other Network Devices</w:t>
            </w:r>
          </w:p>
        </w:tc>
        <w:tc>
          <w:tcPr>
            <w:tcW w:w="3459" w:type="pct"/>
            <w:tcBorders>
              <w:top w:val="single" w:sz="4" w:space="0" w:color="auto"/>
              <w:left w:val="single" w:sz="4" w:space="0" w:color="auto"/>
              <w:bottom w:val="single" w:sz="4" w:space="0" w:color="auto"/>
              <w:right w:val="single" w:sz="8" w:space="0" w:color="auto"/>
            </w:tcBorders>
          </w:tcPr>
          <w:p w14:paraId="2D4BF467" w14:textId="41DBB75D" w:rsidR="00F728CC" w:rsidRPr="005038A6" w:rsidRDefault="00F728CC" w:rsidP="00C73FEE">
            <w:pPr>
              <w:pStyle w:val="TableText"/>
              <w:rPr>
                <w:rFonts w:eastAsia="Calibri"/>
                <w:b/>
                <w:noProof/>
              </w:rPr>
            </w:pPr>
            <w:r w:rsidRPr="005038A6">
              <w:rPr>
                <w:rFonts w:eastAsia="Calibri"/>
                <w:b/>
              </w:rPr>
              <w:t>DETERMINE</w:t>
            </w:r>
            <w:r w:rsidRPr="005038A6">
              <w:rPr>
                <w:rFonts w:eastAsia="Calibri"/>
              </w:rPr>
              <w:t xml:space="preserve"> if device has configuration files, operating system and whether they have been modified.  </w:t>
            </w:r>
          </w:p>
        </w:tc>
      </w:tr>
      <w:tr w:rsidR="009D4D31" w:rsidRPr="005038A6" w14:paraId="42C786DD" w14:textId="77777777" w:rsidTr="00354A84">
        <w:tc>
          <w:tcPr>
            <w:tcW w:w="437" w:type="pct"/>
            <w:tcBorders>
              <w:top w:val="single" w:sz="4" w:space="0" w:color="auto"/>
              <w:left w:val="single" w:sz="8" w:space="0" w:color="auto"/>
              <w:bottom w:val="single" w:sz="8" w:space="0" w:color="auto"/>
              <w:right w:val="single" w:sz="4" w:space="0" w:color="auto"/>
            </w:tcBorders>
          </w:tcPr>
          <w:p w14:paraId="5547C22D" w14:textId="77777777" w:rsidR="009D4D31" w:rsidRDefault="009D4D31" w:rsidP="00A30132">
            <w:pPr>
              <w:ind w:left="144"/>
              <w:rPr>
                <w:rFonts w:ascii="Calibri" w:eastAsia="Calibri" w:hAnsi="Calibri" w:cs="Calibri"/>
                <w:b/>
              </w:rPr>
            </w:pPr>
            <w:r w:rsidRPr="009D4D31">
              <w:rPr>
                <w:rFonts w:ascii="Segoe UI Symbol" w:eastAsia="Calibri" w:hAnsi="Segoe UI Symbol" w:cs="Segoe UI Symbol"/>
                <w:b/>
              </w:rPr>
              <w:t>☐</w:t>
            </w:r>
          </w:p>
        </w:tc>
        <w:tc>
          <w:tcPr>
            <w:tcW w:w="1103" w:type="pct"/>
            <w:tcBorders>
              <w:top w:val="single" w:sz="4" w:space="0" w:color="auto"/>
              <w:left w:val="single" w:sz="4" w:space="0" w:color="auto"/>
              <w:bottom w:val="single" w:sz="8" w:space="0" w:color="auto"/>
              <w:right w:val="single" w:sz="4" w:space="0" w:color="auto"/>
            </w:tcBorders>
          </w:tcPr>
          <w:p w14:paraId="3CF11A34" w14:textId="77777777" w:rsidR="009D4D31" w:rsidRPr="005038A6" w:rsidRDefault="009D4D31" w:rsidP="00C73FEE">
            <w:pPr>
              <w:pStyle w:val="TableText"/>
              <w:rPr>
                <w:rFonts w:eastAsia="Calibri"/>
              </w:rPr>
            </w:pPr>
            <w:r>
              <w:rPr>
                <w:rFonts w:eastAsia="Calibri"/>
              </w:rPr>
              <w:t>Active Medical Devices</w:t>
            </w:r>
          </w:p>
        </w:tc>
        <w:tc>
          <w:tcPr>
            <w:tcW w:w="3459" w:type="pct"/>
            <w:tcBorders>
              <w:top w:val="single" w:sz="4" w:space="0" w:color="auto"/>
              <w:left w:val="single" w:sz="4" w:space="0" w:color="auto"/>
              <w:bottom w:val="single" w:sz="8" w:space="0" w:color="auto"/>
              <w:right w:val="single" w:sz="8" w:space="0" w:color="auto"/>
            </w:tcBorders>
          </w:tcPr>
          <w:p w14:paraId="08871F46" w14:textId="6B5CF487" w:rsidR="009D4D31" w:rsidRPr="005038A6" w:rsidRDefault="009D4D31" w:rsidP="00C73FEE">
            <w:pPr>
              <w:pStyle w:val="TableText"/>
              <w:rPr>
                <w:rFonts w:eastAsia="Calibri"/>
                <w:b/>
              </w:rPr>
            </w:pPr>
            <w:r w:rsidRPr="009D4D31">
              <w:rPr>
                <w:rFonts w:eastAsia="Calibri"/>
                <w:b/>
              </w:rPr>
              <w:t xml:space="preserve">DETERMINE </w:t>
            </w:r>
            <w:r w:rsidRPr="009D4D31">
              <w:rPr>
                <w:rFonts w:eastAsia="Calibri"/>
              </w:rPr>
              <w:t xml:space="preserve">if </w:t>
            </w:r>
            <w:r>
              <w:rPr>
                <w:rFonts w:eastAsia="Calibri"/>
              </w:rPr>
              <w:t xml:space="preserve">medical </w:t>
            </w:r>
            <w:r w:rsidRPr="009D4D31">
              <w:rPr>
                <w:rFonts w:eastAsia="Calibri"/>
              </w:rPr>
              <w:t>device has configuration files, operating system and whether they have been modified.</w:t>
            </w:r>
            <w:r w:rsidRPr="009D4D31">
              <w:rPr>
                <w:rFonts w:eastAsia="Calibri"/>
                <w:b/>
              </w:rPr>
              <w:t xml:space="preserve">  </w:t>
            </w:r>
          </w:p>
        </w:tc>
      </w:tr>
    </w:tbl>
    <w:p w14:paraId="02AF7C5F" w14:textId="77777777" w:rsidR="009D4D31" w:rsidRDefault="00F728CC">
      <w:r>
        <w:br w:type="page"/>
      </w:r>
    </w:p>
    <w:tbl>
      <w:tblPr>
        <w:tblStyle w:val="TableGrid"/>
        <w:tblpPr w:leftFromText="180" w:rightFromText="180" w:vertAnchor="text" w:horzAnchor="margin" w:tblpY="852"/>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6"/>
        <w:gridCol w:w="7234"/>
      </w:tblGrid>
      <w:tr w:rsidR="009B1DC2" w:rsidRPr="00683E8D" w14:paraId="182F9B2A" w14:textId="77777777" w:rsidTr="000C5A07">
        <w:tc>
          <w:tcPr>
            <w:tcW w:w="1144" w:type="pct"/>
          </w:tcPr>
          <w:p w14:paraId="1CABE559" w14:textId="77777777" w:rsidR="009B1DC2" w:rsidRPr="00683E8D" w:rsidRDefault="009B1DC2" w:rsidP="00C73FEE">
            <w:pPr>
              <w:pStyle w:val="TableHead"/>
            </w:pPr>
            <w:bookmarkStart w:id="4" w:name="_Toc452145039"/>
            <w:bookmarkStart w:id="5" w:name="_Toc447012945"/>
            <w:r>
              <w:lastRenderedPageBreak/>
              <w:t xml:space="preserve">Form </w:t>
            </w:r>
            <w:r w:rsidRPr="00683E8D">
              <w:t>Description</w:t>
            </w:r>
          </w:p>
        </w:tc>
        <w:tc>
          <w:tcPr>
            <w:tcW w:w="3856" w:type="pct"/>
          </w:tcPr>
          <w:p w14:paraId="098A42C1" w14:textId="0D78CBF1" w:rsidR="009B1DC2" w:rsidRPr="00683E8D" w:rsidRDefault="009B1DC2" w:rsidP="00C73FEE">
            <w:pPr>
              <w:pStyle w:val="TableText"/>
            </w:pPr>
            <w:r w:rsidRPr="00683E8D">
              <w:t xml:space="preserve">This form </w:t>
            </w:r>
            <w:r>
              <w:t xml:space="preserve">is used to record the action taken to determine the extent of damage to the building when </w:t>
            </w:r>
            <w:r w:rsidRPr="00683E8D">
              <w:t>a</w:t>
            </w:r>
            <w:r>
              <w:t xml:space="preserve"> cyber-</w:t>
            </w:r>
            <w:r w:rsidRPr="00683E8D">
              <w:t xml:space="preserve">attack </w:t>
            </w:r>
            <w:r>
              <w:t>has taken place</w:t>
            </w:r>
            <w:r w:rsidRPr="00683E8D">
              <w:t>.</w:t>
            </w:r>
          </w:p>
        </w:tc>
      </w:tr>
      <w:tr w:rsidR="009B1DC2" w:rsidRPr="00683E8D" w14:paraId="6FD0C7F4" w14:textId="77777777" w:rsidTr="000C5A07">
        <w:tc>
          <w:tcPr>
            <w:tcW w:w="1144" w:type="pct"/>
          </w:tcPr>
          <w:p w14:paraId="756064CF" w14:textId="77777777" w:rsidR="009B1DC2" w:rsidRPr="00683E8D" w:rsidRDefault="009B1DC2" w:rsidP="00C73FEE">
            <w:pPr>
              <w:pStyle w:val="TableHead"/>
            </w:pPr>
            <w:r w:rsidRPr="00683E8D">
              <w:t>Why it’s needed</w:t>
            </w:r>
          </w:p>
        </w:tc>
        <w:tc>
          <w:tcPr>
            <w:tcW w:w="3856" w:type="pct"/>
          </w:tcPr>
          <w:p w14:paraId="0E084F24" w14:textId="380B8415" w:rsidR="009B1DC2" w:rsidRPr="00683E8D" w:rsidRDefault="009B1DC2" w:rsidP="00C73FEE">
            <w:pPr>
              <w:pStyle w:val="TableText"/>
            </w:pPr>
            <w:r w:rsidRPr="00683E8D">
              <w:t xml:space="preserve">The form </w:t>
            </w:r>
            <w:r>
              <w:t>provide</w:t>
            </w:r>
            <w:r w:rsidRPr="00683E8D">
              <w:t xml:space="preserve">s </w:t>
            </w:r>
            <w:r>
              <w:t xml:space="preserve">point of contact </w:t>
            </w:r>
            <w:r w:rsidRPr="00683E8D">
              <w:t xml:space="preserve">information </w:t>
            </w:r>
            <w:r>
              <w:t xml:space="preserve">and for </w:t>
            </w:r>
            <w:r w:rsidRPr="00683E8D">
              <w:t>preparing after-action report a</w:t>
            </w:r>
            <w:r>
              <w:t>s well as</w:t>
            </w:r>
            <w:r w:rsidRPr="00683E8D">
              <w:t xml:space="preserve"> to identify lessons learned to improve response in future. </w:t>
            </w:r>
          </w:p>
        </w:tc>
      </w:tr>
      <w:tr w:rsidR="009B1DC2" w:rsidRPr="00683E8D" w14:paraId="7408DB61" w14:textId="77777777" w:rsidTr="000C5A07">
        <w:tc>
          <w:tcPr>
            <w:tcW w:w="1144" w:type="pct"/>
          </w:tcPr>
          <w:p w14:paraId="3793DE77" w14:textId="77777777" w:rsidR="009B1DC2" w:rsidRPr="00683E8D" w:rsidRDefault="009B1DC2" w:rsidP="00C73FEE">
            <w:pPr>
              <w:pStyle w:val="TableHead"/>
            </w:pPr>
            <w:r w:rsidRPr="00683E8D">
              <w:t>Who fills it out</w:t>
            </w:r>
          </w:p>
        </w:tc>
        <w:tc>
          <w:tcPr>
            <w:tcW w:w="3856" w:type="pct"/>
          </w:tcPr>
          <w:p w14:paraId="3ECA5AC4" w14:textId="77777777" w:rsidR="009B1DC2" w:rsidRPr="00683E8D" w:rsidRDefault="009B1DC2" w:rsidP="00C73FEE">
            <w:pPr>
              <w:pStyle w:val="TableText"/>
            </w:pPr>
            <w:r w:rsidRPr="00683E8D">
              <w:t xml:space="preserve">The </w:t>
            </w:r>
            <w:r>
              <w:t>Incident Response Team Leader</w:t>
            </w:r>
            <w:r w:rsidRPr="00683E8D">
              <w:t xml:space="preserve">.  </w:t>
            </w:r>
          </w:p>
        </w:tc>
      </w:tr>
      <w:tr w:rsidR="009B1DC2" w:rsidRPr="00683E8D" w14:paraId="1EC0D04F" w14:textId="77777777" w:rsidTr="000C5A07">
        <w:tc>
          <w:tcPr>
            <w:tcW w:w="1144" w:type="pct"/>
          </w:tcPr>
          <w:p w14:paraId="12D511B3" w14:textId="77777777" w:rsidR="009B1DC2" w:rsidRPr="00683E8D" w:rsidRDefault="009B1DC2" w:rsidP="00C73FEE">
            <w:pPr>
              <w:pStyle w:val="TableHead"/>
            </w:pPr>
            <w:r w:rsidRPr="00683E8D">
              <w:t>How often updated</w:t>
            </w:r>
          </w:p>
        </w:tc>
        <w:tc>
          <w:tcPr>
            <w:tcW w:w="3856" w:type="pct"/>
          </w:tcPr>
          <w:p w14:paraId="1314C471" w14:textId="77777777" w:rsidR="009B1DC2" w:rsidRPr="00683E8D" w:rsidRDefault="009B1DC2" w:rsidP="00C73FEE">
            <w:pPr>
              <w:pStyle w:val="TableText"/>
            </w:pPr>
            <w:r w:rsidRPr="00683E8D">
              <w:t xml:space="preserve">Form should </w:t>
            </w:r>
            <w:r>
              <w:t>be updated as new</w:t>
            </w:r>
            <w:r w:rsidRPr="00683E8D">
              <w:t xml:space="preserve"> information</w:t>
            </w:r>
            <w:r>
              <w:t xml:space="preserve"> is learned</w:t>
            </w:r>
            <w:r w:rsidRPr="00683E8D">
              <w:t>.</w:t>
            </w:r>
          </w:p>
        </w:tc>
      </w:tr>
    </w:tbl>
    <w:p w14:paraId="700CCC90" w14:textId="77777777" w:rsidR="008A1670" w:rsidRPr="009544E8" w:rsidRDefault="008A1670" w:rsidP="00C73FEE">
      <w:pPr>
        <w:pStyle w:val="Heading1"/>
      </w:pPr>
      <w:r w:rsidRPr="009544E8">
        <w:t>Hospital Building Inspection</w:t>
      </w:r>
      <w:r>
        <w:t xml:space="preserve"> – Page 1</w:t>
      </w:r>
    </w:p>
    <w:bookmarkEnd w:id="4"/>
    <w:p w14:paraId="6D35A8E1" w14:textId="77777777" w:rsidR="00333671" w:rsidRPr="009544E8" w:rsidRDefault="00333671" w:rsidP="00333671"/>
    <w:tbl>
      <w:tblPr>
        <w:tblStyle w:val="TableGrid"/>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80"/>
        <w:gridCol w:w="7200"/>
      </w:tblGrid>
      <w:tr w:rsidR="00333671" w:rsidRPr="005038A6" w14:paraId="3AD818FF" w14:textId="77777777" w:rsidTr="000C5A07">
        <w:tc>
          <w:tcPr>
            <w:tcW w:w="1162" w:type="pct"/>
          </w:tcPr>
          <w:p w14:paraId="3E9CA0FF" w14:textId="77777777" w:rsidR="00333671" w:rsidRPr="005038A6" w:rsidRDefault="00333671" w:rsidP="00C73FEE">
            <w:pPr>
              <w:pStyle w:val="TableHead"/>
              <w:rPr>
                <w:rFonts w:eastAsia="Calibri"/>
                <w:noProof/>
              </w:rPr>
            </w:pPr>
            <w:r w:rsidRPr="005038A6">
              <w:rPr>
                <w:rFonts w:eastAsia="Calibri"/>
              </w:rPr>
              <w:t>Who Does the Inspection?</w:t>
            </w:r>
          </w:p>
        </w:tc>
        <w:tc>
          <w:tcPr>
            <w:tcW w:w="3838" w:type="pct"/>
          </w:tcPr>
          <w:p w14:paraId="19D927C9" w14:textId="77777777" w:rsidR="00333671" w:rsidRPr="005038A6" w:rsidRDefault="00333671" w:rsidP="00C73FEE">
            <w:pPr>
              <w:pStyle w:val="TableText"/>
              <w:rPr>
                <w:rFonts w:eastAsia="Calibri"/>
              </w:rPr>
            </w:pPr>
            <w:r w:rsidRPr="005038A6">
              <w:rPr>
                <w:rFonts w:eastAsia="Calibri"/>
              </w:rPr>
              <w:t>Facilities Engineers, Architects, Structural, Mechanical and Electrical Engineers, Security Officer, Safety Officer, City or County Building, Health and Fire Inspectors.</w:t>
            </w:r>
          </w:p>
        </w:tc>
      </w:tr>
      <w:tr w:rsidR="00333671" w:rsidRPr="005038A6" w14:paraId="5884617F" w14:textId="77777777" w:rsidTr="000C5A07">
        <w:tc>
          <w:tcPr>
            <w:tcW w:w="1162" w:type="pct"/>
          </w:tcPr>
          <w:p w14:paraId="0F43B359" w14:textId="77777777" w:rsidR="00333671" w:rsidRPr="005038A6" w:rsidRDefault="00333671" w:rsidP="00C73FEE">
            <w:pPr>
              <w:pStyle w:val="TableHead"/>
              <w:rPr>
                <w:rFonts w:eastAsia="Calibri"/>
              </w:rPr>
            </w:pPr>
            <w:r w:rsidRPr="005038A6">
              <w:rPr>
                <w:rFonts w:eastAsia="Calibri"/>
              </w:rPr>
              <w:t>What Do They Inspect?</w:t>
            </w:r>
          </w:p>
        </w:tc>
        <w:tc>
          <w:tcPr>
            <w:tcW w:w="3838" w:type="pct"/>
          </w:tcPr>
          <w:p w14:paraId="33442677" w14:textId="77777777" w:rsidR="00333671" w:rsidRPr="005038A6" w:rsidRDefault="00333671" w:rsidP="00C73FEE">
            <w:pPr>
              <w:pStyle w:val="TableText"/>
              <w:rPr>
                <w:rFonts w:eastAsia="Calibri"/>
              </w:rPr>
            </w:pPr>
            <w:r w:rsidRPr="005038A6">
              <w:rPr>
                <w:rFonts w:eastAsia="Calibri"/>
              </w:rPr>
              <w:t xml:space="preserve">General property inspection and collection of records and if necessary, information needed to repair or replace damaged equipment.  A </w:t>
            </w:r>
            <w:r w:rsidRPr="005038A6">
              <w:rPr>
                <w:rFonts w:eastAsia="Calibri"/>
                <w:b/>
                <w:bCs/>
              </w:rPr>
              <w:t xml:space="preserve">Rapid Inspection </w:t>
            </w:r>
            <w:r w:rsidRPr="005038A6">
              <w:rPr>
                <w:rFonts w:eastAsia="Calibri"/>
              </w:rPr>
              <w:t xml:space="preserve">is followed by a detailed </w:t>
            </w:r>
            <w:r w:rsidRPr="005038A6">
              <w:rPr>
                <w:rFonts w:eastAsia="Calibri"/>
                <w:b/>
                <w:bCs/>
              </w:rPr>
              <w:t>Engineering Inspection</w:t>
            </w:r>
            <w:r w:rsidRPr="005038A6">
              <w:rPr>
                <w:rFonts w:eastAsia="Calibri"/>
              </w:rPr>
              <w:t>.  Engineers will inspect building columns, walls, ceilings, roof, masonry, windows and doors for obvious hazards.  They will also inspect stairs and elevators for safety hazards.  Stuck doors and sagging ceilings can be indicators of structural weakness.</w:t>
            </w:r>
          </w:p>
        </w:tc>
      </w:tr>
      <w:tr w:rsidR="00333671" w:rsidRPr="005038A6" w14:paraId="429C7255" w14:textId="77777777" w:rsidTr="000C5A07">
        <w:tc>
          <w:tcPr>
            <w:tcW w:w="1162" w:type="pct"/>
          </w:tcPr>
          <w:p w14:paraId="699D1CCD" w14:textId="77777777" w:rsidR="00333671" w:rsidRPr="005038A6" w:rsidRDefault="00333671" w:rsidP="00C73FEE">
            <w:pPr>
              <w:pStyle w:val="TableHead"/>
              <w:rPr>
                <w:rFonts w:eastAsia="Calibri"/>
              </w:rPr>
            </w:pPr>
            <w:r w:rsidRPr="005038A6">
              <w:rPr>
                <w:rFonts w:eastAsia="Calibri"/>
              </w:rPr>
              <w:t>Why Are They Doing the Inspection?</w:t>
            </w:r>
          </w:p>
        </w:tc>
        <w:tc>
          <w:tcPr>
            <w:tcW w:w="3838" w:type="pct"/>
          </w:tcPr>
          <w:p w14:paraId="4B66D23E" w14:textId="77777777" w:rsidR="00333671" w:rsidRPr="005038A6" w:rsidRDefault="00333671" w:rsidP="00C73FEE">
            <w:pPr>
              <w:pStyle w:val="TableText"/>
              <w:rPr>
                <w:rFonts w:eastAsia="Calibri"/>
              </w:rPr>
            </w:pPr>
            <w:r w:rsidRPr="005038A6">
              <w:rPr>
                <w:rFonts w:eastAsia="Calibri"/>
              </w:rPr>
              <w:t>To identify damage in the building and reduce or permanently eliminate future risk to lives and property.  Inspectors will take photographs and document the damage for reporting purposes and planning building repairs.</w:t>
            </w:r>
          </w:p>
        </w:tc>
      </w:tr>
      <w:tr w:rsidR="00333671" w:rsidRPr="005038A6" w14:paraId="5AE7A629" w14:textId="77777777" w:rsidTr="000C5A07">
        <w:tc>
          <w:tcPr>
            <w:tcW w:w="1162" w:type="pct"/>
          </w:tcPr>
          <w:p w14:paraId="06DB109B" w14:textId="77777777" w:rsidR="00333671" w:rsidRPr="005038A6" w:rsidRDefault="00333671" w:rsidP="00C73FEE">
            <w:pPr>
              <w:pStyle w:val="TableHead"/>
              <w:rPr>
                <w:rFonts w:eastAsia="Calibri"/>
              </w:rPr>
            </w:pPr>
            <w:r w:rsidRPr="005038A6">
              <w:rPr>
                <w:rFonts w:eastAsia="Calibri"/>
              </w:rPr>
              <w:t>When Do They Do the Inspection?</w:t>
            </w:r>
          </w:p>
        </w:tc>
        <w:tc>
          <w:tcPr>
            <w:tcW w:w="3838" w:type="pct"/>
          </w:tcPr>
          <w:p w14:paraId="1D18C91A" w14:textId="77777777" w:rsidR="00333671" w:rsidRPr="005038A6" w:rsidRDefault="00333671" w:rsidP="00C73FEE">
            <w:pPr>
              <w:pStyle w:val="TableText"/>
              <w:rPr>
                <w:rFonts w:eastAsia="Calibri"/>
              </w:rPr>
            </w:pPr>
            <w:r w:rsidRPr="005038A6">
              <w:rPr>
                <w:rFonts w:eastAsia="Calibri"/>
              </w:rPr>
              <w:t>Inspections are conducted immediately after the incident as soon as building is accessible and/or when allowed entry by local officials.</w:t>
            </w:r>
          </w:p>
        </w:tc>
      </w:tr>
      <w:tr w:rsidR="00333671" w:rsidRPr="005038A6" w14:paraId="34622784" w14:textId="77777777" w:rsidTr="000C5A07">
        <w:tc>
          <w:tcPr>
            <w:tcW w:w="1162" w:type="pct"/>
          </w:tcPr>
          <w:p w14:paraId="03DE6A2F" w14:textId="77777777" w:rsidR="00333671" w:rsidRPr="005038A6" w:rsidRDefault="00333671" w:rsidP="00C73FEE">
            <w:pPr>
              <w:pStyle w:val="TableHead"/>
              <w:rPr>
                <w:rFonts w:eastAsia="Calibri"/>
              </w:rPr>
            </w:pPr>
            <w:r w:rsidRPr="005038A6">
              <w:rPr>
                <w:rFonts w:eastAsia="Calibri"/>
              </w:rPr>
              <w:t>What is the Result of the Inspection?</w:t>
            </w:r>
          </w:p>
        </w:tc>
        <w:tc>
          <w:tcPr>
            <w:tcW w:w="3838" w:type="pct"/>
          </w:tcPr>
          <w:p w14:paraId="069C4726" w14:textId="77777777" w:rsidR="00333671" w:rsidRPr="005038A6" w:rsidRDefault="00333671" w:rsidP="00C73FEE">
            <w:pPr>
              <w:pStyle w:val="TableText"/>
              <w:rPr>
                <w:rFonts w:eastAsia="Calibri"/>
              </w:rPr>
            </w:pPr>
            <w:r w:rsidRPr="005038A6">
              <w:rPr>
                <w:rFonts w:eastAsia="Calibri"/>
              </w:rPr>
              <w:t>Obtain the local permits, certificates of occupancy, and any other required documentation to demonstrate compliance with local building/zoning/life safety regulations.</w:t>
            </w:r>
          </w:p>
        </w:tc>
      </w:tr>
      <w:tr w:rsidR="00333671" w:rsidRPr="005038A6" w14:paraId="3B47C549" w14:textId="77777777" w:rsidTr="000C5A07">
        <w:tc>
          <w:tcPr>
            <w:tcW w:w="1162" w:type="pct"/>
          </w:tcPr>
          <w:p w14:paraId="3492BAF6" w14:textId="77777777" w:rsidR="00333671" w:rsidRPr="005038A6" w:rsidRDefault="00333671" w:rsidP="00C73FEE">
            <w:pPr>
              <w:pStyle w:val="TableHead"/>
              <w:rPr>
                <w:rFonts w:eastAsia="Calibri"/>
              </w:rPr>
            </w:pPr>
            <w:r w:rsidRPr="005038A6">
              <w:rPr>
                <w:rFonts w:eastAsia="Calibri"/>
              </w:rPr>
              <w:t>What if the building does not pass inspection?</w:t>
            </w:r>
          </w:p>
        </w:tc>
        <w:tc>
          <w:tcPr>
            <w:tcW w:w="3838" w:type="pct"/>
          </w:tcPr>
          <w:p w14:paraId="7C1B3832" w14:textId="77777777" w:rsidR="00333671" w:rsidRPr="005038A6" w:rsidRDefault="00333671" w:rsidP="00C73FEE">
            <w:pPr>
              <w:pStyle w:val="TableText"/>
              <w:rPr>
                <w:rFonts w:eastAsia="Calibri"/>
              </w:rPr>
            </w:pPr>
            <w:r w:rsidRPr="005038A6">
              <w:rPr>
                <w:rFonts w:eastAsia="Calibri"/>
              </w:rPr>
              <w:t>Develop a project plan and obtain necessary funding and approvals for building restoration and repairs.  If the building is a complete loss, develop a plan to replace the building.</w:t>
            </w:r>
          </w:p>
        </w:tc>
      </w:tr>
    </w:tbl>
    <w:p w14:paraId="5F339F7C" w14:textId="1E4B326F" w:rsidR="004F170B" w:rsidRDefault="004F170B" w:rsidP="00333671">
      <w:pPr>
        <w:rPr>
          <w:rFonts w:eastAsia="Calibri"/>
        </w:rPr>
      </w:pPr>
    </w:p>
    <w:p w14:paraId="293E2037" w14:textId="77777777" w:rsidR="00BC5E6B" w:rsidRDefault="00BC5E6B">
      <w:pPr>
        <w:spacing w:after="0" w:line="240" w:lineRule="auto"/>
        <w:rPr>
          <w:rFonts w:ascii="Arial" w:hAnsi="Arial"/>
          <w:b/>
          <w:sz w:val="34"/>
          <w:szCs w:val="36"/>
        </w:rPr>
      </w:pPr>
      <w:r>
        <w:br w:type="page"/>
      </w:r>
    </w:p>
    <w:p w14:paraId="1697D5A2" w14:textId="23810F8C" w:rsidR="004F170B" w:rsidRPr="009544E8" w:rsidRDefault="004F170B" w:rsidP="00BC5E6B">
      <w:pPr>
        <w:pStyle w:val="Heading1"/>
      </w:pPr>
      <w:r w:rsidRPr="009544E8">
        <w:lastRenderedPageBreak/>
        <w:t>Hospital Building Inspection</w:t>
      </w:r>
      <w:r>
        <w:t xml:space="preserve"> – Page 2</w:t>
      </w:r>
    </w:p>
    <w:p w14:paraId="457CCF16" w14:textId="77777777" w:rsidR="004F170B" w:rsidRPr="005038A6" w:rsidRDefault="004F170B" w:rsidP="00333671">
      <w:pPr>
        <w:rPr>
          <w:rFonts w:eastAsia="Calibri"/>
        </w:rPr>
      </w:pPr>
    </w:p>
    <w:tbl>
      <w:tblPr>
        <w:tblStyle w:val="TableGrid"/>
        <w:tblW w:w="0" w:type="auto"/>
        <w:tblLook w:val="04A0" w:firstRow="1" w:lastRow="0" w:firstColumn="1" w:lastColumn="0" w:noHBand="0" w:noVBand="1"/>
      </w:tblPr>
      <w:tblGrid>
        <w:gridCol w:w="3335"/>
        <w:gridCol w:w="6015"/>
      </w:tblGrid>
      <w:tr w:rsidR="00333671" w:rsidRPr="005038A6" w14:paraId="5406A396" w14:textId="77777777" w:rsidTr="00333671">
        <w:tc>
          <w:tcPr>
            <w:tcW w:w="3335" w:type="dxa"/>
            <w:tcBorders>
              <w:top w:val="single" w:sz="8" w:space="0" w:color="auto"/>
              <w:left w:val="single" w:sz="8" w:space="0" w:color="auto"/>
              <w:bottom w:val="single" w:sz="8" w:space="0" w:color="auto"/>
              <w:right w:val="single" w:sz="4" w:space="0" w:color="auto"/>
            </w:tcBorders>
            <w:shd w:val="clear" w:color="auto" w:fill="auto"/>
            <w:vAlign w:val="center"/>
          </w:tcPr>
          <w:p w14:paraId="79EDD37A" w14:textId="77777777" w:rsidR="00333671" w:rsidRPr="005038A6" w:rsidRDefault="00333671" w:rsidP="00BC5E6B">
            <w:pPr>
              <w:pStyle w:val="TableHead"/>
              <w:rPr>
                <w:rFonts w:eastAsia="Calibri"/>
              </w:rPr>
            </w:pPr>
            <w:r>
              <w:rPr>
                <w:rFonts w:eastAsia="Calibri"/>
              </w:rPr>
              <w:t xml:space="preserve"> </w:t>
            </w:r>
            <w:r w:rsidRPr="005038A6">
              <w:rPr>
                <w:rFonts w:eastAsia="Calibri"/>
              </w:rPr>
              <w:t>Agency</w:t>
            </w:r>
          </w:p>
        </w:tc>
        <w:tc>
          <w:tcPr>
            <w:tcW w:w="6015" w:type="dxa"/>
            <w:tcBorders>
              <w:top w:val="single" w:sz="8" w:space="0" w:color="auto"/>
              <w:left w:val="single" w:sz="4" w:space="0" w:color="auto"/>
              <w:bottom w:val="single" w:sz="8" w:space="0" w:color="auto"/>
              <w:right w:val="single" w:sz="8" w:space="0" w:color="auto"/>
            </w:tcBorders>
            <w:shd w:val="clear" w:color="auto" w:fill="auto"/>
            <w:vAlign w:val="center"/>
          </w:tcPr>
          <w:p w14:paraId="33D6D719" w14:textId="77777777" w:rsidR="00333671" w:rsidRPr="005038A6" w:rsidRDefault="00333671" w:rsidP="00BC5E6B">
            <w:pPr>
              <w:pStyle w:val="TableHead"/>
              <w:rPr>
                <w:rFonts w:eastAsia="Calibri"/>
              </w:rPr>
            </w:pPr>
            <w:r>
              <w:rPr>
                <w:rFonts w:eastAsia="Calibri"/>
              </w:rPr>
              <w:t xml:space="preserve"> </w:t>
            </w:r>
            <w:r w:rsidRPr="005038A6">
              <w:rPr>
                <w:rFonts w:eastAsia="Calibri"/>
              </w:rPr>
              <w:t>Contact Information</w:t>
            </w:r>
          </w:p>
        </w:tc>
      </w:tr>
      <w:tr w:rsidR="00333671" w:rsidRPr="005038A6" w14:paraId="4366D302" w14:textId="77777777" w:rsidTr="00333671">
        <w:tc>
          <w:tcPr>
            <w:tcW w:w="3335" w:type="dxa"/>
            <w:tcBorders>
              <w:top w:val="single" w:sz="8" w:space="0" w:color="auto"/>
              <w:left w:val="single" w:sz="8" w:space="0" w:color="auto"/>
              <w:bottom w:val="single" w:sz="4" w:space="0" w:color="auto"/>
              <w:right w:val="single" w:sz="4" w:space="0" w:color="auto"/>
            </w:tcBorders>
            <w:vAlign w:val="center"/>
          </w:tcPr>
          <w:p w14:paraId="1DBE929A" w14:textId="77777777" w:rsidR="00333671" w:rsidRPr="005038A6" w:rsidRDefault="00333671" w:rsidP="00333671">
            <w:pPr>
              <w:pStyle w:val="TableText"/>
              <w:ind w:left="144"/>
              <w:rPr>
                <w:rFonts w:eastAsia="Calibri" w:cstheme="minorBidi"/>
              </w:rPr>
            </w:pPr>
            <w:r w:rsidRPr="005038A6">
              <w:rPr>
                <w:rFonts w:eastAsia="Calibri"/>
              </w:rPr>
              <w:t>City Building Department</w:t>
            </w:r>
          </w:p>
        </w:tc>
        <w:tc>
          <w:tcPr>
            <w:tcW w:w="6015" w:type="dxa"/>
            <w:tcBorders>
              <w:top w:val="single" w:sz="8" w:space="0" w:color="auto"/>
              <w:left w:val="single" w:sz="4" w:space="0" w:color="auto"/>
              <w:bottom w:val="single" w:sz="4" w:space="0" w:color="auto"/>
              <w:right w:val="single" w:sz="8" w:space="0" w:color="auto"/>
            </w:tcBorders>
          </w:tcPr>
          <w:p w14:paraId="330AE102" w14:textId="77777777" w:rsidR="00333671" w:rsidRPr="005038A6" w:rsidRDefault="00333671" w:rsidP="00333671">
            <w:pPr>
              <w:pStyle w:val="TableText"/>
              <w:rPr>
                <w:rFonts w:eastAsia="Calibri"/>
              </w:rPr>
            </w:pPr>
          </w:p>
        </w:tc>
      </w:tr>
      <w:tr w:rsidR="00333671" w:rsidRPr="005038A6" w14:paraId="0C9AB8A0" w14:textId="77777777" w:rsidTr="00333671">
        <w:tc>
          <w:tcPr>
            <w:tcW w:w="3335" w:type="dxa"/>
            <w:tcBorders>
              <w:top w:val="single" w:sz="4" w:space="0" w:color="auto"/>
              <w:left w:val="single" w:sz="8" w:space="0" w:color="auto"/>
              <w:bottom w:val="single" w:sz="4" w:space="0" w:color="auto"/>
              <w:right w:val="single" w:sz="4" w:space="0" w:color="auto"/>
            </w:tcBorders>
            <w:vAlign w:val="center"/>
          </w:tcPr>
          <w:p w14:paraId="5AB9BFED" w14:textId="77777777" w:rsidR="00333671" w:rsidRPr="005038A6" w:rsidRDefault="00333671" w:rsidP="00333671">
            <w:pPr>
              <w:pStyle w:val="TableText"/>
              <w:ind w:left="144"/>
              <w:rPr>
                <w:rFonts w:eastAsia="Calibri" w:cstheme="minorBidi"/>
              </w:rPr>
            </w:pPr>
            <w:r w:rsidRPr="005038A6">
              <w:rPr>
                <w:rFonts w:eastAsia="Calibri"/>
              </w:rPr>
              <w:t>Dept. of Public Works</w:t>
            </w:r>
          </w:p>
        </w:tc>
        <w:tc>
          <w:tcPr>
            <w:tcW w:w="6015" w:type="dxa"/>
            <w:tcBorders>
              <w:top w:val="single" w:sz="4" w:space="0" w:color="auto"/>
              <w:left w:val="single" w:sz="4" w:space="0" w:color="auto"/>
              <w:bottom w:val="single" w:sz="4" w:space="0" w:color="auto"/>
              <w:right w:val="single" w:sz="8" w:space="0" w:color="auto"/>
            </w:tcBorders>
          </w:tcPr>
          <w:p w14:paraId="2304DCE3" w14:textId="77777777" w:rsidR="00333671" w:rsidRPr="005038A6" w:rsidRDefault="00333671" w:rsidP="00333671">
            <w:pPr>
              <w:pStyle w:val="TableText"/>
              <w:rPr>
                <w:rFonts w:eastAsia="Calibri"/>
              </w:rPr>
            </w:pPr>
          </w:p>
        </w:tc>
      </w:tr>
      <w:tr w:rsidR="00333671" w:rsidRPr="005038A6" w14:paraId="5F302F45" w14:textId="77777777" w:rsidTr="00333671">
        <w:tc>
          <w:tcPr>
            <w:tcW w:w="3335" w:type="dxa"/>
            <w:tcBorders>
              <w:top w:val="single" w:sz="4" w:space="0" w:color="auto"/>
              <w:left w:val="single" w:sz="8" w:space="0" w:color="auto"/>
              <w:bottom w:val="single" w:sz="4" w:space="0" w:color="auto"/>
              <w:right w:val="single" w:sz="4" w:space="0" w:color="auto"/>
            </w:tcBorders>
            <w:vAlign w:val="center"/>
          </w:tcPr>
          <w:p w14:paraId="26A98288" w14:textId="77777777" w:rsidR="00333671" w:rsidRPr="005038A6" w:rsidRDefault="00333671" w:rsidP="00333671">
            <w:pPr>
              <w:pStyle w:val="TableText"/>
              <w:ind w:left="144"/>
              <w:rPr>
                <w:rFonts w:eastAsia="Calibri" w:cstheme="minorBidi"/>
              </w:rPr>
            </w:pPr>
            <w:r w:rsidRPr="005038A6">
              <w:rPr>
                <w:rFonts w:eastAsia="Calibri"/>
              </w:rPr>
              <w:t>Fire Department</w:t>
            </w:r>
          </w:p>
        </w:tc>
        <w:tc>
          <w:tcPr>
            <w:tcW w:w="6015" w:type="dxa"/>
            <w:tcBorders>
              <w:top w:val="single" w:sz="4" w:space="0" w:color="auto"/>
              <w:left w:val="single" w:sz="4" w:space="0" w:color="auto"/>
              <w:bottom w:val="single" w:sz="4" w:space="0" w:color="auto"/>
              <w:right w:val="single" w:sz="8" w:space="0" w:color="auto"/>
            </w:tcBorders>
          </w:tcPr>
          <w:p w14:paraId="50015BEB" w14:textId="77777777" w:rsidR="00333671" w:rsidRPr="005038A6" w:rsidRDefault="00333671" w:rsidP="00333671">
            <w:pPr>
              <w:pStyle w:val="TableText"/>
              <w:rPr>
                <w:rFonts w:eastAsia="Calibri"/>
              </w:rPr>
            </w:pPr>
          </w:p>
        </w:tc>
      </w:tr>
      <w:tr w:rsidR="00333671" w:rsidRPr="005038A6" w14:paraId="76B50568" w14:textId="77777777" w:rsidTr="00333671">
        <w:tc>
          <w:tcPr>
            <w:tcW w:w="3335" w:type="dxa"/>
            <w:tcBorders>
              <w:top w:val="single" w:sz="4" w:space="0" w:color="auto"/>
              <w:left w:val="single" w:sz="8" w:space="0" w:color="auto"/>
              <w:bottom w:val="single" w:sz="4" w:space="0" w:color="auto"/>
              <w:right w:val="single" w:sz="4" w:space="0" w:color="auto"/>
            </w:tcBorders>
            <w:vAlign w:val="center"/>
          </w:tcPr>
          <w:p w14:paraId="56924F4B" w14:textId="77777777" w:rsidR="00333671" w:rsidRPr="005038A6" w:rsidRDefault="00333671" w:rsidP="00333671">
            <w:pPr>
              <w:pStyle w:val="TableText"/>
              <w:ind w:left="144"/>
              <w:rPr>
                <w:rFonts w:eastAsia="Calibri" w:cstheme="minorBidi"/>
              </w:rPr>
            </w:pPr>
            <w:r w:rsidRPr="005038A6">
              <w:rPr>
                <w:rFonts w:eastAsia="Calibri"/>
              </w:rPr>
              <w:t>Emergency Management</w:t>
            </w:r>
          </w:p>
        </w:tc>
        <w:tc>
          <w:tcPr>
            <w:tcW w:w="6015" w:type="dxa"/>
            <w:tcBorders>
              <w:top w:val="single" w:sz="4" w:space="0" w:color="auto"/>
              <w:left w:val="single" w:sz="4" w:space="0" w:color="auto"/>
              <w:bottom w:val="single" w:sz="4" w:space="0" w:color="auto"/>
              <w:right w:val="single" w:sz="8" w:space="0" w:color="auto"/>
            </w:tcBorders>
          </w:tcPr>
          <w:p w14:paraId="45F8D94C" w14:textId="77777777" w:rsidR="00333671" w:rsidRPr="005038A6" w:rsidRDefault="00333671" w:rsidP="00333671">
            <w:pPr>
              <w:pStyle w:val="TableText"/>
              <w:rPr>
                <w:rFonts w:eastAsia="Calibri"/>
              </w:rPr>
            </w:pPr>
          </w:p>
        </w:tc>
      </w:tr>
      <w:tr w:rsidR="00333671" w:rsidRPr="005038A6" w14:paraId="790AEC90" w14:textId="77777777" w:rsidTr="00333671">
        <w:tc>
          <w:tcPr>
            <w:tcW w:w="3335" w:type="dxa"/>
            <w:tcBorders>
              <w:top w:val="single" w:sz="4" w:space="0" w:color="auto"/>
              <w:left w:val="single" w:sz="8" w:space="0" w:color="auto"/>
              <w:bottom w:val="single" w:sz="4" w:space="0" w:color="auto"/>
              <w:right w:val="single" w:sz="4" w:space="0" w:color="auto"/>
            </w:tcBorders>
            <w:vAlign w:val="center"/>
          </w:tcPr>
          <w:p w14:paraId="199D6DF4" w14:textId="77777777" w:rsidR="00333671" w:rsidRPr="005038A6" w:rsidRDefault="00333671" w:rsidP="00333671">
            <w:pPr>
              <w:pStyle w:val="TableText"/>
              <w:ind w:left="144"/>
              <w:rPr>
                <w:rFonts w:eastAsia="Calibri" w:cstheme="minorBidi"/>
              </w:rPr>
            </w:pPr>
            <w:r w:rsidRPr="005038A6">
              <w:rPr>
                <w:rFonts w:eastAsia="Calibri"/>
              </w:rPr>
              <w:t>CERT</w:t>
            </w:r>
          </w:p>
        </w:tc>
        <w:tc>
          <w:tcPr>
            <w:tcW w:w="6015" w:type="dxa"/>
            <w:tcBorders>
              <w:top w:val="single" w:sz="4" w:space="0" w:color="auto"/>
              <w:left w:val="single" w:sz="4" w:space="0" w:color="auto"/>
              <w:bottom w:val="single" w:sz="4" w:space="0" w:color="auto"/>
              <w:right w:val="single" w:sz="8" w:space="0" w:color="auto"/>
            </w:tcBorders>
          </w:tcPr>
          <w:p w14:paraId="478FF731" w14:textId="77777777" w:rsidR="00333671" w:rsidRPr="005038A6" w:rsidRDefault="00333671" w:rsidP="00333671">
            <w:pPr>
              <w:pStyle w:val="TableText"/>
              <w:rPr>
                <w:rFonts w:eastAsia="Calibri"/>
              </w:rPr>
            </w:pPr>
          </w:p>
        </w:tc>
      </w:tr>
      <w:tr w:rsidR="00333671" w:rsidRPr="005038A6" w14:paraId="74268A78" w14:textId="77777777" w:rsidTr="00333671">
        <w:tc>
          <w:tcPr>
            <w:tcW w:w="3335" w:type="dxa"/>
            <w:tcBorders>
              <w:top w:val="single" w:sz="4" w:space="0" w:color="auto"/>
              <w:left w:val="single" w:sz="8" w:space="0" w:color="auto"/>
              <w:bottom w:val="single" w:sz="4" w:space="0" w:color="auto"/>
              <w:right w:val="single" w:sz="4" w:space="0" w:color="auto"/>
            </w:tcBorders>
            <w:vAlign w:val="center"/>
          </w:tcPr>
          <w:p w14:paraId="33224161" w14:textId="77777777" w:rsidR="00333671" w:rsidRPr="005038A6" w:rsidRDefault="00333671" w:rsidP="00333671">
            <w:pPr>
              <w:pStyle w:val="TableText"/>
              <w:ind w:left="144"/>
              <w:rPr>
                <w:rFonts w:eastAsia="Calibri" w:cstheme="minorBidi"/>
              </w:rPr>
            </w:pPr>
            <w:r w:rsidRPr="005038A6">
              <w:rPr>
                <w:rFonts w:eastAsia="Calibri"/>
              </w:rPr>
              <w:t>FEMA</w:t>
            </w:r>
          </w:p>
        </w:tc>
        <w:tc>
          <w:tcPr>
            <w:tcW w:w="6015" w:type="dxa"/>
            <w:tcBorders>
              <w:top w:val="single" w:sz="4" w:space="0" w:color="auto"/>
              <w:left w:val="single" w:sz="4" w:space="0" w:color="auto"/>
              <w:bottom w:val="single" w:sz="4" w:space="0" w:color="auto"/>
              <w:right w:val="single" w:sz="8" w:space="0" w:color="auto"/>
            </w:tcBorders>
          </w:tcPr>
          <w:p w14:paraId="443303D3" w14:textId="77777777" w:rsidR="00333671" w:rsidRPr="005038A6" w:rsidRDefault="00333671" w:rsidP="00333671">
            <w:pPr>
              <w:pStyle w:val="TableText"/>
              <w:rPr>
                <w:rFonts w:eastAsia="Calibri"/>
              </w:rPr>
            </w:pPr>
          </w:p>
        </w:tc>
      </w:tr>
      <w:tr w:rsidR="00333671" w:rsidRPr="005038A6" w14:paraId="0AEC5B5A" w14:textId="77777777" w:rsidTr="00333671">
        <w:tc>
          <w:tcPr>
            <w:tcW w:w="3335" w:type="dxa"/>
            <w:tcBorders>
              <w:top w:val="single" w:sz="4" w:space="0" w:color="auto"/>
              <w:left w:val="single" w:sz="8" w:space="0" w:color="auto"/>
              <w:bottom w:val="single" w:sz="4" w:space="0" w:color="auto"/>
              <w:right w:val="single" w:sz="4" w:space="0" w:color="auto"/>
            </w:tcBorders>
            <w:vAlign w:val="center"/>
          </w:tcPr>
          <w:p w14:paraId="059B0F1D" w14:textId="77777777" w:rsidR="00333671" w:rsidRPr="005038A6" w:rsidRDefault="00333671" w:rsidP="00333671">
            <w:pPr>
              <w:pStyle w:val="TableText"/>
              <w:ind w:left="144"/>
              <w:rPr>
                <w:rFonts w:eastAsia="Calibri" w:cstheme="minorBidi"/>
              </w:rPr>
            </w:pPr>
            <w:r w:rsidRPr="005038A6">
              <w:rPr>
                <w:rFonts w:eastAsia="Calibri"/>
              </w:rPr>
              <w:t>Electric Utility Company</w:t>
            </w:r>
          </w:p>
        </w:tc>
        <w:tc>
          <w:tcPr>
            <w:tcW w:w="6015" w:type="dxa"/>
            <w:tcBorders>
              <w:top w:val="single" w:sz="4" w:space="0" w:color="auto"/>
              <w:left w:val="single" w:sz="4" w:space="0" w:color="auto"/>
              <w:bottom w:val="single" w:sz="4" w:space="0" w:color="auto"/>
              <w:right w:val="single" w:sz="8" w:space="0" w:color="auto"/>
            </w:tcBorders>
          </w:tcPr>
          <w:p w14:paraId="289F8635" w14:textId="77777777" w:rsidR="00333671" w:rsidRPr="005038A6" w:rsidRDefault="00333671" w:rsidP="00333671">
            <w:pPr>
              <w:pStyle w:val="TableText"/>
              <w:rPr>
                <w:rFonts w:eastAsia="Calibri"/>
              </w:rPr>
            </w:pPr>
          </w:p>
        </w:tc>
      </w:tr>
      <w:tr w:rsidR="00333671" w:rsidRPr="005038A6" w14:paraId="1CD5F893" w14:textId="77777777" w:rsidTr="00333671">
        <w:tc>
          <w:tcPr>
            <w:tcW w:w="3335" w:type="dxa"/>
            <w:tcBorders>
              <w:top w:val="single" w:sz="4" w:space="0" w:color="auto"/>
              <w:left w:val="single" w:sz="8" w:space="0" w:color="auto"/>
              <w:bottom w:val="single" w:sz="4" w:space="0" w:color="auto"/>
              <w:right w:val="single" w:sz="4" w:space="0" w:color="auto"/>
            </w:tcBorders>
            <w:vAlign w:val="center"/>
          </w:tcPr>
          <w:p w14:paraId="287932BC" w14:textId="77777777" w:rsidR="00333671" w:rsidRPr="005038A6" w:rsidRDefault="00333671" w:rsidP="00333671">
            <w:pPr>
              <w:pStyle w:val="TableText"/>
              <w:ind w:left="144"/>
              <w:rPr>
                <w:rFonts w:eastAsia="Calibri" w:cstheme="minorBidi"/>
              </w:rPr>
            </w:pPr>
            <w:r w:rsidRPr="005038A6">
              <w:rPr>
                <w:rFonts w:eastAsia="Calibri"/>
              </w:rPr>
              <w:t>Natural Gas Utility Company</w:t>
            </w:r>
          </w:p>
        </w:tc>
        <w:tc>
          <w:tcPr>
            <w:tcW w:w="6015" w:type="dxa"/>
            <w:tcBorders>
              <w:top w:val="single" w:sz="4" w:space="0" w:color="auto"/>
              <w:left w:val="single" w:sz="4" w:space="0" w:color="auto"/>
              <w:bottom w:val="single" w:sz="4" w:space="0" w:color="auto"/>
              <w:right w:val="single" w:sz="8" w:space="0" w:color="auto"/>
            </w:tcBorders>
          </w:tcPr>
          <w:p w14:paraId="4C9C2220" w14:textId="77777777" w:rsidR="00333671" w:rsidRPr="005038A6" w:rsidRDefault="00333671" w:rsidP="00333671">
            <w:pPr>
              <w:pStyle w:val="TableText"/>
              <w:rPr>
                <w:rFonts w:eastAsia="Calibri"/>
              </w:rPr>
            </w:pPr>
          </w:p>
        </w:tc>
      </w:tr>
      <w:tr w:rsidR="00333671" w:rsidRPr="005038A6" w14:paraId="09985E46" w14:textId="77777777" w:rsidTr="00333671">
        <w:tc>
          <w:tcPr>
            <w:tcW w:w="3335" w:type="dxa"/>
            <w:tcBorders>
              <w:top w:val="single" w:sz="4" w:space="0" w:color="auto"/>
              <w:left w:val="single" w:sz="8" w:space="0" w:color="auto"/>
              <w:bottom w:val="single" w:sz="8" w:space="0" w:color="auto"/>
              <w:right w:val="single" w:sz="4" w:space="0" w:color="auto"/>
            </w:tcBorders>
            <w:vAlign w:val="center"/>
          </w:tcPr>
          <w:p w14:paraId="57ADD5CD" w14:textId="77777777" w:rsidR="00333671" w:rsidRPr="005038A6" w:rsidRDefault="00333671" w:rsidP="00333671">
            <w:pPr>
              <w:pStyle w:val="TableText"/>
              <w:ind w:left="144"/>
              <w:rPr>
                <w:rFonts w:eastAsia="Calibri" w:cstheme="minorBidi"/>
              </w:rPr>
            </w:pPr>
            <w:r w:rsidRPr="005038A6">
              <w:rPr>
                <w:rFonts w:eastAsia="Calibri"/>
              </w:rPr>
              <w:t>Water and Sewer Utility</w:t>
            </w:r>
          </w:p>
        </w:tc>
        <w:tc>
          <w:tcPr>
            <w:tcW w:w="6015" w:type="dxa"/>
            <w:tcBorders>
              <w:top w:val="single" w:sz="4" w:space="0" w:color="auto"/>
              <w:left w:val="single" w:sz="4" w:space="0" w:color="auto"/>
              <w:bottom w:val="single" w:sz="8" w:space="0" w:color="auto"/>
              <w:right w:val="single" w:sz="8" w:space="0" w:color="auto"/>
            </w:tcBorders>
          </w:tcPr>
          <w:p w14:paraId="42EFEE5E" w14:textId="77777777" w:rsidR="00333671" w:rsidRPr="005038A6" w:rsidRDefault="00333671" w:rsidP="00333671">
            <w:pPr>
              <w:pStyle w:val="TableText"/>
              <w:rPr>
                <w:rFonts w:eastAsia="Calibri"/>
              </w:rPr>
            </w:pPr>
          </w:p>
        </w:tc>
      </w:tr>
    </w:tbl>
    <w:p w14:paraId="356559E7" w14:textId="77777777" w:rsidR="00333671" w:rsidRDefault="00333671" w:rsidP="00333671">
      <w:pPr>
        <w:pStyle w:val="Heading2"/>
      </w:pPr>
    </w:p>
    <w:p w14:paraId="0C36CEC9" w14:textId="77777777" w:rsidR="00333671" w:rsidRDefault="00333671" w:rsidP="00333671">
      <w:pPr>
        <w:rPr>
          <w:rFonts w:eastAsiaTheme="majorEastAsia" w:cstheme="minorHAnsi"/>
          <w:b/>
          <w:sz w:val="36"/>
          <w:szCs w:val="36"/>
        </w:rPr>
      </w:pPr>
      <w:r>
        <w:rPr>
          <w:rFonts w:cstheme="minorHAnsi"/>
          <w:b/>
          <w:sz w:val="36"/>
          <w:szCs w:val="36"/>
        </w:rPr>
        <w:br w:type="page"/>
      </w:r>
    </w:p>
    <w:tbl>
      <w:tblPr>
        <w:tblStyle w:val="TableGrid"/>
        <w:tblpPr w:leftFromText="180" w:rightFromText="180" w:vertAnchor="text" w:horzAnchor="margin" w:tblpY="961"/>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6"/>
        <w:gridCol w:w="7234"/>
      </w:tblGrid>
      <w:tr w:rsidR="004F170B" w:rsidRPr="00683E8D" w14:paraId="0259F196" w14:textId="77777777" w:rsidTr="00324309">
        <w:tc>
          <w:tcPr>
            <w:tcW w:w="2178" w:type="dxa"/>
          </w:tcPr>
          <w:p w14:paraId="157046FF" w14:textId="77777777" w:rsidR="004F170B" w:rsidRPr="00683E8D" w:rsidRDefault="004F170B" w:rsidP="00BC5E6B">
            <w:pPr>
              <w:pStyle w:val="TableHead"/>
            </w:pPr>
            <w:bookmarkStart w:id="6" w:name="_Toc452145040"/>
            <w:r>
              <w:lastRenderedPageBreak/>
              <w:t xml:space="preserve">Form </w:t>
            </w:r>
            <w:r w:rsidRPr="00683E8D">
              <w:t>Description</w:t>
            </w:r>
          </w:p>
        </w:tc>
        <w:tc>
          <w:tcPr>
            <w:tcW w:w="7398" w:type="dxa"/>
          </w:tcPr>
          <w:p w14:paraId="0F60744A" w14:textId="07CCE289" w:rsidR="004F170B" w:rsidRPr="00683E8D" w:rsidRDefault="004F170B" w:rsidP="00BC5E6B">
            <w:pPr>
              <w:pStyle w:val="TableText"/>
            </w:pPr>
            <w:r w:rsidRPr="00683E8D">
              <w:t xml:space="preserve">This form </w:t>
            </w:r>
            <w:r>
              <w:t xml:space="preserve">is used to record the action taken to determine the extent of damage to other systems when </w:t>
            </w:r>
            <w:r w:rsidRPr="00683E8D">
              <w:t>a</w:t>
            </w:r>
            <w:r>
              <w:t xml:space="preserve"> cyber-</w:t>
            </w:r>
            <w:r w:rsidRPr="00683E8D">
              <w:t xml:space="preserve">attack </w:t>
            </w:r>
            <w:r>
              <w:t>has taken place</w:t>
            </w:r>
            <w:r w:rsidRPr="00683E8D">
              <w:t>.</w:t>
            </w:r>
          </w:p>
        </w:tc>
      </w:tr>
      <w:tr w:rsidR="004F170B" w:rsidRPr="00683E8D" w14:paraId="77CC531E" w14:textId="77777777" w:rsidTr="00324309">
        <w:tc>
          <w:tcPr>
            <w:tcW w:w="2178" w:type="dxa"/>
          </w:tcPr>
          <w:p w14:paraId="4F95AB88" w14:textId="77777777" w:rsidR="004F170B" w:rsidRPr="00683E8D" w:rsidRDefault="004F170B" w:rsidP="00BC5E6B">
            <w:pPr>
              <w:pStyle w:val="TableHead"/>
            </w:pPr>
            <w:r w:rsidRPr="00683E8D">
              <w:t>Why it’s needed</w:t>
            </w:r>
          </w:p>
        </w:tc>
        <w:tc>
          <w:tcPr>
            <w:tcW w:w="7398" w:type="dxa"/>
          </w:tcPr>
          <w:p w14:paraId="3BE26869" w14:textId="292CC839" w:rsidR="004F170B" w:rsidRPr="00683E8D" w:rsidRDefault="004F170B" w:rsidP="00BC5E6B">
            <w:pPr>
              <w:pStyle w:val="TableText"/>
            </w:pPr>
            <w:r w:rsidRPr="00683E8D">
              <w:t xml:space="preserve">The form </w:t>
            </w:r>
            <w:r>
              <w:t>provide</w:t>
            </w:r>
            <w:r w:rsidRPr="00683E8D">
              <w:t xml:space="preserve">s information </w:t>
            </w:r>
            <w:r w:rsidR="00266CD2">
              <w:t>on the condition of various systems</w:t>
            </w:r>
            <w:r>
              <w:t xml:space="preserve"> for </w:t>
            </w:r>
            <w:r w:rsidRPr="00683E8D">
              <w:t>preparing a</w:t>
            </w:r>
            <w:r w:rsidR="00266CD2">
              <w:t xml:space="preserve"> response and a</w:t>
            </w:r>
            <w:r w:rsidRPr="00683E8D">
              <w:t>fter-action report a</w:t>
            </w:r>
            <w:r>
              <w:t>s well as</w:t>
            </w:r>
            <w:r w:rsidRPr="00683E8D">
              <w:t xml:space="preserve"> to identify lessons learned to improve response in future. </w:t>
            </w:r>
          </w:p>
        </w:tc>
      </w:tr>
      <w:tr w:rsidR="004F170B" w:rsidRPr="00683E8D" w14:paraId="3F156411" w14:textId="77777777" w:rsidTr="00324309">
        <w:tc>
          <w:tcPr>
            <w:tcW w:w="2178" w:type="dxa"/>
          </w:tcPr>
          <w:p w14:paraId="749D90F8" w14:textId="77777777" w:rsidR="004F170B" w:rsidRPr="00683E8D" w:rsidRDefault="004F170B" w:rsidP="00BC5E6B">
            <w:pPr>
              <w:pStyle w:val="TableHead"/>
            </w:pPr>
            <w:r w:rsidRPr="00683E8D">
              <w:t>Who fills it out</w:t>
            </w:r>
          </w:p>
        </w:tc>
        <w:tc>
          <w:tcPr>
            <w:tcW w:w="7398" w:type="dxa"/>
          </w:tcPr>
          <w:p w14:paraId="5BCF69A9" w14:textId="77777777" w:rsidR="004F170B" w:rsidRPr="00683E8D" w:rsidRDefault="004F170B" w:rsidP="00BC5E6B">
            <w:pPr>
              <w:pStyle w:val="TableText"/>
            </w:pPr>
            <w:r w:rsidRPr="00683E8D">
              <w:t xml:space="preserve">The </w:t>
            </w:r>
            <w:r>
              <w:t>Incident Response Team Leader</w:t>
            </w:r>
            <w:r w:rsidRPr="00683E8D">
              <w:t xml:space="preserve">.  </w:t>
            </w:r>
          </w:p>
        </w:tc>
      </w:tr>
      <w:tr w:rsidR="004F170B" w:rsidRPr="00683E8D" w14:paraId="623D4707" w14:textId="77777777" w:rsidTr="00324309">
        <w:tc>
          <w:tcPr>
            <w:tcW w:w="2178" w:type="dxa"/>
          </w:tcPr>
          <w:p w14:paraId="32ACBAB1" w14:textId="77777777" w:rsidR="004F170B" w:rsidRPr="00683E8D" w:rsidRDefault="004F170B" w:rsidP="00BC5E6B">
            <w:pPr>
              <w:pStyle w:val="TableHead"/>
            </w:pPr>
            <w:r w:rsidRPr="00683E8D">
              <w:t>How often updated</w:t>
            </w:r>
          </w:p>
        </w:tc>
        <w:tc>
          <w:tcPr>
            <w:tcW w:w="7398" w:type="dxa"/>
          </w:tcPr>
          <w:p w14:paraId="2782DBF6" w14:textId="77777777" w:rsidR="004F170B" w:rsidRPr="00683E8D" w:rsidRDefault="004F170B" w:rsidP="00BC5E6B">
            <w:pPr>
              <w:pStyle w:val="TableText"/>
            </w:pPr>
            <w:r w:rsidRPr="00683E8D">
              <w:t xml:space="preserve">Form should </w:t>
            </w:r>
            <w:r>
              <w:t>be updated as new</w:t>
            </w:r>
            <w:r w:rsidRPr="00683E8D">
              <w:t xml:space="preserve"> information</w:t>
            </w:r>
            <w:r>
              <w:t xml:space="preserve"> is learned</w:t>
            </w:r>
            <w:r w:rsidRPr="00683E8D">
              <w:t>.</w:t>
            </w:r>
          </w:p>
        </w:tc>
      </w:tr>
    </w:tbl>
    <w:p w14:paraId="5C9F3483" w14:textId="77777777" w:rsidR="00266CD2" w:rsidRPr="006B421A" w:rsidRDefault="00266CD2" w:rsidP="00266CD2">
      <w:pPr>
        <w:pStyle w:val="Heading2"/>
        <w:rPr>
          <w:rFonts w:asciiTheme="minorHAnsi" w:hAnsiTheme="minorHAnsi" w:cstheme="minorHAnsi"/>
          <w:b w:val="0"/>
          <w:sz w:val="36"/>
          <w:szCs w:val="36"/>
        </w:rPr>
      </w:pPr>
      <w:r w:rsidRPr="006B421A">
        <w:rPr>
          <w:rFonts w:asciiTheme="minorHAnsi" w:hAnsiTheme="minorHAnsi" w:cstheme="minorHAnsi"/>
          <w:sz w:val="36"/>
          <w:szCs w:val="36"/>
        </w:rPr>
        <w:t xml:space="preserve">Other Hospital Equipment to be </w:t>
      </w:r>
      <w:proofErr w:type="gramStart"/>
      <w:r w:rsidRPr="006B421A">
        <w:rPr>
          <w:rFonts w:asciiTheme="minorHAnsi" w:hAnsiTheme="minorHAnsi" w:cstheme="minorHAnsi"/>
          <w:sz w:val="36"/>
          <w:szCs w:val="36"/>
        </w:rPr>
        <w:t>Checked</w:t>
      </w:r>
      <w:proofErr w:type="gramEnd"/>
    </w:p>
    <w:bookmarkEnd w:id="6"/>
    <w:p w14:paraId="1231B63F" w14:textId="77777777" w:rsidR="00333671" w:rsidRPr="00A30132" w:rsidRDefault="00333671" w:rsidP="00333671"/>
    <w:tbl>
      <w:tblPr>
        <w:tblStyle w:val="TableGrid"/>
        <w:tblW w:w="0" w:type="auto"/>
        <w:tblLook w:val="04A0" w:firstRow="1" w:lastRow="0" w:firstColumn="1" w:lastColumn="0" w:noHBand="0" w:noVBand="1"/>
      </w:tblPr>
      <w:tblGrid>
        <w:gridCol w:w="2425"/>
        <w:gridCol w:w="6925"/>
      </w:tblGrid>
      <w:tr w:rsidR="00333671" w14:paraId="7B1B0B14" w14:textId="77777777" w:rsidTr="00333671">
        <w:tc>
          <w:tcPr>
            <w:tcW w:w="2425" w:type="dxa"/>
            <w:tcBorders>
              <w:top w:val="single" w:sz="8" w:space="0" w:color="auto"/>
              <w:left w:val="single" w:sz="8" w:space="0" w:color="auto"/>
              <w:bottom w:val="single" w:sz="8" w:space="0" w:color="auto"/>
              <w:right w:val="single" w:sz="4" w:space="0" w:color="auto"/>
            </w:tcBorders>
            <w:shd w:val="clear" w:color="auto" w:fill="auto"/>
          </w:tcPr>
          <w:p w14:paraId="182940DE" w14:textId="77777777" w:rsidR="00333671" w:rsidRDefault="00333671" w:rsidP="00BC5E6B">
            <w:pPr>
              <w:pStyle w:val="TableHead"/>
              <w:rPr>
                <w:rFonts w:eastAsia="Calibri"/>
              </w:rPr>
            </w:pPr>
            <w:r>
              <w:rPr>
                <w:rFonts w:eastAsia="Calibri"/>
              </w:rPr>
              <w:t>System</w:t>
            </w:r>
          </w:p>
        </w:tc>
        <w:tc>
          <w:tcPr>
            <w:tcW w:w="6925" w:type="dxa"/>
            <w:tcBorders>
              <w:top w:val="single" w:sz="8" w:space="0" w:color="auto"/>
              <w:left w:val="single" w:sz="4" w:space="0" w:color="auto"/>
              <w:bottom w:val="single" w:sz="8" w:space="0" w:color="auto"/>
              <w:right w:val="single" w:sz="8" w:space="0" w:color="auto"/>
            </w:tcBorders>
            <w:shd w:val="clear" w:color="auto" w:fill="auto"/>
          </w:tcPr>
          <w:p w14:paraId="01AA3E0C" w14:textId="77777777" w:rsidR="00333671" w:rsidRDefault="00333671" w:rsidP="00BC5E6B">
            <w:pPr>
              <w:pStyle w:val="TableHead"/>
              <w:rPr>
                <w:rFonts w:eastAsia="Calibri"/>
              </w:rPr>
            </w:pPr>
            <w:r>
              <w:rPr>
                <w:rFonts w:eastAsia="Calibri"/>
              </w:rPr>
              <w:t>Description</w:t>
            </w:r>
          </w:p>
        </w:tc>
      </w:tr>
      <w:tr w:rsidR="00333671" w14:paraId="1A3E230F" w14:textId="77777777" w:rsidTr="00333671">
        <w:tc>
          <w:tcPr>
            <w:tcW w:w="2425" w:type="dxa"/>
            <w:tcBorders>
              <w:top w:val="single" w:sz="8" w:space="0" w:color="auto"/>
              <w:left w:val="single" w:sz="8" w:space="0" w:color="auto"/>
              <w:bottom w:val="single" w:sz="4" w:space="0" w:color="auto"/>
              <w:right w:val="single" w:sz="4" w:space="0" w:color="auto"/>
            </w:tcBorders>
          </w:tcPr>
          <w:p w14:paraId="5784EB5C" w14:textId="77777777" w:rsidR="00333671" w:rsidRPr="008007FE" w:rsidRDefault="00333671" w:rsidP="00BC5E6B">
            <w:pPr>
              <w:pStyle w:val="TableText"/>
              <w:rPr>
                <w:rFonts w:eastAsia="Calibri"/>
              </w:rPr>
            </w:pPr>
            <w:r w:rsidRPr="008007FE">
              <w:rPr>
                <w:rFonts w:eastAsia="Calibri"/>
              </w:rPr>
              <w:t>Fire Detection System</w:t>
            </w:r>
          </w:p>
        </w:tc>
        <w:tc>
          <w:tcPr>
            <w:tcW w:w="6925" w:type="dxa"/>
            <w:tcBorders>
              <w:top w:val="single" w:sz="8" w:space="0" w:color="auto"/>
              <w:left w:val="single" w:sz="4" w:space="0" w:color="auto"/>
              <w:bottom w:val="single" w:sz="4" w:space="0" w:color="auto"/>
              <w:right w:val="single" w:sz="8" w:space="0" w:color="auto"/>
            </w:tcBorders>
          </w:tcPr>
          <w:p w14:paraId="21461FC9" w14:textId="77777777" w:rsidR="00333671" w:rsidRPr="008007FE" w:rsidRDefault="00333671" w:rsidP="00333671">
            <w:pPr>
              <w:ind w:left="144"/>
              <w:rPr>
                <w:rFonts w:ascii="Calibri" w:eastAsia="Calibri" w:hAnsi="Calibri" w:cs="Calibri"/>
                <w:sz w:val="20"/>
                <w:szCs w:val="20"/>
              </w:rPr>
            </w:pPr>
          </w:p>
        </w:tc>
      </w:tr>
      <w:tr w:rsidR="00333671" w14:paraId="5AD093C8" w14:textId="77777777" w:rsidTr="00333671">
        <w:tc>
          <w:tcPr>
            <w:tcW w:w="2425" w:type="dxa"/>
            <w:tcBorders>
              <w:top w:val="single" w:sz="4" w:space="0" w:color="auto"/>
              <w:left w:val="single" w:sz="8" w:space="0" w:color="auto"/>
              <w:bottom w:val="single" w:sz="4" w:space="0" w:color="auto"/>
              <w:right w:val="single" w:sz="4" w:space="0" w:color="auto"/>
            </w:tcBorders>
          </w:tcPr>
          <w:p w14:paraId="5CD3C366" w14:textId="77777777" w:rsidR="00333671" w:rsidRPr="008007FE" w:rsidRDefault="00333671" w:rsidP="00BC5E6B">
            <w:pPr>
              <w:pStyle w:val="TableText"/>
              <w:rPr>
                <w:rFonts w:eastAsia="Calibri"/>
              </w:rPr>
            </w:pPr>
            <w:r w:rsidRPr="008007FE">
              <w:rPr>
                <w:rFonts w:eastAsia="Calibri"/>
              </w:rPr>
              <w:t xml:space="preserve">Parking </w:t>
            </w:r>
            <w:r>
              <w:rPr>
                <w:rFonts w:eastAsia="Calibri"/>
              </w:rPr>
              <w:t xml:space="preserve">Garage </w:t>
            </w:r>
            <w:r w:rsidRPr="008007FE">
              <w:rPr>
                <w:rFonts w:eastAsia="Calibri"/>
              </w:rPr>
              <w:t>Controls</w:t>
            </w:r>
            <w:r>
              <w:rPr>
                <w:rFonts w:eastAsia="Calibri"/>
              </w:rPr>
              <w:t xml:space="preserve"> System</w:t>
            </w:r>
          </w:p>
        </w:tc>
        <w:tc>
          <w:tcPr>
            <w:tcW w:w="6925" w:type="dxa"/>
            <w:tcBorders>
              <w:top w:val="single" w:sz="4" w:space="0" w:color="auto"/>
              <w:left w:val="single" w:sz="4" w:space="0" w:color="auto"/>
              <w:bottom w:val="single" w:sz="4" w:space="0" w:color="auto"/>
              <w:right w:val="single" w:sz="8" w:space="0" w:color="auto"/>
            </w:tcBorders>
          </w:tcPr>
          <w:p w14:paraId="42FC0ECD" w14:textId="77777777" w:rsidR="00333671" w:rsidRPr="008007FE" w:rsidRDefault="00333671" w:rsidP="00333671">
            <w:pPr>
              <w:ind w:left="144"/>
              <w:rPr>
                <w:rFonts w:ascii="Calibri" w:eastAsia="Calibri" w:hAnsi="Calibri" w:cs="Calibri"/>
                <w:noProof/>
                <w:sz w:val="20"/>
                <w:szCs w:val="20"/>
              </w:rPr>
            </w:pPr>
          </w:p>
        </w:tc>
      </w:tr>
      <w:tr w:rsidR="00333671" w14:paraId="12012D9C" w14:textId="77777777" w:rsidTr="00333671">
        <w:tc>
          <w:tcPr>
            <w:tcW w:w="2425" w:type="dxa"/>
            <w:tcBorders>
              <w:top w:val="single" w:sz="4" w:space="0" w:color="auto"/>
              <w:left w:val="single" w:sz="8" w:space="0" w:color="auto"/>
              <w:bottom w:val="single" w:sz="4" w:space="0" w:color="auto"/>
              <w:right w:val="single" w:sz="4" w:space="0" w:color="auto"/>
            </w:tcBorders>
          </w:tcPr>
          <w:p w14:paraId="0EC23A2C" w14:textId="77777777" w:rsidR="00333671" w:rsidRPr="008007FE" w:rsidRDefault="00333671" w:rsidP="00BC5E6B">
            <w:pPr>
              <w:pStyle w:val="TableText"/>
              <w:rPr>
                <w:rFonts w:eastAsia="Calibri"/>
              </w:rPr>
            </w:pPr>
            <w:r w:rsidRPr="008007FE">
              <w:rPr>
                <w:rFonts w:eastAsia="Calibri"/>
              </w:rPr>
              <w:t>Traffic Barriers</w:t>
            </w:r>
          </w:p>
        </w:tc>
        <w:tc>
          <w:tcPr>
            <w:tcW w:w="6925" w:type="dxa"/>
            <w:tcBorders>
              <w:top w:val="single" w:sz="4" w:space="0" w:color="auto"/>
              <w:left w:val="single" w:sz="4" w:space="0" w:color="auto"/>
              <w:bottom w:val="single" w:sz="4" w:space="0" w:color="auto"/>
              <w:right w:val="single" w:sz="8" w:space="0" w:color="auto"/>
            </w:tcBorders>
          </w:tcPr>
          <w:p w14:paraId="4C3E6DA5" w14:textId="77777777" w:rsidR="00333671" w:rsidRPr="008007FE" w:rsidRDefault="00333671" w:rsidP="00333671">
            <w:pPr>
              <w:ind w:left="144"/>
              <w:rPr>
                <w:rFonts w:ascii="Calibri" w:eastAsia="Calibri" w:hAnsi="Calibri" w:cs="Calibri"/>
                <w:sz w:val="20"/>
                <w:szCs w:val="20"/>
              </w:rPr>
            </w:pPr>
          </w:p>
        </w:tc>
      </w:tr>
      <w:tr w:rsidR="00333671" w14:paraId="084ECDBE" w14:textId="77777777" w:rsidTr="00333671">
        <w:tc>
          <w:tcPr>
            <w:tcW w:w="2425" w:type="dxa"/>
            <w:tcBorders>
              <w:top w:val="single" w:sz="4" w:space="0" w:color="auto"/>
              <w:left w:val="single" w:sz="8" w:space="0" w:color="auto"/>
              <w:bottom w:val="single" w:sz="4" w:space="0" w:color="auto"/>
              <w:right w:val="single" w:sz="4" w:space="0" w:color="auto"/>
            </w:tcBorders>
          </w:tcPr>
          <w:p w14:paraId="523F64E8" w14:textId="77777777" w:rsidR="00333671" w:rsidRPr="008007FE" w:rsidRDefault="00333671" w:rsidP="00BC5E6B">
            <w:pPr>
              <w:pStyle w:val="TableText"/>
              <w:rPr>
                <w:rFonts w:eastAsia="Calibri"/>
              </w:rPr>
            </w:pPr>
            <w:r w:rsidRPr="008007FE">
              <w:rPr>
                <w:rFonts w:eastAsia="Calibri"/>
              </w:rPr>
              <w:t>Elevators</w:t>
            </w:r>
          </w:p>
        </w:tc>
        <w:tc>
          <w:tcPr>
            <w:tcW w:w="6925" w:type="dxa"/>
            <w:tcBorders>
              <w:top w:val="single" w:sz="4" w:space="0" w:color="auto"/>
              <w:left w:val="single" w:sz="4" w:space="0" w:color="auto"/>
              <w:bottom w:val="single" w:sz="4" w:space="0" w:color="auto"/>
              <w:right w:val="single" w:sz="8" w:space="0" w:color="auto"/>
            </w:tcBorders>
          </w:tcPr>
          <w:p w14:paraId="650EEAB3" w14:textId="77777777" w:rsidR="00333671" w:rsidRPr="008007FE" w:rsidRDefault="00333671" w:rsidP="00333671">
            <w:pPr>
              <w:ind w:left="144"/>
              <w:rPr>
                <w:rFonts w:ascii="Calibri" w:eastAsia="Calibri" w:hAnsi="Calibri" w:cs="Calibri"/>
                <w:sz w:val="20"/>
                <w:szCs w:val="20"/>
              </w:rPr>
            </w:pPr>
          </w:p>
        </w:tc>
      </w:tr>
      <w:tr w:rsidR="00333671" w14:paraId="501F297A" w14:textId="77777777" w:rsidTr="00333671">
        <w:tc>
          <w:tcPr>
            <w:tcW w:w="2425" w:type="dxa"/>
            <w:tcBorders>
              <w:top w:val="single" w:sz="4" w:space="0" w:color="auto"/>
              <w:left w:val="single" w:sz="8" w:space="0" w:color="auto"/>
              <w:bottom w:val="single" w:sz="4" w:space="0" w:color="auto"/>
              <w:right w:val="single" w:sz="4" w:space="0" w:color="auto"/>
            </w:tcBorders>
          </w:tcPr>
          <w:p w14:paraId="5237970A" w14:textId="77777777" w:rsidR="00333671" w:rsidRPr="008007FE" w:rsidRDefault="00333671" w:rsidP="00BC5E6B">
            <w:pPr>
              <w:pStyle w:val="TableText"/>
              <w:rPr>
                <w:rFonts w:eastAsia="Calibri"/>
              </w:rPr>
            </w:pPr>
            <w:r w:rsidRPr="008007FE">
              <w:rPr>
                <w:rFonts w:eastAsia="Calibri"/>
              </w:rPr>
              <w:t>Fire Pump</w:t>
            </w:r>
            <w:r>
              <w:rPr>
                <w:rFonts w:eastAsia="Calibri"/>
              </w:rPr>
              <w:t>s</w:t>
            </w:r>
          </w:p>
        </w:tc>
        <w:tc>
          <w:tcPr>
            <w:tcW w:w="6925" w:type="dxa"/>
            <w:tcBorders>
              <w:top w:val="single" w:sz="4" w:space="0" w:color="auto"/>
              <w:left w:val="single" w:sz="4" w:space="0" w:color="auto"/>
              <w:bottom w:val="single" w:sz="4" w:space="0" w:color="auto"/>
              <w:right w:val="single" w:sz="8" w:space="0" w:color="auto"/>
            </w:tcBorders>
          </w:tcPr>
          <w:p w14:paraId="39AA2A22" w14:textId="77777777" w:rsidR="00333671" w:rsidRPr="008007FE" w:rsidRDefault="00333671" w:rsidP="00333671">
            <w:pPr>
              <w:ind w:left="144"/>
              <w:rPr>
                <w:rFonts w:ascii="Calibri" w:eastAsia="Calibri" w:hAnsi="Calibri" w:cs="Calibri"/>
                <w:sz w:val="20"/>
                <w:szCs w:val="20"/>
              </w:rPr>
            </w:pPr>
          </w:p>
        </w:tc>
      </w:tr>
      <w:tr w:rsidR="00333671" w14:paraId="4051BB90" w14:textId="77777777" w:rsidTr="00333671">
        <w:tc>
          <w:tcPr>
            <w:tcW w:w="2425" w:type="dxa"/>
            <w:tcBorders>
              <w:top w:val="single" w:sz="4" w:space="0" w:color="auto"/>
              <w:left w:val="single" w:sz="8" w:space="0" w:color="auto"/>
              <w:bottom w:val="single" w:sz="4" w:space="0" w:color="auto"/>
              <w:right w:val="single" w:sz="4" w:space="0" w:color="auto"/>
            </w:tcBorders>
          </w:tcPr>
          <w:p w14:paraId="5686FFF7" w14:textId="77777777" w:rsidR="00333671" w:rsidRPr="008007FE" w:rsidRDefault="00333671" w:rsidP="00BC5E6B">
            <w:pPr>
              <w:pStyle w:val="TableText"/>
              <w:rPr>
                <w:rFonts w:eastAsia="Calibri"/>
              </w:rPr>
            </w:pPr>
            <w:r w:rsidRPr="008007FE">
              <w:rPr>
                <w:rFonts w:eastAsia="Calibri"/>
              </w:rPr>
              <w:t xml:space="preserve">Smoke </w:t>
            </w:r>
            <w:proofErr w:type="spellStart"/>
            <w:r w:rsidRPr="008007FE">
              <w:rPr>
                <w:rFonts w:eastAsia="Calibri"/>
              </w:rPr>
              <w:t>Evac</w:t>
            </w:r>
            <w:proofErr w:type="spellEnd"/>
            <w:r w:rsidRPr="008007FE">
              <w:rPr>
                <w:rFonts w:eastAsia="Calibri"/>
              </w:rPr>
              <w:t xml:space="preserve"> System</w:t>
            </w:r>
          </w:p>
        </w:tc>
        <w:tc>
          <w:tcPr>
            <w:tcW w:w="6925" w:type="dxa"/>
            <w:tcBorders>
              <w:top w:val="single" w:sz="4" w:space="0" w:color="auto"/>
              <w:left w:val="single" w:sz="4" w:space="0" w:color="auto"/>
              <w:bottom w:val="single" w:sz="4" w:space="0" w:color="auto"/>
              <w:right w:val="single" w:sz="8" w:space="0" w:color="auto"/>
            </w:tcBorders>
          </w:tcPr>
          <w:p w14:paraId="14168DFC" w14:textId="77777777" w:rsidR="00333671" w:rsidRPr="008007FE" w:rsidRDefault="00333671" w:rsidP="00333671">
            <w:pPr>
              <w:ind w:left="144"/>
              <w:rPr>
                <w:rFonts w:ascii="Calibri" w:eastAsia="Calibri" w:hAnsi="Calibri" w:cs="Calibri"/>
                <w:sz w:val="20"/>
                <w:szCs w:val="20"/>
              </w:rPr>
            </w:pPr>
          </w:p>
        </w:tc>
      </w:tr>
      <w:tr w:rsidR="00333671" w14:paraId="42249AF2" w14:textId="77777777" w:rsidTr="00333671">
        <w:tc>
          <w:tcPr>
            <w:tcW w:w="2425" w:type="dxa"/>
            <w:tcBorders>
              <w:top w:val="single" w:sz="4" w:space="0" w:color="auto"/>
              <w:left w:val="single" w:sz="8" w:space="0" w:color="auto"/>
              <w:bottom w:val="single" w:sz="4" w:space="0" w:color="auto"/>
              <w:right w:val="single" w:sz="4" w:space="0" w:color="auto"/>
            </w:tcBorders>
          </w:tcPr>
          <w:p w14:paraId="1A9553F0" w14:textId="77777777" w:rsidR="00333671" w:rsidRPr="008007FE" w:rsidRDefault="00333671" w:rsidP="00BC5E6B">
            <w:pPr>
              <w:pStyle w:val="TableText"/>
              <w:rPr>
                <w:rFonts w:eastAsia="Calibri"/>
              </w:rPr>
            </w:pPr>
            <w:r w:rsidRPr="008007FE">
              <w:rPr>
                <w:rFonts w:eastAsia="Calibri"/>
              </w:rPr>
              <w:t>Lighting Controls</w:t>
            </w:r>
          </w:p>
        </w:tc>
        <w:tc>
          <w:tcPr>
            <w:tcW w:w="6925" w:type="dxa"/>
            <w:tcBorders>
              <w:top w:val="single" w:sz="4" w:space="0" w:color="auto"/>
              <w:left w:val="single" w:sz="4" w:space="0" w:color="auto"/>
              <w:bottom w:val="single" w:sz="4" w:space="0" w:color="auto"/>
              <w:right w:val="single" w:sz="8" w:space="0" w:color="auto"/>
            </w:tcBorders>
          </w:tcPr>
          <w:p w14:paraId="6DC1E2BF" w14:textId="77777777" w:rsidR="00333671" w:rsidRPr="008007FE" w:rsidRDefault="00333671" w:rsidP="00333671">
            <w:pPr>
              <w:ind w:left="144"/>
              <w:rPr>
                <w:rFonts w:ascii="Calibri" w:eastAsia="Calibri" w:hAnsi="Calibri" w:cs="Calibri"/>
                <w:sz w:val="20"/>
                <w:szCs w:val="20"/>
              </w:rPr>
            </w:pPr>
          </w:p>
        </w:tc>
      </w:tr>
      <w:tr w:rsidR="00333671" w14:paraId="74F88465" w14:textId="77777777" w:rsidTr="00333671">
        <w:tc>
          <w:tcPr>
            <w:tcW w:w="2425" w:type="dxa"/>
            <w:tcBorders>
              <w:top w:val="single" w:sz="4" w:space="0" w:color="auto"/>
              <w:left w:val="single" w:sz="8" w:space="0" w:color="auto"/>
              <w:bottom w:val="single" w:sz="4" w:space="0" w:color="auto"/>
              <w:right w:val="single" w:sz="4" w:space="0" w:color="auto"/>
            </w:tcBorders>
          </w:tcPr>
          <w:p w14:paraId="1158FC93" w14:textId="77777777" w:rsidR="00333671" w:rsidRPr="008007FE" w:rsidRDefault="00333671" w:rsidP="00BC5E6B">
            <w:pPr>
              <w:pStyle w:val="TableText"/>
              <w:rPr>
                <w:rFonts w:eastAsia="Calibri"/>
              </w:rPr>
            </w:pPr>
            <w:r w:rsidRPr="008007FE">
              <w:rPr>
                <w:rFonts w:eastAsia="Calibri"/>
              </w:rPr>
              <w:t>Security Systems</w:t>
            </w:r>
          </w:p>
        </w:tc>
        <w:tc>
          <w:tcPr>
            <w:tcW w:w="6925" w:type="dxa"/>
            <w:tcBorders>
              <w:top w:val="single" w:sz="4" w:space="0" w:color="auto"/>
              <w:left w:val="single" w:sz="4" w:space="0" w:color="auto"/>
              <w:bottom w:val="single" w:sz="4" w:space="0" w:color="auto"/>
              <w:right w:val="single" w:sz="8" w:space="0" w:color="auto"/>
            </w:tcBorders>
          </w:tcPr>
          <w:p w14:paraId="1DDE51E5" w14:textId="77777777" w:rsidR="00333671" w:rsidRPr="008007FE" w:rsidRDefault="00333671" w:rsidP="00333671">
            <w:pPr>
              <w:ind w:left="144"/>
              <w:rPr>
                <w:rFonts w:ascii="Calibri" w:eastAsia="Calibri" w:hAnsi="Calibri" w:cs="Calibri"/>
                <w:sz w:val="20"/>
                <w:szCs w:val="20"/>
              </w:rPr>
            </w:pPr>
          </w:p>
        </w:tc>
      </w:tr>
      <w:tr w:rsidR="00333671" w14:paraId="244C5EB5" w14:textId="77777777" w:rsidTr="00333671">
        <w:tc>
          <w:tcPr>
            <w:tcW w:w="2425" w:type="dxa"/>
            <w:tcBorders>
              <w:top w:val="single" w:sz="4" w:space="0" w:color="auto"/>
              <w:left w:val="single" w:sz="8" w:space="0" w:color="auto"/>
              <w:bottom w:val="single" w:sz="4" w:space="0" w:color="auto"/>
              <w:right w:val="single" w:sz="4" w:space="0" w:color="auto"/>
            </w:tcBorders>
          </w:tcPr>
          <w:p w14:paraId="7CFC1E75" w14:textId="77777777" w:rsidR="00333671" w:rsidRPr="008007FE" w:rsidRDefault="00333671" w:rsidP="00BC5E6B">
            <w:pPr>
              <w:pStyle w:val="TableText"/>
              <w:rPr>
                <w:rFonts w:eastAsia="Calibri"/>
              </w:rPr>
            </w:pPr>
            <w:r w:rsidRPr="008007FE">
              <w:rPr>
                <w:rFonts w:eastAsia="Calibri"/>
              </w:rPr>
              <w:t>C</w:t>
            </w:r>
            <w:r>
              <w:rPr>
                <w:rFonts w:eastAsia="Calibri"/>
              </w:rPr>
              <w:t xml:space="preserve">losed </w:t>
            </w:r>
            <w:r w:rsidRPr="008007FE">
              <w:rPr>
                <w:rFonts w:eastAsia="Calibri"/>
              </w:rPr>
              <w:t>C</w:t>
            </w:r>
            <w:r>
              <w:rPr>
                <w:rFonts w:eastAsia="Calibri"/>
              </w:rPr>
              <w:t xml:space="preserve">ircuit </w:t>
            </w:r>
            <w:r w:rsidRPr="008007FE">
              <w:rPr>
                <w:rFonts w:eastAsia="Calibri"/>
              </w:rPr>
              <w:t>TV</w:t>
            </w:r>
          </w:p>
        </w:tc>
        <w:tc>
          <w:tcPr>
            <w:tcW w:w="6925" w:type="dxa"/>
            <w:tcBorders>
              <w:top w:val="single" w:sz="4" w:space="0" w:color="auto"/>
              <w:left w:val="single" w:sz="4" w:space="0" w:color="auto"/>
              <w:bottom w:val="single" w:sz="4" w:space="0" w:color="auto"/>
              <w:right w:val="single" w:sz="8" w:space="0" w:color="auto"/>
            </w:tcBorders>
          </w:tcPr>
          <w:p w14:paraId="6F2973CC" w14:textId="77777777" w:rsidR="00333671" w:rsidRPr="008007FE" w:rsidRDefault="00333671" w:rsidP="00333671">
            <w:pPr>
              <w:ind w:left="144"/>
              <w:rPr>
                <w:rFonts w:ascii="Calibri" w:eastAsia="Calibri" w:hAnsi="Calibri" w:cs="Calibri"/>
                <w:sz w:val="20"/>
                <w:szCs w:val="20"/>
              </w:rPr>
            </w:pPr>
          </w:p>
        </w:tc>
      </w:tr>
      <w:tr w:rsidR="00333671" w14:paraId="6A1E72A6" w14:textId="77777777" w:rsidTr="00333671">
        <w:tc>
          <w:tcPr>
            <w:tcW w:w="2425" w:type="dxa"/>
            <w:tcBorders>
              <w:top w:val="single" w:sz="4" w:space="0" w:color="auto"/>
              <w:left w:val="single" w:sz="8" w:space="0" w:color="auto"/>
              <w:bottom w:val="single" w:sz="4" w:space="0" w:color="auto"/>
              <w:right w:val="single" w:sz="4" w:space="0" w:color="auto"/>
            </w:tcBorders>
          </w:tcPr>
          <w:p w14:paraId="20DA1A80" w14:textId="77777777" w:rsidR="00333671" w:rsidRPr="008007FE" w:rsidRDefault="00333671" w:rsidP="00BC5E6B">
            <w:pPr>
              <w:pStyle w:val="TableText"/>
              <w:rPr>
                <w:rFonts w:eastAsia="Calibri"/>
              </w:rPr>
            </w:pPr>
            <w:r w:rsidRPr="008007FE">
              <w:rPr>
                <w:rFonts w:eastAsia="Calibri"/>
              </w:rPr>
              <w:t>Access Control System</w:t>
            </w:r>
          </w:p>
        </w:tc>
        <w:tc>
          <w:tcPr>
            <w:tcW w:w="6925" w:type="dxa"/>
            <w:tcBorders>
              <w:top w:val="single" w:sz="4" w:space="0" w:color="auto"/>
              <w:left w:val="single" w:sz="4" w:space="0" w:color="auto"/>
              <w:bottom w:val="single" w:sz="4" w:space="0" w:color="auto"/>
              <w:right w:val="single" w:sz="8" w:space="0" w:color="auto"/>
            </w:tcBorders>
          </w:tcPr>
          <w:p w14:paraId="6A3764AF" w14:textId="77777777" w:rsidR="00333671" w:rsidRPr="008007FE" w:rsidRDefault="00333671" w:rsidP="00333671">
            <w:pPr>
              <w:ind w:left="144"/>
              <w:rPr>
                <w:rFonts w:ascii="Calibri" w:eastAsia="Calibri" w:hAnsi="Calibri" w:cs="Calibri"/>
                <w:sz w:val="20"/>
                <w:szCs w:val="20"/>
              </w:rPr>
            </w:pPr>
          </w:p>
        </w:tc>
      </w:tr>
      <w:tr w:rsidR="00333671" w14:paraId="4CA50F16" w14:textId="77777777" w:rsidTr="00333671">
        <w:tc>
          <w:tcPr>
            <w:tcW w:w="2425" w:type="dxa"/>
            <w:tcBorders>
              <w:top w:val="single" w:sz="4" w:space="0" w:color="auto"/>
              <w:left w:val="single" w:sz="8" w:space="0" w:color="auto"/>
              <w:bottom w:val="single" w:sz="4" w:space="0" w:color="auto"/>
              <w:right w:val="single" w:sz="4" w:space="0" w:color="auto"/>
            </w:tcBorders>
          </w:tcPr>
          <w:p w14:paraId="2D214BC8" w14:textId="77777777" w:rsidR="00333671" w:rsidRPr="008007FE" w:rsidRDefault="00333671" w:rsidP="00BC5E6B">
            <w:pPr>
              <w:pStyle w:val="TableText"/>
              <w:rPr>
                <w:rFonts w:eastAsia="Calibri"/>
              </w:rPr>
            </w:pPr>
            <w:r w:rsidRPr="008007FE">
              <w:rPr>
                <w:rFonts w:eastAsia="Calibri"/>
              </w:rPr>
              <w:t>Storm Drainage Sys</w:t>
            </w:r>
            <w:r>
              <w:rPr>
                <w:rFonts w:eastAsia="Calibri"/>
              </w:rPr>
              <w:t>tem</w:t>
            </w:r>
          </w:p>
        </w:tc>
        <w:tc>
          <w:tcPr>
            <w:tcW w:w="6925" w:type="dxa"/>
            <w:tcBorders>
              <w:top w:val="single" w:sz="4" w:space="0" w:color="auto"/>
              <w:left w:val="single" w:sz="4" w:space="0" w:color="auto"/>
              <w:bottom w:val="single" w:sz="4" w:space="0" w:color="auto"/>
              <w:right w:val="single" w:sz="8" w:space="0" w:color="auto"/>
            </w:tcBorders>
          </w:tcPr>
          <w:p w14:paraId="71650CB2" w14:textId="77777777" w:rsidR="00333671" w:rsidRPr="008007FE" w:rsidRDefault="00333671" w:rsidP="00333671">
            <w:pPr>
              <w:ind w:left="144"/>
              <w:rPr>
                <w:rFonts w:ascii="Calibri" w:eastAsia="Calibri" w:hAnsi="Calibri" w:cs="Calibri"/>
                <w:sz w:val="20"/>
                <w:szCs w:val="20"/>
              </w:rPr>
            </w:pPr>
          </w:p>
        </w:tc>
      </w:tr>
      <w:tr w:rsidR="00333671" w14:paraId="6998ACB2" w14:textId="77777777" w:rsidTr="00333671">
        <w:tc>
          <w:tcPr>
            <w:tcW w:w="2425" w:type="dxa"/>
            <w:tcBorders>
              <w:top w:val="single" w:sz="4" w:space="0" w:color="auto"/>
              <w:left w:val="single" w:sz="8" w:space="0" w:color="auto"/>
              <w:bottom w:val="single" w:sz="4" w:space="0" w:color="auto"/>
              <w:right w:val="single" w:sz="4" w:space="0" w:color="auto"/>
            </w:tcBorders>
          </w:tcPr>
          <w:p w14:paraId="734093BC" w14:textId="77777777" w:rsidR="00333671" w:rsidRPr="008007FE" w:rsidRDefault="00333671" w:rsidP="00BC5E6B">
            <w:pPr>
              <w:pStyle w:val="TableText"/>
              <w:rPr>
                <w:rFonts w:eastAsia="Calibri"/>
              </w:rPr>
            </w:pPr>
            <w:r>
              <w:rPr>
                <w:rFonts w:eastAsia="Calibri"/>
              </w:rPr>
              <w:t>Incinerators</w:t>
            </w:r>
          </w:p>
        </w:tc>
        <w:tc>
          <w:tcPr>
            <w:tcW w:w="6925" w:type="dxa"/>
            <w:tcBorders>
              <w:top w:val="single" w:sz="4" w:space="0" w:color="auto"/>
              <w:left w:val="single" w:sz="4" w:space="0" w:color="auto"/>
              <w:bottom w:val="single" w:sz="4" w:space="0" w:color="auto"/>
              <w:right w:val="single" w:sz="8" w:space="0" w:color="auto"/>
            </w:tcBorders>
          </w:tcPr>
          <w:p w14:paraId="0F707DD9" w14:textId="77777777" w:rsidR="00333671" w:rsidRPr="008007FE" w:rsidRDefault="00333671" w:rsidP="00333671">
            <w:pPr>
              <w:ind w:left="144"/>
              <w:rPr>
                <w:rFonts w:ascii="Calibri" w:eastAsia="Calibri" w:hAnsi="Calibri" w:cs="Calibri"/>
                <w:sz w:val="20"/>
                <w:szCs w:val="20"/>
              </w:rPr>
            </w:pPr>
          </w:p>
        </w:tc>
      </w:tr>
      <w:tr w:rsidR="00333671" w14:paraId="419AB8F7" w14:textId="77777777" w:rsidTr="00333671">
        <w:tc>
          <w:tcPr>
            <w:tcW w:w="2425" w:type="dxa"/>
            <w:tcBorders>
              <w:top w:val="single" w:sz="4" w:space="0" w:color="auto"/>
              <w:left w:val="single" w:sz="8" w:space="0" w:color="auto"/>
              <w:bottom w:val="single" w:sz="4" w:space="0" w:color="auto"/>
              <w:right w:val="single" w:sz="4" w:space="0" w:color="auto"/>
            </w:tcBorders>
          </w:tcPr>
          <w:p w14:paraId="212611B7" w14:textId="77777777" w:rsidR="00333671" w:rsidRPr="008007FE" w:rsidRDefault="00333671" w:rsidP="00BC5E6B">
            <w:pPr>
              <w:pStyle w:val="TableText"/>
              <w:rPr>
                <w:rFonts w:eastAsia="Calibri"/>
              </w:rPr>
            </w:pPr>
            <w:r>
              <w:rPr>
                <w:rFonts w:eastAsia="Calibri"/>
              </w:rPr>
              <w:t>Fire Sprinkler System</w:t>
            </w:r>
          </w:p>
        </w:tc>
        <w:tc>
          <w:tcPr>
            <w:tcW w:w="6925" w:type="dxa"/>
            <w:tcBorders>
              <w:top w:val="single" w:sz="4" w:space="0" w:color="auto"/>
              <w:left w:val="single" w:sz="4" w:space="0" w:color="auto"/>
              <w:bottom w:val="single" w:sz="4" w:space="0" w:color="auto"/>
              <w:right w:val="single" w:sz="8" w:space="0" w:color="auto"/>
            </w:tcBorders>
          </w:tcPr>
          <w:p w14:paraId="4C826648" w14:textId="77777777" w:rsidR="00333671" w:rsidRPr="008007FE" w:rsidRDefault="00333671" w:rsidP="00333671">
            <w:pPr>
              <w:ind w:left="144"/>
              <w:rPr>
                <w:rFonts w:ascii="Calibri" w:eastAsia="Calibri" w:hAnsi="Calibri" w:cs="Calibri"/>
                <w:sz w:val="20"/>
                <w:szCs w:val="20"/>
              </w:rPr>
            </w:pPr>
          </w:p>
        </w:tc>
      </w:tr>
      <w:tr w:rsidR="00333671" w14:paraId="55281070" w14:textId="77777777" w:rsidTr="00333671">
        <w:tc>
          <w:tcPr>
            <w:tcW w:w="2425" w:type="dxa"/>
            <w:tcBorders>
              <w:top w:val="single" w:sz="4" w:space="0" w:color="auto"/>
              <w:left w:val="single" w:sz="8" w:space="0" w:color="auto"/>
              <w:bottom w:val="single" w:sz="4" w:space="0" w:color="auto"/>
              <w:right w:val="single" w:sz="4" w:space="0" w:color="auto"/>
            </w:tcBorders>
          </w:tcPr>
          <w:p w14:paraId="67B6A947" w14:textId="77777777" w:rsidR="00333671" w:rsidRPr="008007FE" w:rsidRDefault="00333671" w:rsidP="00BC5E6B">
            <w:pPr>
              <w:pStyle w:val="TableText"/>
              <w:rPr>
                <w:rFonts w:eastAsia="Calibri"/>
              </w:rPr>
            </w:pPr>
            <w:r>
              <w:rPr>
                <w:rFonts w:eastAsia="Calibri"/>
              </w:rPr>
              <w:t>Domestic Hot Water System</w:t>
            </w:r>
          </w:p>
        </w:tc>
        <w:tc>
          <w:tcPr>
            <w:tcW w:w="6925" w:type="dxa"/>
            <w:tcBorders>
              <w:top w:val="single" w:sz="4" w:space="0" w:color="auto"/>
              <w:left w:val="single" w:sz="4" w:space="0" w:color="auto"/>
              <w:bottom w:val="single" w:sz="4" w:space="0" w:color="auto"/>
              <w:right w:val="single" w:sz="8" w:space="0" w:color="auto"/>
            </w:tcBorders>
          </w:tcPr>
          <w:p w14:paraId="658908EB" w14:textId="77777777" w:rsidR="00333671" w:rsidRPr="008007FE" w:rsidRDefault="00333671" w:rsidP="00333671">
            <w:pPr>
              <w:ind w:left="144"/>
              <w:rPr>
                <w:rFonts w:ascii="Calibri" w:eastAsia="Calibri" w:hAnsi="Calibri" w:cs="Calibri"/>
                <w:sz w:val="20"/>
                <w:szCs w:val="20"/>
              </w:rPr>
            </w:pPr>
          </w:p>
        </w:tc>
      </w:tr>
      <w:tr w:rsidR="00333671" w14:paraId="28926897" w14:textId="77777777" w:rsidTr="00333671">
        <w:tc>
          <w:tcPr>
            <w:tcW w:w="2425" w:type="dxa"/>
            <w:tcBorders>
              <w:top w:val="single" w:sz="4" w:space="0" w:color="auto"/>
              <w:left w:val="single" w:sz="8" w:space="0" w:color="auto"/>
              <w:bottom w:val="single" w:sz="4" w:space="0" w:color="auto"/>
              <w:right w:val="single" w:sz="4" w:space="0" w:color="auto"/>
            </w:tcBorders>
          </w:tcPr>
          <w:p w14:paraId="7D0B7632" w14:textId="77777777" w:rsidR="00333671" w:rsidRDefault="00333671" w:rsidP="00BC5E6B">
            <w:pPr>
              <w:pStyle w:val="TableText"/>
              <w:rPr>
                <w:rFonts w:eastAsia="Calibri"/>
              </w:rPr>
            </w:pPr>
            <w:r>
              <w:rPr>
                <w:rFonts w:eastAsia="Calibri"/>
              </w:rPr>
              <w:t>Cable TV System</w:t>
            </w:r>
          </w:p>
        </w:tc>
        <w:tc>
          <w:tcPr>
            <w:tcW w:w="6925" w:type="dxa"/>
            <w:tcBorders>
              <w:top w:val="single" w:sz="4" w:space="0" w:color="auto"/>
              <w:left w:val="single" w:sz="4" w:space="0" w:color="auto"/>
              <w:bottom w:val="single" w:sz="4" w:space="0" w:color="auto"/>
              <w:right w:val="single" w:sz="8" w:space="0" w:color="auto"/>
            </w:tcBorders>
          </w:tcPr>
          <w:p w14:paraId="3BC25061" w14:textId="77777777" w:rsidR="00333671" w:rsidRPr="008007FE" w:rsidRDefault="00333671" w:rsidP="00333671">
            <w:pPr>
              <w:ind w:left="144"/>
              <w:rPr>
                <w:rFonts w:ascii="Calibri" w:eastAsia="Calibri" w:hAnsi="Calibri" w:cs="Calibri"/>
                <w:sz w:val="20"/>
                <w:szCs w:val="20"/>
              </w:rPr>
            </w:pPr>
          </w:p>
        </w:tc>
      </w:tr>
      <w:tr w:rsidR="00333671" w14:paraId="06B13E9B" w14:textId="77777777" w:rsidTr="00333671">
        <w:tc>
          <w:tcPr>
            <w:tcW w:w="2425" w:type="dxa"/>
            <w:tcBorders>
              <w:top w:val="single" w:sz="4" w:space="0" w:color="auto"/>
              <w:left w:val="single" w:sz="8" w:space="0" w:color="auto"/>
              <w:bottom w:val="single" w:sz="4" w:space="0" w:color="auto"/>
              <w:right w:val="single" w:sz="4" w:space="0" w:color="auto"/>
            </w:tcBorders>
          </w:tcPr>
          <w:p w14:paraId="13C32A0C" w14:textId="77777777" w:rsidR="00333671" w:rsidRDefault="00333671" w:rsidP="00BC5E6B">
            <w:pPr>
              <w:pStyle w:val="TableText"/>
              <w:rPr>
                <w:rFonts w:eastAsia="Calibri"/>
              </w:rPr>
            </w:pPr>
            <w:r>
              <w:rPr>
                <w:rFonts w:eastAsia="Calibri"/>
              </w:rPr>
              <w:lastRenderedPageBreak/>
              <w:t>Public Address System</w:t>
            </w:r>
          </w:p>
        </w:tc>
        <w:tc>
          <w:tcPr>
            <w:tcW w:w="6925" w:type="dxa"/>
            <w:tcBorders>
              <w:top w:val="single" w:sz="4" w:space="0" w:color="auto"/>
              <w:left w:val="single" w:sz="4" w:space="0" w:color="auto"/>
              <w:bottom w:val="single" w:sz="4" w:space="0" w:color="auto"/>
              <w:right w:val="single" w:sz="8" w:space="0" w:color="auto"/>
            </w:tcBorders>
          </w:tcPr>
          <w:p w14:paraId="4130C2E2" w14:textId="77777777" w:rsidR="00333671" w:rsidRPr="008007FE" w:rsidRDefault="00333671" w:rsidP="00333671">
            <w:pPr>
              <w:ind w:left="144"/>
              <w:rPr>
                <w:rFonts w:ascii="Calibri" w:eastAsia="Calibri" w:hAnsi="Calibri" w:cs="Calibri"/>
                <w:sz w:val="20"/>
                <w:szCs w:val="20"/>
              </w:rPr>
            </w:pPr>
          </w:p>
        </w:tc>
      </w:tr>
      <w:tr w:rsidR="00333671" w14:paraId="09AB6F94" w14:textId="77777777" w:rsidTr="00333671">
        <w:tc>
          <w:tcPr>
            <w:tcW w:w="2425" w:type="dxa"/>
            <w:tcBorders>
              <w:top w:val="single" w:sz="4" w:space="0" w:color="auto"/>
              <w:left w:val="single" w:sz="8" w:space="0" w:color="auto"/>
              <w:bottom w:val="single" w:sz="4" w:space="0" w:color="auto"/>
              <w:right w:val="single" w:sz="4" w:space="0" w:color="auto"/>
            </w:tcBorders>
          </w:tcPr>
          <w:p w14:paraId="58BB865E" w14:textId="77777777" w:rsidR="00333671" w:rsidRPr="008007FE" w:rsidRDefault="00333671" w:rsidP="00BC5E6B">
            <w:pPr>
              <w:pStyle w:val="TableText"/>
              <w:rPr>
                <w:rFonts w:eastAsia="Calibri"/>
              </w:rPr>
            </w:pPr>
            <w:r>
              <w:rPr>
                <w:rFonts w:eastAsia="Calibri"/>
              </w:rPr>
              <w:t>Energy Recovery Systems</w:t>
            </w:r>
          </w:p>
        </w:tc>
        <w:tc>
          <w:tcPr>
            <w:tcW w:w="6925" w:type="dxa"/>
            <w:tcBorders>
              <w:top w:val="single" w:sz="4" w:space="0" w:color="auto"/>
              <w:left w:val="single" w:sz="4" w:space="0" w:color="auto"/>
              <w:bottom w:val="single" w:sz="4" w:space="0" w:color="auto"/>
              <w:right w:val="single" w:sz="8" w:space="0" w:color="auto"/>
            </w:tcBorders>
          </w:tcPr>
          <w:p w14:paraId="2D1E979F" w14:textId="77777777" w:rsidR="00333671" w:rsidRPr="008007FE" w:rsidRDefault="00333671" w:rsidP="00333671">
            <w:pPr>
              <w:ind w:left="144"/>
              <w:rPr>
                <w:rFonts w:ascii="Calibri" w:eastAsia="Calibri" w:hAnsi="Calibri" w:cs="Calibri"/>
                <w:sz w:val="20"/>
                <w:szCs w:val="20"/>
              </w:rPr>
            </w:pPr>
          </w:p>
        </w:tc>
      </w:tr>
      <w:tr w:rsidR="00333671" w14:paraId="0A9C92E3" w14:textId="77777777" w:rsidTr="00333671">
        <w:tc>
          <w:tcPr>
            <w:tcW w:w="2425" w:type="dxa"/>
            <w:tcBorders>
              <w:top w:val="single" w:sz="4" w:space="0" w:color="auto"/>
              <w:left w:val="single" w:sz="8" w:space="0" w:color="auto"/>
              <w:bottom w:val="single" w:sz="4" w:space="0" w:color="auto"/>
              <w:right w:val="single" w:sz="4" w:space="0" w:color="auto"/>
            </w:tcBorders>
          </w:tcPr>
          <w:p w14:paraId="10E438D1" w14:textId="77777777" w:rsidR="00333671" w:rsidRPr="008007FE" w:rsidRDefault="00333671" w:rsidP="00BC5E6B">
            <w:pPr>
              <w:pStyle w:val="TableText"/>
              <w:rPr>
                <w:rFonts w:eastAsia="Calibri"/>
              </w:rPr>
            </w:pPr>
            <w:r>
              <w:rPr>
                <w:rFonts w:eastAsia="Calibri"/>
              </w:rPr>
              <w:t>Solar Energy System</w:t>
            </w:r>
          </w:p>
        </w:tc>
        <w:tc>
          <w:tcPr>
            <w:tcW w:w="6925" w:type="dxa"/>
            <w:tcBorders>
              <w:top w:val="single" w:sz="4" w:space="0" w:color="auto"/>
              <w:left w:val="single" w:sz="4" w:space="0" w:color="auto"/>
              <w:bottom w:val="single" w:sz="4" w:space="0" w:color="auto"/>
              <w:right w:val="single" w:sz="8" w:space="0" w:color="auto"/>
            </w:tcBorders>
          </w:tcPr>
          <w:p w14:paraId="1E64584F" w14:textId="77777777" w:rsidR="00333671" w:rsidRPr="008007FE" w:rsidRDefault="00333671" w:rsidP="00333671">
            <w:pPr>
              <w:ind w:left="144"/>
              <w:rPr>
                <w:rFonts w:ascii="Calibri" w:eastAsia="Calibri" w:hAnsi="Calibri" w:cs="Calibri"/>
                <w:sz w:val="20"/>
                <w:szCs w:val="20"/>
              </w:rPr>
            </w:pPr>
          </w:p>
        </w:tc>
      </w:tr>
      <w:tr w:rsidR="00333671" w14:paraId="177FCBB3" w14:textId="77777777" w:rsidTr="00333671">
        <w:tc>
          <w:tcPr>
            <w:tcW w:w="2425" w:type="dxa"/>
            <w:tcBorders>
              <w:top w:val="single" w:sz="4" w:space="0" w:color="auto"/>
              <w:left w:val="single" w:sz="8" w:space="0" w:color="auto"/>
              <w:bottom w:val="single" w:sz="4" w:space="0" w:color="auto"/>
              <w:right w:val="single" w:sz="4" w:space="0" w:color="auto"/>
            </w:tcBorders>
          </w:tcPr>
          <w:p w14:paraId="33BBCD2E" w14:textId="77777777" w:rsidR="00333671" w:rsidRPr="008007FE" w:rsidRDefault="00333671" w:rsidP="00BC5E6B">
            <w:pPr>
              <w:pStyle w:val="TableText"/>
              <w:rPr>
                <w:rFonts w:eastAsia="Calibri"/>
              </w:rPr>
            </w:pPr>
            <w:r>
              <w:rPr>
                <w:rFonts w:eastAsia="Calibri"/>
              </w:rPr>
              <w:t>Medium Voltage Electrical Distribution System</w:t>
            </w:r>
          </w:p>
        </w:tc>
        <w:tc>
          <w:tcPr>
            <w:tcW w:w="6925" w:type="dxa"/>
            <w:tcBorders>
              <w:top w:val="single" w:sz="4" w:space="0" w:color="auto"/>
              <w:left w:val="single" w:sz="4" w:space="0" w:color="auto"/>
              <w:bottom w:val="single" w:sz="4" w:space="0" w:color="auto"/>
              <w:right w:val="single" w:sz="8" w:space="0" w:color="auto"/>
            </w:tcBorders>
          </w:tcPr>
          <w:p w14:paraId="46BB38D3" w14:textId="77777777" w:rsidR="00333671" w:rsidRPr="008007FE" w:rsidRDefault="00333671" w:rsidP="00333671">
            <w:pPr>
              <w:ind w:left="144"/>
              <w:rPr>
                <w:rFonts w:ascii="Calibri" w:eastAsia="Calibri" w:hAnsi="Calibri" w:cs="Calibri"/>
                <w:sz w:val="20"/>
                <w:szCs w:val="20"/>
              </w:rPr>
            </w:pPr>
          </w:p>
        </w:tc>
      </w:tr>
      <w:tr w:rsidR="00333671" w14:paraId="1354B116" w14:textId="77777777" w:rsidTr="00333671">
        <w:tc>
          <w:tcPr>
            <w:tcW w:w="2425" w:type="dxa"/>
            <w:tcBorders>
              <w:top w:val="single" w:sz="4" w:space="0" w:color="auto"/>
              <w:left w:val="single" w:sz="8" w:space="0" w:color="auto"/>
              <w:bottom w:val="single" w:sz="4" w:space="0" w:color="auto"/>
              <w:right w:val="single" w:sz="4" w:space="0" w:color="auto"/>
            </w:tcBorders>
          </w:tcPr>
          <w:p w14:paraId="1CB64BBA" w14:textId="77777777" w:rsidR="00333671" w:rsidRPr="008007FE" w:rsidRDefault="00333671" w:rsidP="00BC5E6B">
            <w:pPr>
              <w:pStyle w:val="TableText"/>
              <w:rPr>
                <w:rFonts w:eastAsia="Calibri"/>
              </w:rPr>
            </w:pPr>
            <w:r>
              <w:rPr>
                <w:rFonts w:eastAsia="Calibri"/>
              </w:rPr>
              <w:t>Low</w:t>
            </w:r>
            <w:r w:rsidRPr="00C41450">
              <w:rPr>
                <w:rFonts w:eastAsia="Calibri"/>
              </w:rPr>
              <w:t xml:space="preserve"> Voltage Electrical Distribution System</w:t>
            </w:r>
          </w:p>
        </w:tc>
        <w:tc>
          <w:tcPr>
            <w:tcW w:w="6925" w:type="dxa"/>
            <w:tcBorders>
              <w:top w:val="single" w:sz="4" w:space="0" w:color="auto"/>
              <w:left w:val="single" w:sz="4" w:space="0" w:color="auto"/>
              <w:bottom w:val="single" w:sz="4" w:space="0" w:color="auto"/>
              <w:right w:val="single" w:sz="8" w:space="0" w:color="auto"/>
            </w:tcBorders>
          </w:tcPr>
          <w:p w14:paraId="1883CCCE" w14:textId="77777777" w:rsidR="00333671" w:rsidRPr="008007FE" w:rsidRDefault="00333671" w:rsidP="00333671">
            <w:pPr>
              <w:ind w:left="144"/>
              <w:rPr>
                <w:rFonts w:ascii="Calibri" w:eastAsia="Calibri" w:hAnsi="Calibri" w:cs="Calibri"/>
                <w:sz w:val="20"/>
                <w:szCs w:val="20"/>
              </w:rPr>
            </w:pPr>
          </w:p>
        </w:tc>
      </w:tr>
      <w:tr w:rsidR="00333671" w14:paraId="44FABAAA" w14:textId="77777777" w:rsidTr="00333671">
        <w:tc>
          <w:tcPr>
            <w:tcW w:w="2425" w:type="dxa"/>
            <w:tcBorders>
              <w:top w:val="single" w:sz="4" w:space="0" w:color="auto"/>
              <w:left w:val="single" w:sz="8" w:space="0" w:color="auto"/>
              <w:bottom w:val="single" w:sz="4" w:space="0" w:color="auto"/>
              <w:right w:val="single" w:sz="4" w:space="0" w:color="auto"/>
            </w:tcBorders>
          </w:tcPr>
          <w:p w14:paraId="331A5FF3" w14:textId="77777777" w:rsidR="00333671" w:rsidRPr="008007FE" w:rsidRDefault="00333671" w:rsidP="00BC5E6B">
            <w:pPr>
              <w:pStyle w:val="TableText"/>
              <w:rPr>
                <w:rFonts w:eastAsia="Calibri"/>
              </w:rPr>
            </w:pPr>
            <w:r>
              <w:rPr>
                <w:rFonts w:eastAsia="Calibri"/>
              </w:rPr>
              <w:t>Electric Power Monitoring System</w:t>
            </w:r>
          </w:p>
        </w:tc>
        <w:tc>
          <w:tcPr>
            <w:tcW w:w="6925" w:type="dxa"/>
            <w:tcBorders>
              <w:top w:val="single" w:sz="4" w:space="0" w:color="auto"/>
              <w:left w:val="single" w:sz="4" w:space="0" w:color="auto"/>
              <w:bottom w:val="single" w:sz="4" w:space="0" w:color="auto"/>
              <w:right w:val="single" w:sz="8" w:space="0" w:color="auto"/>
            </w:tcBorders>
          </w:tcPr>
          <w:p w14:paraId="15DFC7A5" w14:textId="77777777" w:rsidR="00333671" w:rsidRPr="008007FE" w:rsidRDefault="00333671" w:rsidP="00333671">
            <w:pPr>
              <w:ind w:left="144"/>
              <w:rPr>
                <w:rFonts w:ascii="Calibri" w:eastAsia="Calibri" w:hAnsi="Calibri" w:cs="Calibri"/>
                <w:sz w:val="20"/>
                <w:szCs w:val="20"/>
              </w:rPr>
            </w:pPr>
          </w:p>
        </w:tc>
      </w:tr>
      <w:tr w:rsidR="00333671" w14:paraId="7648D3C5" w14:textId="77777777" w:rsidTr="00333671">
        <w:tc>
          <w:tcPr>
            <w:tcW w:w="2425" w:type="dxa"/>
            <w:tcBorders>
              <w:top w:val="single" w:sz="4" w:space="0" w:color="auto"/>
              <w:left w:val="single" w:sz="8" w:space="0" w:color="auto"/>
              <w:bottom w:val="single" w:sz="4" w:space="0" w:color="auto"/>
              <w:right w:val="single" w:sz="4" w:space="0" w:color="auto"/>
            </w:tcBorders>
          </w:tcPr>
          <w:p w14:paraId="61D7EEA9" w14:textId="77777777" w:rsidR="00333671" w:rsidRDefault="00333671" w:rsidP="00BC5E6B">
            <w:pPr>
              <w:pStyle w:val="TableText"/>
              <w:rPr>
                <w:rFonts w:eastAsia="Calibri"/>
              </w:rPr>
            </w:pPr>
            <w:r>
              <w:rPr>
                <w:rFonts w:eastAsia="Calibri"/>
              </w:rPr>
              <w:t>Duress Alarm Systems</w:t>
            </w:r>
          </w:p>
        </w:tc>
        <w:tc>
          <w:tcPr>
            <w:tcW w:w="6925" w:type="dxa"/>
            <w:tcBorders>
              <w:top w:val="single" w:sz="4" w:space="0" w:color="auto"/>
              <w:left w:val="single" w:sz="4" w:space="0" w:color="auto"/>
              <w:bottom w:val="single" w:sz="4" w:space="0" w:color="auto"/>
              <w:right w:val="single" w:sz="8" w:space="0" w:color="auto"/>
            </w:tcBorders>
          </w:tcPr>
          <w:p w14:paraId="33EBC09B" w14:textId="77777777" w:rsidR="00333671" w:rsidRPr="008007FE" w:rsidRDefault="00333671" w:rsidP="00333671">
            <w:pPr>
              <w:ind w:left="144"/>
              <w:rPr>
                <w:rFonts w:ascii="Calibri" w:eastAsia="Calibri" w:hAnsi="Calibri" w:cs="Calibri"/>
                <w:sz w:val="20"/>
                <w:szCs w:val="20"/>
              </w:rPr>
            </w:pPr>
          </w:p>
        </w:tc>
      </w:tr>
      <w:tr w:rsidR="00333671" w14:paraId="1E2E5F34" w14:textId="77777777" w:rsidTr="00333671">
        <w:tc>
          <w:tcPr>
            <w:tcW w:w="2425" w:type="dxa"/>
            <w:tcBorders>
              <w:top w:val="single" w:sz="4" w:space="0" w:color="auto"/>
              <w:left w:val="single" w:sz="8" w:space="0" w:color="auto"/>
              <w:bottom w:val="single" w:sz="4" w:space="0" w:color="auto"/>
              <w:right w:val="single" w:sz="4" w:space="0" w:color="auto"/>
            </w:tcBorders>
          </w:tcPr>
          <w:p w14:paraId="62F1281F" w14:textId="77777777" w:rsidR="00333671" w:rsidRPr="008007FE" w:rsidRDefault="00333671" w:rsidP="00BC5E6B">
            <w:pPr>
              <w:pStyle w:val="TableText"/>
              <w:rPr>
                <w:rFonts w:eastAsia="Calibri"/>
              </w:rPr>
            </w:pPr>
            <w:r>
              <w:rPr>
                <w:rFonts w:eastAsia="Calibri"/>
              </w:rPr>
              <w:t>Sewerage Pump System</w:t>
            </w:r>
          </w:p>
        </w:tc>
        <w:tc>
          <w:tcPr>
            <w:tcW w:w="6925" w:type="dxa"/>
            <w:tcBorders>
              <w:top w:val="single" w:sz="4" w:space="0" w:color="auto"/>
              <w:left w:val="single" w:sz="4" w:space="0" w:color="auto"/>
              <w:bottom w:val="single" w:sz="4" w:space="0" w:color="auto"/>
              <w:right w:val="single" w:sz="8" w:space="0" w:color="auto"/>
            </w:tcBorders>
          </w:tcPr>
          <w:p w14:paraId="589D1B55" w14:textId="77777777" w:rsidR="00333671" w:rsidRPr="008007FE" w:rsidRDefault="00333671" w:rsidP="00333671">
            <w:pPr>
              <w:ind w:left="144"/>
              <w:rPr>
                <w:rFonts w:ascii="Calibri" w:eastAsia="Calibri" w:hAnsi="Calibri" w:cs="Calibri"/>
                <w:sz w:val="20"/>
                <w:szCs w:val="20"/>
              </w:rPr>
            </w:pPr>
          </w:p>
        </w:tc>
      </w:tr>
      <w:tr w:rsidR="00333671" w14:paraId="0445B6B5" w14:textId="77777777" w:rsidTr="00333671">
        <w:tc>
          <w:tcPr>
            <w:tcW w:w="2425" w:type="dxa"/>
            <w:tcBorders>
              <w:top w:val="single" w:sz="4" w:space="0" w:color="auto"/>
              <w:left w:val="single" w:sz="8" w:space="0" w:color="auto"/>
              <w:bottom w:val="single" w:sz="4" w:space="0" w:color="auto"/>
              <w:right w:val="single" w:sz="4" w:space="0" w:color="auto"/>
            </w:tcBorders>
          </w:tcPr>
          <w:p w14:paraId="740700C4" w14:textId="77777777" w:rsidR="00333671" w:rsidRPr="008007FE" w:rsidRDefault="00333671" w:rsidP="00BC5E6B">
            <w:pPr>
              <w:pStyle w:val="TableText"/>
              <w:rPr>
                <w:rFonts w:eastAsia="Calibri"/>
              </w:rPr>
            </w:pPr>
            <w:r>
              <w:rPr>
                <w:rFonts w:eastAsia="Calibri"/>
              </w:rPr>
              <w:t>Wastewater Pump System</w:t>
            </w:r>
          </w:p>
        </w:tc>
        <w:tc>
          <w:tcPr>
            <w:tcW w:w="6925" w:type="dxa"/>
            <w:tcBorders>
              <w:top w:val="single" w:sz="4" w:space="0" w:color="auto"/>
              <w:left w:val="single" w:sz="4" w:space="0" w:color="auto"/>
              <w:bottom w:val="single" w:sz="4" w:space="0" w:color="auto"/>
              <w:right w:val="single" w:sz="8" w:space="0" w:color="auto"/>
            </w:tcBorders>
          </w:tcPr>
          <w:p w14:paraId="4BB545DB" w14:textId="77777777" w:rsidR="00333671" w:rsidRPr="008007FE" w:rsidRDefault="00333671" w:rsidP="00333671">
            <w:pPr>
              <w:ind w:left="144"/>
              <w:rPr>
                <w:rFonts w:ascii="Calibri" w:eastAsia="Calibri" w:hAnsi="Calibri" w:cs="Calibri"/>
                <w:sz w:val="20"/>
                <w:szCs w:val="20"/>
              </w:rPr>
            </w:pPr>
          </w:p>
        </w:tc>
      </w:tr>
      <w:tr w:rsidR="00333671" w14:paraId="7C23CA2E" w14:textId="77777777" w:rsidTr="00333671">
        <w:tc>
          <w:tcPr>
            <w:tcW w:w="2425" w:type="dxa"/>
            <w:tcBorders>
              <w:top w:val="single" w:sz="4" w:space="0" w:color="auto"/>
              <w:left w:val="single" w:sz="8" w:space="0" w:color="auto"/>
              <w:bottom w:val="single" w:sz="4" w:space="0" w:color="auto"/>
              <w:right w:val="single" w:sz="4" w:space="0" w:color="auto"/>
            </w:tcBorders>
          </w:tcPr>
          <w:p w14:paraId="017EF08F" w14:textId="77777777" w:rsidR="00333671" w:rsidRPr="008007FE" w:rsidRDefault="00333671" w:rsidP="00BC5E6B">
            <w:pPr>
              <w:pStyle w:val="TableText"/>
              <w:rPr>
                <w:rFonts w:eastAsia="Calibri"/>
              </w:rPr>
            </w:pPr>
            <w:r>
              <w:rPr>
                <w:rFonts w:eastAsia="Calibri"/>
              </w:rPr>
              <w:t>Storm Drainage Utilities</w:t>
            </w:r>
          </w:p>
        </w:tc>
        <w:tc>
          <w:tcPr>
            <w:tcW w:w="6925" w:type="dxa"/>
            <w:tcBorders>
              <w:top w:val="single" w:sz="4" w:space="0" w:color="auto"/>
              <w:left w:val="single" w:sz="4" w:space="0" w:color="auto"/>
              <w:bottom w:val="single" w:sz="4" w:space="0" w:color="auto"/>
              <w:right w:val="single" w:sz="8" w:space="0" w:color="auto"/>
            </w:tcBorders>
          </w:tcPr>
          <w:p w14:paraId="7DDF5744" w14:textId="77777777" w:rsidR="00333671" w:rsidRPr="008007FE" w:rsidRDefault="00333671" w:rsidP="00333671">
            <w:pPr>
              <w:ind w:left="144"/>
              <w:rPr>
                <w:rFonts w:ascii="Calibri" w:eastAsia="Calibri" w:hAnsi="Calibri" w:cs="Calibri"/>
                <w:sz w:val="20"/>
                <w:szCs w:val="20"/>
              </w:rPr>
            </w:pPr>
          </w:p>
        </w:tc>
      </w:tr>
      <w:tr w:rsidR="00333671" w14:paraId="34E8D580" w14:textId="77777777" w:rsidTr="00333671">
        <w:tc>
          <w:tcPr>
            <w:tcW w:w="2425" w:type="dxa"/>
            <w:tcBorders>
              <w:top w:val="single" w:sz="4" w:space="0" w:color="auto"/>
              <w:left w:val="single" w:sz="8" w:space="0" w:color="auto"/>
              <w:bottom w:val="single" w:sz="4" w:space="0" w:color="auto"/>
              <w:right w:val="single" w:sz="4" w:space="0" w:color="auto"/>
            </w:tcBorders>
          </w:tcPr>
          <w:p w14:paraId="04104378" w14:textId="77777777" w:rsidR="00333671" w:rsidRPr="008007FE" w:rsidRDefault="00333671" w:rsidP="00BC5E6B">
            <w:pPr>
              <w:pStyle w:val="TableText"/>
              <w:rPr>
                <w:rFonts w:eastAsia="Calibri"/>
              </w:rPr>
            </w:pPr>
            <w:r>
              <w:rPr>
                <w:rFonts w:eastAsia="Calibri"/>
              </w:rPr>
              <w:t>Sanitary Sewerage Utilities</w:t>
            </w:r>
          </w:p>
        </w:tc>
        <w:tc>
          <w:tcPr>
            <w:tcW w:w="6925" w:type="dxa"/>
            <w:tcBorders>
              <w:top w:val="single" w:sz="4" w:space="0" w:color="auto"/>
              <w:left w:val="single" w:sz="4" w:space="0" w:color="auto"/>
              <w:bottom w:val="single" w:sz="4" w:space="0" w:color="auto"/>
              <w:right w:val="single" w:sz="8" w:space="0" w:color="auto"/>
            </w:tcBorders>
          </w:tcPr>
          <w:p w14:paraId="7EF916B3" w14:textId="77777777" w:rsidR="00333671" w:rsidRPr="008007FE" w:rsidRDefault="00333671" w:rsidP="00333671">
            <w:pPr>
              <w:ind w:left="144"/>
              <w:rPr>
                <w:rFonts w:ascii="Calibri" w:eastAsia="Calibri" w:hAnsi="Calibri" w:cs="Calibri"/>
                <w:sz w:val="20"/>
                <w:szCs w:val="20"/>
              </w:rPr>
            </w:pPr>
          </w:p>
        </w:tc>
      </w:tr>
      <w:tr w:rsidR="00333671" w14:paraId="35CE4550" w14:textId="77777777" w:rsidTr="00333671">
        <w:tc>
          <w:tcPr>
            <w:tcW w:w="2425" w:type="dxa"/>
            <w:tcBorders>
              <w:top w:val="single" w:sz="4" w:space="0" w:color="auto"/>
              <w:left w:val="single" w:sz="8" w:space="0" w:color="auto"/>
              <w:bottom w:val="single" w:sz="8" w:space="0" w:color="auto"/>
              <w:right w:val="single" w:sz="4" w:space="0" w:color="auto"/>
            </w:tcBorders>
          </w:tcPr>
          <w:p w14:paraId="63536EBB" w14:textId="77777777" w:rsidR="00333671" w:rsidRDefault="00333671" w:rsidP="00BC5E6B">
            <w:pPr>
              <w:pStyle w:val="TableText"/>
              <w:rPr>
                <w:rFonts w:eastAsia="Calibri"/>
              </w:rPr>
            </w:pPr>
            <w:r>
              <w:rPr>
                <w:rFonts w:eastAsia="Calibri"/>
              </w:rPr>
              <w:t>Door Locking System</w:t>
            </w:r>
          </w:p>
        </w:tc>
        <w:tc>
          <w:tcPr>
            <w:tcW w:w="6925" w:type="dxa"/>
            <w:tcBorders>
              <w:top w:val="single" w:sz="4" w:space="0" w:color="auto"/>
              <w:left w:val="single" w:sz="4" w:space="0" w:color="auto"/>
              <w:bottom w:val="single" w:sz="8" w:space="0" w:color="auto"/>
              <w:right w:val="single" w:sz="8" w:space="0" w:color="auto"/>
            </w:tcBorders>
          </w:tcPr>
          <w:p w14:paraId="12CBF6F8" w14:textId="77777777" w:rsidR="00333671" w:rsidRPr="008007FE" w:rsidRDefault="00333671" w:rsidP="00333671">
            <w:pPr>
              <w:ind w:left="144"/>
              <w:rPr>
                <w:rFonts w:ascii="Calibri" w:eastAsia="Calibri" w:hAnsi="Calibri" w:cs="Calibri"/>
                <w:sz w:val="20"/>
                <w:szCs w:val="20"/>
              </w:rPr>
            </w:pPr>
          </w:p>
        </w:tc>
      </w:tr>
    </w:tbl>
    <w:p w14:paraId="4545D0E6" w14:textId="4EF22360" w:rsidR="00BC5E6B" w:rsidRDefault="00BC5E6B" w:rsidP="00333671">
      <w:pPr>
        <w:rPr>
          <w:rFonts w:ascii="Calibri" w:eastAsia="Calibri" w:hAnsi="Calibri" w:cs="Calibri"/>
          <w:b/>
        </w:rPr>
      </w:pPr>
    </w:p>
    <w:p w14:paraId="3A440792" w14:textId="77777777" w:rsidR="00BC5E6B" w:rsidRDefault="00BC5E6B">
      <w:pPr>
        <w:spacing w:after="0" w:line="240" w:lineRule="auto"/>
        <w:rPr>
          <w:rFonts w:ascii="Calibri" w:eastAsia="Calibri" w:hAnsi="Calibri" w:cs="Calibri"/>
          <w:b/>
        </w:rPr>
      </w:pPr>
      <w:r>
        <w:rPr>
          <w:rFonts w:ascii="Calibri" w:eastAsia="Calibri" w:hAnsi="Calibri" w:cs="Calibri"/>
          <w:b/>
        </w:rPr>
        <w:br w:type="page"/>
      </w:r>
    </w:p>
    <w:p w14:paraId="7191DA0A" w14:textId="77777777" w:rsidR="00266CD2" w:rsidRPr="00AA3706" w:rsidRDefault="00266CD2" w:rsidP="00BC5E6B">
      <w:pPr>
        <w:pStyle w:val="Heading1"/>
      </w:pPr>
      <w:r>
        <w:lastRenderedPageBreak/>
        <w:t xml:space="preserve">Cyber </w:t>
      </w:r>
      <w:r w:rsidRPr="00AA3706">
        <w:t>E</w:t>
      </w:r>
      <w:r>
        <w:t xml:space="preserve">vent </w:t>
      </w:r>
      <w:r w:rsidRPr="00AA3706">
        <w:t>T</w:t>
      </w:r>
      <w:r>
        <w:t>icket</w:t>
      </w:r>
    </w:p>
    <w:tbl>
      <w:tblPr>
        <w:tblStyle w:val="TableGrid"/>
        <w:tblpPr w:leftFromText="180" w:rightFromText="180" w:vertAnchor="text" w:horzAnchor="margin" w:tblpY="12"/>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231"/>
        <w:gridCol w:w="7149"/>
      </w:tblGrid>
      <w:tr w:rsidR="00266CD2" w:rsidRPr="00683E8D" w14:paraId="2EB16CC2" w14:textId="77777777" w:rsidTr="000C5A07">
        <w:tc>
          <w:tcPr>
            <w:tcW w:w="1189" w:type="pct"/>
          </w:tcPr>
          <w:p w14:paraId="543DA7CC" w14:textId="77777777" w:rsidR="00266CD2" w:rsidRPr="00683E8D" w:rsidRDefault="00266CD2" w:rsidP="00BC5E6B">
            <w:pPr>
              <w:pStyle w:val="TableHead"/>
            </w:pPr>
            <w:r>
              <w:t xml:space="preserve">Form </w:t>
            </w:r>
            <w:r w:rsidRPr="00683E8D">
              <w:t>Description</w:t>
            </w:r>
          </w:p>
        </w:tc>
        <w:tc>
          <w:tcPr>
            <w:tcW w:w="3811" w:type="pct"/>
          </w:tcPr>
          <w:p w14:paraId="5C5B1E97" w14:textId="5BE9E28F" w:rsidR="00266CD2" w:rsidRPr="00683E8D" w:rsidRDefault="00266CD2" w:rsidP="00BC5E6B">
            <w:pPr>
              <w:pStyle w:val="TableText"/>
            </w:pPr>
            <w:r w:rsidRPr="00683E8D">
              <w:t xml:space="preserve">This form </w:t>
            </w:r>
            <w:r>
              <w:t xml:space="preserve">is used to record the action taken </w:t>
            </w:r>
            <w:r w:rsidR="00B10284">
              <w:t>f</w:t>
            </w:r>
            <w:r>
              <w:t>o</w:t>
            </w:r>
            <w:r w:rsidR="00B10284">
              <w:t>r</w:t>
            </w:r>
            <w:r>
              <w:t xml:space="preserve"> a cyber-event</w:t>
            </w:r>
            <w:r w:rsidRPr="00683E8D">
              <w:t>.</w:t>
            </w:r>
          </w:p>
        </w:tc>
      </w:tr>
      <w:tr w:rsidR="00266CD2" w:rsidRPr="00683E8D" w14:paraId="70E39FB8" w14:textId="77777777" w:rsidTr="000C5A07">
        <w:tc>
          <w:tcPr>
            <w:tcW w:w="1189" w:type="pct"/>
          </w:tcPr>
          <w:p w14:paraId="67A62983" w14:textId="77777777" w:rsidR="00266CD2" w:rsidRPr="00683E8D" w:rsidRDefault="00266CD2" w:rsidP="00BC5E6B">
            <w:pPr>
              <w:pStyle w:val="TableHead"/>
            </w:pPr>
            <w:r w:rsidRPr="00683E8D">
              <w:t>Why it’s needed</w:t>
            </w:r>
          </w:p>
        </w:tc>
        <w:tc>
          <w:tcPr>
            <w:tcW w:w="3811" w:type="pct"/>
          </w:tcPr>
          <w:p w14:paraId="6C937B07" w14:textId="4F6B7532" w:rsidR="00266CD2" w:rsidRPr="00683E8D" w:rsidRDefault="00266CD2" w:rsidP="00BC5E6B">
            <w:pPr>
              <w:pStyle w:val="TableText"/>
            </w:pPr>
            <w:r w:rsidRPr="00683E8D">
              <w:t xml:space="preserve">The form </w:t>
            </w:r>
            <w:r>
              <w:t>provide</w:t>
            </w:r>
            <w:r w:rsidRPr="00683E8D">
              <w:t xml:space="preserve">s </w:t>
            </w:r>
            <w:r>
              <w:t>point of contact</w:t>
            </w:r>
            <w:r w:rsidR="00D241E8">
              <w:t>,</w:t>
            </w:r>
            <w:r>
              <w:t xml:space="preserve"> </w:t>
            </w:r>
            <w:r w:rsidR="00D75EF2">
              <w:t>description of the malfunction</w:t>
            </w:r>
            <w:r w:rsidR="00D241E8">
              <w:t>, action taken to mitigate damage. Useful fo</w:t>
            </w:r>
            <w:r>
              <w:t xml:space="preserve">r </w:t>
            </w:r>
            <w:r w:rsidRPr="00683E8D">
              <w:t>preparing after-action report a</w:t>
            </w:r>
            <w:r>
              <w:t>s well as</w:t>
            </w:r>
            <w:r w:rsidRPr="00683E8D">
              <w:t xml:space="preserve"> to identify lessons learned to improve response in future. </w:t>
            </w:r>
          </w:p>
        </w:tc>
      </w:tr>
      <w:tr w:rsidR="00266CD2" w:rsidRPr="00683E8D" w14:paraId="44863C42" w14:textId="77777777" w:rsidTr="000C5A07">
        <w:tc>
          <w:tcPr>
            <w:tcW w:w="1189" w:type="pct"/>
          </w:tcPr>
          <w:p w14:paraId="67735080" w14:textId="77777777" w:rsidR="00266CD2" w:rsidRPr="00683E8D" w:rsidRDefault="00266CD2" w:rsidP="00BC5E6B">
            <w:pPr>
              <w:pStyle w:val="TableHead"/>
            </w:pPr>
            <w:r w:rsidRPr="00683E8D">
              <w:t>Who fills it out</w:t>
            </w:r>
          </w:p>
        </w:tc>
        <w:tc>
          <w:tcPr>
            <w:tcW w:w="3811" w:type="pct"/>
          </w:tcPr>
          <w:p w14:paraId="4DE425AD" w14:textId="3351CD16" w:rsidR="00266CD2" w:rsidRPr="00683E8D" w:rsidRDefault="00266CD2" w:rsidP="00BC5E6B">
            <w:pPr>
              <w:pStyle w:val="TableText"/>
            </w:pPr>
            <w:r w:rsidRPr="00683E8D">
              <w:t xml:space="preserve">The </w:t>
            </w:r>
            <w:r>
              <w:t xml:space="preserve">Incident Response Team </w:t>
            </w:r>
            <w:r w:rsidR="00D75EF2">
              <w:t>member responding to the call</w:t>
            </w:r>
            <w:r w:rsidRPr="00683E8D">
              <w:t xml:space="preserve">.  </w:t>
            </w:r>
          </w:p>
        </w:tc>
      </w:tr>
      <w:tr w:rsidR="00266CD2" w:rsidRPr="00683E8D" w14:paraId="778CEE8E" w14:textId="77777777" w:rsidTr="000C5A07">
        <w:tc>
          <w:tcPr>
            <w:tcW w:w="1189" w:type="pct"/>
          </w:tcPr>
          <w:p w14:paraId="6CC284B8" w14:textId="77777777" w:rsidR="00266CD2" w:rsidRPr="00683E8D" w:rsidRDefault="00266CD2" w:rsidP="00BC5E6B">
            <w:pPr>
              <w:pStyle w:val="TableHead"/>
            </w:pPr>
            <w:r w:rsidRPr="00683E8D">
              <w:t>How often updated</w:t>
            </w:r>
          </w:p>
        </w:tc>
        <w:tc>
          <w:tcPr>
            <w:tcW w:w="3811" w:type="pct"/>
          </w:tcPr>
          <w:p w14:paraId="7D6A7163" w14:textId="77777777" w:rsidR="00266CD2" w:rsidRPr="00683E8D" w:rsidRDefault="00266CD2" w:rsidP="00BC5E6B">
            <w:pPr>
              <w:pStyle w:val="TableText"/>
            </w:pPr>
            <w:r w:rsidRPr="00683E8D">
              <w:t xml:space="preserve">Form should </w:t>
            </w:r>
            <w:r>
              <w:t>be updated as new</w:t>
            </w:r>
            <w:r w:rsidRPr="00683E8D">
              <w:t xml:space="preserve"> information</w:t>
            </w:r>
            <w:r>
              <w:t xml:space="preserve"> is learned</w:t>
            </w:r>
            <w:r w:rsidRPr="00683E8D">
              <w:t>.</w:t>
            </w:r>
          </w:p>
        </w:tc>
      </w:tr>
      <w:bookmarkEnd w:id="5"/>
    </w:tbl>
    <w:p w14:paraId="0A00320C" w14:textId="77777777" w:rsidR="00105092" w:rsidRPr="00031C21" w:rsidRDefault="00105092" w:rsidP="00105092">
      <w:pPr>
        <w:pStyle w:val="BodyText"/>
      </w:pPr>
    </w:p>
    <w:tbl>
      <w:tblPr>
        <w:tblStyle w:val="TableGrid"/>
        <w:tblW w:w="5000" w:type="pct"/>
        <w:tblLook w:val="04A0" w:firstRow="1" w:lastRow="0" w:firstColumn="1" w:lastColumn="0" w:noHBand="0" w:noVBand="1"/>
      </w:tblPr>
      <w:tblGrid>
        <w:gridCol w:w="4529"/>
        <w:gridCol w:w="4851"/>
      </w:tblGrid>
      <w:tr w:rsidR="00105092" w:rsidRPr="005038A6" w14:paraId="466F4598" w14:textId="77777777" w:rsidTr="000C5A07">
        <w:tc>
          <w:tcPr>
            <w:tcW w:w="2414" w:type="pct"/>
            <w:tcBorders>
              <w:top w:val="single" w:sz="8" w:space="0" w:color="auto"/>
              <w:left w:val="single" w:sz="8" w:space="0" w:color="auto"/>
              <w:bottom w:val="single" w:sz="4" w:space="0" w:color="auto"/>
              <w:right w:val="single" w:sz="4" w:space="0" w:color="auto"/>
            </w:tcBorders>
          </w:tcPr>
          <w:p w14:paraId="448CB91F" w14:textId="77777777" w:rsidR="00105092" w:rsidRPr="005038A6" w:rsidRDefault="00105092" w:rsidP="00BC5E6B">
            <w:pPr>
              <w:pStyle w:val="TableHead"/>
              <w:rPr>
                <w:rFonts w:eastAsia="Calibri"/>
              </w:rPr>
            </w:pPr>
            <w:r>
              <w:t xml:space="preserve"> Cyber Event</w:t>
            </w:r>
            <w:r w:rsidRPr="005038A6">
              <w:t xml:space="preserve"> #: </w:t>
            </w:r>
          </w:p>
        </w:tc>
        <w:tc>
          <w:tcPr>
            <w:tcW w:w="2586" w:type="pct"/>
            <w:tcBorders>
              <w:top w:val="single" w:sz="8" w:space="0" w:color="auto"/>
              <w:left w:val="single" w:sz="4" w:space="0" w:color="auto"/>
              <w:bottom w:val="single" w:sz="4" w:space="0" w:color="auto"/>
              <w:right w:val="single" w:sz="8" w:space="0" w:color="auto"/>
            </w:tcBorders>
          </w:tcPr>
          <w:p w14:paraId="65A6AE08" w14:textId="77777777" w:rsidR="00105092" w:rsidRPr="005038A6" w:rsidRDefault="00105092" w:rsidP="00BC5E6B">
            <w:pPr>
              <w:pStyle w:val="TableHead"/>
              <w:rPr>
                <w:rFonts w:eastAsia="Calibri"/>
              </w:rPr>
            </w:pPr>
            <w:r>
              <w:t xml:space="preserve"> Hospital</w:t>
            </w:r>
            <w:r w:rsidRPr="005038A6">
              <w:t xml:space="preserve"> Work Order #: </w:t>
            </w:r>
          </w:p>
        </w:tc>
      </w:tr>
      <w:tr w:rsidR="00105092" w:rsidRPr="005038A6" w14:paraId="173FA90A" w14:textId="77777777" w:rsidTr="000C5A07">
        <w:tc>
          <w:tcPr>
            <w:tcW w:w="2414" w:type="pct"/>
            <w:tcBorders>
              <w:top w:val="single" w:sz="4" w:space="0" w:color="auto"/>
              <w:left w:val="single" w:sz="8" w:space="0" w:color="auto"/>
              <w:bottom w:val="single" w:sz="4" w:space="0" w:color="auto"/>
              <w:right w:val="single" w:sz="4" w:space="0" w:color="auto"/>
            </w:tcBorders>
          </w:tcPr>
          <w:p w14:paraId="35CDA625" w14:textId="77777777" w:rsidR="00105092" w:rsidRPr="005038A6" w:rsidRDefault="00105092" w:rsidP="00BC5E6B">
            <w:pPr>
              <w:pStyle w:val="TableHead"/>
              <w:rPr>
                <w:rFonts w:eastAsia="Calibri"/>
              </w:rPr>
            </w:pPr>
            <w:r>
              <w:t xml:space="preserve"> </w:t>
            </w:r>
            <w:r w:rsidRPr="005038A6">
              <w:t xml:space="preserve">Work Order Type: </w:t>
            </w:r>
          </w:p>
        </w:tc>
        <w:tc>
          <w:tcPr>
            <w:tcW w:w="2586" w:type="pct"/>
            <w:tcBorders>
              <w:top w:val="single" w:sz="4" w:space="0" w:color="auto"/>
              <w:left w:val="single" w:sz="4" w:space="0" w:color="auto"/>
              <w:bottom w:val="single" w:sz="4" w:space="0" w:color="auto"/>
              <w:right w:val="single" w:sz="8" w:space="0" w:color="auto"/>
            </w:tcBorders>
          </w:tcPr>
          <w:p w14:paraId="2D6BAFAF" w14:textId="77777777" w:rsidR="00105092" w:rsidRPr="005038A6" w:rsidRDefault="00105092" w:rsidP="00BC5E6B">
            <w:pPr>
              <w:pStyle w:val="TableHead"/>
              <w:rPr>
                <w:rFonts w:eastAsia="Calibri"/>
              </w:rPr>
            </w:pPr>
            <w:r>
              <w:t xml:space="preserve"> </w:t>
            </w:r>
            <w:r w:rsidRPr="005038A6">
              <w:t xml:space="preserve">Customer Ref #: </w:t>
            </w:r>
          </w:p>
        </w:tc>
      </w:tr>
      <w:tr w:rsidR="00105092" w:rsidRPr="005038A6" w14:paraId="193B42C5" w14:textId="77777777" w:rsidTr="000C5A07">
        <w:tc>
          <w:tcPr>
            <w:tcW w:w="2414" w:type="pct"/>
            <w:tcBorders>
              <w:top w:val="single" w:sz="4" w:space="0" w:color="auto"/>
              <w:left w:val="single" w:sz="8" w:space="0" w:color="auto"/>
              <w:bottom w:val="single" w:sz="4" w:space="0" w:color="auto"/>
              <w:right w:val="single" w:sz="4" w:space="0" w:color="auto"/>
            </w:tcBorders>
          </w:tcPr>
          <w:p w14:paraId="00449DA8" w14:textId="77777777" w:rsidR="00105092" w:rsidRPr="005038A6" w:rsidRDefault="00105092" w:rsidP="00BC5E6B">
            <w:pPr>
              <w:pStyle w:val="TableHead"/>
              <w:rPr>
                <w:rFonts w:eastAsia="Calibri"/>
              </w:rPr>
            </w:pPr>
            <w:r>
              <w:t xml:space="preserve"> </w:t>
            </w:r>
            <w:r w:rsidRPr="005038A6">
              <w:t>Report Date:</w:t>
            </w:r>
          </w:p>
        </w:tc>
        <w:tc>
          <w:tcPr>
            <w:tcW w:w="2586" w:type="pct"/>
            <w:tcBorders>
              <w:top w:val="single" w:sz="4" w:space="0" w:color="auto"/>
              <w:left w:val="single" w:sz="4" w:space="0" w:color="auto"/>
              <w:bottom w:val="single" w:sz="4" w:space="0" w:color="auto"/>
              <w:right w:val="single" w:sz="8" w:space="0" w:color="auto"/>
            </w:tcBorders>
          </w:tcPr>
          <w:p w14:paraId="6360F246" w14:textId="77777777" w:rsidR="00105092" w:rsidRPr="005038A6" w:rsidRDefault="00105092" w:rsidP="00BC5E6B">
            <w:pPr>
              <w:pStyle w:val="TableHead"/>
              <w:rPr>
                <w:rFonts w:eastAsia="Calibri"/>
              </w:rPr>
            </w:pPr>
            <w:r>
              <w:t xml:space="preserve"> </w:t>
            </w:r>
            <w:r w:rsidRPr="005038A6">
              <w:t xml:space="preserve">Work Order Status: </w:t>
            </w:r>
          </w:p>
        </w:tc>
      </w:tr>
      <w:tr w:rsidR="00105092" w:rsidRPr="005038A6" w14:paraId="1DF81903" w14:textId="77777777" w:rsidTr="000C5A07">
        <w:tc>
          <w:tcPr>
            <w:tcW w:w="2414" w:type="pct"/>
            <w:tcBorders>
              <w:top w:val="single" w:sz="4" w:space="0" w:color="auto"/>
              <w:left w:val="single" w:sz="8" w:space="0" w:color="auto"/>
              <w:bottom w:val="single" w:sz="4" w:space="0" w:color="auto"/>
              <w:right w:val="single" w:sz="4" w:space="0" w:color="auto"/>
            </w:tcBorders>
          </w:tcPr>
          <w:p w14:paraId="117D518B" w14:textId="77777777" w:rsidR="00105092" w:rsidRPr="005038A6" w:rsidRDefault="00105092" w:rsidP="00BC5E6B">
            <w:pPr>
              <w:pStyle w:val="TableHead"/>
              <w:rPr>
                <w:rFonts w:eastAsia="Calibri"/>
              </w:rPr>
            </w:pPr>
            <w:r>
              <w:t xml:space="preserve"> </w:t>
            </w:r>
            <w:r w:rsidRPr="005038A6">
              <w:t xml:space="preserve">Building: </w:t>
            </w:r>
          </w:p>
        </w:tc>
        <w:tc>
          <w:tcPr>
            <w:tcW w:w="2586" w:type="pct"/>
            <w:tcBorders>
              <w:top w:val="single" w:sz="4" w:space="0" w:color="auto"/>
              <w:left w:val="single" w:sz="4" w:space="0" w:color="auto"/>
              <w:bottom w:val="single" w:sz="4" w:space="0" w:color="auto"/>
              <w:right w:val="single" w:sz="8" w:space="0" w:color="auto"/>
            </w:tcBorders>
          </w:tcPr>
          <w:p w14:paraId="0FADEA09" w14:textId="77777777" w:rsidR="00105092" w:rsidRPr="005038A6" w:rsidRDefault="00105092" w:rsidP="00BC5E6B">
            <w:pPr>
              <w:pStyle w:val="TableHead"/>
              <w:rPr>
                <w:rFonts w:eastAsia="Calibri"/>
              </w:rPr>
            </w:pPr>
            <w:r>
              <w:t xml:space="preserve"> </w:t>
            </w:r>
            <w:r w:rsidRPr="005038A6">
              <w:t xml:space="preserve">Asset Worked On: </w:t>
            </w:r>
          </w:p>
        </w:tc>
      </w:tr>
      <w:tr w:rsidR="00105092" w:rsidRPr="005038A6" w14:paraId="0A61AE04" w14:textId="77777777" w:rsidTr="000C5A07">
        <w:tc>
          <w:tcPr>
            <w:tcW w:w="5000" w:type="pct"/>
            <w:gridSpan w:val="2"/>
            <w:tcBorders>
              <w:top w:val="single" w:sz="4" w:space="0" w:color="auto"/>
              <w:left w:val="single" w:sz="8" w:space="0" w:color="auto"/>
              <w:bottom w:val="single" w:sz="4" w:space="0" w:color="auto"/>
              <w:right w:val="single" w:sz="8" w:space="0" w:color="auto"/>
            </w:tcBorders>
          </w:tcPr>
          <w:p w14:paraId="51E45557" w14:textId="77777777" w:rsidR="00105092" w:rsidRDefault="00105092" w:rsidP="00BC5E6B">
            <w:pPr>
              <w:pStyle w:val="TableHead"/>
            </w:pPr>
            <w:r>
              <w:t xml:space="preserve"> </w:t>
            </w:r>
            <w:r w:rsidRPr="005038A6">
              <w:t>Additional Location Information:</w:t>
            </w:r>
          </w:p>
          <w:p w14:paraId="62DCFDCE" w14:textId="77777777" w:rsidR="00BC5E6B" w:rsidRPr="00BC5E6B" w:rsidRDefault="00BC5E6B" w:rsidP="00BC5E6B"/>
          <w:p w14:paraId="113A7330" w14:textId="77777777" w:rsidR="00105092" w:rsidRPr="005038A6" w:rsidRDefault="00105092" w:rsidP="00BC5E6B">
            <w:pPr>
              <w:pStyle w:val="TableHead"/>
              <w:rPr>
                <w:rFonts w:eastAsia="Calibri"/>
              </w:rPr>
            </w:pPr>
          </w:p>
        </w:tc>
      </w:tr>
      <w:tr w:rsidR="00105092" w:rsidRPr="005038A6" w14:paraId="49E1F66D" w14:textId="77777777" w:rsidTr="000C5A07">
        <w:tc>
          <w:tcPr>
            <w:tcW w:w="5000" w:type="pct"/>
            <w:gridSpan w:val="2"/>
            <w:tcBorders>
              <w:top w:val="single" w:sz="4" w:space="0" w:color="auto"/>
              <w:left w:val="single" w:sz="8" w:space="0" w:color="auto"/>
              <w:bottom w:val="single" w:sz="4" w:space="0" w:color="auto"/>
              <w:right w:val="single" w:sz="8" w:space="0" w:color="auto"/>
            </w:tcBorders>
          </w:tcPr>
          <w:p w14:paraId="605D7E0F" w14:textId="77777777" w:rsidR="00105092" w:rsidRDefault="00105092" w:rsidP="00BC5E6B">
            <w:pPr>
              <w:pStyle w:val="TableHead"/>
            </w:pPr>
            <w:r>
              <w:t xml:space="preserve"> </w:t>
            </w:r>
            <w:r w:rsidRPr="005038A6">
              <w:t>Customer Request:</w:t>
            </w:r>
          </w:p>
          <w:p w14:paraId="5301BA40" w14:textId="77777777" w:rsidR="00BC5E6B" w:rsidRPr="00BC5E6B" w:rsidRDefault="00BC5E6B" w:rsidP="00BC5E6B"/>
          <w:p w14:paraId="62434604" w14:textId="77777777" w:rsidR="00105092" w:rsidRPr="005038A6" w:rsidRDefault="00105092" w:rsidP="00BC5E6B">
            <w:pPr>
              <w:pStyle w:val="TableHead"/>
            </w:pPr>
          </w:p>
        </w:tc>
      </w:tr>
      <w:tr w:rsidR="00105092" w:rsidRPr="005038A6" w14:paraId="27FC80E3" w14:textId="77777777" w:rsidTr="000C5A07">
        <w:tc>
          <w:tcPr>
            <w:tcW w:w="5000" w:type="pct"/>
            <w:gridSpan w:val="2"/>
            <w:tcBorders>
              <w:top w:val="single" w:sz="4" w:space="0" w:color="auto"/>
              <w:left w:val="single" w:sz="8" w:space="0" w:color="auto"/>
              <w:bottom w:val="single" w:sz="8" w:space="0" w:color="auto"/>
              <w:right w:val="single" w:sz="8" w:space="0" w:color="auto"/>
            </w:tcBorders>
          </w:tcPr>
          <w:p w14:paraId="7CB77E73" w14:textId="77777777" w:rsidR="00105092" w:rsidRPr="005038A6" w:rsidRDefault="00105092" w:rsidP="00BC5E6B">
            <w:pPr>
              <w:pStyle w:val="TableHead"/>
            </w:pPr>
            <w:r>
              <w:t xml:space="preserve"> </w:t>
            </w:r>
            <w:r w:rsidRPr="005038A6">
              <w:t>Conditions Found:</w:t>
            </w:r>
          </w:p>
          <w:p w14:paraId="0453111B" w14:textId="77777777" w:rsidR="00105092" w:rsidRDefault="00105092" w:rsidP="00BC5E6B">
            <w:pPr>
              <w:pStyle w:val="TableHead"/>
            </w:pPr>
          </w:p>
          <w:p w14:paraId="60FB691E" w14:textId="77777777" w:rsidR="00BC5E6B" w:rsidRPr="00BC5E6B" w:rsidRDefault="00BC5E6B" w:rsidP="00BC5E6B"/>
        </w:tc>
      </w:tr>
      <w:tr w:rsidR="00105092" w:rsidRPr="005038A6" w14:paraId="4091567F" w14:textId="77777777" w:rsidTr="000C5A07">
        <w:trPr>
          <w:trHeight w:val="684"/>
        </w:trPr>
        <w:tc>
          <w:tcPr>
            <w:tcW w:w="5000" w:type="pct"/>
            <w:gridSpan w:val="2"/>
            <w:tcBorders>
              <w:top w:val="single" w:sz="8" w:space="0" w:color="auto"/>
              <w:left w:val="single" w:sz="8" w:space="0" w:color="auto"/>
              <w:bottom w:val="single" w:sz="4" w:space="0" w:color="auto"/>
              <w:right w:val="single" w:sz="8" w:space="0" w:color="auto"/>
            </w:tcBorders>
          </w:tcPr>
          <w:p w14:paraId="1CE947E7" w14:textId="77777777" w:rsidR="00105092" w:rsidRDefault="00105092" w:rsidP="00BC5E6B">
            <w:pPr>
              <w:pStyle w:val="TableHead"/>
            </w:pPr>
            <w:r>
              <w:t xml:space="preserve"> </w:t>
            </w:r>
            <w:r w:rsidRPr="005038A6">
              <w:t>Actions Taken:</w:t>
            </w:r>
          </w:p>
          <w:p w14:paraId="01C3E2D9" w14:textId="77777777" w:rsidR="00BC5E6B" w:rsidRPr="00BC5E6B" w:rsidRDefault="00BC5E6B" w:rsidP="00BC5E6B"/>
          <w:p w14:paraId="69A380CE" w14:textId="36B719A9" w:rsidR="00266CD2" w:rsidRPr="005038A6" w:rsidRDefault="00266CD2" w:rsidP="00BC5E6B">
            <w:pPr>
              <w:pStyle w:val="TableHead"/>
            </w:pPr>
          </w:p>
        </w:tc>
      </w:tr>
    </w:tbl>
    <w:p w14:paraId="7DC3FD65" w14:textId="77777777" w:rsidR="00BC5E6B" w:rsidRDefault="00BC5E6B"/>
    <w:tbl>
      <w:tblPr>
        <w:tblStyle w:val="TableGrid"/>
        <w:tblW w:w="5000" w:type="pct"/>
        <w:tblLook w:val="04A0" w:firstRow="1" w:lastRow="0" w:firstColumn="1" w:lastColumn="0" w:noHBand="0" w:noVBand="1"/>
      </w:tblPr>
      <w:tblGrid>
        <w:gridCol w:w="1250"/>
        <w:gridCol w:w="1906"/>
        <w:gridCol w:w="1521"/>
        <w:gridCol w:w="1585"/>
        <w:gridCol w:w="1574"/>
        <w:gridCol w:w="1544"/>
      </w:tblGrid>
      <w:tr w:rsidR="00105092" w:rsidRPr="005038A6" w14:paraId="2031EA15" w14:textId="77777777" w:rsidTr="000C5A07">
        <w:tc>
          <w:tcPr>
            <w:tcW w:w="666" w:type="pct"/>
            <w:tcBorders>
              <w:top w:val="single" w:sz="4" w:space="0" w:color="auto"/>
              <w:left w:val="single" w:sz="8" w:space="0" w:color="auto"/>
              <w:bottom w:val="single" w:sz="4" w:space="0" w:color="auto"/>
              <w:right w:val="single" w:sz="4" w:space="0" w:color="auto"/>
            </w:tcBorders>
          </w:tcPr>
          <w:p w14:paraId="22B0230D" w14:textId="77777777" w:rsidR="00105092" w:rsidRPr="005038A6" w:rsidRDefault="00105092" w:rsidP="00BC5E6B">
            <w:pPr>
              <w:pStyle w:val="TableHead"/>
              <w:rPr>
                <w:rFonts w:eastAsia="Calibri"/>
              </w:rPr>
            </w:pPr>
          </w:p>
        </w:tc>
        <w:tc>
          <w:tcPr>
            <w:tcW w:w="1016" w:type="pct"/>
            <w:tcBorders>
              <w:top w:val="single" w:sz="4" w:space="0" w:color="auto"/>
              <w:left w:val="single" w:sz="4" w:space="0" w:color="auto"/>
              <w:bottom w:val="single" w:sz="4" w:space="0" w:color="auto"/>
              <w:right w:val="single" w:sz="4" w:space="0" w:color="auto"/>
            </w:tcBorders>
          </w:tcPr>
          <w:p w14:paraId="5A3D6630" w14:textId="77777777" w:rsidR="00105092" w:rsidRPr="005038A6" w:rsidRDefault="00105092" w:rsidP="00BC5E6B">
            <w:pPr>
              <w:pStyle w:val="TableHead"/>
            </w:pPr>
            <w:r>
              <w:rPr>
                <w:bCs/>
              </w:rPr>
              <w:t xml:space="preserve"> </w:t>
            </w:r>
            <w:r w:rsidRPr="005038A6">
              <w:rPr>
                <w:bCs/>
              </w:rPr>
              <w:t>Status:</w:t>
            </w:r>
          </w:p>
        </w:tc>
        <w:tc>
          <w:tcPr>
            <w:tcW w:w="1656" w:type="pct"/>
            <w:gridSpan w:val="2"/>
            <w:tcBorders>
              <w:top w:val="single" w:sz="4" w:space="0" w:color="auto"/>
              <w:left w:val="single" w:sz="4" w:space="0" w:color="auto"/>
              <w:bottom w:val="single" w:sz="4" w:space="0" w:color="auto"/>
              <w:right w:val="single" w:sz="4" w:space="0" w:color="auto"/>
            </w:tcBorders>
          </w:tcPr>
          <w:p w14:paraId="00862FAF" w14:textId="77777777" w:rsidR="00105092" w:rsidRPr="005038A6" w:rsidRDefault="00105092" w:rsidP="00BC5E6B">
            <w:pPr>
              <w:pStyle w:val="TableHead"/>
            </w:pPr>
          </w:p>
        </w:tc>
        <w:tc>
          <w:tcPr>
            <w:tcW w:w="839" w:type="pct"/>
            <w:tcBorders>
              <w:top w:val="single" w:sz="4" w:space="0" w:color="auto"/>
              <w:left w:val="single" w:sz="4" w:space="0" w:color="auto"/>
              <w:bottom w:val="single" w:sz="4" w:space="0" w:color="auto"/>
              <w:right w:val="single" w:sz="4" w:space="0" w:color="auto"/>
            </w:tcBorders>
          </w:tcPr>
          <w:p w14:paraId="36E003CC" w14:textId="77777777" w:rsidR="00105092" w:rsidRPr="005038A6" w:rsidRDefault="00105092" w:rsidP="00BC5E6B">
            <w:pPr>
              <w:pStyle w:val="TableHead"/>
            </w:pPr>
            <w:r>
              <w:t xml:space="preserve"> </w:t>
            </w:r>
            <w:r w:rsidRPr="005038A6">
              <w:t>Date:</w:t>
            </w:r>
          </w:p>
        </w:tc>
        <w:tc>
          <w:tcPr>
            <w:tcW w:w="823" w:type="pct"/>
            <w:tcBorders>
              <w:top w:val="single" w:sz="4" w:space="0" w:color="auto"/>
              <w:left w:val="single" w:sz="4" w:space="0" w:color="auto"/>
              <w:bottom w:val="single" w:sz="4" w:space="0" w:color="auto"/>
              <w:right w:val="single" w:sz="8" w:space="0" w:color="auto"/>
            </w:tcBorders>
          </w:tcPr>
          <w:p w14:paraId="4AFE7DEE" w14:textId="77777777" w:rsidR="00105092" w:rsidRPr="005038A6" w:rsidRDefault="00105092" w:rsidP="00BC5E6B">
            <w:pPr>
              <w:pStyle w:val="TableHead"/>
              <w:rPr>
                <w:rFonts w:eastAsia="Calibri"/>
              </w:rPr>
            </w:pPr>
          </w:p>
        </w:tc>
      </w:tr>
      <w:tr w:rsidR="00105092" w:rsidRPr="005038A6" w14:paraId="655B4A2E" w14:textId="77777777" w:rsidTr="000C5A07">
        <w:tc>
          <w:tcPr>
            <w:tcW w:w="666" w:type="pct"/>
            <w:tcBorders>
              <w:top w:val="single" w:sz="4" w:space="0" w:color="auto"/>
              <w:left w:val="single" w:sz="8" w:space="0" w:color="auto"/>
              <w:bottom w:val="single" w:sz="4" w:space="0" w:color="auto"/>
              <w:right w:val="single" w:sz="4" w:space="0" w:color="auto"/>
            </w:tcBorders>
            <w:shd w:val="clear" w:color="auto" w:fill="auto"/>
          </w:tcPr>
          <w:p w14:paraId="35EDDA35" w14:textId="77777777" w:rsidR="00105092" w:rsidRPr="005038A6" w:rsidRDefault="00105092" w:rsidP="00BC5E6B">
            <w:pPr>
              <w:pStyle w:val="TableHead"/>
            </w:pPr>
            <w:r w:rsidRPr="005038A6">
              <w:rPr>
                <w:bCs/>
              </w:rPr>
              <w:t xml:space="preserve"> Date:</w:t>
            </w:r>
          </w:p>
        </w:tc>
        <w:tc>
          <w:tcPr>
            <w:tcW w:w="1016" w:type="pct"/>
            <w:tcBorders>
              <w:top w:val="single" w:sz="4" w:space="0" w:color="auto"/>
              <w:left w:val="single" w:sz="4" w:space="0" w:color="auto"/>
              <w:bottom w:val="single" w:sz="4" w:space="0" w:color="auto"/>
              <w:right w:val="single" w:sz="4" w:space="0" w:color="auto"/>
            </w:tcBorders>
            <w:shd w:val="clear" w:color="auto" w:fill="auto"/>
          </w:tcPr>
          <w:p w14:paraId="00D8EE09" w14:textId="77777777" w:rsidR="00105092" w:rsidRPr="005038A6" w:rsidRDefault="00105092" w:rsidP="00BC5E6B">
            <w:pPr>
              <w:pStyle w:val="TableHead"/>
            </w:pPr>
            <w:r>
              <w:rPr>
                <w:bCs/>
              </w:rPr>
              <w:t xml:space="preserve"> </w:t>
            </w:r>
            <w:r w:rsidRPr="005038A6">
              <w:rPr>
                <w:bCs/>
              </w:rPr>
              <w:t>Technician Name</w:t>
            </w:r>
          </w:p>
        </w:tc>
        <w:tc>
          <w:tcPr>
            <w:tcW w:w="811" w:type="pct"/>
            <w:tcBorders>
              <w:top w:val="single" w:sz="4" w:space="0" w:color="auto"/>
              <w:left w:val="single" w:sz="4" w:space="0" w:color="auto"/>
              <w:bottom w:val="single" w:sz="4" w:space="0" w:color="auto"/>
              <w:right w:val="single" w:sz="4" w:space="0" w:color="auto"/>
            </w:tcBorders>
            <w:shd w:val="clear" w:color="auto" w:fill="auto"/>
          </w:tcPr>
          <w:p w14:paraId="1D308D63" w14:textId="77777777" w:rsidR="00105092" w:rsidRPr="005038A6" w:rsidRDefault="00105092" w:rsidP="00BC5E6B">
            <w:pPr>
              <w:pStyle w:val="TableHead"/>
            </w:pPr>
            <w:r>
              <w:rPr>
                <w:bCs/>
              </w:rPr>
              <w:t xml:space="preserve"> </w:t>
            </w:r>
            <w:r w:rsidRPr="005038A6">
              <w:rPr>
                <w:bCs/>
              </w:rPr>
              <w:t>Start Time</w:t>
            </w:r>
          </w:p>
        </w:tc>
        <w:tc>
          <w:tcPr>
            <w:tcW w:w="845" w:type="pct"/>
            <w:tcBorders>
              <w:top w:val="single" w:sz="4" w:space="0" w:color="auto"/>
              <w:left w:val="single" w:sz="4" w:space="0" w:color="auto"/>
              <w:bottom w:val="single" w:sz="4" w:space="0" w:color="auto"/>
              <w:right w:val="single" w:sz="4" w:space="0" w:color="auto"/>
            </w:tcBorders>
            <w:shd w:val="clear" w:color="auto" w:fill="auto"/>
          </w:tcPr>
          <w:p w14:paraId="6AACD8B1" w14:textId="77777777" w:rsidR="00105092" w:rsidRPr="005038A6" w:rsidRDefault="00105092" w:rsidP="00BC5E6B">
            <w:pPr>
              <w:pStyle w:val="TableHead"/>
            </w:pPr>
            <w:r>
              <w:rPr>
                <w:bCs/>
              </w:rPr>
              <w:t xml:space="preserve"> </w:t>
            </w:r>
            <w:r w:rsidRPr="005038A6">
              <w:rPr>
                <w:bCs/>
              </w:rPr>
              <w:t>Stop Time</w:t>
            </w:r>
          </w:p>
        </w:tc>
        <w:tc>
          <w:tcPr>
            <w:tcW w:w="839" w:type="pct"/>
            <w:tcBorders>
              <w:top w:val="single" w:sz="4" w:space="0" w:color="auto"/>
              <w:left w:val="single" w:sz="4" w:space="0" w:color="auto"/>
              <w:bottom w:val="single" w:sz="4" w:space="0" w:color="auto"/>
              <w:right w:val="single" w:sz="4" w:space="0" w:color="auto"/>
            </w:tcBorders>
            <w:shd w:val="clear" w:color="auto" w:fill="auto"/>
          </w:tcPr>
          <w:p w14:paraId="0401FFD1" w14:textId="77777777" w:rsidR="00105092" w:rsidRPr="005038A6" w:rsidRDefault="00105092" w:rsidP="00BC5E6B">
            <w:pPr>
              <w:pStyle w:val="TableHead"/>
            </w:pPr>
            <w:r>
              <w:rPr>
                <w:bCs/>
              </w:rPr>
              <w:t xml:space="preserve"> </w:t>
            </w:r>
            <w:r w:rsidRPr="005038A6">
              <w:rPr>
                <w:bCs/>
              </w:rPr>
              <w:t>Regular Hours</w:t>
            </w:r>
          </w:p>
        </w:tc>
        <w:tc>
          <w:tcPr>
            <w:tcW w:w="823" w:type="pct"/>
            <w:tcBorders>
              <w:top w:val="single" w:sz="4" w:space="0" w:color="auto"/>
              <w:left w:val="single" w:sz="4" w:space="0" w:color="auto"/>
              <w:bottom w:val="single" w:sz="4" w:space="0" w:color="auto"/>
              <w:right w:val="single" w:sz="8" w:space="0" w:color="auto"/>
            </w:tcBorders>
            <w:shd w:val="clear" w:color="auto" w:fill="auto"/>
          </w:tcPr>
          <w:p w14:paraId="5BBFBA4F" w14:textId="77777777" w:rsidR="00105092" w:rsidRPr="005038A6" w:rsidRDefault="00105092" w:rsidP="00BC5E6B">
            <w:pPr>
              <w:pStyle w:val="TableHead"/>
            </w:pPr>
            <w:r>
              <w:rPr>
                <w:bCs/>
              </w:rPr>
              <w:t xml:space="preserve"> </w:t>
            </w:r>
            <w:r w:rsidRPr="005038A6">
              <w:rPr>
                <w:bCs/>
              </w:rPr>
              <w:t>OT Hours</w:t>
            </w:r>
          </w:p>
        </w:tc>
      </w:tr>
      <w:tr w:rsidR="00105092" w:rsidRPr="005038A6" w14:paraId="21D4F641" w14:textId="77777777" w:rsidTr="000C5A07">
        <w:tc>
          <w:tcPr>
            <w:tcW w:w="666" w:type="pct"/>
            <w:tcBorders>
              <w:top w:val="single" w:sz="4" w:space="0" w:color="auto"/>
              <w:left w:val="single" w:sz="8" w:space="0" w:color="auto"/>
              <w:bottom w:val="single" w:sz="4" w:space="0" w:color="auto"/>
              <w:right w:val="single" w:sz="4" w:space="0" w:color="auto"/>
            </w:tcBorders>
          </w:tcPr>
          <w:p w14:paraId="7A39AC9C" w14:textId="77777777" w:rsidR="00105092" w:rsidRPr="005038A6" w:rsidRDefault="00105092" w:rsidP="00BC5E6B">
            <w:pPr>
              <w:pStyle w:val="TableHead"/>
              <w:rPr>
                <w:rFonts w:eastAsia="Calibri"/>
              </w:rPr>
            </w:pPr>
          </w:p>
        </w:tc>
        <w:tc>
          <w:tcPr>
            <w:tcW w:w="1016" w:type="pct"/>
            <w:tcBorders>
              <w:top w:val="single" w:sz="4" w:space="0" w:color="auto"/>
              <w:left w:val="single" w:sz="4" w:space="0" w:color="auto"/>
              <w:bottom w:val="single" w:sz="4" w:space="0" w:color="auto"/>
              <w:right w:val="single" w:sz="4" w:space="0" w:color="auto"/>
            </w:tcBorders>
          </w:tcPr>
          <w:p w14:paraId="119FDE14" w14:textId="77777777" w:rsidR="00105092" w:rsidRPr="005038A6" w:rsidRDefault="00105092" w:rsidP="00BC5E6B">
            <w:pPr>
              <w:pStyle w:val="TableHead"/>
              <w:rPr>
                <w:rFonts w:eastAsia="Calibri"/>
              </w:rPr>
            </w:pPr>
          </w:p>
        </w:tc>
        <w:tc>
          <w:tcPr>
            <w:tcW w:w="811" w:type="pct"/>
            <w:tcBorders>
              <w:top w:val="single" w:sz="4" w:space="0" w:color="auto"/>
              <w:left w:val="single" w:sz="4" w:space="0" w:color="auto"/>
              <w:bottom w:val="single" w:sz="4" w:space="0" w:color="auto"/>
              <w:right w:val="single" w:sz="4" w:space="0" w:color="auto"/>
            </w:tcBorders>
          </w:tcPr>
          <w:p w14:paraId="3D174D0E"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41F3D6DF"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4286F91C"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4F0F87AE" w14:textId="77777777" w:rsidR="00105092" w:rsidRPr="005038A6" w:rsidRDefault="00105092" w:rsidP="00BC5E6B">
            <w:pPr>
              <w:pStyle w:val="TableHead"/>
              <w:rPr>
                <w:rFonts w:eastAsia="Calibri"/>
              </w:rPr>
            </w:pPr>
          </w:p>
        </w:tc>
      </w:tr>
      <w:tr w:rsidR="00105092" w:rsidRPr="005038A6" w14:paraId="5F808191" w14:textId="77777777" w:rsidTr="000C5A07">
        <w:tc>
          <w:tcPr>
            <w:tcW w:w="666" w:type="pct"/>
            <w:tcBorders>
              <w:top w:val="single" w:sz="4" w:space="0" w:color="auto"/>
              <w:left w:val="single" w:sz="8" w:space="0" w:color="auto"/>
              <w:bottom w:val="single" w:sz="4" w:space="0" w:color="auto"/>
              <w:right w:val="single" w:sz="4" w:space="0" w:color="auto"/>
            </w:tcBorders>
          </w:tcPr>
          <w:p w14:paraId="01F7DF81" w14:textId="77777777" w:rsidR="00105092" w:rsidRPr="005038A6" w:rsidRDefault="00105092" w:rsidP="00BC5E6B">
            <w:pPr>
              <w:pStyle w:val="TableHead"/>
              <w:rPr>
                <w:rFonts w:eastAsia="Calibri"/>
              </w:rPr>
            </w:pPr>
          </w:p>
        </w:tc>
        <w:tc>
          <w:tcPr>
            <w:tcW w:w="1016" w:type="pct"/>
            <w:tcBorders>
              <w:top w:val="single" w:sz="4" w:space="0" w:color="auto"/>
              <w:left w:val="single" w:sz="4" w:space="0" w:color="auto"/>
              <w:bottom w:val="single" w:sz="4" w:space="0" w:color="auto"/>
              <w:right w:val="single" w:sz="4" w:space="0" w:color="auto"/>
            </w:tcBorders>
          </w:tcPr>
          <w:p w14:paraId="1D45FAB5" w14:textId="77777777" w:rsidR="00105092" w:rsidRPr="005038A6" w:rsidRDefault="00105092" w:rsidP="00BC5E6B">
            <w:pPr>
              <w:pStyle w:val="TableHead"/>
              <w:rPr>
                <w:rFonts w:eastAsia="Calibri"/>
              </w:rPr>
            </w:pPr>
          </w:p>
        </w:tc>
        <w:tc>
          <w:tcPr>
            <w:tcW w:w="811" w:type="pct"/>
            <w:tcBorders>
              <w:top w:val="single" w:sz="4" w:space="0" w:color="auto"/>
              <w:left w:val="single" w:sz="4" w:space="0" w:color="auto"/>
              <w:bottom w:val="single" w:sz="4" w:space="0" w:color="auto"/>
              <w:right w:val="single" w:sz="4" w:space="0" w:color="auto"/>
            </w:tcBorders>
          </w:tcPr>
          <w:p w14:paraId="20AFB6FE"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100BF276"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35615795"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7269CA3D" w14:textId="77777777" w:rsidR="00105092" w:rsidRPr="005038A6" w:rsidRDefault="00105092" w:rsidP="00BC5E6B">
            <w:pPr>
              <w:pStyle w:val="TableHead"/>
              <w:rPr>
                <w:rFonts w:eastAsia="Calibri"/>
              </w:rPr>
            </w:pPr>
          </w:p>
        </w:tc>
      </w:tr>
      <w:tr w:rsidR="00105092" w:rsidRPr="005038A6" w14:paraId="239B6B1D" w14:textId="77777777" w:rsidTr="000C5A07">
        <w:tc>
          <w:tcPr>
            <w:tcW w:w="666" w:type="pct"/>
            <w:tcBorders>
              <w:top w:val="single" w:sz="4" w:space="0" w:color="auto"/>
              <w:left w:val="single" w:sz="8" w:space="0" w:color="auto"/>
              <w:bottom w:val="single" w:sz="4" w:space="0" w:color="auto"/>
              <w:right w:val="single" w:sz="4" w:space="0" w:color="auto"/>
            </w:tcBorders>
          </w:tcPr>
          <w:p w14:paraId="5FF777CF" w14:textId="77777777" w:rsidR="00105092" w:rsidRPr="005038A6" w:rsidRDefault="00105092" w:rsidP="00BC5E6B">
            <w:pPr>
              <w:pStyle w:val="TableHead"/>
              <w:rPr>
                <w:rFonts w:eastAsia="Calibri"/>
              </w:rPr>
            </w:pPr>
          </w:p>
        </w:tc>
        <w:tc>
          <w:tcPr>
            <w:tcW w:w="1016" w:type="pct"/>
            <w:tcBorders>
              <w:top w:val="single" w:sz="4" w:space="0" w:color="auto"/>
              <w:left w:val="single" w:sz="4" w:space="0" w:color="auto"/>
              <w:bottom w:val="single" w:sz="4" w:space="0" w:color="auto"/>
              <w:right w:val="single" w:sz="4" w:space="0" w:color="auto"/>
            </w:tcBorders>
          </w:tcPr>
          <w:p w14:paraId="33BC1BC3" w14:textId="77777777" w:rsidR="00105092" w:rsidRPr="005038A6" w:rsidRDefault="00105092" w:rsidP="00BC5E6B">
            <w:pPr>
              <w:pStyle w:val="TableHead"/>
              <w:rPr>
                <w:rFonts w:eastAsia="Calibri"/>
              </w:rPr>
            </w:pPr>
          </w:p>
        </w:tc>
        <w:tc>
          <w:tcPr>
            <w:tcW w:w="811" w:type="pct"/>
            <w:tcBorders>
              <w:top w:val="single" w:sz="4" w:space="0" w:color="auto"/>
              <w:left w:val="single" w:sz="4" w:space="0" w:color="auto"/>
              <w:bottom w:val="single" w:sz="4" w:space="0" w:color="auto"/>
              <w:right w:val="single" w:sz="4" w:space="0" w:color="auto"/>
            </w:tcBorders>
          </w:tcPr>
          <w:p w14:paraId="5281E054"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5B87E436"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074AC276"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5A12F059" w14:textId="77777777" w:rsidR="00105092" w:rsidRPr="005038A6" w:rsidRDefault="00105092" w:rsidP="00BC5E6B">
            <w:pPr>
              <w:pStyle w:val="TableHead"/>
              <w:rPr>
                <w:rFonts w:eastAsia="Calibri"/>
              </w:rPr>
            </w:pPr>
          </w:p>
        </w:tc>
      </w:tr>
      <w:tr w:rsidR="00105092" w:rsidRPr="005038A6" w14:paraId="67BE4038" w14:textId="77777777" w:rsidTr="000C5A07">
        <w:tc>
          <w:tcPr>
            <w:tcW w:w="666" w:type="pct"/>
            <w:tcBorders>
              <w:top w:val="single" w:sz="4" w:space="0" w:color="auto"/>
              <w:left w:val="single" w:sz="8" w:space="0" w:color="auto"/>
              <w:bottom w:val="single" w:sz="4" w:space="0" w:color="auto"/>
              <w:right w:val="single" w:sz="4" w:space="0" w:color="auto"/>
            </w:tcBorders>
          </w:tcPr>
          <w:p w14:paraId="1C68F6C7" w14:textId="77777777" w:rsidR="00105092" w:rsidRPr="005038A6" w:rsidRDefault="00105092" w:rsidP="00BC5E6B">
            <w:pPr>
              <w:pStyle w:val="TableHead"/>
              <w:rPr>
                <w:rFonts w:eastAsia="Calibri"/>
              </w:rPr>
            </w:pPr>
          </w:p>
        </w:tc>
        <w:tc>
          <w:tcPr>
            <w:tcW w:w="1016" w:type="pct"/>
            <w:tcBorders>
              <w:top w:val="single" w:sz="4" w:space="0" w:color="auto"/>
              <w:left w:val="single" w:sz="4" w:space="0" w:color="auto"/>
              <w:bottom w:val="single" w:sz="4" w:space="0" w:color="auto"/>
              <w:right w:val="single" w:sz="4" w:space="0" w:color="auto"/>
            </w:tcBorders>
          </w:tcPr>
          <w:p w14:paraId="01CFEF76" w14:textId="77777777" w:rsidR="00105092" w:rsidRPr="005038A6" w:rsidRDefault="00105092" w:rsidP="00BC5E6B">
            <w:pPr>
              <w:pStyle w:val="TableHead"/>
              <w:rPr>
                <w:rFonts w:eastAsia="Calibri"/>
              </w:rPr>
            </w:pPr>
          </w:p>
        </w:tc>
        <w:tc>
          <w:tcPr>
            <w:tcW w:w="811" w:type="pct"/>
            <w:tcBorders>
              <w:top w:val="single" w:sz="4" w:space="0" w:color="auto"/>
              <w:left w:val="single" w:sz="4" w:space="0" w:color="auto"/>
              <w:bottom w:val="single" w:sz="4" w:space="0" w:color="auto"/>
              <w:right w:val="single" w:sz="4" w:space="0" w:color="auto"/>
            </w:tcBorders>
          </w:tcPr>
          <w:p w14:paraId="21223A11"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391A5A7F"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430E8D15"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20473B64" w14:textId="77777777" w:rsidR="00105092" w:rsidRPr="005038A6" w:rsidRDefault="00105092" w:rsidP="00BC5E6B">
            <w:pPr>
              <w:pStyle w:val="TableHead"/>
              <w:rPr>
                <w:rFonts w:eastAsia="Calibri"/>
              </w:rPr>
            </w:pPr>
          </w:p>
        </w:tc>
      </w:tr>
      <w:tr w:rsidR="00105092" w:rsidRPr="005038A6" w14:paraId="5D982F40" w14:textId="77777777" w:rsidTr="000C5A07">
        <w:tc>
          <w:tcPr>
            <w:tcW w:w="666" w:type="pct"/>
            <w:tcBorders>
              <w:top w:val="single" w:sz="4" w:space="0" w:color="auto"/>
              <w:left w:val="single" w:sz="8" w:space="0" w:color="auto"/>
              <w:bottom w:val="single" w:sz="4" w:space="0" w:color="auto"/>
              <w:right w:val="single" w:sz="4" w:space="0" w:color="auto"/>
            </w:tcBorders>
            <w:shd w:val="clear" w:color="auto" w:fill="auto"/>
          </w:tcPr>
          <w:p w14:paraId="08B29CD5" w14:textId="77777777" w:rsidR="00105092" w:rsidRPr="005038A6" w:rsidRDefault="00105092" w:rsidP="00BC5E6B">
            <w:pPr>
              <w:pStyle w:val="TableHead"/>
              <w:rPr>
                <w:rFonts w:eastAsia="Calibri"/>
              </w:rPr>
            </w:pPr>
            <w:r>
              <w:rPr>
                <w:rFonts w:eastAsia="Calibri"/>
              </w:rPr>
              <w:t xml:space="preserve"> </w:t>
            </w:r>
            <w:r w:rsidRPr="005038A6">
              <w:rPr>
                <w:rFonts w:eastAsia="Calibri"/>
              </w:rPr>
              <w:t>Part #</w:t>
            </w:r>
          </w:p>
        </w:tc>
        <w:tc>
          <w:tcPr>
            <w:tcW w:w="1827" w:type="pct"/>
            <w:gridSpan w:val="2"/>
            <w:tcBorders>
              <w:top w:val="single" w:sz="4" w:space="0" w:color="auto"/>
              <w:left w:val="single" w:sz="4" w:space="0" w:color="auto"/>
              <w:bottom w:val="single" w:sz="4" w:space="0" w:color="auto"/>
              <w:right w:val="single" w:sz="4" w:space="0" w:color="auto"/>
            </w:tcBorders>
            <w:shd w:val="clear" w:color="auto" w:fill="auto"/>
          </w:tcPr>
          <w:p w14:paraId="47374DDA" w14:textId="77777777" w:rsidR="00105092" w:rsidRPr="005038A6" w:rsidRDefault="00105092" w:rsidP="00BC5E6B">
            <w:pPr>
              <w:pStyle w:val="TableHead"/>
              <w:rPr>
                <w:rFonts w:eastAsia="Calibri"/>
              </w:rPr>
            </w:pPr>
            <w:r>
              <w:rPr>
                <w:rFonts w:eastAsia="Calibri"/>
              </w:rPr>
              <w:t xml:space="preserve"> </w:t>
            </w:r>
            <w:r w:rsidRPr="005038A6">
              <w:rPr>
                <w:rFonts w:eastAsia="Calibri"/>
              </w:rPr>
              <w:t>Description</w:t>
            </w:r>
          </w:p>
        </w:tc>
        <w:tc>
          <w:tcPr>
            <w:tcW w:w="845" w:type="pct"/>
            <w:tcBorders>
              <w:top w:val="single" w:sz="4" w:space="0" w:color="auto"/>
              <w:left w:val="single" w:sz="4" w:space="0" w:color="auto"/>
              <w:bottom w:val="single" w:sz="4" w:space="0" w:color="auto"/>
              <w:right w:val="single" w:sz="4" w:space="0" w:color="auto"/>
            </w:tcBorders>
            <w:shd w:val="clear" w:color="auto" w:fill="auto"/>
          </w:tcPr>
          <w:p w14:paraId="2FB2800F" w14:textId="77777777" w:rsidR="00105092" w:rsidRPr="005038A6" w:rsidRDefault="00105092" w:rsidP="00BC5E6B">
            <w:pPr>
              <w:pStyle w:val="TableHead"/>
              <w:rPr>
                <w:rFonts w:eastAsia="Calibri"/>
              </w:rPr>
            </w:pPr>
            <w:r>
              <w:rPr>
                <w:rFonts w:eastAsia="Calibri"/>
              </w:rPr>
              <w:t xml:space="preserve"> </w:t>
            </w:r>
            <w:r w:rsidRPr="005038A6">
              <w:rPr>
                <w:rFonts w:eastAsia="Calibri"/>
              </w:rPr>
              <w:t>Quantity</w:t>
            </w:r>
          </w:p>
        </w:tc>
        <w:tc>
          <w:tcPr>
            <w:tcW w:w="839" w:type="pct"/>
            <w:tcBorders>
              <w:top w:val="single" w:sz="4" w:space="0" w:color="auto"/>
              <w:left w:val="single" w:sz="4" w:space="0" w:color="auto"/>
              <w:bottom w:val="single" w:sz="4" w:space="0" w:color="auto"/>
              <w:right w:val="single" w:sz="4" w:space="0" w:color="auto"/>
            </w:tcBorders>
            <w:shd w:val="clear" w:color="auto" w:fill="auto"/>
          </w:tcPr>
          <w:p w14:paraId="6DE78D72" w14:textId="77777777" w:rsidR="00105092" w:rsidRPr="005038A6" w:rsidRDefault="00105092" w:rsidP="00BC5E6B">
            <w:pPr>
              <w:pStyle w:val="TableHead"/>
              <w:rPr>
                <w:rFonts w:eastAsia="Calibri"/>
              </w:rPr>
            </w:pPr>
            <w:r>
              <w:rPr>
                <w:rFonts w:eastAsia="Calibri"/>
              </w:rPr>
              <w:t xml:space="preserve"> </w:t>
            </w:r>
            <w:r w:rsidRPr="005038A6">
              <w:rPr>
                <w:rFonts w:eastAsia="Calibri"/>
              </w:rPr>
              <w:t>Unit Cost</w:t>
            </w:r>
          </w:p>
        </w:tc>
        <w:tc>
          <w:tcPr>
            <w:tcW w:w="823" w:type="pct"/>
            <w:tcBorders>
              <w:top w:val="single" w:sz="4" w:space="0" w:color="auto"/>
              <w:left w:val="single" w:sz="4" w:space="0" w:color="auto"/>
              <w:bottom w:val="single" w:sz="4" w:space="0" w:color="auto"/>
              <w:right w:val="single" w:sz="8" w:space="0" w:color="auto"/>
            </w:tcBorders>
            <w:shd w:val="clear" w:color="auto" w:fill="auto"/>
          </w:tcPr>
          <w:p w14:paraId="672A51FC" w14:textId="77777777" w:rsidR="00105092" w:rsidRPr="005038A6" w:rsidRDefault="00105092" w:rsidP="00BC5E6B">
            <w:pPr>
              <w:pStyle w:val="TableHead"/>
              <w:rPr>
                <w:rFonts w:eastAsia="Calibri"/>
              </w:rPr>
            </w:pPr>
            <w:r>
              <w:rPr>
                <w:rFonts w:eastAsia="Calibri"/>
              </w:rPr>
              <w:t xml:space="preserve"> </w:t>
            </w:r>
            <w:r w:rsidRPr="005038A6">
              <w:rPr>
                <w:rFonts w:eastAsia="Calibri"/>
              </w:rPr>
              <w:t>Total Cost</w:t>
            </w:r>
          </w:p>
        </w:tc>
      </w:tr>
      <w:tr w:rsidR="00105092" w:rsidRPr="005038A6" w14:paraId="2D6FA7C7" w14:textId="77777777" w:rsidTr="000C5A07">
        <w:tc>
          <w:tcPr>
            <w:tcW w:w="666" w:type="pct"/>
            <w:tcBorders>
              <w:top w:val="single" w:sz="4" w:space="0" w:color="auto"/>
              <w:left w:val="single" w:sz="8" w:space="0" w:color="auto"/>
              <w:bottom w:val="single" w:sz="4" w:space="0" w:color="auto"/>
              <w:right w:val="single" w:sz="4" w:space="0" w:color="auto"/>
            </w:tcBorders>
          </w:tcPr>
          <w:p w14:paraId="32598A02" w14:textId="77777777" w:rsidR="00105092" w:rsidRPr="005038A6" w:rsidRDefault="00105092" w:rsidP="00BC5E6B">
            <w:pPr>
              <w:pStyle w:val="TableHead"/>
              <w:rPr>
                <w:rFonts w:eastAsia="Calibri"/>
              </w:rPr>
            </w:pPr>
          </w:p>
        </w:tc>
        <w:tc>
          <w:tcPr>
            <w:tcW w:w="1827" w:type="pct"/>
            <w:gridSpan w:val="2"/>
            <w:tcBorders>
              <w:top w:val="single" w:sz="4" w:space="0" w:color="auto"/>
              <w:left w:val="single" w:sz="4" w:space="0" w:color="auto"/>
              <w:bottom w:val="single" w:sz="4" w:space="0" w:color="auto"/>
              <w:right w:val="single" w:sz="4" w:space="0" w:color="auto"/>
            </w:tcBorders>
          </w:tcPr>
          <w:p w14:paraId="30104DD0"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7C85EB4B"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38A08812"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0190DCB4" w14:textId="77777777" w:rsidR="00105092" w:rsidRPr="005038A6" w:rsidRDefault="00105092" w:rsidP="00BC5E6B">
            <w:pPr>
              <w:pStyle w:val="TableHead"/>
              <w:rPr>
                <w:rFonts w:eastAsia="Calibri"/>
              </w:rPr>
            </w:pPr>
          </w:p>
        </w:tc>
      </w:tr>
      <w:tr w:rsidR="00105092" w:rsidRPr="005038A6" w14:paraId="4546E02A" w14:textId="77777777" w:rsidTr="000C5A07">
        <w:tc>
          <w:tcPr>
            <w:tcW w:w="666" w:type="pct"/>
            <w:tcBorders>
              <w:top w:val="single" w:sz="4" w:space="0" w:color="auto"/>
              <w:left w:val="single" w:sz="8" w:space="0" w:color="auto"/>
              <w:bottom w:val="single" w:sz="4" w:space="0" w:color="auto"/>
              <w:right w:val="single" w:sz="4" w:space="0" w:color="auto"/>
            </w:tcBorders>
          </w:tcPr>
          <w:p w14:paraId="2F845496" w14:textId="77777777" w:rsidR="00105092" w:rsidRPr="005038A6" w:rsidRDefault="00105092" w:rsidP="00BC5E6B">
            <w:pPr>
              <w:pStyle w:val="TableHead"/>
              <w:rPr>
                <w:rFonts w:eastAsia="Calibri"/>
              </w:rPr>
            </w:pPr>
          </w:p>
        </w:tc>
        <w:tc>
          <w:tcPr>
            <w:tcW w:w="1827" w:type="pct"/>
            <w:gridSpan w:val="2"/>
            <w:tcBorders>
              <w:top w:val="single" w:sz="4" w:space="0" w:color="auto"/>
              <w:left w:val="single" w:sz="4" w:space="0" w:color="auto"/>
              <w:bottom w:val="single" w:sz="4" w:space="0" w:color="auto"/>
              <w:right w:val="single" w:sz="4" w:space="0" w:color="auto"/>
            </w:tcBorders>
          </w:tcPr>
          <w:p w14:paraId="02ADD4ED"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61CE3C6F"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3FF15697"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2893B300" w14:textId="77777777" w:rsidR="00105092" w:rsidRPr="005038A6" w:rsidRDefault="00105092" w:rsidP="00BC5E6B">
            <w:pPr>
              <w:pStyle w:val="TableHead"/>
              <w:rPr>
                <w:rFonts w:eastAsia="Calibri"/>
              </w:rPr>
            </w:pPr>
          </w:p>
        </w:tc>
      </w:tr>
      <w:tr w:rsidR="00105092" w:rsidRPr="005038A6" w14:paraId="5665EBDA" w14:textId="77777777" w:rsidTr="000C5A07">
        <w:tc>
          <w:tcPr>
            <w:tcW w:w="666" w:type="pct"/>
            <w:tcBorders>
              <w:top w:val="single" w:sz="4" w:space="0" w:color="auto"/>
              <w:left w:val="single" w:sz="8" w:space="0" w:color="auto"/>
              <w:bottom w:val="single" w:sz="4" w:space="0" w:color="auto"/>
              <w:right w:val="single" w:sz="4" w:space="0" w:color="auto"/>
            </w:tcBorders>
          </w:tcPr>
          <w:p w14:paraId="4B128AF1" w14:textId="77777777" w:rsidR="00105092" w:rsidRPr="005038A6" w:rsidRDefault="00105092" w:rsidP="00BC5E6B">
            <w:pPr>
              <w:pStyle w:val="TableHead"/>
              <w:rPr>
                <w:rFonts w:eastAsia="Calibri"/>
              </w:rPr>
            </w:pPr>
          </w:p>
        </w:tc>
        <w:tc>
          <w:tcPr>
            <w:tcW w:w="1827" w:type="pct"/>
            <w:gridSpan w:val="2"/>
            <w:tcBorders>
              <w:top w:val="single" w:sz="4" w:space="0" w:color="auto"/>
              <w:left w:val="single" w:sz="4" w:space="0" w:color="auto"/>
              <w:bottom w:val="single" w:sz="4" w:space="0" w:color="auto"/>
              <w:right w:val="single" w:sz="4" w:space="0" w:color="auto"/>
            </w:tcBorders>
          </w:tcPr>
          <w:p w14:paraId="216917AB"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57BDC5F9"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2660CCE8"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6AA1A5E3" w14:textId="77777777" w:rsidR="00105092" w:rsidRPr="005038A6" w:rsidRDefault="00105092" w:rsidP="00BC5E6B">
            <w:pPr>
              <w:pStyle w:val="TableHead"/>
              <w:rPr>
                <w:rFonts w:eastAsia="Calibri"/>
              </w:rPr>
            </w:pPr>
          </w:p>
        </w:tc>
      </w:tr>
      <w:tr w:rsidR="00105092" w:rsidRPr="005038A6" w14:paraId="5D9BA1B6" w14:textId="77777777" w:rsidTr="000C5A07">
        <w:tc>
          <w:tcPr>
            <w:tcW w:w="666" w:type="pct"/>
            <w:tcBorders>
              <w:top w:val="single" w:sz="4" w:space="0" w:color="auto"/>
              <w:left w:val="single" w:sz="8" w:space="0" w:color="auto"/>
              <w:bottom w:val="single" w:sz="4" w:space="0" w:color="auto"/>
              <w:right w:val="single" w:sz="4" w:space="0" w:color="auto"/>
            </w:tcBorders>
          </w:tcPr>
          <w:p w14:paraId="1F15E3BD" w14:textId="77777777" w:rsidR="00105092" w:rsidRPr="005038A6" w:rsidRDefault="00105092" w:rsidP="00BC5E6B">
            <w:pPr>
              <w:pStyle w:val="TableHead"/>
              <w:rPr>
                <w:rFonts w:eastAsia="Calibri"/>
              </w:rPr>
            </w:pPr>
          </w:p>
        </w:tc>
        <w:tc>
          <w:tcPr>
            <w:tcW w:w="1827" w:type="pct"/>
            <w:gridSpan w:val="2"/>
            <w:tcBorders>
              <w:top w:val="single" w:sz="4" w:space="0" w:color="auto"/>
              <w:left w:val="single" w:sz="4" w:space="0" w:color="auto"/>
              <w:bottom w:val="single" w:sz="4" w:space="0" w:color="auto"/>
              <w:right w:val="single" w:sz="4" w:space="0" w:color="auto"/>
            </w:tcBorders>
          </w:tcPr>
          <w:p w14:paraId="25CE7F76"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7DFC9560"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5DFB76F7"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130FBB93" w14:textId="77777777" w:rsidR="00105092" w:rsidRPr="005038A6" w:rsidRDefault="00105092" w:rsidP="00BC5E6B">
            <w:pPr>
              <w:pStyle w:val="TableHead"/>
              <w:rPr>
                <w:rFonts w:eastAsia="Calibri"/>
              </w:rPr>
            </w:pPr>
          </w:p>
        </w:tc>
      </w:tr>
      <w:tr w:rsidR="00105092" w:rsidRPr="005038A6" w14:paraId="5E65E824" w14:textId="77777777" w:rsidTr="000C5A07">
        <w:tc>
          <w:tcPr>
            <w:tcW w:w="666" w:type="pct"/>
            <w:tcBorders>
              <w:top w:val="single" w:sz="4" w:space="0" w:color="auto"/>
              <w:left w:val="single" w:sz="8" w:space="0" w:color="auto"/>
              <w:bottom w:val="single" w:sz="4" w:space="0" w:color="auto"/>
              <w:right w:val="single" w:sz="4" w:space="0" w:color="auto"/>
            </w:tcBorders>
          </w:tcPr>
          <w:p w14:paraId="36979C82" w14:textId="77777777" w:rsidR="00105092" w:rsidRPr="005038A6" w:rsidRDefault="00105092" w:rsidP="00BC5E6B">
            <w:pPr>
              <w:pStyle w:val="TableHead"/>
              <w:rPr>
                <w:rFonts w:eastAsia="Calibri"/>
              </w:rPr>
            </w:pPr>
          </w:p>
        </w:tc>
        <w:tc>
          <w:tcPr>
            <w:tcW w:w="1827" w:type="pct"/>
            <w:gridSpan w:val="2"/>
            <w:tcBorders>
              <w:top w:val="single" w:sz="4" w:space="0" w:color="auto"/>
              <w:left w:val="single" w:sz="4" w:space="0" w:color="auto"/>
              <w:bottom w:val="single" w:sz="4" w:space="0" w:color="auto"/>
              <w:right w:val="single" w:sz="4" w:space="0" w:color="auto"/>
            </w:tcBorders>
          </w:tcPr>
          <w:p w14:paraId="715BF573"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6FE42EE4"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1FE7D33F"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1B9FD974" w14:textId="77777777" w:rsidR="00105092" w:rsidRPr="005038A6" w:rsidRDefault="00105092" w:rsidP="00BC5E6B">
            <w:pPr>
              <w:pStyle w:val="TableHead"/>
              <w:rPr>
                <w:rFonts w:eastAsia="Calibri"/>
              </w:rPr>
            </w:pPr>
          </w:p>
        </w:tc>
      </w:tr>
      <w:tr w:rsidR="00105092" w:rsidRPr="005038A6" w14:paraId="20D08C95" w14:textId="77777777" w:rsidTr="000C5A07">
        <w:tc>
          <w:tcPr>
            <w:tcW w:w="666" w:type="pct"/>
            <w:tcBorders>
              <w:top w:val="single" w:sz="4" w:space="0" w:color="auto"/>
              <w:left w:val="single" w:sz="8" w:space="0" w:color="auto"/>
              <w:bottom w:val="single" w:sz="4" w:space="0" w:color="auto"/>
              <w:right w:val="single" w:sz="4" w:space="0" w:color="auto"/>
            </w:tcBorders>
          </w:tcPr>
          <w:p w14:paraId="0687A558" w14:textId="77777777" w:rsidR="00105092" w:rsidRPr="005038A6" w:rsidRDefault="00105092" w:rsidP="00BC5E6B">
            <w:pPr>
              <w:pStyle w:val="TableHead"/>
              <w:rPr>
                <w:rFonts w:eastAsia="Calibri"/>
              </w:rPr>
            </w:pPr>
          </w:p>
        </w:tc>
        <w:tc>
          <w:tcPr>
            <w:tcW w:w="1827" w:type="pct"/>
            <w:gridSpan w:val="2"/>
            <w:tcBorders>
              <w:top w:val="single" w:sz="4" w:space="0" w:color="auto"/>
              <w:left w:val="single" w:sz="4" w:space="0" w:color="auto"/>
              <w:bottom w:val="single" w:sz="4" w:space="0" w:color="auto"/>
              <w:right w:val="single" w:sz="4" w:space="0" w:color="auto"/>
            </w:tcBorders>
          </w:tcPr>
          <w:p w14:paraId="1CDEC28A" w14:textId="77777777" w:rsidR="00105092" w:rsidRPr="005038A6" w:rsidRDefault="00105092" w:rsidP="00BC5E6B">
            <w:pPr>
              <w:pStyle w:val="TableHead"/>
              <w:rPr>
                <w:rFonts w:eastAsia="Calibri"/>
              </w:rPr>
            </w:pPr>
          </w:p>
        </w:tc>
        <w:tc>
          <w:tcPr>
            <w:tcW w:w="845" w:type="pct"/>
            <w:tcBorders>
              <w:top w:val="single" w:sz="4" w:space="0" w:color="auto"/>
              <w:left w:val="single" w:sz="4" w:space="0" w:color="auto"/>
              <w:bottom w:val="single" w:sz="4" w:space="0" w:color="auto"/>
              <w:right w:val="single" w:sz="4" w:space="0" w:color="auto"/>
            </w:tcBorders>
          </w:tcPr>
          <w:p w14:paraId="28D9E9FF" w14:textId="77777777" w:rsidR="00105092" w:rsidRPr="005038A6" w:rsidRDefault="00105092" w:rsidP="00BC5E6B">
            <w:pPr>
              <w:pStyle w:val="TableHead"/>
              <w:rPr>
                <w:rFonts w:eastAsia="Calibri"/>
              </w:rPr>
            </w:pPr>
          </w:p>
        </w:tc>
        <w:tc>
          <w:tcPr>
            <w:tcW w:w="839" w:type="pct"/>
            <w:tcBorders>
              <w:top w:val="single" w:sz="4" w:space="0" w:color="auto"/>
              <w:left w:val="single" w:sz="4" w:space="0" w:color="auto"/>
              <w:bottom w:val="single" w:sz="4" w:space="0" w:color="auto"/>
              <w:right w:val="single" w:sz="4" w:space="0" w:color="auto"/>
            </w:tcBorders>
          </w:tcPr>
          <w:p w14:paraId="4AF2A883" w14:textId="77777777" w:rsidR="00105092" w:rsidRPr="005038A6" w:rsidRDefault="00105092" w:rsidP="00BC5E6B">
            <w:pPr>
              <w:pStyle w:val="TableHead"/>
              <w:rPr>
                <w:rFonts w:eastAsia="Calibri"/>
              </w:rPr>
            </w:pPr>
          </w:p>
        </w:tc>
        <w:tc>
          <w:tcPr>
            <w:tcW w:w="823" w:type="pct"/>
            <w:tcBorders>
              <w:top w:val="single" w:sz="4" w:space="0" w:color="auto"/>
              <w:left w:val="single" w:sz="4" w:space="0" w:color="auto"/>
              <w:bottom w:val="single" w:sz="4" w:space="0" w:color="auto"/>
              <w:right w:val="single" w:sz="8" w:space="0" w:color="auto"/>
            </w:tcBorders>
          </w:tcPr>
          <w:p w14:paraId="5A37915D" w14:textId="77777777" w:rsidR="00105092" w:rsidRPr="005038A6" w:rsidRDefault="00105092" w:rsidP="00BC5E6B">
            <w:pPr>
              <w:pStyle w:val="TableHead"/>
              <w:rPr>
                <w:rFonts w:eastAsia="Calibri"/>
              </w:rPr>
            </w:pPr>
          </w:p>
        </w:tc>
      </w:tr>
      <w:tr w:rsidR="00105092" w:rsidRPr="005038A6" w14:paraId="045BC62F" w14:textId="77777777" w:rsidTr="000C5A07">
        <w:tc>
          <w:tcPr>
            <w:tcW w:w="1682" w:type="pct"/>
            <w:gridSpan w:val="2"/>
            <w:tcBorders>
              <w:top w:val="single" w:sz="4" w:space="0" w:color="auto"/>
              <w:left w:val="single" w:sz="8" w:space="0" w:color="auto"/>
              <w:bottom w:val="single" w:sz="4" w:space="0" w:color="auto"/>
              <w:right w:val="single" w:sz="4" w:space="0" w:color="auto"/>
            </w:tcBorders>
            <w:shd w:val="clear" w:color="auto" w:fill="auto"/>
          </w:tcPr>
          <w:p w14:paraId="7BADE3E7" w14:textId="77777777" w:rsidR="00105092" w:rsidRPr="005038A6" w:rsidRDefault="00105092" w:rsidP="00BC5E6B">
            <w:pPr>
              <w:pStyle w:val="TableHead"/>
            </w:pPr>
            <w:r w:rsidRPr="005038A6">
              <w:rPr>
                <w:bCs/>
              </w:rPr>
              <w:t xml:space="preserve"> Supply Rep Name</w:t>
            </w:r>
          </w:p>
        </w:tc>
        <w:tc>
          <w:tcPr>
            <w:tcW w:w="1656" w:type="pct"/>
            <w:gridSpan w:val="2"/>
            <w:tcBorders>
              <w:top w:val="single" w:sz="4" w:space="0" w:color="auto"/>
              <w:left w:val="single" w:sz="4" w:space="0" w:color="auto"/>
              <w:bottom w:val="single" w:sz="4" w:space="0" w:color="auto"/>
              <w:right w:val="single" w:sz="4" w:space="0" w:color="auto"/>
            </w:tcBorders>
            <w:shd w:val="clear" w:color="auto" w:fill="auto"/>
          </w:tcPr>
          <w:p w14:paraId="590D0276" w14:textId="77777777" w:rsidR="00105092" w:rsidRPr="005038A6" w:rsidRDefault="00105092" w:rsidP="00BC5E6B">
            <w:pPr>
              <w:pStyle w:val="TableHead"/>
            </w:pPr>
            <w:r w:rsidRPr="005038A6">
              <w:rPr>
                <w:bCs/>
              </w:rPr>
              <w:t xml:space="preserve"> Technician Name/ Date Received</w:t>
            </w:r>
          </w:p>
        </w:tc>
        <w:tc>
          <w:tcPr>
            <w:tcW w:w="1662" w:type="pct"/>
            <w:gridSpan w:val="2"/>
            <w:tcBorders>
              <w:top w:val="single" w:sz="4" w:space="0" w:color="auto"/>
              <w:left w:val="single" w:sz="4" w:space="0" w:color="auto"/>
              <w:bottom w:val="single" w:sz="4" w:space="0" w:color="auto"/>
              <w:right w:val="single" w:sz="8" w:space="0" w:color="auto"/>
            </w:tcBorders>
            <w:shd w:val="clear" w:color="auto" w:fill="auto"/>
          </w:tcPr>
          <w:p w14:paraId="63245849" w14:textId="77777777" w:rsidR="00105092" w:rsidRPr="005038A6" w:rsidRDefault="00105092" w:rsidP="00BC5E6B">
            <w:pPr>
              <w:pStyle w:val="TableHead"/>
            </w:pPr>
            <w:r w:rsidRPr="005038A6">
              <w:rPr>
                <w:bCs/>
              </w:rPr>
              <w:t xml:space="preserve"> Supervisor Approval for High Value Items</w:t>
            </w:r>
          </w:p>
        </w:tc>
      </w:tr>
      <w:tr w:rsidR="00105092" w:rsidRPr="005038A6" w14:paraId="05FBE7A1" w14:textId="77777777" w:rsidTr="000C5A07">
        <w:tc>
          <w:tcPr>
            <w:tcW w:w="1682" w:type="pct"/>
            <w:gridSpan w:val="2"/>
            <w:tcBorders>
              <w:top w:val="single" w:sz="4" w:space="0" w:color="auto"/>
              <w:left w:val="single" w:sz="8" w:space="0" w:color="auto"/>
              <w:bottom w:val="single" w:sz="8" w:space="0" w:color="auto"/>
              <w:right w:val="single" w:sz="4" w:space="0" w:color="auto"/>
            </w:tcBorders>
          </w:tcPr>
          <w:p w14:paraId="4FCEAE7F" w14:textId="77777777" w:rsidR="00105092" w:rsidRPr="005038A6" w:rsidRDefault="00105092" w:rsidP="00BC5E6B">
            <w:pPr>
              <w:pStyle w:val="TableHead"/>
              <w:rPr>
                <w:rFonts w:eastAsia="Calibri"/>
              </w:rPr>
            </w:pPr>
          </w:p>
        </w:tc>
        <w:tc>
          <w:tcPr>
            <w:tcW w:w="1656" w:type="pct"/>
            <w:gridSpan w:val="2"/>
            <w:tcBorders>
              <w:top w:val="single" w:sz="4" w:space="0" w:color="auto"/>
              <w:left w:val="single" w:sz="4" w:space="0" w:color="auto"/>
              <w:bottom w:val="single" w:sz="8" w:space="0" w:color="auto"/>
              <w:right w:val="single" w:sz="4" w:space="0" w:color="auto"/>
            </w:tcBorders>
          </w:tcPr>
          <w:p w14:paraId="47092B88" w14:textId="77777777" w:rsidR="00105092" w:rsidRPr="005038A6" w:rsidRDefault="00105092" w:rsidP="00BC5E6B">
            <w:pPr>
              <w:pStyle w:val="TableHead"/>
              <w:rPr>
                <w:rFonts w:eastAsia="Calibri"/>
              </w:rPr>
            </w:pPr>
          </w:p>
        </w:tc>
        <w:tc>
          <w:tcPr>
            <w:tcW w:w="1662" w:type="pct"/>
            <w:gridSpan w:val="2"/>
            <w:tcBorders>
              <w:top w:val="single" w:sz="4" w:space="0" w:color="auto"/>
              <w:left w:val="single" w:sz="4" w:space="0" w:color="auto"/>
              <w:bottom w:val="single" w:sz="8" w:space="0" w:color="auto"/>
              <w:right w:val="single" w:sz="8" w:space="0" w:color="auto"/>
            </w:tcBorders>
          </w:tcPr>
          <w:p w14:paraId="45D7E1BD" w14:textId="77777777" w:rsidR="00105092" w:rsidRPr="005038A6" w:rsidRDefault="00105092" w:rsidP="00BC5E6B">
            <w:pPr>
              <w:pStyle w:val="TableHead"/>
              <w:rPr>
                <w:rFonts w:eastAsia="Calibri"/>
              </w:rPr>
            </w:pPr>
          </w:p>
        </w:tc>
      </w:tr>
      <w:tr w:rsidR="00105092" w:rsidRPr="005038A6" w14:paraId="6490F607" w14:textId="77777777" w:rsidTr="000C5A07">
        <w:tc>
          <w:tcPr>
            <w:tcW w:w="2493" w:type="pct"/>
            <w:gridSpan w:val="3"/>
            <w:tcBorders>
              <w:top w:val="single" w:sz="8" w:space="0" w:color="auto"/>
              <w:left w:val="single" w:sz="8" w:space="0" w:color="auto"/>
              <w:bottom w:val="single" w:sz="4" w:space="0" w:color="auto"/>
              <w:right w:val="single" w:sz="4" w:space="0" w:color="auto"/>
            </w:tcBorders>
          </w:tcPr>
          <w:p w14:paraId="2BF1C868" w14:textId="77777777" w:rsidR="00105092" w:rsidRPr="005038A6" w:rsidRDefault="00105092" w:rsidP="00BC5E6B">
            <w:pPr>
              <w:pStyle w:val="TableHead"/>
              <w:rPr>
                <w:rFonts w:eastAsia="Calibri"/>
              </w:rPr>
            </w:pPr>
            <w:r>
              <w:t xml:space="preserve"> </w:t>
            </w:r>
            <w:r w:rsidRPr="005038A6">
              <w:t>Customer Signature &amp; Date Completed</w:t>
            </w:r>
          </w:p>
        </w:tc>
        <w:tc>
          <w:tcPr>
            <w:tcW w:w="2507" w:type="pct"/>
            <w:gridSpan w:val="3"/>
            <w:tcBorders>
              <w:top w:val="single" w:sz="8" w:space="0" w:color="auto"/>
              <w:left w:val="single" w:sz="4" w:space="0" w:color="auto"/>
              <w:bottom w:val="single" w:sz="4" w:space="0" w:color="auto"/>
              <w:right w:val="single" w:sz="8" w:space="0" w:color="auto"/>
            </w:tcBorders>
          </w:tcPr>
          <w:p w14:paraId="75A20B1B" w14:textId="77777777" w:rsidR="00105092" w:rsidRPr="005038A6" w:rsidRDefault="00105092" w:rsidP="00BC5E6B">
            <w:pPr>
              <w:pStyle w:val="TableHead"/>
              <w:rPr>
                <w:bCs/>
              </w:rPr>
            </w:pPr>
            <w:r>
              <w:t xml:space="preserve"> </w:t>
            </w:r>
            <w:r w:rsidRPr="005038A6">
              <w:t xml:space="preserve">Customer Rating </w:t>
            </w:r>
          </w:p>
        </w:tc>
      </w:tr>
      <w:tr w:rsidR="00105092" w:rsidRPr="005038A6" w14:paraId="27E47BC7" w14:textId="77777777" w:rsidTr="000C5A07">
        <w:tc>
          <w:tcPr>
            <w:tcW w:w="2493" w:type="pct"/>
            <w:gridSpan w:val="3"/>
            <w:tcBorders>
              <w:top w:val="single" w:sz="4" w:space="0" w:color="auto"/>
              <w:left w:val="single" w:sz="8" w:space="0" w:color="auto"/>
              <w:bottom w:val="single" w:sz="4" w:space="0" w:color="auto"/>
              <w:right w:val="single" w:sz="4" w:space="0" w:color="auto"/>
            </w:tcBorders>
          </w:tcPr>
          <w:p w14:paraId="283B680D" w14:textId="77777777" w:rsidR="00105092" w:rsidRPr="005038A6" w:rsidRDefault="00105092" w:rsidP="00BC5E6B">
            <w:pPr>
              <w:pStyle w:val="TableHead"/>
            </w:pPr>
            <w:r>
              <w:t xml:space="preserve"> x</w:t>
            </w:r>
          </w:p>
        </w:tc>
        <w:tc>
          <w:tcPr>
            <w:tcW w:w="2507" w:type="pct"/>
            <w:gridSpan w:val="3"/>
            <w:tcBorders>
              <w:top w:val="single" w:sz="4" w:space="0" w:color="auto"/>
              <w:left w:val="single" w:sz="4" w:space="0" w:color="auto"/>
              <w:bottom w:val="single" w:sz="4" w:space="0" w:color="auto"/>
              <w:right w:val="single" w:sz="8" w:space="0" w:color="auto"/>
            </w:tcBorders>
          </w:tcPr>
          <w:p w14:paraId="0A1377B8" w14:textId="77777777" w:rsidR="00105092" w:rsidRPr="005038A6" w:rsidRDefault="00105092" w:rsidP="00BC5E6B">
            <w:pPr>
              <w:pStyle w:val="TableHead"/>
            </w:pPr>
          </w:p>
        </w:tc>
      </w:tr>
      <w:tr w:rsidR="00105092" w:rsidRPr="005038A6" w14:paraId="1D32A333" w14:textId="77777777" w:rsidTr="000C5A07">
        <w:tc>
          <w:tcPr>
            <w:tcW w:w="2493" w:type="pct"/>
            <w:gridSpan w:val="3"/>
            <w:tcBorders>
              <w:top w:val="single" w:sz="4" w:space="0" w:color="auto"/>
              <w:left w:val="single" w:sz="8" w:space="0" w:color="auto"/>
              <w:bottom w:val="single" w:sz="4" w:space="0" w:color="auto"/>
              <w:right w:val="single" w:sz="4" w:space="0" w:color="auto"/>
            </w:tcBorders>
          </w:tcPr>
          <w:p w14:paraId="036D4209" w14:textId="77777777" w:rsidR="00105092" w:rsidRPr="005038A6" w:rsidRDefault="00105092" w:rsidP="00BC5E6B">
            <w:pPr>
              <w:pStyle w:val="TableHead"/>
              <w:rPr>
                <w:rFonts w:eastAsia="Calibri"/>
              </w:rPr>
            </w:pPr>
            <w:r>
              <w:t xml:space="preserve"> </w:t>
            </w:r>
            <w:r w:rsidRPr="005038A6">
              <w:t>Technician Signature &amp; Date Completed</w:t>
            </w:r>
          </w:p>
        </w:tc>
        <w:tc>
          <w:tcPr>
            <w:tcW w:w="2507" w:type="pct"/>
            <w:gridSpan w:val="3"/>
            <w:tcBorders>
              <w:top w:val="single" w:sz="4" w:space="0" w:color="auto"/>
              <w:left w:val="single" w:sz="4" w:space="0" w:color="auto"/>
              <w:bottom w:val="single" w:sz="4" w:space="0" w:color="auto"/>
              <w:right w:val="single" w:sz="8" w:space="0" w:color="auto"/>
            </w:tcBorders>
          </w:tcPr>
          <w:p w14:paraId="118B045A" w14:textId="77777777" w:rsidR="00105092" w:rsidRPr="005038A6" w:rsidRDefault="00105092" w:rsidP="00BC5E6B">
            <w:pPr>
              <w:pStyle w:val="TableHead"/>
              <w:rPr>
                <w:rFonts w:eastAsia="Calibri"/>
              </w:rPr>
            </w:pPr>
            <w:r>
              <w:t xml:space="preserve"> </w:t>
            </w:r>
            <w:r w:rsidRPr="005038A6">
              <w:t>Customer Comment</w:t>
            </w:r>
          </w:p>
        </w:tc>
      </w:tr>
      <w:tr w:rsidR="00105092" w:rsidRPr="005038A6" w14:paraId="2DD0BDD3" w14:textId="77777777" w:rsidTr="000C5A07">
        <w:tc>
          <w:tcPr>
            <w:tcW w:w="2493" w:type="pct"/>
            <w:gridSpan w:val="3"/>
            <w:tcBorders>
              <w:top w:val="single" w:sz="4" w:space="0" w:color="auto"/>
              <w:left w:val="single" w:sz="8" w:space="0" w:color="auto"/>
              <w:bottom w:val="single" w:sz="4" w:space="0" w:color="auto"/>
              <w:right w:val="single" w:sz="4" w:space="0" w:color="auto"/>
            </w:tcBorders>
          </w:tcPr>
          <w:p w14:paraId="3AAB9F57" w14:textId="77777777" w:rsidR="00105092" w:rsidRPr="005038A6" w:rsidRDefault="00105092" w:rsidP="00BC5E6B">
            <w:pPr>
              <w:pStyle w:val="TableHead"/>
            </w:pPr>
            <w:r>
              <w:t xml:space="preserve"> x</w:t>
            </w:r>
          </w:p>
        </w:tc>
        <w:tc>
          <w:tcPr>
            <w:tcW w:w="2507" w:type="pct"/>
            <w:gridSpan w:val="3"/>
            <w:tcBorders>
              <w:top w:val="single" w:sz="4" w:space="0" w:color="auto"/>
              <w:left w:val="single" w:sz="4" w:space="0" w:color="auto"/>
              <w:bottom w:val="single" w:sz="4" w:space="0" w:color="auto"/>
              <w:right w:val="single" w:sz="8" w:space="0" w:color="auto"/>
            </w:tcBorders>
          </w:tcPr>
          <w:p w14:paraId="650C8ED7" w14:textId="77777777" w:rsidR="00105092" w:rsidRPr="005038A6" w:rsidRDefault="00105092" w:rsidP="00BC5E6B">
            <w:pPr>
              <w:pStyle w:val="TableHead"/>
            </w:pPr>
          </w:p>
        </w:tc>
      </w:tr>
      <w:tr w:rsidR="00105092" w:rsidRPr="005038A6" w14:paraId="45F70E89" w14:textId="77777777" w:rsidTr="000C5A07">
        <w:tc>
          <w:tcPr>
            <w:tcW w:w="2493" w:type="pct"/>
            <w:gridSpan w:val="3"/>
            <w:tcBorders>
              <w:top w:val="single" w:sz="4" w:space="0" w:color="auto"/>
              <w:left w:val="single" w:sz="8" w:space="0" w:color="auto"/>
              <w:bottom w:val="single" w:sz="4" w:space="0" w:color="auto"/>
              <w:right w:val="single" w:sz="4" w:space="0" w:color="auto"/>
            </w:tcBorders>
          </w:tcPr>
          <w:p w14:paraId="3C0F1AD3" w14:textId="77777777" w:rsidR="00105092" w:rsidRPr="005038A6" w:rsidRDefault="00105092" w:rsidP="00BC5E6B">
            <w:pPr>
              <w:pStyle w:val="TableHead"/>
              <w:rPr>
                <w:rFonts w:eastAsia="Calibri"/>
              </w:rPr>
            </w:pPr>
            <w:r>
              <w:t xml:space="preserve"> </w:t>
            </w:r>
            <w:r w:rsidRPr="005038A6">
              <w:t>QC Inspector Signature &amp; Date Completed</w:t>
            </w:r>
          </w:p>
        </w:tc>
        <w:tc>
          <w:tcPr>
            <w:tcW w:w="2507" w:type="pct"/>
            <w:gridSpan w:val="3"/>
            <w:tcBorders>
              <w:top w:val="single" w:sz="4" w:space="0" w:color="auto"/>
              <w:left w:val="single" w:sz="4" w:space="0" w:color="auto"/>
              <w:bottom w:val="single" w:sz="4" w:space="0" w:color="auto"/>
              <w:right w:val="single" w:sz="8" w:space="0" w:color="auto"/>
            </w:tcBorders>
          </w:tcPr>
          <w:p w14:paraId="2A84DBF5" w14:textId="77777777" w:rsidR="00105092" w:rsidRPr="005038A6" w:rsidRDefault="00105092" w:rsidP="00BC5E6B">
            <w:pPr>
              <w:pStyle w:val="TableHead"/>
              <w:rPr>
                <w:rFonts w:eastAsia="Calibri"/>
              </w:rPr>
            </w:pPr>
            <w:r>
              <w:t xml:space="preserve"> </w:t>
            </w:r>
            <w:r w:rsidRPr="005038A6">
              <w:t>QC Comment</w:t>
            </w:r>
          </w:p>
        </w:tc>
      </w:tr>
      <w:tr w:rsidR="00105092" w:rsidRPr="005038A6" w14:paraId="2A0D3BFB" w14:textId="77777777" w:rsidTr="000C5A07">
        <w:tc>
          <w:tcPr>
            <w:tcW w:w="2493" w:type="pct"/>
            <w:gridSpan w:val="3"/>
            <w:tcBorders>
              <w:top w:val="single" w:sz="4" w:space="0" w:color="auto"/>
              <w:left w:val="single" w:sz="8" w:space="0" w:color="auto"/>
              <w:bottom w:val="single" w:sz="8" w:space="0" w:color="auto"/>
              <w:right w:val="single" w:sz="4" w:space="0" w:color="auto"/>
            </w:tcBorders>
          </w:tcPr>
          <w:p w14:paraId="31F57104" w14:textId="77777777" w:rsidR="00105092" w:rsidRPr="005038A6" w:rsidRDefault="00105092" w:rsidP="00BC5E6B">
            <w:pPr>
              <w:pStyle w:val="TableHead"/>
            </w:pPr>
            <w:r>
              <w:t xml:space="preserve"> x</w:t>
            </w:r>
          </w:p>
        </w:tc>
        <w:tc>
          <w:tcPr>
            <w:tcW w:w="2507" w:type="pct"/>
            <w:gridSpan w:val="3"/>
            <w:tcBorders>
              <w:top w:val="single" w:sz="4" w:space="0" w:color="auto"/>
              <w:left w:val="single" w:sz="4" w:space="0" w:color="auto"/>
              <w:bottom w:val="single" w:sz="8" w:space="0" w:color="auto"/>
              <w:right w:val="single" w:sz="8" w:space="0" w:color="auto"/>
            </w:tcBorders>
          </w:tcPr>
          <w:p w14:paraId="2FFD78BA" w14:textId="77777777" w:rsidR="00105092" w:rsidRPr="005038A6" w:rsidRDefault="00105092" w:rsidP="00BC5E6B">
            <w:pPr>
              <w:pStyle w:val="TableHead"/>
            </w:pPr>
          </w:p>
        </w:tc>
      </w:tr>
    </w:tbl>
    <w:p w14:paraId="58C2DFCD" w14:textId="77777777" w:rsidR="00105092" w:rsidRDefault="00105092" w:rsidP="00105092">
      <w:pPr>
        <w:rPr>
          <w:rFonts w:eastAsia="Calibri"/>
        </w:rPr>
      </w:pPr>
    </w:p>
    <w:tbl>
      <w:tblPr>
        <w:tblStyle w:val="TableGrid"/>
        <w:tblW w:w="5000" w:type="pct"/>
        <w:tblLook w:val="04A0" w:firstRow="1" w:lastRow="0" w:firstColumn="1" w:lastColumn="0" w:noHBand="0" w:noVBand="1"/>
      </w:tblPr>
      <w:tblGrid>
        <w:gridCol w:w="1972"/>
        <w:gridCol w:w="7408"/>
      </w:tblGrid>
      <w:tr w:rsidR="00105092" w14:paraId="22E468E4" w14:textId="77777777" w:rsidTr="000C5A07">
        <w:tc>
          <w:tcPr>
            <w:tcW w:w="5000" w:type="pct"/>
            <w:gridSpan w:val="2"/>
            <w:tcBorders>
              <w:top w:val="single" w:sz="8" w:space="0" w:color="auto"/>
              <w:left w:val="single" w:sz="8" w:space="0" w:color="auto"/>
              <w:bottom w:val="single" w:sz="8" w:space="0" w:color="auto"/>
              <w:right w:val="single" w:sz="8" w:space="0" w:color="auto"/>
            </w:tcBorders>
            <w:shd w:val="clear" w:color="auto" w:fill="auto"/>
          </w:tcPr>
          <w:p w14:paraId="665340A8" w14:textId="77777777" w:rsidR="00105092" w:rsidRPr="00EE574D" w:rsidRDefault="00105092" w:rsidP="00BC5E6B">
            <w:pPr>
              <w:pStyle w:val="TableHead"/>
            </w:pPr>
            <w:r w:rsidRPr="00FC4A57">
              <w:t xml:space="preserve">Event </w:t>
            </w:r>
            <w:r>
              <w:t>Category</w:t>
            </w:r>
            <w:r w:rsidRPr="00EE574D">
              <w:t xml:space="preserve">. </w:t>
            </w:r>
            <w:r w:rsidRPr="00FC4A57">
              <w:t>Event will be categorized into the highest applicable level of one of the following categorie</w:t>
            </w:r>
            <w:r>
              <w:t>s (Pick One)</w:t>
            </w:r>
            <w:r w:rsidRPr="00FC4A57">
              <w:t>:</w:t>
            </w:r>
          </w:p>
        </w:tc>
      </w:tr>
      <w:tr w:rsidR="00105092" w14:paraId="13241204" w14:textId="77777777" w:rsidTr="000C5A07">
        <w:tc>
          <w:tcPr>
            <w:tcW w:w="1051" w:type="pct"/>
            <w:tcBorders>
              <w:top w:val="single" w:sz="8" w:space="0" w:color="auto"/>
              <w:left w:val="single" w:sz="8" w:space="0" w:color="auto"/>
              <w:bottom w:val="single" w:sz="8" w:space="0" w:color="auto"/>
              <w:right w:val="single" w:sz="4" w:space="0" w:color="auto"/>
            </w:tcBorders>
            <w:shd w:val="clear" w:color="auto" w:fill="auto"/>
          </w:tcPr>
          <w:p w14:paraId="2F98AFF9" w14:textId="77777777" w:rsidR="00105092" w:rsidRPr="00EE574D" w:rsidRDefault="00105092" w:rsidP="00BC5E6B">
            <w:pPr>
              <w:pStyle w:val="TableHead"/>
            </w:pPr>
            <w:r>
              <w:t xml:space="preserve"> </w:t>
            </w:r>
            <w:r w:rsidRPr="00EE574D">
              <w:t>Event Category</w:t>
            </w:r>
          </w:p>
        </w:tc>
        <w:tc>
          <w:tcPr>
            <w:tcW w:w="3949" w:type="pct"/>
            <w:tcBorders>
              <w:top w:val="single" w:sz="8" w:space="0" w:color="auto"/>
              <w:left w:val="single" w:sz="4" w:space="0" w:color="auto"/>
              <w:bottom w:val="single" w:sz="8" w:space="0" w:color="auto"/>
              <w:right w:val="single" w:sz="8" w:space="0" w:color="auto"/>
            </w:tcBorders>
            <w:shd w:val="clear" w:color="auto" w:fill="auto"/>
          </w:tcPr>
          <w:p w14:paraId="0FA39F54" w14:textId="77777777" w:rsidR="00105092" w:rsidRPr="00EE574D" w:rsidRDefault="00105092" w:rsidP="00BC5E6B">
            <w:pPr>
              <w:pStyle w:val="TableHead"/>
            </w:pPr>
            <w:r>
              <w:t xml:space="preserve"> Description</w:t>
            </w:r>
          </w:p>
        </w:tc>
      </w:tr>
      <w:tr w:rsidR="00105092" w14:paraId="5A5AEA25" w14:textId="77777777" w:rsidTr="000C5A07">
        <w:tc>
          <w:tcPr>
            <w:tcW w:w="1051" w:type="pct"/>
            <w:tcBorders>
              <w:top w:val="single" w:sz="8" w:space="0" w:color="auto"/>
              <w:left w:val="single" w:sz="8" w:space="0" w:color="auto"/>
              <w:bottom w:val="single" w:sz="4" w:space="0" w:color="auto"/>
              <w:right w:val="single" w:sz="4" w:space="0" w:color="auto"/>
            </w:tcBorders>
            <w:shd w:val="clear" w:color="auto" w:fill="auto"/>
          </w:tcPr>
          <w:p w14:paraId="69D3D547" w14:textId="77777777" w:rsidR="00105092" w:rsidRPr="00EE574D" w:rsidRDefault="00105092" w:rsidP="00BC5E6B">
            <w:pPr>
              <w:pStyle w:val="TableText"/>
            </w:pPr>
            <w:r w:rsidRPr="00EE574D">
              <w:t>One</w:t>
            </w:r>
          </w:p>
        </w:tc>
        <w:tc>
          <w:tcPr>
            <w:tcW w:w="3949" w:type="pct"/>
            <w:tcBorders>
              <w:top w:val="single" w:sz="8" w:space="0" w:color="auto"/>
              <w:left w:val="single" w:sz="4" w:space="0" w:color="auto"/>
              <w:bottom w:val="single" w:sz="4" w:space="0" w:color="auto"/>
              <w:right w:val="single" w:sz="8" w:space="0" w:color="auto"/>
            </w:tcBorders>
            <w:shd w:val="clear" w:color="auto" w:fill="auto"/>
          </w:tcPr>
          <w:p w14:paraId="7EA9FCF9" w14:textId="77777777" w:rsidR="00105092" w:rsidRPr="00EE574D" w:rsidRDefault="00105092" w:rsidP="00BC5E6B">
            <w:pPr>
              <w:pStyle w:val="TableText"/>
            </w:pPr>
            <w:r>
              <w:t xml:space="preserve"> </w:t>
            </w:r>
            <w:r w:rsidRPr="00EE574D">
              <w:t>A</w:t>
            </w:r>
            <w:r>
              <w:t xml:space="preserve">n immediate </w:t>
            </w:r>
            <w:r w:rsidRPr="00EE574D">
              <w:t xml:space="preserve">threat to </w:t>
            </w:r>
            <w:r>
              <w:t xml:space="preserve">patient </w:t>
            </w:r>
            <w:r w:rsidRPr="00EE574D">
              <w:t>life safety</w:t>
            </w:r>
            <w:r>
              <w:t>, hospital staff</w:t>
            </w:r>
            <w:r w:rsidRPr="00EE574D">
              <w:t xml:space="preserve"> or the public</w:t>
            </w:r>
          </w:p>
        </w:tc>
      </w:tr>
      <w:tr w:rsidR="00105092" w14:paraId="21916171" w14:textId="77777777" w:rsidTr="000C5A07">
        <w:tc>
          <w:tcPr>
            <w:tcW w:w="1051" w:type="pct"/>
            <w:tcBorders>
              <w:top w:val="single" w:sz="4" w:space="0" w:color="auto"/>
              <w:left w:val="single" w:sz="8" w:space="0" w:color="auto"/>
              <w:bottom w:val="single" w:sz="4" w:space="0" w:color="auto"/>
              <w:right w:val="single" w:sz="4" w:space="0" w:color="auto"/>
            </w:tcBorders>
            <w:shd w:val="clear" w:color="auto" w:fill="auto"/>
          </w:tcPr>
          <w:p w14:paraId="6CD579DC" w14:textId="77777777" w:rsidR="00105092" w:rsidRPr="00EE574D" w:rsidRDefault="00105092" w:rsidP="00BC5E6B">
            <w:pPr>
              <w:pStyle w:val="TableText"/>
            </w:pPr>
            <w:r w:rsidRPr="00EE574D">
              <w:t>Two</w:t>
            </w:r>
          </w:p>
        </w:tc>
        <w:tc>
          <w:tcPr>
            <w:tcW w:w="3949" w:type="pct"/>
            <w:tcBorders>
              <w:top w:val="single" w:sz="4" w:space="0" w:color="auto"/>
              <w:left w:val="single" w:sz="4" w:space="0" w:color="auto"/>
              <w:bottom w:val="single" w:sz="4" w:space="0" w:color="auto"/>
              <w:right w:val="single" w:sz="8" w:space="0" w:color="auto"/>
            </w:tcBorders>
            <w:shd w:val="clear" w:color="auto" w:fill="auto"/>
          </w:tcPr>
          <w:p w14:paraId="54B0E6C1" w14:textId="77777777" w:rsidR="00105092" w:rsidRPr="00EE574D" w:rsidRDefault="00105092" w:rsidP="00BC5E6B">
            <w:pPr>
              <w:pStyle w:val="TableText"/>
            </w:pPr>
            <w:r>
              <w:t xml:space="preserve"> </w:t>
            </w:r>
            <w:r w:rsidRPr="00EE574D">
              <w:t>A</w:t>
            </w:r>
            <w:r>
              <w:t>n immediate</w:t>
            </w:r>
            <w:r w:rsidRPr="00EE574D">
              <w:t xml:space="preserve"> threat to </w:t>
            </w:r>
            <w:r>
              <w:t>critical hospital</w:t>
            </w:r>
            <w:r w:rsidRPr="00EE574D">
              <w:t xml:space="preserve"> buildings or utilities</w:t>
            </w:r>
          </w:p>
        </w:tc>
      </w:tr>
      <w:tr w:rsidR="00105092" w14:paraId="7B5EE3DC" w14:textId="77777777" w:rsidTr="000C5A07">
        <w:tc>
          <w:tcPr>
            <w:tcW w:w="1051" w:type="pct"/>
            <w:tcBorders>
              <w:top w:val="single" w:sz="4" w:space="0" w:color="auto"/>
              <w:left w:val="single" w:sz="8" w:space="0" w:color="auto"/>
              <w:bottom w:val="single" w:sz="4" w:space="0" w:color="auto"/>
              <w:right w:val="single" w:sz="4" w:space="0" w:color="auto"/>
            </w:tcBorders>
            <w:shd w:val="clear" w:color="auto" w:fill="auto"/>
          </w:tcPr>
          <w:p w14:paraId="6153F208" w14:textId="77777777" w:rsidR="00105092" w:rsidRPr="00EE574D" w:rsidRDefault="00105092" w:rsidP="00BC5E6B">
            <w:pPr>
              <w:pStyle w:val="TableText"/>
            </w:pPr>
            <w:r w:rsidRPr="00EE574D">
              <w:t>Three</w:t>
            </w:r>
          </w:p>
        </w:tc>
        <w:tc>
          <w:tcPr>
            <w:tcW w:w="3949" w:type="pct"/>
            <w:tcBorders>
              <w:top w:val="single" w:sz="4" w:space="0" w:color="auto"/>
              <w:left w:val="single" w:sz="4" w:space="0" w:color="auto"/>
              <w:bottom w:val="single" w:sz="4" w:space="0" w:color="auto"/>
              <w:right w:val="single" w:sz="8" w:space="0" w:color="auto"/>
            </w:tcBorders>
            <w:shd w:val="clear" w:color="auto" w:fill="auto"/>
          </w:tcPr>
          <w:p w14:paraId="6C790FC5" w14:textId="77777777" w:rsidR="00105092" w:rsidRPr="00EE574D" w:rsidRDefault="00105092" w:rsidP="00BC5E6B">
            <w:pPr>
              <w:pStyle w:val="TableText"/>
            </w:pPr>
            <w:r>
              <w:t xml:space="preserve"> </w:t>
            </w:r>
            <w:r w:rsidRPr="00EE574D">
              <w:t xml:space="preserve">A threat to </w:t>
            </w:r>
            <w:r>
              <w:t xml:space="preserve">hospital </w:t>
            </w:r>
            <w:r w:rsidRPr="00EE574D">
              <w:t>computer systems</w:t>
            </w:r>
          </w:p>
        </w:tc>
      </w:tr>
      <w:tr w:rsidR="00105092" w14:paraId="1F9876C0" w14:textId="77777777" w:rsidTr="000C5A07">
        <w:tc>
          <w:tcPr>
            <w:tcW w:w="1051" w:type="pct"/>
            <w:tcBorders>
              <w:top w:val="single" w:sz="4" w:space="0" w:color="auto"/>
              <w:left w:val="single" w:sz="8" w:space="0" w:color="auto"/>
              <w:bottom w:val="single" w:sz="8" w:space="0" w:color="auto"/>
              <w:right w:val="single" w:sz="4" w:space="0" w:color="auto"/>
            </w:tcBorders>
            <w:shd w:val="clear" w:color="auto" w:fill="auto"/>
          </w:tcPr>
          <w:p w14:paraId="02587353" w14:textId="77777777" w:rsidR="00105092" w:rsidRPr="00EE574D" w:rsidRDefault="00105092" w:rsidP="00BC5E6B">
            <w:pPr>
              <w:pStyle w:val="TableText"/>
            </w:pPr>
            <w:r w:rsidRPr="00EE574D">
              <w:t>Four</w:t>
            </w:r>
          </w:p>
        </w:tc>
        <w:tc>
          <w:tcPr>
            <w:tcW w:w="3949" w:type="pct"/>
            <w:tcBorders>
              <w:top w:val="single" w:sz="4" w:space="0" w:color="auto"/>
              <w:left w:val="single" w:sz="4" w:space="0" w:color="auto"/>
              <w:bottom w:val="single" w:sz="8" w:space="0" w:color="auto"/>
              <w:right w:val="single" w:sz="8" w:space="0" w:color="auto"/>
            </w:tcBorders>
            <w:shd w:val="clear" w:color="auto" w:fill="auto"/>
          </w:tcPr>
          <w:p w14:paraId="164CE922" w14:textId="77777777" w:rsidR="00105092" w:rsidRPr="00EE574D" w:rsidRDefault="00105092" w:rsidP="00BC5E6B">
            <w:pPr>
              <w:pStyle w:val="TableText"/>
            </w:pPr>
            <w:r>
              <w:t xml:space="preserve"> </w:t>
            </w:r>
            <w:r w:rsidRPr="00EE574D">
              <w:t xml:space="preserve">A </w:t>
            </w:r>
            <w:r>
              <w:t xml:space="preserve">minor </w:t>
            </w:r>
            <w:r w:rsidRPr="00EE574D">
              <w:t xml:space="preserve">disruption of </w:t>
            </w:r>
            <w:r>
              <w:t>hospital</w:t>
            </w:r>
            <w:r w:rsidRPr="00EE574D">
              <w:t xml:space="preserve"> services</w:t>
            </w:r>
          </w:p>
        </w:tc>
      </w:tr>
    </w:tbl>
    <w:p w14:paraId="37107379" w14:textId="77777777" w:rsidR="00105092" w:rsidRDefault="00105092" w:rsidP="00105092">
      <w:pPr>
        <w:rPr>
          <w:rFonts w:eastAsia="Times New Roman"/>
          <w:b/>
          <w:color w:val="000000"/>
          <w:sz w:val="32"/>
        </w:rPr>
      </w:pPr>
    </w:p>
    <w:p w14:paraId="0D2ACCFD" w14:textId="77777777" w:rsidR="00105092" w:rsidRDefault="00105092" w:rsidP="00105092">
      <w:pPr>
        <w:rPr>
          <w:rFonts w:cstheme="minorHAnsi"/>
        </w:rPr>
      </w:pPr>
      <w:r>
        <w:rPr>
          <w:rFonts w:cstheme="minorHAnsi"/>
        </w:rPr>
        <w:br w:type="page"/>
      </w:r>
    </w:p>
    <w:p w14:paraId="21430295" w14:textId="4908A869" w:rsidR="009D4D31" w:rsidRDefault="009D4D31" w:rsidP="00BC5E6B">
      <w:pPr>
        <w:pStyle w:val="Heading1"/>
      </w:pPr>
      <w:bookmarkStart w:id="7" w:name="_Toc452145042"/>
      <w:r w:rsidRPr="009D4D31">
        <w:lastRenderedPageBreak/>
        <w:t>E</w:t>
      </w:r>
      <w:r w:rsidR="00B27780">
        <w:t>quipment</w:t>
      </w:r>
      <w:r w:rsidRPr="009D4D31">
        <w:t xml:space="preserve"> </w:t>
      </w:r>
      <w:r w:rsidR="00B27780">
        <w:t>or</w:t>
      </w:r>
      <w:r w:rsidRPr="009D4D31">
        <w:t xml:space="preserve"> S</w:t>
      </w:r>
      <w:r w:rsidR="00B27780">
        <w:t>ervice</w:t>
      </w:r>
      <w:r w:rsidRPr="009D4D31">
        <w:t xml:space="preserve"> F</w:t>
      </w:r>
      <w:r w:rsidR="00B27780">
        <w:t>ailure</w:t>
      </w:r>
      <w:r w:rsidRPr="009D4D31">
        <w:t xml:space="preserve"> R</w:t>
      </w:r>
      <w:r w:rsidR="00B27780">
        <w:t>eport</w:t>
      </w:r>
      <w:bookmarkEnd w:id="7"/>
    </w:p>
    <w:p w14:paraId="6C319956" w14:textId="45D4663D" w:rsidR="00B10284" w:rsidRDefault="00B10284" w:rsidP="00324309"/>
    <w:tbl>
      <w:tblPr>
        <w:tblStyle w:val="TableGrid"/>
        <w:tblpPr w:leftFromText="180" w:rightFromText="180" w:vertAnchor="text" w:horzAnchor="margin" w:tblpY="12"/>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6"/>
        <w:gridCol w:w="7234"/>
      </w:tblGrid>
      <w:tr w:rsidR="00B10284" w:rsidRPr="00683E8D" w14:paraId="1AC5F2F0" w14:textId="77777777" w:rsidTr="00861F32">
        <w:tc>
          <w:tcPr>
            <w:tcW w:w="2178" w:type="dxa"/>
          </w:tcPr>
          <w:p w14:paraId="36A5708D" w14:textId="77777777" w:rsidR="00B10284" w:rsidRPr="00683E8D" w:rsidRDefault="00B10284" w:rsidP="00BC5E6B">
            <w:pPr>
              <w:pStyle w:val="TableHead"/>
            </w:pPr>
            <w:r>
              <w:t xml:space="preserve">Form </w:t>
            </w:r>
            <w:r w:rsidRPr="00683E8D">
              <w:t>Description</w:t>
            </w:r>
          </w:p>
        </w:tc>
        <w:tc>
          <w:tcPr>
            <w:tcW w:w="7398" w:type="dxa"/>
          </w:tcPr>
          <w:p w14:paraId="03DB9A95" w14:textId="68010717" w:rsidR="00B10284" w:rsidRPr="00683E8D" w:rsidRDefault="00B10284" w:rsidP="00BC5E6B">
            <w:pPr>
              <w:pStyle w:val="TableText"/>
            </w:pPr>
            <w:r w:rsidRPr="00683E8D">
              <w:t xml:space="preserve">This form </w:t>
            </w:r>
            <w:r>
              <w:t>is used to describe the equipment that failed</w:t>
            </w:r>
            <w:r w:rsidRPr="00683E8D">
              <w:t>.</w:t>
            </w:r>
          </w:p>
        </w:tc>
      </w:tr>
      <w:tr w:rsidR="00B10284" w:rsidRPr="00683E8D" w14:paraId="60455194" w14:textId="77777777" w:rsidTr="00861F32">
        <w:tc>
          <w:tcPr>
            <w:tcW w:w="2178" w:type="dxa"/>
          </w:tcPr>
          <w:p w14:paraId="3705AC7E" w14:textId="77777777" w:rsidR="00B10284" w:rsidRPr="00683E8D" w:rsidRDefault="00B10284" w:rsidP="00BC5E6B">
            <w:pPr>
              <w:pStyle w:val="TableHead"/>
            </w:pPr>
            <w:r w:rsidRPr="00683E8D">
              <w:t>Why it’s needed</w:t>
            </w:r>
          </w:p>
        </w:tc>
        <w:tc>
          <w:tcPr>
            <w:tcW w:w="7398" w:type="dxa"/>
          </w:tcPr>
          <w:p w14:paraId="6FB7264D" w14:textId="565AC714" w:rsidR="00B10284" w:rsidRPr="00683E8D" w:rsidRDefault="00B10284" w:rsidP="00BC5E6B">
            <w:pPr>
              <w:pStyle w:val="TableText"/>
            </w:pPr>
            <w:r w:rsidRPr="00683E8D">
              <w:t xml:space="preserve">The form </w:t>
            </w:r>
            <w:r>
              <w:t>provide</w:t>
            </w:r>
            <w:r w:rsidRPr="00683E8D">
              <w:t xml:space="preserve">s </w:t>
            </w:r>
            <w:r>
              <w:t>a description of the malfunction discovered and the extent of repairs</w:t>
            </w:r>
            <w:r w:rsidR="00D241E8">
              <w:t>.  Useful</w:t>
            </w:r>
            <w:r>
              <w:t xml:space="preserve"> for </w:t>
            </w:r>
            <w:r w:rsidRPr="00683E8D">
              <w:t>preparing after-action report a</w:t>
            </w:r>
            <w:r>
              <w:t>s well as</w:t>
            </w:r>
            <w:r w:rsidRPr="00683E8D">
              <w:t xml:space="preserve"> to identify lessons learned to improve response in future. </w:t>
            </w:r>
          </w:p>
        </w:tc>
      </w:tr>
      <w:tr w:rsidR="00B10284" w:rsidRPr="00683E8D" w14:paraId="798CF486" w14:textId="77777777" w:rsidTr="00861F32">
        <w:tc>
          <w:tcPr>
            <w:tcW w:w="2178" w:type="dxa"/>
          </w:tcPr>
          <w:p w14:paraId="5E579379" w14:textId="77777777" w:rsidR="00B10284" w:rsidRPr="00683E8D" w:rsidRDefault="00B10284" w:rsidP="00BC5E6B">
            <w:pPr>
              <w:pStyle w:val="TableHead"/>
            </w:pPr>
            <w:r w:rsidRPr="00683E8D">
              <w:t>Who fills it out</w:t>
            </w:r>
          </w:p>
        </w:tc>
        <w:tc>
          <w:tcPr>
            <w:tcW w:w="7398" w:type="dxa"/>
          </w:tcPr>
          <w:p w14:paraId="60C17AB2" w14:textId="77777777" w:rsidR="00B10284" w:rsidRPr="00683E8D" w:rsidRDefault="00B10284" w:rsidP="00BC5E6B">
            <w:pPr>
              <w:pStyle w:val="TableText"/>
            </w:pPr>
            <w:r w:rsidRPr="00683E8D">
              <w:t xml:space="preserve">The </w:t>
            </w:r>
            <w:r>
              <w:t>Incident Response Team member responding to the call</w:t>
            </w:r>
            <w:r w:rsidRPr="00683E8D">
              <w:t xml:space="preserve">.  </w:t>
            </w:r>
          </w:p>
        </w:tc>
      </w:tr>
      <w:tr w:rsidR="00B10284" w:rsidRPr="00683E8D" w14:paraId="0EE269F5" w14:textId="77777777" w:rsidTr="00861F32">
        <w:tc>
          <w:tcPr>
            <w:tcW w:w="2178" w:type="dxa"/>
          </w:tcPr>
          <w:p w14:paraId="2F8DAE2B" w14:textId="77777777" w:rsidR="00B10284" w:rsidRPr="00683E8D" w:rsidRDefault="00B10284" w:rsidP="00BC5E6B">
            <w:pPr>
              <w:pStyle w:val="TableHead"/>
            </w:pPr>
            <w:r w:rsidRPr="00683E8D">
              <w:t>How often updated</w:t>
            </w:r>
          </w:p>
        </w:tc>
        <w:tc>
          <w:tcPr>
            <w:tcW w:w="7398" w:type="dxa"/>
          </w:tcPr>
          <w:p w14:paraId="695F7A44" w14:textId="77777777" w:rsidR="00B10284" w:rsidRPr="00683E8D" w:rsidRDefault="00B10284" w:rsidP="00BC5E6B">
            <w:pPr>
              <w:pStyle w:val="TableText"/>
            </w:pPr>
            <w:r w:rsidRPr="00683E8D">
              <w:t xml:space="preserve">Form should </w:t>
            </w:r>
            <w:r>
              <w:t>be updated as new</w:t>
            </w:r>
            <w:r w:rsidRPr="00683E8D">
              <w:t xml:space="preserve"> information</w:t>
            </w:r>
            <w:r>
              <w:t xml:space="preserve"> is learned</w:t>
            </w:r>
            <w:r w:rsidRPr="00683E8D">
              <w:t>.</w:t>
            </w:r>
          </w:p>
        </w:tc>
      </w:tr>
    </w:tbl>
    <w:p w14:paraId="5D308F93" w14:textId="77777777" w:rsidR="00B10284" w:rsidRPr="00324309" w:rsidRDefault="00B10284" w:rsidP="00324309">
      <w:pP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416"/>
        <w:gridCol w:w="1264"/>
        <w:gridCol w:w="1536"/>
        <w:gridCol w:w="358"/>
        <w:gridCol w:w="1596"/>
        <w:gridCol w:w="756"/>
        <w:gridCol w:w="779"/>
        <w:gridCol w:w="1675"/>
      </w:tblGrid>
      <w:tr w:rsidR="009D4D31" w:rsidRPr="005038A6" w14:paraId="63BA798A" w14:textId="77777777" w:rsidTr="000C5A07">
        <w:tc>
          <w:tcPr>
            <w:tcW w:w="754" w:type="pct"/>
            <w:tcBorders>
              <w:top w:val="single" w:sz="8" w:space="0" w:color="auto"/>
              <w:left w:val="single" w:sz="8" w:space="0" w:color="auto"/>
              <w:bottom w:val="single" w:sz="4" w:space="0" w:color="auto"/>
              <w:right w:val="single" w:sz="4" w:space="0" w:color="auto"/>
            </w:tcBorders>
            <w:shd w:val="clear" w:color="auto" w:fill="auto"/>
          </w:tcPr>
          <w:p w14:paraId="426DACE6" w14:textId="77777777" w:rsidR="009D4D31" w:rsidRPr="005038A6" w:rsidRDefault="009D4D31" w:rsidP="00BC5E6B">
            <w:pPr>
              <w:pStyle w:val="TableHead"/>
              <w:rPr>
                <w:rFonts w:eastAsia="Calibri"/>
              </w:rPr>
            </w:pPr>
            <w:r>
              <w:rPr>
                <w:rFonts w:eastAsia="Calibri"/>
              </w:rPr>
              <w:t xml:space="preserve"> </w:t>
            </w:r>
            <w:r w:rsidRPr="005038A6">
              <w:rPr>
                <w:rFonts w:eastAsia="Calibri"/>
              </w:rPr>
              <w:t>Building:</w:t>
            </w:r>
          </w:p>
        </w:tc>
        <w:tc>
          <w:tcPr>
            <w:tcW w:w="1492" w:type="pct"/>
            <w:gridSpan w:val="2"/>
            <w:tcBorders>
              <w:top w:val="single" w:sz="8" w:space="0" w:color="auto"/>
              <w:left w:val="single" w:sz="4" w:space="0" w:color="auto"/>
              <w:bottom w:val="single" w:sz="4" w:space="0" w:color="auto"/>
              <w:right w:val="single" w:sz="4" w:space="0" w:color="auto"/>
            </w:tcBorders>
            <w:shd w:val="clear" w:color="auto" w:fill="auto"/>
          </w:tcPr>
          <w:p w14:paraId="048ED9B0" w14:textId="77777777" w:rsidR="009D4D31" w:rsidRPr="005038A6" w:rsidRDefault="009D4D31" w:rsidP="00BC5E6B">
            <w:pPr>
              <w:pStyle w:val="TableHead"/>
              <w:rPr>
                <w:rFonts w:eastAsia="Calibri"/>
              </w:rPr>
            </w:pPr>
          </w:p>
        </w:tc>
        <w:tc>
          <w:tcPr>
            <w:tcW w:w="1042" w:type="pct"/>
            <w:gridSpan w:val="2"/>
            <w:tcBorders>
              <w:top w:val="single" w:sz="8" w:space="0" w:color="auto"/>
              <w:left w:val="single" w:sz="4" w:space="0" w:color="auto"/>
              <w:bottom w:val="single" w:sz="4" w:space="0" w:color="auto"/>
              <w:right w:val="single" w:sz="4" w:space="0" w:color="auto"/>
            </w:tcBorders>
            <w:shd w:val="clear" w:color="auto" w:fill="auto"/>
          </w:tcPr>
          <w:p w14:paraId="7741D827" w14:textId="77777777" w:rsidR="009D4D31" w:rsidRPr="005038A6" w:rsidRDefault="009D4D31" w:rsidP="00BC5E6B">
            <w:pPr>
              <w:pStyle w:val="TableHead"/>
              <w:rPr>
                <w:rFonts w:eastAsia="Calibri"/>
              </w:rPr>
            </w:pPr>
            <w:r>
              <w:rPr>
                <w:rFonts w:eastAsia="Calibri"/>
              </w:rPr>
              <w:t xml:space="preserve"> </w:t>
            </w:r>
            <w:r w:rsidRPr="005038A6">
              <w:rPr>
                <w:rFonts w:eastAsia="Calibri"/>
              </w:rPr>
              <w:t xml:space="preserve">Date: </w:t>
            </w:r>
          </w:p>
        </w:tc>
        <w:tc>
          <w:tcPr>
            <w:tcW w:w="818" w:type="pct"/>
            <w:gridSpan w:val="2"/>
            <w:tcBorders>
              <w:top w:val="single" w:sz="8" w:space="0" w:color="auto"/>
              <w:left w:val="single" w:sz="4" w:space="0" w:color="auto"/>
              <w:bottom w:val="single" w:sz="4" w:space="0" w:color="auto"/>
              <w:right w:val="single" w:sz="4" w:space="0" w:color="auto"/>
            </w:tcBorders>
            <w:shd w:val="clear" w:color="auto" w:fill="auto"/>
          </w:tcPr>
          <w:p w14:paraId="340E383F" w14:textId="77777777" w:rsidR="009D4D31" w:rsidRPr="005038A6" w:rsidRDefault="009D4D31" w:rsidP="00BC5E6B">
            <w:pPr>
              <w:pStyle w:val="TableHead"/>
              <w:rPr>
                <w:rFonts w:eastAsia="Calibri"/>
              </w:rPr>
            </w:pPr>
            <w:r>
              <w:rPr>
                <w:rFonts w:eastAsia="Calibri"/>
              </w:rPr>
              <w:t xml:space="preserve"> </w:t>
            </w:r>
            <w:r w:rsidRPr="005038A6">
              <w:rPr>
                <w:rFonts w:eastAsia="Calibri"/>
              </w:rPr>
              <w:t>Report No.:</w:t>
            </w:r>
          </w:p>
        </w:tc>
        <w:tc>
          <w:tcPr>
            <w:tcW w:w="894" w:type="pct"/>
            <w:tcBorders>
              <w:top w:val="single" w:sz="8" w:space="0" w:color="auto"/>
              <w:left w:val="single" w:sz="4" w:space="0" w:color="auto"/>
              <w:bottom w:val="single" w:sz="4" w:space="0" w:color="auto"/>
              <w:right w:val="single" w:sz="8" w:space="0" w:color="auto"/>
            </w:tcBorders>
            <w:shd w:val="clear" w:color="auto" w:fill="auto"/>
          </w:tcPr>
          <w:p w14:paraId="209087E7" w14:textId="77777777" w:rsidR="009D4D31" w:rsidRPr="005038A6" w:rsidRDefault="009D4D31" w:rsidP="00A30132">
            <w:pPr>
              <w:rPr>
                <w:rFonts w:ascii="Calibri" w:eastAsia="Calibri" w:hAnsi="Calibri" w:cs="Calibri"/>
              </w:rPr>
            </w:pPr>
          </w:p>
        </w:tc>
      </w:tr>
      <w:tr w:rsidR="009D4D31" w:rsidRPr="005038A6" w14:paraId="502DA2B2" w14:textId="77777777" w:rsidTr="000C5A07">
        <w:trPr>
          <w:trHeight w:val="467"/>
        </w:trPr>
        <w:tc>
          <w:tcPr>
            <w:tcW w:w="2438" w:type="pct"/>
            <w:gridSpan w:val="4"/>
            <w:tcBorders>
              <w:top w:val="single" w:sz="4" w:space="0" w:color="auto"/>
              <w:left w:val="single" w:sz="8" w:space="0" w:color="auto"/>
              <w:bottom w:val="single" w:sz="4" w:space="0" w:color="auto"/>
              <w:right w:val="single" w:sz="4" w:space="0" w:color="auto"/>
            </w:tcBorders>
            <w:shd w:val="clear" w:color="auto" w:fill="auto"/>
          </w:tcPr>
          <w:p w14:paraId="03D58E0F" w14:textId="77777777" w:rsidR="009D4D31" w:rsidRPr="009D4D31" w:rsidRDefault="009D4D31" w:rsidP="00BC5E6B">
            <w:pPr>
              <w:pStyle w:val="TableText"/>
              <w:rPr>
                <w:rFonts w:eastAsia="Calibri"/>
              </w:rPr>
            </w:pPr>
            <w:r w:rsidRPr="009D4D31">
              <w:rPr>
                <w:rFonts w:eastAsia="Calibri"/>
              </w:rPr>
              <w:t xml:space="preserve">Area affected and phenomenon or condition failure:          </w:t>
            </w:r>
          </w:p>
        </w:tc>
        <w:tc>
          <w:tcPr>
            <w:tcW w:w="1254" w:type="pct"/>
            <w:gridSpan w:val="2"/>
            <w:tcBorders>
              <w:top w:val="single" w:sz="4" w:space="0" w:color="auto"/>
              <w:left w:val="single" w:sz="4" w:space="0" w:color="auto"/>
              <w:bottom w:val="single" w:sz="4" w:space="0" w:color="auto"/>
              <w:right w:val="single" w:sz="4" w:space="0" w:color="auto"/>
            </w:tcBorders>
            <w:shd w:val="clear" w:color="auto" w:fill="auto"/>
          </w:tcPr>
          <w:p w14:paraId="32B790A5" w14:textId="77777777" w:rsidR="009D4D31" w:rsidRPr="005038A6" w:rsidRDefault="009D4D31" w:rsidP="00BC5E6B">
            <w:pPr>
              <w:pStyle w:val="TableText"/>
              <w:rPr>
                <w:rFonts w:eastAsia="Calibri"/>
              </w:rPr>
            </w:pPr>
            <w:r>
              <w:rPr>
                <w:rFonts w:eastAsia="Calibri"/>
              </w:rPr>
              <w:t xml:space="preserve"> </w:t>
            </w:r>
            <w:r w:rsidRPr="005038A6">
              <w:rPr>
                <w:rFonts w:eastAsia="Calibri"/>
              </w:rPr>
              <w:t>Partial Failure</w:t>
            </w:r>
            <w:r>
              <w:rPr>
                <w:rFonts w:eastAsia="Calibri"/>
              </w:rPr>
              <w:t xml:space="preserve"> </w:t>
            </w:r>
            <w:sdt>
              <w:sdtPr>
                <w:rPr>
                  <w:rFonts w:eastAsia="Calibri"/>
                </w:rPr>
                <w:id w:val="864494642"/>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c>
          <w:tcPr>
            <w:tcW w:w="1308" w:type="pct"/>
            <w:gridSpan w:val="2"/>
            <w:tcBorders>
              <w:top w:val="single" w:sz="4" w:space="0" w:color="auto"/>
              <w:left w:val="single" w:sz="4" w:space="0" w:color="auto"/>
              <w:bottom w:val="single" w:sz="4" w:space="0" w:color="auto"/>
              <w:right w:val="single" w:sz="8" w:space="0" w:color="auto"/>
            </w:tcBorders>
            <w:shd w:val="clear" w:color="auto" w:fill="auto"/>
          </w:tcPr>
          <w:p w14:paraId="4734D073" w14:textId="77777777" w:rsidR="009D4D31" w:rsidRPr="005038A6" w:rsidRDefault="009D4D31" w:rsidP="00BC5E6B">
            <w:pPr>
              <w:pStyle w:val="TableText"/>
              <w:rPr>
                <w:rFonts w:eastAsia="Calibri"/>
              </w:rPr>
            </w:pPr>
            <w:r>
              <w:rPr>
                <w:rFonts w:eastAsia="Calibri"/>
              </w:rPr>
              <w:t xml:space="preserve"> </w:t>
            </w:r>
            <w:r w:rsidRPr="005038A6">
              <w:rPr>
                <w:rFonts w:eastAsia="Calibri"/>
              </w:rPr>
              <w:t>Complete Failure</w:t>
            </w:r>
            <w:r>
              <w:rPr>
                <w:rFonts w:eastAsia="Calibri"/>
              </w:rPr>
              <w:t xml:space="preserve"> </w:t>
            </w:r>
            <w:sdt>
              <w:sdtPr>
                <w:rPr>
                  <w:rFonts w:eastAsia="Calibri"/>
                </w:rPr>
                <w:id w:val="-494423729"/>
                <w14:checkbox>
                  <w14:checked w14:val="0"/>
                  <w14:checkedState w14:val="2612" w14:font="MS Gothic"/>
                  <w14:uncheckedState w14:val="2610" w14:font="MS Gothic"/>
                </w14:checkbox>
              </w:sdtPr>
              <w:sdtEndPr/>
              <w:sdtContent>
                <w:r w:rsidRPr="005038A6">
                  <w:rPr>
                    <w:rFonts w:ascii="Segoe UI Symbol" w:eastAsia="Calibri" w:hAnsi="Segoe UI Symbol" w:cs="Segoe UI Symbol"/>
                  </w:rPr>
                  <w:t>☐</w:t>
                </w:r>
              </w:sdtContent>
            </w:sdt>
          </w:p>
        </w:tc>
      </w:tr>
      <w:tr w:rsidR="009D4D31" w:rsidRPr="005038A6" w14:paraId="57191A31" w14:textId="77777777" w:rsidTr="000C5A07">
        <w:trPr>
          <w:trHeight w:val="881"/>
        </w:trPr>
        <w:tc>
          <w:tcPr>
            <w:tcW w:w="5000" w:type="pct"/>
            <w:gridSpan w:val="8"/>
            <w:tcBorders>
              <w:top w:val="single" w:sz="4" w:space="0" w:color="auto"/>
              <w:left w:val="single" w:sz="8" w:space="0" w:color="auto"/>
              <w:bottom w:val="single" w:sz="4" w:space="0" w:color="auto"/>
              <w:right w:val="single" w:sz="8" w:space="0" w:color="auto"/>
            </w:tcBorders>
            <w:shd w:val="clear" w:color="auto" w:fill="auto"/>
          </w:tcPr>
          <w:p w14:paraId="01C7551E" w14:textId="77777777" w:rsidR="009D4D31" w:rsidRPr="005038A6" w:rsidRDefault="009D4D31" w:rsidP="00BC5E6B">
            <w:pPr>
              <w:pStyle w:val="TableText"/>
              <w:rPr>
                <w:rFonts w:eastAsia="Calibri"/>
              </w:rPr>
            </w:pPr>
          </w:p>
        </w:tc>
      </w:tr>
      <w:tr w:rsidR="009D4D31" w:rsidRPr="005038A6" w14:paraId="44D755BA" w14:textId="77777777" w:rsidTr="000C5A07">
        <w:tc>
          <w:tcPr>
            <w:tcW w:w="754" w:type="pct"/>
            <w:tcBorders>
              <w:left w:val="single" w:sz="8" w:space="0" w:color="auto"/>
              <w:bottom w:val="single" w:sz="4" w:space="0" w:color="auto"/>
              <w:right w:val="single" w:sz="4" w:space="0" w:color="auto"/>
            </w:tcBorders>
            <w:shd w:val="clear" w:color="auto" w:fill="auto"/>
          </w:tcPr>
          <w:p w14:paraId="790EAFC7" w14:textId="77777777" w:rsidR="009D4D31" w:rsidRPr="00BC5E6B" w:rsidRDefault="009D4D31" w:rsidP="00BC5E6B">
            <w:pPr>
              <w:pStyle w:val="TableText"/>
              <w:rPr>
                <w:rFonts w:eastAsia="Calibri"/>
              </w:rPr>
            </w:pPr>
            <w:r w:rsidRPr="00BC5E6B">
              <w:rPr>
                <w:rFonts w:eastAsia="Calibri"/>
              </w:rPr>
              <w:t>Mode of Discovery:</w:t>
            </w:r>
          </w:p>
        </w:tc>
        <w:tc>
          <w:tcPr>
            <w:tcW w:w="673" w:type="pct"/>
            <w:tcBorders>
              <w:left w:val="single" w:sz="4" w:space="0" w:color="auto"/>
              <w:bottom w:val="single" w:sz="4" w:space="0" w:color="auto"/>
              <w:right w:val="single" w:sz="4" w:space="0" w:color="auto"/>
            </w:tcBorders>
            <w:shd w:val="clear" w:color="auto" w:fill="auto"/>
            <w:vAlign w:val="center"/>
          </w:tcPr>
          <w:p w14:paraId="437A5E4D" w14:textId="77777777" w:rsidR="009D4D31" w:rsidRPr="00BC5E6B" w:rsidRDefault="009D4D31" w:rsidP="00BC5E6B">
            <w:pPr>
              <w:pStyle w:val="TableText"/>
              <w:rPr>
                <w:rFonts w:eastAsia="Calibri"/>
              </w:rPr>
            </w:pPr>
            <w:r w:rsidRPr="00BC5E6B">
              <w:rPr>
                <w:rFonts w:eastAsia="Calibri"/>
              </w:rPr>
              <w:t xml:space="preserve">Alarm  </w:t>
            </w:r>
            <w:sdt>
              <w:sdtPr>
                <w:rPr>
                  <w:rFonts w:eastAsia="Calibri"/>
                </w:rPr>
                <w:id w:val="1790250014"/>
                <w14:checkbox>
                  <w14:checked w14:val="0"/>
                  <w14:checkedState w14:val="2612" w14:font="MS Gothic"/>
                  <w14:uncheckedState w14:val="2610" w14:font="MS Gothic"/>
                </w14:checkbox>
              </w:sdtPr>
              <w:sdtEndPr/>
              <w:sdtContent>
                <w:r w:rsidRPr="00BC5E6B">
                  <w:rPr>
                    <w:rFonts w:ascii="MS Mincho" w:eastAsia="MS Mincho" w:hAnsi="MS Mincho" w:cs="MS Mincho" w:hint="eastAsia"/>
                  </w:rPr>
                  <w:t>☐</w:t>
                </w:r>
              </w:sdtContent>
            </w:sdt>
          </w:p>
        </w:tc>
        <w:tc>
          <w:tcPr>
            <w:tcW w:w="819" w:type="pct"/>
            <w:tcBorders>
              <w:left w:val="single" w:sz="4" w:space="0" w:color="auto"/>
              <w:bottom w:val="single" w:sz="4" w:space="0" w:color="auto"/>
              <w:right w:val="single" w:sz="4" w:space="0" w:color="auto"/>
            </w:tcBorders>
            <w:shd w:val="clear" w:color="auto" w:fill="auto"/>
          </w:tcPr>
          <w:p w14:paraId="4880974C" w14:textId="77777777" w:rsidR="009D4D31" w:rsidRPr="00BC5E6B" w:rsidRDefault="009D4D31" w:rsidP="00BC5E6B">
            <w:pPr>
              <w:pStyle w:val="TableText"/>
              <w:rPr>
                <w:rFonts w:eastAsia="Calibri"/>
              </w:rPr>
            </w:pPr>
            <w:r w:rsidRPr="00BC5E6B">
              <w:rPr>
                <w:rFonts w:eastAsia="Calibri"/>
              </w:rPr>
              <w:t>Rounds/</w:t>
            </w:r>
          </w:p>
          <w:p w14:paraId="08392AF6" w14:textId="77777777" w:rsidR="009D4D31" w:rsidRPr="00BC5E6B" w:rsidRDefault="009D4D31" w:rsidP="00BC5E6B">
            <w:pPr>
              <w:pStyle w:val="TableText"/>
              <w:rPr>
                <w:rFonts w:eastAsia="Calibri"/>
              </w:rPr>
            </w:pPr>
            <w:r w:rsidRPr="00BC5E6B">
              <w:rPr>
                <w:rFonts w:eastAsia="Calibri"/>
              </w:rPr>
              <w:t xml:space="preserve">Inspection  </w:t>
            </w:r>
            <w:sdt>
              <w:sdtPr>
                <w:rPr>
                  <w:rFonts w:eastAsia="Calibri"/>
                </w:rPr>
                <w:id w:val="406738851"/>
                <w14:checkbox>
                  <w14:checked w14:val="0"/>
                  <w14:checkedState w14:val="2612" w14:font="MS Gothic"/>
                  <w14:uncheckedState w14:val="2610" w14:font="MS Gothic"/>
                </w14:checkbox>
              </w:sdtPr>
              <w:sdtEndPr/>
              <w:sdtContent>
                <w:r w:rsidRPr="00BC5E6B">
                  <w:rPr>
                    <w:rFonts w:ascii="MS Mincho" w:eastAsia="MS Mincho" w:hAnsi="MS Mincho" w:cs="MS Mincho" w:hint="eastAsia"/>
                  </w:rPr>
                  <w:t>☐</w:t>
                </w:r>
              </w:sdtContent>
            </w:sdt>
          </w:p>
        </w:tc>
        <w:tc>
          <w:tcPr>
            <w:tcW w:w="1042" w:type="pct"/>
            <w:gridSpan w:val="2"/>
            <w:tcBorders>
              <w:left w:val="single" w:sz="4" w:space="0" w:color="auto"/>
              <w:bottom w:val="single" w:sz="4" w:space="0" w:color="auto"/>
              <w:right w:val="single" w:sz="4" w:space="0" w:color="auto"/>
            </w:tcBorders>
            <w:shd w:val="clear" w:color="auto" w:fill="auto"/>
          </w:tcPr>
          <w:p w14:paraId="1431C582" w14:textId="77777777" w:rsidR="009D4D31" w:rsidRPr="00BC5E6B" w:rsidRDefault="009D4D31" w:rsidP="00BC5E6B">
            <w:pPr>
              <w:pStyle w:val="TableText"/>
              <w:rPr>
                <w:rFonts w:eastAsia="Calibri"/>
              </w:rPr>
            </w:pPr>
            <w:r w:rsidRPr="00BC5E6B">
              <w:rPr>
                <w:rFonts w:eastAsia="Calibri"/>
              </w:rPr>
              <w:t xml:space="preserve">Abnormal Equip Operation    </w:t>
            </w:r>
            <w:sdt>
              <w:sdtPr>
                <w:rPr>
                  <w:rFonts w:eastAsia="Calibri"/>
                </w:rPr>
                <w:id w:val="1743832424"/>
                <w14:checkbox>
                  <w14:checked w14:val="0"/>
                  <w14:checkedState w14:val="2612" w14:font="MS Gothic"/>
                  <w14:uncheckedState w14:val="2610" w14:font="MS Gothic"/>
                </w14:checkbox>
              </w:sdtPr>
              <w:sdtEndPr/>
              <w:sdtContent>
                <w:r w:rsidRPr="00BC5E6B">
                  <w:rPr>
                    <w:rFonts w:ascii="MS Mincho" w:eastAsia="MS Mincho" w:hAnsi="MS Mincho" w:cs="MS Mincho" w:hint="eastAsia"/>
                  </w:rPr>
                  <w:t>☐</w:t>
                </w:r>
              </w:sdtContent>
            </w:sdt>
          </w:p>
        </w:tc>
        <w:tc>
          <w:tcPr>
            <w:tcW w:w="818" w:type="pct"/>
            <w:gridSpan w:val="2"/>
            <w:tcBorders>
              <w:left w:val="single" w:sz="4" w:space="0" w:color="auto"/>
              <w:bottom w:val="single" w:sz="4" w:space="0" w:color="auto"/>
              <w:right w:val="single" w:sz="4" w:space="0" w:color="auto"/>
            </w:tcBorders>
            <w:shd w:val="clear" w:color="auto" w:fill="auto"/>
          </w:tcPr>
          <w:p w14:paraId="5472D129" w14:textId="6C49C42B" w:rsidR="009D4D31" w:rsidRPr="00BC5E6B" w:rsidRDefault="00CB47B0" w:rsidP="00BC5E6B">
            <w:pPr>
              <w:pStyle w:val="TableText"/>
              <w:rPr>
                <w:rFonts w:eastAsia="Calibri"/>
              </w:rPr>
            </w:pPr>
            <w:r w:rsidRPr="00BC5E6B">
              <w:rPr>
                <w:rFonts w:eastAsia="Calibri"/>
              </w:rPr>
              <w:t>Medical Staff</w:t>
            </w:r>
            <w:r w:rsidR="009D4D31" w:rsidRPr="00BC5E6B">
              <w:rPr>
                <w:rFonts w:eastAsia="Calibri"/>
              </w:rPr>
              <w:t xml:space="preserve"> Complaint  </w:t>
            </w:r>
            <w:sdt>
              <w:sdtPr>
                <w:rPr>
                  <w:rFonts w:eastAsia="Calibri"/>
                </w:rPr>
                <w:id w:val="-1793428434"/>
                <w14:checkbox>
                  <w14:checked w14:val="0"/>
                  <w14:checkedState w14:val="2612" w14:font="MS Gothic"/>
                  <w14:uncheckedState w14:val="2610" w14:font="MS Gothic"/>
                </w14:checkbox>
              </w:sdtPr>
              <w:sdtEndPr/>
              <w:sdtContent>
                <w:r w:rsidR="009D4D31" w:rsidRPr="00BC5E6B">
                  <w:rPr>
                    <w:rFonts w:ascii="MS Mincho" w:eastAsia="MS Mincho" w:hAnsi="MS Mincho" w:cs="MS Mincho" w:hint="eastAsia"/>
                  </w:rPr>
                  <w:t>☐</w:t>
                </w:r>
              </w:sdtContent>
            </w:sdt>
          </w:p>
        </w:tc>
        <w:tc>
          <w:tcPr>
            <w:tcW w:w="894" w:type="pct"/>
            <w:tcBorders>
              <w:left w:val="single" w:sz="4" w:space="0" w:color="auto"/>
              <w:bottom w:val="single" w:sz="4" w:space="0" w:color="auto"/>
              <w:right w:val="single" w:sz="8" w:space="0" w:color="auto"/>
            </w:tcBorders>
            <w:shd w:val="clear" w:color="auto" w:fill="auto"/>
          </w:tcPr>
          <w:p w14:paraId="53CEEFEE" w14:textId="424578A6" w:rsidR="009D4D31" w:rsidRPr="00BC5E6B" w:rsidRDefault="009D4D31" w:rsidP="00BC5E6B">
            <w:pPr>
              <w:pStyle w:val="TableText"/>
              <w:rPr>
                <w:rFonts w:eastAsia="Calibri"/>
              </w:rPr>
            </w:pPr>
            <w:r w:rsidRPr="00BC5E6B">
              <w:rPr>
                <w:rFonts w:eastAsia="Calibri"/>
              </w:rPr>
              <w:t xml:space="preserve">Preventive Maintenance </w:t>
            </w:r>
            <w:sdt>
              <w:sdtPr>
                <w:rPr>
                  <w:rFonts w:eastAsia="Calibri"/>
                </w:rPr>
                <w:id w:val="1985803414"/>
                <w14:checkbox>
                  <w14:checked w14:val="1"/>
                  <w14:checkedState w14:val="2612" w14:font="MS Gothic"/>
                  <w14:uncheckedState w14:val="2610" w14:font="MS Gothic"/>
                </w14:checkbox>
              </w:sdtPr>
              <w:sdtEndPr/>
              <w:sdtContent>
                <w:r w:rsidR="00BC5E6B" w:rsidRPr="00BC5E6B">
                  <w:rPr>
                    <w:rFonts w:eastAsia="MS Gothic" w:hint="eastAsia"/>
                  </w:rPr>
                  <w:t>☒</w:t>
                </w:r>
              </w:sdtContent>
            </w:sdt>
          </w:p>
        </w:tc>
      </w:tr>
      <w:tr w:rsidR="009D4D31" w:rsidRPr="005038A6" w14:paraId="760841A0" w14:textId="77777777" w:rsidTr="000C5A07">
        <w:tc>
          <w:tcPr>
            <w:tcW w:w="5000" w:type="pct"/>
            <w:gridSpan w:val="8"/>
            <w:tcBorders>
              <w:left w:val="single" w:sz="8" w:space="0" w:color="auto"/>
              <w:bottom w:val="nil"/>
              <w:right w:val="single" w:sz="8" w:space="0" w:color="auto"/>
            </w:tcBorders>
            <w:shd w:val="clear" w:color="auto" w:fill="auto"/>
          </w:tcPr>
          <w:p w14:paraId="1400995D" w14:textId="77777777" w:rsidR="009D4D31" w:rsidRPr="009D4D31" w:rsidRDefault="009D4D31" w:rsidP="00BC5E6B">
            <w:pPr>
              <w:pStyle w:val="TableText"/>
              <w:rPr>
                <w:rFonts w:eastAsia="Calibri"/>
              </w:rPr>
            </w:pPr>
            <w:r w:rsidRPr="009D4D31">
              <w:rPr>
                <w:rFonts w:eastAsia="Calibri"/>
              </w:rPr>
              <w:t xml:space="preserve"> Description of equipment or services that failed:</w:t>
            </w:r>
          </w:p>
        </w:tc>
      </w:tr>
      <w:tr w:rsidR="009D4D31" w:rsidRPr="005038A6" w14:paraId="3530E4E3" w14:textId="77777777" w:rsidTr="000C5A07">
        <w:trPr>
          <w:trHeight w:val="1134"/>
        </w:trPr>
        <w:tc>
          <w:tcPr>
            <w:tcW w:w="5000" w:type="pct"/>
            <w:gridSpan w:val="8"/>
            <w:tcBorders>
              <w:top w:val="nil"/>
              <w:left w:val="single" w:sz="8" w:space="0" w:color="auto"/>
              <w:bottom w:val="single" w:sz="4" w:space="0" w:color="auto"/>
              <w:right w:val="single" w:sz="8" w:space="0" w:color="auto"/>
            </w:tcBorders>
            <w:shd w:val="clear" w:color="auto" w:fill="auto"/>
          </w:tcPr>
          <w:p w14:paraId="35CA83D9" w14:textId="77777777" w:rsidR="009D4D31" w:rsidRPr="005038A6" w:rsidRDefault="009D4D31" w:rsidP="00BC5E6B">
            <w:pPr>
              <w:pStyle w:val="TableText"/>
              <w:rPr>
                <w:rFonts w:eastAsia="Calibri"/>
              </w:rPr>
            </w:pPr>
          </w:p>
        </w:tc>
      </w:tr>
      <w:tr w:rsidR="009D4D31" w:rsidRPr="005038A6" w14:paraId="685CC569" w14:textId="77777777" w:rsidTr="000C5A07">
        <w:tc>
          <w:tcPr>
            <w:tcW w:w="5000" w:type="pct"/>
            <w:gridSpan w:val="8"/>
            <w:tcBorders>
              <w:left w:val="single" w:sz="8" w:space="0" w:color="auto"/>
              <w:bottom w:val="nil"/>
              <w:right w:val="single" w:sz="8" w:space="0" w:color="auto"/>
            </w:tcBorders>
            <w:shd w:val="clear" w:color="auto" w:fill="auto"/>
            <w:vAlign w:val="center"/>
          </w:tcPr>
          <w:p w14:paraId="2FC9B620" w14:textId="77777777" w:rsidR="009D4D31" w:rsidRPr="009D4D31" w:rsidRDefault="009D4D31" w:rsidP="00BC5E6B">
            <w:pPr>
              <w:pStyle w:val="TableText"/>
              <w:rPr>
                <w:rFonts w:eastAsia="Calibri"/>
              </w:rPr>
            </w:pPr>
            <w:r w:rsidRPr="009D4D31">
              <w:rPr>
                <w:rFonts w:eastAsia="Calibri"/>
              </w:rPr>
              <w:t xml:space="preserve"> Emergency or temporary measures and containment actions:</w:t>
            </w:r>
          </w:p>
        </w:tc>
      </w:tr>
      <w:tr w:rsidR="009D4D31" w:rsidRPr="005038A6" w14:paraId="1EE8A178" w14:textId="77777777" w:rsidTr="000C5A07">
        <w:trPr>
          <w:trHeight w:val="1134"/>
        </w:trPr>
        <w:tc>
          <w:tcPr>
            <w:tcW w:w="5000" w:type="pct"/>
            <w:gridSpan w:val="8"/>
            <w:tcBorders>
              <w:top w:val="nil"/>
              <w:left w:val="single" w:sz="8" w:space="0" w:color="auto"/>
              <w:bottom w:val="single" w:sz="4" w:space="0" w:color="auto"/>
              <w:right w:val="single" w:sz="8" w:space="0" w:color="auto"/>
            </w:tcBorders>
            <w:shd w:val="clear" w:color="auto" w:fill="auto"/>
          </w:tcPr>
          <w:p w14:paraId="4A0E3A8A" w14:textId="77777777" w:rsidR="009D4D31" w:rsidRPr="009D4D31" w:rsidRDefault="009D4D31" w:rsidP="00BC5E6B">
            <w:pPr>
              <w:pStyle w:val="TableText"/>
              <w:rPr>
                <w:rFonts w:eastAsia="Calibri"/>
              </w:rPr>
            </w:pPr>
          </w:p>
        </w:tc>
      </w:tr>
      <w:tr w:rsidR="009D4D31" w:rsidRPr="005038A6" w14:paraId="256AA372" w14:textId="77777777" w:rsidTr="000C5A07">
        <w:tc>
          <w:tcPr>
            <w:tcW w:w="5000" w:type="pct"/>
            <w:gridSpan w:val="8"/>
            <w:tcBorders>
              <w:left w:val="single" w:sz="8" w:space="0" w:color="auto"/>
              <w:bottom w:val="nil"/>
              <w:right w:val="single" w:sz="8" w:space="0" w:color="auto"/>
            </w:tcBorders>
            <w:shd w:val="clear" w:color="auto" w:fill="auto"/>
            <w:vAlign w:val="center"/>
          </w:tcPr>
          <w:p w14:paraId="5D872A32" w14:textId="77777777" w:rsidR="009D4D31" w:rsidRPr="009D4D31" w:rsidRDefault="009D4D31" w:rsidP="00BC5E6B">
            <w:pPr>
              <w:pStyle w:val="TableText"/>
              <w:rPr>
                <w:rFonts w:eastAsia="Calibri"/>
              </w:rPr>
            </w:pPr>
            <w:r w:rsidRPr="009D4D31">
              <w:rPr>
                <w:rFonts w:eastAsia="Calibri"/>
              </w:rPr>
              <w:t xml:space="preserve"> Final or subsequent repairs:</w:t>
            </w:r>
          </w:p>
        </w:tc>
      </w:tr>
      <w:tr w:rsidR="009D4D31" w:rsidRPr="005038A6" w14:paraId="1CA152E3" w14:textId="77777777" w:rsidTr="000C5A07">
        <w:trPr>
          <w:trHeight w:val="848"/>
        </w:trPr>
        <w:tc>
          <w:tcPr>
            <w:tcW w:w="5000" w:type="pct"/>
            <w:gridSpan w:val="8"/>
            <w:tcBorders>
              <w:top w:val="nil"/>
              <w:left w:val="single" w:sz="8" w:space="0" w:color="auto"/>
              <w:bottom w:val="single" w:sz="4" w:space="0" w:color="auto"/>
              <w:right w:val="single" w:sz="8" w:space="0" w:color="auto"/>
            </w:tcBorders>
            <w:shd w:val="clear" w:color="auto" w:fill="auto"/>
          </w:tcPr>
          <w:p w14:paraId="070D19BE" w14:textId="77777777" w:rsidR="009D4D31" w:rsidRPr="009D4D31" w:rsidRDefault="009D4D31" w:rsidP="00BC5E6B">
            <w:pPr>
              <w:pStyle w:val="TableText"/>
              <w:rPr>
                <w:rFonts w:eastAsia="Calibri"/>
              </w:rPr>
            </w:pPr>
          </w:p>
        </w:tc>
      </w:tr>
      <w:tr w:rsidR="009D4D31" w:rsidRPr="005038A6" w14:paraId="5A283237" w14:textId="77777777" w:rsidTr="000C5A07">
        <w:tc>
          <w:tcPr>
            <w:tcW w:w="1428" w:type="pct"/>
            <w:gridSpan w:val="2"/>
            <w:tcBorders>
              <w:top w:val="single" w:sz="4" w:space="0" w:color="auto"/>
              <w:left w:val="single" w:sz="8" w:space="0" w:color="auto"/>
              <w:bottom w:val="single" w:sz="4" w:space="0" w:color="auto"/>
              <w:right w:val="single" w:sz="4" w:space="0" w:color="auto"/>
            </w:tcBorders>
            <w:shd w:val="clear" w:color="auto" w:fill="auto"/>
          </w:tcPr>
          <w:p w14:paraId="73F57F2A" w14:textId="77777777" w:rsidR="009D4D31" w:rsidRPr="009D4D31" w:rsidRDefault="009D4D31" w:rsidP="00BC5E6B">
            <w:pPr>
              <w:pStyle w:val="TableText"/>
              <w:rPr>
                <w:rFonts w:eastAsia="Calibri"/>
              </w:rPr>
            </w:pPr>
            <w:r w:rsidRPr="009D4D31">
              <w:rPr>
                <w:rFonts w:eastAsia="Calibri"/>
              </w:rPr>
              <w:t xml:space="preserve"> Repaired by:</w:t>
            </w:r>
          </w:p>
        </w:tc>
        <w:tc>
          <w:tcPr>
            <w:tcW w:w="3572" w:type="pct"/>
            <w:gridSpan w:val="6"/>
            <w:tcBorders>
              <w:top w:val="single" w:sz="4" w:space="0" w:color="auto"/>
              <w:left w:val="single" w:sz="4" w:space="0" w:color="auto"/>
              <w:bottom w:val="single" w:sz="4" w:space="0" w:color="auto"/>
              <w:right w:val="single" w:sz="8" w:space="0" w:color="auto"/>
            </w:tcBorders>
            <w:shd w:val="clear" w:color="auto" w:fill="auto"/>
          </w:tcPr>
          <w:p w14:paraId="2C1C7102" w14:textId="77777777" w:rsidR="009D4D31" w:rsidRPr="005038A6" w:rsidRDefault="009D4D31" w:rsidP="00BC5E6B">
            <w:pPr>
              <w:pStyle w:val="TableText"/>
              <w:rPr>
                <w:rFonts w:eastAsia="Calibri"/>
              </w:rPr>
            </w:pPr>
          </w:p>
        </w:tc>
      </w:tr>
      <w:tr w:rsidR="009D4D31" w:rsidRPr="005038A6" w14:paraId="43369A6F" w14:textId="77777777" w:rsidTr="000C5A07">
        <w:tc>
          <w:tcPr>
            <w:tcW w:w="754" w:type="pct"/>
            <w:tcBorders>
              <w:top w:val="single" w:sz="4" w:space="0" w:color="auto"/>
              <w:left w:val="single" w:sz="8" w:space="0" w:color="auto"/>
              <w:bottom w:val="nil"/>
              <w:right w:val="nil"/>
            </w:tcBorders>
            <w:shd w:val="clear" w:color="auto" w:fill="auto"/>
          </w:tcPr>
          <w:p w14:paraId="531B55AD" w14:textId="77777777" w:rsidR="009D4D31" w:rsidRPr="009D4D31" w:rsidRDefault="009D4D31" w:rsidP="00BC5E6B">
            <w:pPr>
              <w:pStyle w:val="TableText"/>
              <w:rPr>
                <w:rFonts w:eastAsia="Calibri"/>
              </w:rPr>
            </w:pPr>
            <w:r w:rsidRPr="009D4D31">
              <w:rPr>
                <w:rFonts w:eastAsia="Calibri"/>
              </w:rPr>
              <w:t xml:space="preserve"> Defect:                                      </w:t>
            </w:r>
          </w:p>
        </w:tc>
        <w:tc>
          <w:tcPr>
            <w:tcW w:w="673" w:type="pct"/>
            <w:tcBorders>
              <w:top w:val="single" w:sz="4" w:space="0" w:color="auto"/>
              <w:left w:val="nil"/>
              <w:bottom w:val="nil"/>
              <w:right w:val="nil"/>
            </w:tcBorders>
            <w:shd w:val="clear" w:color="auto" w:fill="auto"/>
          </w:tcPr>
          <w:p w14:paraId="5AB2A4B0" w14:textId="77777777" w:rsidR="009D4D31" w:rsidRPr="00D020F2" w:rsidRDefault="009D4D31" w:rsidP="00BC5E6B">
            <w:pPr>
              <w:pStyle w:val="TableText"/>
              <w:rPr>
                <w:rFonts w:eastAsia="Calibri"/>
              </w:rPr>
            </w:pPr>
            <w:r w:rsidRPr="00D020F2">
              <w:rPr>
                <w:rFonts w:eastAsia="Calibri"/>
              </w:rPr>
              <w:t xml:space="preserve">Open  </w:t>
            </w:r>
            <w:sdt>
              <w:sdtPr>
                <w:rPr>
                  <w:rFonts w:eastAsia="Calibri"/>
                </w:rPr>
                <w:id w:val="-1985697644"/>
                <w14:checkbox>
                  <w14:checked w14:val="0"/>
                  <w14:checkedState w14:val="2612" w14:font="MS Gothic"/>
                  <w14:uncheckedState w14:val="2610" w14:font="MS Gothic"/>
                </w14:checkbox>
              </w:sdtPr>
              <w:sdtEndPr/>
              <w:sdtContent>
                <w:r w:rsidRPr="00D020F2">
                  <w:rPr>
                    <w:rFonts w:ascii="Segoe UI Symbol" w:eastAsia="Calibri" w:hAnsi="Segoe UI Symbol" w:cs="Segoe UI Symbol"/>
                  </w:rPr>
                  <w:t>☐</w:t>
                </w:r>
              </w:sdtContent>
            </w:sdt>
            <w:r w:rsidRPr="00D020F2">
              <w:rPr>
                <w:rFonts w:eastAsia="Calibri"/>
              </w:rPr>
              <w:t xml:space="preserve">        </w:t>
            </w:r>
          </w:p>
        </w:tc>
        <w:tc>
          <w:tcPr>
            <w:tcW w:w="3572" w:type="pct"/>
            <w:gridSpan w:val="6"/>
            <w:tcBorders>
              <w:top w:val="single" w:sz="4" w:space="0" w:color="auto"/>
              <w:left w:val="nil"/>
              <w:bottom w:val="nil"/>
              <w:right w:val="single" w:sz="8" w:space="0" w:color="auto"/>
            </w:tcBorders>
            <w:shd w:val="clear" w:color="auto" w:fill="auto"/>
          </w:tcPr>
          <w:p w14:paraId="1264E1C9" w14:textId="77777777" w:rsidR="009D4D31" w:rsidRPr="00D020F2" w:rsidRDefault="009D4D31" w:rsidP="00BC5E6B">
            <w:pPr>
              <w:pStyle w:val="TableText"/>
              <w:rPr>
                <w:rFonts w:eastAsia="Calibri"/>
              </w:rPr>
            </w:pPr>
            <w:r w:rsidRPr="00D020F2">
              <w:rPr>
                <w:rFonts w:eastAsia="Calibri"/>
              </w:rPr>
              <w:t xml:space="preserve">Closed </w:t>
            </w:r>
            <w:sdt>
              <w:sdtPr>
                <w:rPr>
                  <w:rFonts w:eastAsia="Calibri"/>
                </w:rPr>
                <w:id w:val="-1969343184"/>
                <w14:checkbox>
                  <w14:checked w14:val="0"/>
                  <w14:checkedState w14:val="2612" w14:font="MS Gothic"/>
                  <w14:uncheckedState w14:val="2610" w14:font="MS Gothic"/>
                </w14:checkbox>
              </w:sdtPr>
              <w:sdtEndPr/>
              <w:sdtContent>
                <w:r w:rsidRPr="00D020F2">
                  <w:rPr>
                    <w:rFonts w:ascii="Segoe UI Symbol" w:eastAsia="Calibri" w:hAnsi="Segoe UI Symbol" w:cs="Segoe UI Symbol"/>
                  </w:rPr>
                  <w:t>☐</w:t>
                </w:r>
              </w:sdtContent>
            </w:sdt>
          </w:p>
        </w:tc>
      </w:tr>
      <w:tr w:rsidR="009D4D31" w:rsidRPr="005038A6" w14:paraId="52B66241" w14:textId="77777777" w:rsidTr="000C5A07">
        <w:tc>
          <w:tcPr>
            <w:tcW w:w="5000" w:type="pct"/>
            <w:gridSpan w:val="8"/>
            <w:tcBorders>
              <w:top w:val="nil"/>
              <w:left w:val="single" w:sz="8" w:space="0" w:color="auto"/>
              <w:bottom w:val="single" w:sz="4" w:space="0" w:color="auto"/>
              <w:right w:val="single" w:sz="8" w:space="0" w:color="auto"/>
            </w:tcBorders>
            <w:shd w:val="clear" w:color="auto" w:fill="auto"/>
          </w:tcPr>
          <w:p w14:paraId="20CF79EE" w14:textId="77777777" w:rsidR="009D4D31" w:rsidRDefault="009D4D31" w:rsidP="00BC5E6B">
            <w:pPr>
              <w:pStyle w:val="TableText"/>
              <w:rPr>
                <w:rFonts w:eastAsia="Calibri"/>
              </w:rPr>
            </w:pPr>
          </w:p>
          <w:p w14:paraId="52855EA0" w14:textId="77777777" w:rsidR="009D4D31" w:rsidRDefault="009D4D31" w:rsidP="00BC5E6B">
            <w:pPr>
              <w:pStyle w:val="TableText"/>
              <w:rPr>
                <w:rFonts w:eastAsia="Calibri"/>
              </w:rPr>
            </w:pPr>
          </w:p>
          <w:p w14:paraId="618BFEAF" w14:textId="77777777" w:rsidR="009D4D31" w:rsidRPr="005038A6" w:rsidRDefault="009D4D31" w:rsidP="00BC5E6B">
            <w:pPr>
              <w:pStyle w:val="TableText"/>
              <w:rPr>
                <w:rFonts w:eastAsia="Calibri"/>
              </w:rPr>
            </w:pPr>
          </w:p>
        </w:tc>
      </w:tr>
      <w:tr w:rsidR="009D4D31" w:rsidRPr="005038A6" w14:paraId="038ED234" w14:textId="77777777" w:rsidTr="000C5A07">
        <w:tc>
          <w:tcPr>
            <w:tcW w:w="5000" w:type="pct"/>
            <w:gridSpan w:val="8"/>
            <w:tcBorders>
              <w:left w:val="single" w:sz="8" w:space="0" w:color="auto"/>
              <w:bottom w:val="nil"/>
              <w:right w:val="single" w:sz="8" w:space="0" w:color="auto"/>
            </w:tcBorders>
            <w:shd w:val="clear" w:color="auto" w:fill="auto"/>
          </w:tcPr>
          <w:p w14:paraId="39E439EB" w14:textId="77777777" w:rsidR="009D4D31" w:rsidRPr="009D4D31" w:rsidRDefault="009D4D31" w:rsidP="00BC5E6B">
            <w:pPr>
              <w:pStyle w:val="TableText"/>
              <w:rPr>
                <w:rFonts w:eastAsia="Calibri"/>
              </w:rPr>
            </w:pPr>
            <w:r>
              <w:rPr>
                <w:rFonts w:eastAsia="Calibri"/>
                <w:b/>
              </w:rPr>
              <w:lastRenderedPageBreak/>
              <w:t xml:space="preserve"> </w:t>
            </w:r>
            <w:r w:rsidRPr="009D4D31">
              <w:rPr>
                <w:rFonts w:eastAsia="Calibri"/>
              </w:rPr>
              <w:t xml:space="preserve">Remedial Action Required:               </w:t>
            </w:r>
          </w:p>
        </w:tc>
      </w:tr>
      <w:tr w:rsidR="009D4D31" w:rsidRPr="005038A6" w14:paraId="69056B18" w14:textId="77777777" w:rsidTr="000C5A07">
        <w:tc>
          <w:tcPr>
            <w:tcW w:w="754" w:type="pct"/>
            <w:tcBorders>
              <w:top w:val="nil"/>
              <w:left w:val="single" w:sz="8" w:space="0" w:color="auto"/>
              <w:bottom w:val="single" w:sz="8" w:space="0" w:color="auto"/>
              <w:right w:val="nil"/>
            </w:tcBorders>
            <w:shd w:val="clear" w:color="auto" w:fill="auto"/>
          </w:tcPr>
          <w:p w14:paraId="1922C299" w14:textId="77777777" w:rsidR="009D4D31" w:rsidRPr="005038A6" w:rsidRDefault="009D4D31" w:rsidP="00BC5E6B">
            <w:pPr>
              <w:pStyle w:val="TableText"/>
              <w:rPr>
                <w:rFonts w:eastAsia="Calibri"/>
              </w:rPr>
            </w:pPr>
          </w:p>
        </w:tc>
        <w:tc>
          <w:tcPr>
            <w:tcW w:w="4246" w:type="pct"/>
            <w:gridSpan w:val="7"/>
            <w:tcBorders>
              <w:top w:val="nil"/>
              <w:left w:val="nil"/>
              <w:bottom w:val="single" w:sz="8" w:space="0" w:color="auto"/>
              <w:right w:val="single" w:sz="8" w:space="0" w:color="auto"/>
            </w:tcBorders>
            <w:shd w:val="clear" w:color="auto" w:fill="auto"/>
          </w:tcPr>
          <w:p w14:paraId="659039C7" w14:textId="77777777" w:rsidR="009D4D31" w:rsidRPr="00D020F2" w:rsidRDefault="009D4D31" w:rsidP="00BC5E6B">
            <w:pPr>
              <w:pStyle w:val="TableText"/>
              <w:rPr>
                <w:rFonts w:eastAsia="Calibri"/>
              </w:rPr>
            </w:pPr>
            <w:r w:rsidRPr="00D020F2">
              <w:rPr>
                <w:rFonts w:eastAsia="Calibri"/>
              </w:rPr>
              <w:t xml:space="preserve">Yes </w:t>
            </w:r>
            <w:sdt>
              <w:sdtPr>
                <w:rPr>
                  <w:rFonts w:eastAsia="Calibri"/>
                </w:rPr>
                <w:id w:val="-794829851"/>
                <w14:checkbox>
                  <w14:checked w14:val="0"/>
                  <w14:checkedState w14:val="2612" w14:font="MS Gothic"/>
                  <w14:uncheckedState w14:val="2610" w14:font="MS Gothic"/>
                </w14:checkbox>
              </w:sdtPr>
              <w:sdtEndPr/>
              <w:sdtContent>
                <w:r w:rsidRPr="00D020F2">
                  <w:rPr>
                    <w:rFonts w:ascii="Segoe UI Symbol" w:eastAsia="Calibri" w:hAnsi="Segoe UI Symbol" w:cs="Segoe UI Symbol"/>
                  </w:rPr>
                  <w:t>☐</w:t>
                </w:r>
              </w:sdtContent>
            </w:sdt>
            <w:r w:rsidRPr="00D020F2">
              <w:rPr>
                <w:rFonts w:eastAsia="Calibri"/>
              </w:rPr>
              <w:t xml:space="preserve">            No </w:t>
            </w:r>
            <w:sdt>
              <w:sdtPr>
                <w:rPr>
                  <w:rFonts w:eastAsia="Calibri"/>
                </w:rPr>
                <w:id w:val="1221555620"/>
                <w14:checkbox>
                  <w14:checked w14:val="0"/>
                  <w14:checkedState w14:val="2612" w14:font="MS Gothic"/>
                  <w14:uncheckedState w14:val="2610" w14:font="MS Gothic"/>
                </w14:checkbox>
              </w:sdtPr>
              <w:sdtEndPr/>
              <w:sdtContent>
                <w:r w:rsidRPr="00D020F2">
                  <w:rPr>
                    <w:rFonts w:ascii="Segoe UI Symbol" w:eastAsia="Calibri" w:hAnsi="Segoe UI Symbol" w:cs="Segoe UI Symbol"/>
                  </w:rPr>
                  <w:t>☐</w:t>
                </w:r>
              </w:sdtContent>
            </w:sdt>
          </w:p>
        </w:tc>
      </w:tr>
      <w:tr w:rsidR="009D4D31" w:rsidRPr="005038A6" w14:paraId="30B6EE07" w14:textId="77777777" w:rsidTr="000C5A07">
        <w:trPr>
          <w:trHeight w:val="1483"/>
        </w:trPr>
        <w:tc>
          <w:tcPr>
            <w:tcW w:w="5000" w:type="pct"/>
            <w:gridSpan w:val="8"/>
            <w:tcBorders>
              <w:top w:val="single" w:sz="8" w:space="0" w:color="auto"/>
              <w:left w:val="single" w:sz="8" w:space="0" w:color="auto"/>
              <w:bottom w:val="single" w:sz="8" w:space="0" w:color="auto"/>
              <w:right w:val="single" w:sz="8" w:space="0" w:color="auto"/>
            </w:tcBorders>
            <w:shd w:val="clear" w:color="auto" w:fill="auto"/>
          </w:tcPr>
          <w:p w14:paraId="0FEA75D4" w14:textId="77777777" w:rsidR="009D4D31" w:rsidRPr="005038A6" w:rsidRDefault="009D4D31" w:rsidP="00BC5E6B">
            <w:pPr>
              <w:pStyle w:val="TableText"/>
              <w:rPr>
                <w:rFonts w:eastAsia="Calibri"/>
              </w:rPr>
            </w:pPr>
            <w:r>
              <w:rPr>
                <w:rFonts w:eastAsia="Calibri"/>
              </w:rPr>
              <w:t>Describe:</w:t>
            </w:r>
          </w:p>
        </w:tc>
      </w:tr>
    </w:tbl>
    <w:p w14:paraId="74D65C3B" w14:textId="77777777" w:rsidR="009D4D31" w:rsidRPr="005038A6" w:rsidRDefault="009D4D31" w:rsidP="009D4D31">
      <w:pPr>
        <w:rPr>
          <w:rFonts w:eastAsia="Calibri"/>
        </w:rPr>
      </w:pPr>
    </w:p>
    <w:tbl>
      <w:tblPr>
        <w:tblStyle w:val="TableGrid"/>
        <w:tblpPr w:leftFromText="180" w:rightFromText="180" w:vertAnchor="text" w:horzAnchor="margin" w:tblpY="-81"/>
        <w:tblOverlap w:val="neve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95"/>
        <w:gridCol w:w="4695"/>
      </w:tblGrid>
      <w:tr w:rsidR="00BC5E6B" w:rsidRPr="005038A6" w14:paraId="5A8D0911" w14:textId="77777777" w:rsidTr="00BC5E6B">
        <w:tc>
          <w:tcPr>
            <w:tcW w:w="5000" w:type="pct"/>
            <w:gridSpan w:val="2"/>
            <w:tcBorders>
              <w:bottom w:val="single" w:sz="8" w:space="0" w:color="auto"/>
            </w:tcBorders>
            <w:shd w:val="clear" w:color="auto" w:fill="FFFFFF" w:themeFill="background1"/>
          </w:tcPr>
          <w:p w14:paraId="3701C91C" w14:textId="77777777" w:rsidR="00BC5E6B" w:rsidRPr="009D4D31" w:rsidRDefault="00BC5E6B" w:rsidP="00BC5E6B">
            <w:pPr>
              <w:pStyle w:val="TableText"/>
              <w:rPr>
                <w:rFonts w:eastAsia="Calibri"/>
              </w:rPr>
            </w:pPr>
            <w:r w:rsidRPr="009D4D31">
              <w:rPr>
                <w:rFonts w:eastAsia="Calibri"/>
              </w:rPr>
              <w:t>Hospital personnel on duty at time of incident:</w:t>
            </w:r>
          </w:p>
        </w:tc>
      </w:tr>
      <w:tr w:rsidR="00BC5E6B" w:rsidRPr="005038A6" w14:paraId="1C18B33E" w14:textId="77777777" w:rsidTr="00BC5E6B">
        <w:tc>
          <w:tcPr>
            <w:tcW w:w="2500" w:type="pct"/>
            <w:tcBorders>
              <w:top w:val="single" w:sz="8" w:space="0" w:color="auto"/>
              <w:left w:val="single" w:sz="8" w:space="0" w:color="auto"/>
              <w:bottom w:val="single" w:sz="4" w:space="0" w:color="auto"/>
              <w:right w:val="single" w:sz="4" w:space="0" w:color="auto"/>
            </w:tcBorders>
            <w:shd w:val="clear" w:color="auto" w:fill="FFFFFF" w:themeFill="background1"/>
          </w:tcPr>
          <w:p w14:paraId="6FA1BF78" w14:textId="77777777" w:rsidR="00BC5E6B" w:rsidRPr="005038A6" w:rsidRDefault="00BC5E6B" w:rsidP="00BC5E6B">
            <w:pPr>
              <w:contextualSpacing/>
              <w:rPr>
                <w:rFonts w:ascii="Calibri" w:eastAsia="Calibri" w:hAnsi="Calibri" w:cs="Calibri"/>
              </w:rPr>
            </w:pPr>
          </w:p>
        </w:tc>
        <w:tc>
          <w:tcPr>
            <w:tcW w:w="2500" w:type="pct"/>
            <w:tcBorders>
              <w:top w:val="single" w:sz="8" w:space="0" w:color="auto"/>
              <w:left w:val="single" w:sz="4" w:space="0" w:color="auto"/>
              <w:bottom w:val="single" w:sz="4" w:space="0" w:color="auto"/>
              <w:right w:val="single" w:sz="8" w:space="0" w:color="auto"/>
            </w:tcBorders>
            <w:shd w:val="clear" w:color="auto" w:fill="FFFFFF" w:themeFill="background1"/>
          </w:tcPr>
          <w:p w14:paraId="2B3B46D2" w14:textId="77777777" w:rsidR="00BC5E6B" w:rsidRPr="005038A6" w:rsidRDefault="00BC5E6B" w:rsidP="00BC5E6B">
            <w:pPr>
              <w:contextualSpacing/>
              <w:rPr>
                <w:rFonts w:ascii="Calibri" w:eastAsia="Calibri" w:hAnsi="Calibri" w:cs="Calibri"/>
              </w:rPr>
            </w:pPr>
          </w:p>
        </w:tc>
      </w:tr>
      <w:tr w:rsidR="00BC5E6B" w:rsidRPr="005038A6" w14:paraId="68AFE171" w14:textId="77777777" w:rsidTr="00BC5E6B">
        <w:tc>
          <w:tcPr>
            <w:tcW w:w="2500" w:type="pct"/>
            <w:tcBorders>
              <w:top w:val="single" w:sz="4" w:space="0" w:color="auto"/>
              <w:left w:val="single" w:sz="8" w:space="0" w:color="auto"/>
              <w:bottom w:val="single" w:sz="4" w:space="0" w:color="auto"/>
              <w:right w:val="single" w:sz="4" w:space="0" w:color="auto"/>
            </w:tcBorders>
            <w:shd w:val="clear" w:color="auto" w:fill="FFFFFF" w:themeFill="background1"/>
          </w:tcPr>
          <w:p w14:paraId="7AA119E7" w14:textId="77777777" w:rsidR="00BC5E6B" w:rsidRPr="005038A6" w:rsidRDefault="00BC5E6B" w:rsidP="00BC5E6B">
            <w:pPr>
              <w:contextualSpacing/>
              <w:rPr>
                <w:rFonts w:ascii="Calibri" w:eastAsia="Calibri" w:hAnsi="Calibri" w:cs="Calibri"/>
              </w:rPr>
            </w:pPr>
          </w:p>
        </w:tc>
        <w:tc>
          <w:tcPr>
            <w:tcW w:w="2500" w:type="pct"/>
            <w:tcBorders>
              <w:top w:val="single" w:sz="4" w:space="0" w:color="auto"/>
              <w:left w:val="single" w:sz="4" w:space="0" w:color="auto"/>
              <w:bottom w:val="single" w:sz="4" w:space="0" w:color="auto"/>
              <w:right w:val="single" w:sz="8" w:space="0" w:color="auto"/>
            </w:tcBorders>
            <w:shd w:val="clear" w:color="auto" w:fill="FFFFFF" w:themeFill="background1"/>
          </w:tcPr>
          <w:p w14:paraId="116B9E98" w14:textId="77777777" w:rsidR="00BC5E6B" w:rsidRPr="005038A6" w:rsidRDefault="00BC5E6B" w:rsidP="00BC5E6B">
            <w:pPr>
              <w:contextualSpacing/>
              <w:rPr>
                <w:rFonts w:ascii="Calibri" w:eastAsia="Calibri" w:hAnsi="Calibri" w:cs="Calibri"/>
              </w:rPr>
            </w:pPr>
          </w:p>
        </w:tc>
      </w:tr>
      <w:tr w:rsidR="00BC5E6B" w:rsidRPr="005038A6" w14:paraId="74D8D11A" w14:textId="77777777" w:rsidTr="00BC5E6B">
        <w:tc>
          <w:tcPr>
            <w:tcW w:w="2500" w:type="pct"/>
            <w:tcBorders>
              <w:top w:val="single" w:sz="4" w:space="0" w:color="auto"/>
              <w:left w:val="single" w:sz="8" w:space="0" w:color="auto"/>
              <w:bottom w:val="single" w:sz="8" w:space="0" w:color="auto"/>
              <w:right w:val="single" w:sz="4" w:space="0" w:color="auto"/>
            </w:tcBorders>
            <w:shd w:val="clear" w:color="auto" w:fill="FFFFFF" w:themeFill="background1"/>
          </w:tcPr>
          <w:p w14:paraId="3E689D0B" w14:textId="77777777" w:rsidR="00BC5E6B" w:rsidRPr="005038A6" w:rsidRDefault="00BC5E6B" w:rsidP="00BC5E6B">
            <w:pPr>
              <w:contextualSpacing/>
              <w:rPr>
                <w:rFonts w:ascii="Calibri" w:eastAsia="Calibri" w:hAnsi="Calibri" w:cs="Calibri"/>
              </w:rPr>
            </w:pPr>
          </w:p>
        </w:tc>
        <w:tc>
          <w:tcPr>
            <w:tcW w:w="2500" w:type="pct"/>
            <w:tcBorders>
              <w:top w:val="single" w:sz="4" w:space="0" w:color="auto"/>
              <w:left w:val="single" w:sz="4" w:space="0" w:color="auto"/>
              <w:bottom w:val="single" w:sz="8" w:space="0" w:color="auto"/>
              <w:right w:val="single" w:sz="8" w:space="0" w:color="auto"/>
            </w:tcBorders>
            <w:shd w:val="clear" w:color="auto" w:fill="FFFFFF" w:themeFill="background1"/>
          </w:tcPr>
          <w:p w14:paraId="4E5D858A" w14:textId="77777777" w:rsidR="00BC5E6B" w:rsidRPr="005038A6" w:rsidRDefault="00BC5E6B" w:rsidP="00BC5E6B">
            <w:pPr>
              <w:contextualSpacing/>
              <w:rPr>
                <w:rFonts w:ascii="Calibri" w:eastAsia="Calibri" w:hAnsi="Calibri" w:cs="Calibri"/>
              </w:rPr>
            </w:pPr>
          </w:p>
        </w:tc>
      </w:tr>
    </w:tbl>
    <w:tbl>
      <w:tblPr>
        <w:tblpPr w:leftFromText="180" w:rightFromText="180" w:vertAnchor="text" w:horzAnchor="margin" w:tblpY="57"/>
        <w:tblW w:w="5000" w:type="pct"/>
        <w:tblCellMar>
          <w:left w:w="0" w:type="dxa"/>
          <w:right w:w="0" w:type="dxa"/>
        </w:tblCellMar>
        <w:tblLook w:val="0600" w:firstRow="0" w:lastRow="0" w:firstColumn="0" w:lastColumn="0" w:noHBand="1" w:noVBand="1"/>
      </w:tblPr>
      <w:tblGrid>
        <w:gridCol w:w="9380"/>
      </w:tblGrid>
      <w:tr w:rsidR="009D4D31" w:rsidRPr="005038A6" w14:paraId="0AC1557C" w14:textId="77777777" w:rsidTr="00BC5E6B">
        <w:trPr>
          <w:trHeight w:val="211"/>
        </w:trPr>
        <w:tc>
          <w:tcPr>
            <w:tcW w:w="5000" w:type="pct"/>
            <w:tcBorders>
              <w:top w:val="single" w:sz="8" w:space="0" w:color="auto"/>
              <w:left w:val="single" w:sz="8" w:space="0" w:color="auto"/>
              <w:right w:val="single" w:sz="8" w:space="0" w:color="auto"/>
            </w:tcBorders>
            <w:shd w:val="clear" w:color="auto" w:fill="auto"/>
            <w:tcMar>
              <w:top w:w="6" w:type="dxa"/>
              <w:left w:w="6" w:type="dxa"/>
              <w:bottom w:w="0" w:type="dxa"/>
              <w:right w:w="6" w:type="dxa"/>
            </w:tcMar>
            <w:vAlign w:val="center"/>
            <w:hideMark/>
          </w:tcPr>
          <w:p w14:paraId="782DA935" w14:textId="455DABE3" w:rsidR="009D4D31" w:rsidRPr="009D4D31" w:rsidRDefault="009D4D31" w:rsidP="00BC5E6B">
            <w:pPr>
              <w:pStyle w:val="TableText"/>
              <w:rPr>
                <w:rFonts w:eastAsia="Calibri"/>
              </w:rPr>
            </w:pPr>
            <w:r w:rsidRPr="009D4D31">
              <w:rPr>
                <w:rFonts w:eastAsia="Calibri"/>
              </w:rPr>
              <w:t>Findings and Conclusions:</w:t>
            </w:r>
          </w:p>
        </w:tc>
      </w:tr>
      <w:tr w:rsidR="009D4D31" w:rsidRPr="005038A6" w14:paraId="35332EE7" w14:textId="77777777" w:rsidTr="005B2543">
        <w:trPr>
          <w:trHeight w:val="1143"/>
        </w:trPr>
        <w:tc>
          <w:tcPr>
            <w:tcW w:w="5000" w:type="pct"/>
            <w:tcBorders>
              <w:left w:val="single" w:sz="8" w:space="0" w:color="auto"/>
              <w:bottom w:val="single" w:sz="2" w:space="0" w:color="auto"/>
              <w:right w:val="single" w:sz="8" w:space="0" w:color="auto"/>
            </w:tcBorders>
            <w:shd w:val="clear" w:color="auto" w:fill="auto"/>
            <w:tcMar>
              <w:top w:w="6" w:type="dxa"/>
              <w:left w:w="6" w:type="dxa"/>
              <w:bottom w:w="0" w:type="dxa"/>
              <w:right w:w="6" w:type="dxa"/>
            </w:tcMar>
            <w:hideMark/>
          </w:tcPr>
          <w:p w14:paraId="35F93A02" w14:textId="77777777" w:rsidR="009D4D31" w:rsidRPr="009D4D31" w:rsidRDefault="009D4D31" w:rsidP="00A30132">
            <w:pPr>
              <w:contextualSpacing/>
              <w:rPr>
                <w:rFonts w:ascii="Calibri" w:eastAsia="Calibri" w:hAnsi="Calibri" w:cs="Calibri"/>
              </w:rPr>
            </w:pPr>
            <w:r w:rsidRPr="009D4D31">
              <w:rPr>
                <w:rFonts w:ascii="Calibri" w:eastAsia="Calibri" w:hAnsi="Calibri" w:cs="Calibri"/>
              </w:rPr>
              <w:t xml:space="preserve">   </w:t>
            </w:r>
          </w:p>
        </w:tc>
      </w:tr>
      <w:tr w:rsidR="009D4D31" w:rsidRPr="005038A6" w14:paraId="266D3447" w14:textId="77777777" w:rsidTr="00BC5E6B">
        <w:trPr>
          <w:trHeight w:val="225"/>
        </w:trPr>
        <w:tc>
          <w:tcPr>
            <w:tcW w:w="5000" w:type="pct"/>
            <w:tcBorders>
              <w:top w:val="single" w:sz="2" w:space="0" w:color="auto"/>
              <w:left w:val="single" w:sz="8" w:space="0" w:color="auto"/>
              <w:bottom w:val="single" w:sz="8" w:space="0" w:color="auto"/>
              <w:right w:val="single" w:sz="8" w:space="0" w:color="auto"/>
            </w:tcBorders>
            <w:shd w:val="clear" w:color="auto" w:fill="auto"/>
            <w:tcMar>
              <w:top w:w="6" w:type="dxa"/>
              <w:left w:w="6" w:type="dxa"/>
              <w:bottom w:w="0" w:type="dxa"/>
              <w:right w:w="6" w:type="dxa"/>
            </w:tcMar>
            <w:vAlign w:val="center"/>
            <w:hideMark/>
          </w:tcPr>
          <w:p w14:paraId="079B1509" w14:textId="77777777" w:rsidR="009D4D31" w:rsidRPr="009D4D31" w:rsidRDefault="009D4D31" w:rsidP="00BC5E6B">
            <w:pPr>
              <w:pStyle w:val="TableText"/>
              <w:rPr>
                <w:rFonts w:eastAsia="Calibri"/>
              </w:rPr>
            </w:pPr>
            <w:r w:rsidRPr="009D4D31">
              <w:rPr>
                <w:rFonts w:eastAsia="Calibri"/>
              </w:rPr>
              <w:t xml:space="preserve"> Was this a cyber-attack?   </w:t>
            </w:r>
          </w:p>
          <w:p w14:paraId="6382A7D3" w14:textId="77777777" w:rsidR="009D4D31" w:rsidRPr="009D4D31" w:rsidRDefault="009D4D31" w:rsidP="00A30132">
            <w:pPr>
              <w:contextualSpacing/>
              <w:rPr>
                <w:rFonts w:ascii="Calibri" w:eastAsia="Calibri" w:hAnsi="Calibri" w:cs="Calibri"/>
              </w:rPr>
            </w:pPr>
          </w:p>
        </w:tc>
      </w:tr>
    </w:tbl>
    <w:p w14:paraId="3597F091" w14:textId="77777777" w:rsidR="00BC5E6B" w:rsidRDefault="00BC5E6B"/>
    <w:tbl>
      <w:tblPr>
        <w:tblpPr w:leftFromText="180" w:rightFromText="180" w:vertAnchor="text" w:horzAnchor="margin" w:tblpY="57"/>
        <w:tblW w:w="5000" w:type="pct"/>
        <w:tblCellMar>
          <w:left w:w="0" w:type="dxa"/>
          <w:right w:w="0" w:type="dxa"/>
        </w:tblCellMar>
        <w:tblLook w:val="0600" w:firstRow="0" w:lastRow="0" w:firstColumn="0" w:lastColumn="0" w:noHBand="1" w:noVBand="1"/>
      </w:tblPr>
      <w:tblGrid>
        <w:gridCol w:w="9380"/>
      </w:tblGrid>
      <w:tr w:rsidR="00BC5E6B" w:rsidRPr="005038A6" w14:paraId="2EDCFB0C" w14:textId="77777777" w:rsidTr="00BC5E6B">
        <w:trPr>
          <w:trHeight w:val="225"/>
        </w:trPr>
        <w:tc>
          <w:tcPr>
            <w:tcW w:w="5000" w:type="pct"/>
            <w:tcBorders>
              <w:top w:val="single" w:sz="2" w:space="0" w:color="auto"/>
              <w:left w:val="single" w:sz="8" w:space="0" w:color="auto"/>
              <w:bottom w:val="single" w:sz="8" w:space="0" w:color="auto"/>
              <w:right w:val="single" w:sz="8" w:space="0" w:color="auto"/>
            </w:tcBorders>
            <w:shd w:val="clear" w:color="auto" w:fill="auto"/>
            <w:tcMar>
              <w:top w:w="6" w:type="dxa"/>
              <w:left w:w="6" w:type="dxa"/>
              <w:bottom w:w="0" w:type="dxa"/>
              <w:right w:w="6" w:type="dxa"/>
            </w:tcMar>
            <w:vAlign w:val="center"/>
          </w:tcPr>
          <w:p w14:paraId="0341B84B" w14:textId="77777777" w:rsidR="00BC5E6B" w:rsidRDefault="00BC5E6B" w:rsidP="00BC5E6B">
            <w:pPr>
              <w:pStyle w:val="TableText"/>
              <w:rPr>
                <w:rFonts w:eastAsia="Calibri"/>
              </w:rPr>
            </w:pPr>
            <w:r w:rsidRPr="009D4D31">
              <w:rPr>
                <w:rFonts w:eastAsia="Calibri"/>
              </w:rPr>
              <w:t>Explain:</w:t>
            </w:r>
          </w:p>
          <w:p w14:paraId="0B47C2F5" w14:textId="77777777" w:rsidR="00BC5E6B" w:rsidRDefault="00BC5E6B" w:rsidP="00BC5E6B">
            <w:pPr>
              <w:pStyle w:val="TableText"/>
              <w:rPr>
                <w:rFonts w:eastAsia="Calibri"/>
              </w:rPr>
            </w:pPr>
          </w:p>
          <w:p w14:paraId="5B0EDCD7" w14:textId="77777777" w:rsidR="00BC5E6B" w:rsidRDefault="00BC5E6B" w:rsidP="00BC5E6B">
            <w:pPr>
              <w:pStyle w:val="TableText"/>
              <w:rPr>
                <w:rFonts w:eastAsia="Calibri"/>
              </w:rPr>
            </w:pPr>
          </w:p>
          <w:p w14:paraId="302C4EEF" w14:textId="0FF348EF" w:rsidR="00BC5E6B" w:rsidRPr="009D4D31" w:rsidRDefault="00BC5E6B" w:rsidP="00BC5E6B">
            <w:pPr>
              <w:pStyle w:val="TableText"/>
              <w:rPr>
                <w:rFonts w:eastAsia="Calibri"/>
              </w:rPr>
            </w:pPr>
          </w:p>
        </w:tc>
      </w:tr>
    </w:tbl>
    <w:p w14:paraId="34326D39" w14:textId="77777777" w:rsidR="009D4D31" w:rsidRPr="005038A6" w:rsidRDefault="009D4D31" w:rsidP="009D4D31">
      <w:pPr>
        <w:rPr>
          <w:rFonts w:ascii="Calibri" w:eastAsia="Calibri" w:hAnsi="Calibri" w:cs="Calibri"/>
          <w:b/>
        </w:rPr>
      </w:pPr>
    </w:p>
    <w:p w14:paraId="0D94E3B3" w14:textId="77777777" w:rsidR="009D4D31" w:rsidRDefault="009D4D31" w:rsidP="009D4D31">
      <w:pPr>
        <w:spacing w:after="160" w:line="259" w:lineRule="auto"/>
        <w:rPr>
          <w:rFonts w:ascii="Calibri" w:eastAsia="Calibri" w:hAnsi="Calibri"/>
          <w:b/>
          <w:sz w:val="40"/>
          <w:szCs w:val="40"/>
        </w:rPr>
      </w:pPr>
      <w:r>
        <w:rPr>
          <w:rFonts w:ascii="Calibri" w:eastAsia="Calibri" w:hAnsi="Calibri"/>
          <w:b/>
          <w:sz w:val="40"/>
          <w:szCs w:val="40"/>
        </w:rPr>
        <w:br w:type="page"/>
      </w:r>
    </w:p>
    <w:tbl>
      <w:tblPr>
        <w:tblW w:w="9400" w:type="dxa"/>
        <w:tblCellMar>
          <w:left w:w="0" w:type="dxa"/>
          <w:right w:w="0" w:type="dxa"/>
        </w:tblCellMar>
        <w:tblLook w:val="0600" w:firstRow="0" w:lastRow="0" w:firstColumn="0" w:lastColumn="0" w:noHBand="1" w:noVBand="1"/>
      </w:tblPr>
      <w:tblGrid>
        <w:gridCol w:w="9400"/>
      </w:tblGrid>
      <w:tr w:rsidR="00A770DE" w:rsidRPr="005038A6" w14:paraId="18B77962" w14:textId="77777777" w:rsidTr="00A30132">
        <w:trPr>
          <w:trHeight w:val="324"/>
        </w:trPr>
        <w:tc>
          <w:tcPr>
            <w:tcW w:w="9400" w:type="dxa"/>
            <w:tcBorders>
              <w:top w:val="single" w:sz="8" w:space="0" w:color="auto"/>
              <w:left w:val="single" w:sz="8" w:space="0" w:color="auto"/>
              <w:right w:val="single" w:sz="8" w:space="0" w:color="auto"/>
            </w:tcBorders>
            <w:shd w:val="clear" w:color="auto" w:fill="auto"/>
            <w:tcMar>
              <w:top w:w="7" w:type="dxa"/>
              <w:left w:w="7" w:type="dxa"/>
              <w:bottom w:w="0" w:type="dxa"/>
              <w:right w:w="7" w:type="dxa"/>
            </w:tcMar>
            <w:vAlign w:val="center"/>
            <w:hideMark/>
          </w:tcPr>
          <w:p w14:paraId="498F4784" w14:textId="4BBA6763" w:rsidR="00A770DE" w:rsidRPr="005038A6" w:rsidRDefault="00A770DE" w:rsidP="00BC5E6B">
            <w:pPr>
              <w:pStyle w:val="TableText"/>
              <w:rPr>
                <w:rFonts w:eastAsia="Calibri"/>
              </w:rPr>
            </w:pPr>
            <w:r w:rsidRPr="005038A6">
              <w:rPr>
                <w:rFonts w:eastAsia="Calibri"/>
              </w:rPr>
              <w:lastRenderedPageBreak/>
              <w:t xml:space="preserve">Is the area safe for </w:t>
            </w:r>
            <w:r>
              <w:rPr>
                <w:rFonts w:eastAsia="Calibri"/>
              </w:rPr>
              <w:t xml:space="preserve">patients, hospital </w:t>
            </w:r>
            <w:r w:rsidRPr="005038A6">
              <w:rPr>
                <w:rFonts w:eastAsia="Calibri"/>
              </w:rPr>
              <w:t>employees or vendors?</w:t>
            </w:r>
          </w:p>
        </w:tc>
      </w:tr>
      <w:tr w:rsidR="00A770DE" w:rsidRPr="005038A6" w14:paraId="29D554E5" w14:textId="77777777" w:rsidTr="00A30132">
        <w:trPr>
          <w:trHeight w:val="185"/>
        </w:trPr>
        <w:tc>
          <w:tcPr>
            <w:tcW w:w="9400" w:type="dxa"/>
            <w:tcBorders>
              <w:left w:val="single" w:sz="8" w:space="0" w:color="auto"/>
              <w:bottom w:val="single" w:sz="4" w:space="0" w:color="auto"/>
              <w:right w:val="single" w:sz="8" w:space="0" w:color="auto"/>
            </w:tcBorders>
            <w:shd w:val="clear" w:color="auto" w:fill="auto"/>
            <w:tcMar>
              <w:top w:w="7" w:type="dxa"/>
              <w:left w:w="7" w:type="dxa"/>
              <w:bottom w:w="0" w:type="dxa"/>
              <w:right w:w="7" w:type="dxa"/>
            </w:tcMar>
            <w:vAlign w:val="center"/>
            <w:hideMark/>
          </w:tcPr>
          <w:p w14:paraId="51B863B1" w14:textId="77777777" w:rsidR="00A770DE" w:rsidRPr="005038A6" w:rsidRDefault="00A770DE" w:rsidP="00BC5E6B">
            <w:pPr>
              <w:pStyle w:val="TableText"/>
              <w:rPr>
                <w:rFonts w:eastAsia="Calibri"/>
              </w:rPr>
            </w:pPr>
            <w:r w:rsidRPr="005038A6">
              <w:rPr>
                <w:rFonts w:eastAsia="Calibri"/>
              </w:rPr>
              <w:t xml:space="preserve"> </w:t>
            </w:r>
          </w:p>
        </w:tc>
      </w:tr>
      <w:tr w:rsidR="00A770DE" w:rsidRPr="005038A6" w14:paraId="7B47236B" w14:textId="77777777" w:rsidTr="00A30132">
        <w:trPr>
          <w:trHeight w:val="185"/>
        </w:trPr>
        <w:tc>
          <w:tcPr>
            <w:tcW w:w="9400" w:type="dxa"/>
            <w:tcBorders>
              <w:top w:val="single" w:sz="4" w:space="0" w:color="auto"/>
              <w:left w:val="single" w:sz="8" w:space="0" w:color="auto"/>
              <w:right w:val="single" w:sz="8" w:space="0" w:color="auto"/>
            </w:tcBorders>
            <w:shd w:val="clear" w:color="auto" w:fill="auto"/>
            <w:tcMar>
              <w:top w:w="7" w:type="dxa"/>
              <w:left w:w="7" w:type="dxa"/>
              <w:bottom w:w="0" w:type="dxa"/>
              <w:right w:w="7" w:type="dxa"/>
            </w:tcMar>
            <w:vAlign w:val="center"/>
            <w:hideMark/>
          </w:tcPr>
          <w:p w14:paraId="782695A0" w14:textId="77777777" w:rsidR="00A770DE" w:rsidRPr="005038A6" w:rsidRDefault="00A770DE" w:rsidP="00BC5E6B">
            <w:pPr>
              <w:pStyle w:val="TableText"/>
              <w:rPr>
                <w:rFonts w:eastAsia="Calibri"/>
              </w:rPr>
            </w:pPr>
            <w:r w:rsidRPr="005038A6">
              <w:rPr>
                <w:rFonts w:eastAsia="Calibri"/>
              </w:rPr>
              <w:t xml:space="preserve">Can equipment under examination function, and if so, at what percent of normal capacity? </w:t>
            </w:r>
          </w:p>
        </w:tc>
      </w:tr>
      <w:tr w:rsidR="00A770DE" w:rsidRPr="005038A6" w14:paraId="2D3991F7" w14:textId="77777777" w:rsidTr="00A30132">
        <w:trPr>
          <w:trHeight w:val="185"/>
        </w:trPr>
        <w:tc>
          <w:tcPr>
            <w:tcW w:w="9400" w:type="dxa"/>
            <w:tcBorders>
              <w:left w:val="single" w:sz="8" w:space="0" w:color="auto"/>
              <w:bottom w:val="single" w:sz="4" w:space="0" w:color="auto"/>
              <w:right w:val="single" w:sz="8" w:space="0" w:color="auto"/>
            </w:tcBorders>
            <w:shd w:val="clear" w:color="auto" w:fill="auto"/>
            <w:tcMar>
              <w:top w:w="7" w:type="dxa"/>
              <w:left w:w="7" w:type="dxa"/>
              <w:bottom w:w="0" w:type="dxa"/>
              <w:right w:w="7" w:type="dxa"/>
            </w:tcMar>
            <w:vAlign w:val="center"/>
            <w:hideMark/>
          </w:tcPr>
          <w:p w14:paraId="7326A94B" w14:textId="77777777" w:rsidR="00A770DE" w:rsidRPr="005038A6" w:rsidRDefault="00A770DE" w:rsidP="00BC5E6B">
            <w:pPr>
              <w:pStyle w:val="TableText"/>
              <w:rPr>
                <w:rFonts w:eastAsia="Calibri"/>
              </w:rPr>
            </w:pPr>
            <w:r w:rsidRPr="005038A6">
              <w:rPr>
                <w:rFonts w:eastAsia="Calibri"/>
              </w:rPr>
              <w:t xml:space="preserve"> </w:t>
            </w:r>
          </w:p>
        </w:tc>
      </w:tr>
      <w:tr w:rsidR="00A770DE" w:rsidRPr="005038A6" w14:paraId="1350E018" w14:textId="77777777" w:rsidTr="00A30132">
        <w:trPr>
          <w:trHeight w:val="185"/>
        </w:trPr>
        <w:tc>
          <w:tcPr>
            <w:tcW w:w="9400" w:type="dxa"/>
            <w:tcBorders>
              <w:top w:val="single" w:sz="4" w:space="0" w:color="auto"/>
              <w:left w:val="single" w:sz="8" w:space="0" w:color="auto"/>
              <w:right w:val="single" w:sz="8" w:space="0" w:color="auto"/>
            </w:tcBorders>
            <w:shd w:val="clear" w:color="auto" w:fill="auto"/>
            <w:tcMar>
              <w:top w:w="7" w:type="dxa"/>
              <w:left w:w="7" w:type="dxa"/>
              <w:bottom w:w="0" w:type="dxa"/>
              <w:right w:w="7" w:type="dxa"/>
            </w:tcMar>
            <w:vAlign w:val="center"/>
            <w:hideMark/>
          </w:tcPr>
          <w:p w14:paraId="14A183FB" w14:textId="77777777" w:rsidR="00A770DE" w:rsidRPr="005038A6" w:rsidRDefault="00A770DE" w:rsidP="00BC5E6B">
            <w:pPr>
              <w:pStyle w:val="TableText"/>
              <w:rPr>
                <w:rFonts w:eastAsia="Calibri"/>
              </w:rPr>
            </w:pPr>
            <w:r w:rsidRPr="005038A6">
              <w:rPr>
                <w:rFonts w:eastAsia="Calibri"/>
              </w:rPr>
              <w:t xml:space="preserve">What must be done to recover damaged equipment? </w:t>
            </w:r>
          </w:p>
        </w:tc>
      </w:tr>
      <w:tr w:rsidR="00A770DE" w:rsidRPr="005038A6" w14:paraId="5DB16E9B" w14:textId="77777777" w:rsidTr="00A30132">
        <w:trPr>
          <w:trHeight w:val="185"/>
        </w:trPr>
        <w:tc>
          <w:tcPr>
            <w:tcW w:w="9400" w:type="dxa"/>
            <w:tcBorders>
              <w:left w:val="single" w:sz="8" w:space="0" w:color="auto"/>
              <w:bottom w:val="single" w:sz="4" w:space="0" w:color="auto"/>
              <w:right w:val="single" w:sz="8" w:space="0" w:color="auto"/>
            </w:tcBorders>
            <w:shd w:val="clear" w:color="auto" w:fill="auto"/>
            <w:tcMar>
              <w:top w:w="7" w:type="dxa"/>
              <w:left w:w="7" w:type="dxa"/>
              <w:bottom w:w="0" w:type="dxa"/>
              <w:right w:w="7" w:type="dxa"/>
            </w:tcMar>
            <w:vAlign w:val="center"/>
            <w:hideMark/>
          </w:tcPr>
          <w:p w14:paraId="20B1BD21" w14:textId="77777777" w:rsidR="00A770DE" w:rsidRPr="005038A6" w:rsidRDefault="00A770DE" w:rsidP="00BC5E6B">
            <w:pPr>
              <w:pStyle w:val="TableText"/>
              <w:rPr>
                <w:rFonts w:eastAsia="Calibri"/>
              </w:rPr>
            </w:pPr>
            <w:r w:rsidRPr="005038A6">
              <w:rPr>
                <w:rFonts w:eastAsia="Calibri"/>
              </w:rPr>
              <w:t xml:space="preserve"> </w:t>
            </w:r>
          </w:p>
        </w:tc>
      </w:tr>
      <w:tr w:rsidR="00A770DE" w:rsidRPr="005038A6" w14:paraId="76C17666" w14:textId="77777777" w:rsidTr="00A30132">
        <w:trPr>
          <w:trHeight w:val="185"/>
        </w:trPr>
        <w:tc>
          <w:tcPr>
            <w:tcW w:w="9400" w:type="dxa"/>
            <w:tcBorders>
              <w:top w:val="single" w:sz="4" w:space="0" w:color="auto"/>
              <w:left w:val="single" w:sz="8" w:space="0" w:color="auto"/>
              <w:right w:val="single" w:sz="8" w:space="0" w:color="auto"/>
            </w:tcBorders>
            <w:shd w:val="clear" w:color="auto" w:fill="auto"/>
            <w:tcMar>
              <w:top w:w="7" w:type="dxa"/>
              <w:left w:w="7" w:type="dxa"/>
              <w:bottom w:w="0" w:type="dxa"/>
              <w:right w:w="7" w:type="dxa"/>
            </w:tcMar>
            <w:vAlign w:val="center"/>
            <w:hideMark/>
          </w:tcPr>
          <w:p w14:paraId="7AED256B" w14:textId="77777777" w:rsidR="00A770DE" w:rsidRPr="005038A6" w:rsidRDefault="00A770DE" w:rsidP="00BC5E6B">
            <w:pPr>
              <w:pStyle w:val="TableText"/>
              <w:rPr>
                <w:rFonts w:eastAsia="Calibri"/>
              </w:rPr>
            </w:pPr>
            <w:r w:rsidRPr="005038A6">
              <w:rPr>
                <w:rFonts w:eastAsia="Calibri"/>
              </w:rPr>
              <w:t xml:space="preserve">How long will it take to repair or replace the damaged equipment? </w:t>
            </w:r>
          </w:p>
        </w:tc>
      </w:tr>
      <w:tr w:rsidR="00A770DE" w:rsidRPr="005038A6" w14:paraId="0BF0CFC4" w14:textId="77777777" w:rsidTr="00A30132">
        <w:trPr>
          <w:trHeight w:val="1427"/>
        </w:trPr>
        <w:tc>
          <w:tcPr>
            <w:tcW w:w="9400" w:type="dxa"/>
            <w:tcBorders>
              <w:left w:val="single" w:sz="8" w:space="0" w:color="auto"/>
              <w:bottom w:val="single" w:sz="8" w:space="0" w:color="auto"/>
              <w:right w:val="single" w:sz="8" w:space="0" w:color="auto"/>
            </w:tcBorders>
            <w:shd w:val="clear" w:color="auto" w:fill="auto"/>
            <w:tcMar>
              <w:top w:w="7" w:type="dxa"/>
              <w:left w:w="7" w:type="dxa"/>
              <w:bottom w:w="0" w:type="dxa"/>
              <w:right w:w="7" w:type="dxa"/>
            </w:tcMar>
            <w:vAlign w:val="center"/>
            <w:hideMark/>
          </w:tcPr>
          <w:p w14:paraId="76E8230F" w14:textId="77777777" w:rsidR="00A770DE" w:rsidRPr="005038A6" w:rsidRDefault="00A770DE" w:rsidP="00BC5E6B">
            <w:pPr>
              <w:pStyle w:val="TableText"/>
              <w:rPr>
                <w:rFonts w:eastAsia="Calibri"/>
              </w:rPr>
            </w:pPr>
            <w:r w:rsidRPr="005038A6">
              <w:rPr>
                <w:rFonts w:eastAsia="Calibri"/>
              </w:rPr>
              <w:t xml:space="preserve"> </w:t>
            </w:r>
          </w:p>
          <w:p w14:paraId="4295E7F7" w14:textId="77777777" w:rsidR="00A770DE" w:rsidRPr="005038A6" w:rsidRDefault="00A770DE" w:rsidP="00BC5E6B">
            <w:pPr>
              <w:pStyle w:val="TableText"/>
              <w:rPr>
                <w:rFonts w:eastAsia="Calibri"/>
              </w:rPr>
            </w:pPr>
            <w:r w:rsidRPr="005038A6">
              <w:rPr>
                <w:rFonts w:eastAsia="Calibri"/>
              </w:rPr>
              <w:t xml:space="preserve"> </w:t>
            </w:r>
          </w:p>
        </w:tc>
      </w:tr>
    </w:tbl>
    <w:p w14:paraId="50B394ED" w14:textId="77777777" w:rsidR="00BC5E6B" w:rsidRDefault="00BC5E6B"/>
    <w:p w14:paraId="27627D00" w14:textId="27C20DE9" w:rsidR="00BC5E6B" w:rsidRDefault="00BC5E6B" w:rsidP="00BC5E6B">
      <w:pPr>
        <w:pStyle w:val="BodyTextCont"/>
      </w:pPr>
      <w:r w:rsidRPr="005038A6">
        <w:t>Using the damage assessment, determine the estimated time to recover based on the following guidelines</w:t>
      </w:r>
      <w:r>
        <w:t>:</w:t>
      </w:r>
    </w:p>
    <w:p w14:paraId="324D3F83" w14:textId="77777777" w:rsidR="00BC5E6B" w:rsidRPr="005038A6" w:rsidRDefault="00BC5E6B" w:rsidP="00BC5E6B">
      <w:pPr>
        <w:pStyle w:val="Bullet"/>
      </w:pPr>
      <w:r w:rsidRPr="005038A6">
        <w:rPr>
          <w:b/>
          <w:bCs/>
        </w:rPr>
        <w:t xml:space="preserve">Level I - Minimal damage </w:t>
      </w:r>
      <w:r w:rsidRPr="005038A6">
        <w:t xml:space="preserve">to </w:t>
      </w:r>
      <w:r>
        <w:t>hospital</w:t>
      </w:r>
      <w:r w:rsidRPr="005038A6">
        <w:t xml:space="preserve"> </w:t>
      </w:r>
      <w:r>
        <w:t xml:space="preserve">facility </w:t>
      </w:r>
      <w:r w:rsidRPr="005038A6">
        <w:t xml:space="preserve">and/or </w:t>
      </w:r>
      <w:r>
        <w:t>medical devices</w:t>
      </w:r>
      <w:r w:rsidRPr="005038A6">
        <w:t>.  Estimated time to complete repairs is less than 4 hours.</w:t>
      </w:r>
    </w:p>
    <w:p w14:paraId="588A3FEF" w14:textId="77777777" w:rsidR="00BC5E6B" w:rsidRPr="005038A6" w:rsidRDefault="00BC5E6B" w:rsidP="00BC5E6B">
      <w:pPr>
        <w:pStyle w:val="Bullet"/>
      </w:pPr>
      <w:r w:rsidRPr="005038A6">
        <w:rPr>
          <w:b/>
          <w:bCs/>
        </w:rPr>
        <w:t xml:space="preserve">Level II - Moderate damage </w:t>
      </w:r>
      <w:r w:rsidRPr="005038A6">
        <w:t xml:space="preserve">to </w:t>
      </w:r>
      <w:r>
        <w:t xml:space="preserve">hospital </w:t>
      </w:r>
      <w:r w:rsidRPr="005038A6">
        <w:t xml:space="preserve">facility and/or </w:t>
      </w:r>
      <w:r>
        <w:t>medical devices</w:t>
      </w:r>
      <w:r w:rsidRPr="005038A6">
        <w:t>.  Estimated time to complete repairs is between 4 hours and 2 business days.</w:t>
      </w:r>
    </w:p>
    <w:p w14:paraId="4AC38845" w14:textId="77777777" w:rsidR="00BC5E6B" w:rsidRDefault="00BC5E6B" w:rsidP="00BC5E6B">
      <w:pPr>
        <w:pStyle w:val="Bullet"/>
      </w:pPr>
      <w:r w:rsidRPr="005038A6">
        <w:rPr>
          <w:b/>
          <w:bCs/>
        </w:rPr>
        <w:t xml:space="preserve">Level III - Extensive damage </w:t>
      </w:r>
      <w:r w:rsidRPr="005038A6">
        <w:t xml:space="preserve">to </w:t>
      </w:r>
      <w:r>
        <w:t xml:space="preserve">hospital </w:t>
      </w:r>
      <w:r w:rsidRPr="005038A6">
        <w:t xml:space="preserve">facility and/or </w:t>
      </w:r>
      <w:r>
        <w:t>medical devices</w:t>
      </w:r>
      <w:r w:rsidRPr="005038A6">
        <w:t>.  Estimated time to complete repairs is greater than 2 business days.</w:t>
      </w:r>
    </w:p>
    <w:p w14:paraId="364A6C14" w14:textId="77777777" w:rsidR="00BC5E6B" w:rsidRDefault="00BC5E6B" w:rsidP="00BC5E6B">
      <w:pPr>
        <w:pStyle w:val="TableText"/>
        <w:rPr>
          <w:rFonts w:eastAsia="Calibri"/>
        </w:rPr>
      </w:pPr>
    </w:p>
    <w:tbl>
      <w:tblPr>
        <w:tblW w:w="5000" w:type="pct"/>
        <w:tblCellMar>
          <w:left w:w="0" w:type="dxa"/>
          <w:right w:w="0" w:type="dxa"/>
        </w:tblCellMar>
        <w:tblLook w:val="0600" w:firstRow="0" w:lastRow="0" w:firstColumn="0" w:lastColumn="0" w:noHBand="1" w:noVBand="1"/>
      </w:tblPr>
      <w:tblGrid>
        <w:gridCol w:w="800"/>
        <w:gridCol w:w="8590"/>
      </w:tblGrid>
      <w:tr w:rsidR="00A770DE" w:rsidRPr="005038A6" w14:paraId="6F9BCC66" w14:textId="77777777" w:rsidTr="000C5A07">
        <w:trPr>
          <w:trHeight w:val="362"/>
        </w:trPr>
        <w:tc>
          <w:tcPr>
            <w:tcW w:w="426" w:type="pct"/>
            <w:tcBorders>
              <w:top w:val="single" w:sz="12" w:space="0" w:color="auto"/>
              <w:left w:val="single" w:sz="12" w:space="0" w:color="auto"/>
              <w:bottom w:val="single" w:sz="8" w:space="0" w:color="auto"/>
              <w:right w:val="single" w:sz="8" w:space="0" w:color="auto"/>
            </w:tcBorders>
            <w:shd w:val="clear" w:color="auto" w:fill="auto"/>
            <w:tcMar>
              <w:top w:w="7" w:type="dxa"/>
              <w:left w:w="7" w:type="dxa"/>
              <w:bottom w:w="0" w:type="dxa"/>
              <w:right w:w="7" w:type="dxa"/>
            </w:tcMar>
            <w:vAlign w:val="center"/>
          </w:tcPr>
          <w:p w14:paraId="6E826EF3" w14:textId="0127C2C1" w:rsidR="00A770DE" w:rsidRPr="005038A6" w:rsidRDefault="00D241E8" w:rsidP="00BC5E6B">
            <w:pPr>
              <w:pStyle w:val="TableText"/>
              <w:rPr>
                <w:rFonts w:eastAsia="Calibri"/>
              </w:rPr>
            </w:pPr>
            <w:r>
              <w:rPr>
                <w:rFonts w:eastAsia="Calibri"/>
              </w:rPr>
              <w:t xml:space="preserve">  </w:t>
            </w:r>
            <w:sdt>
              <w:sdtPr>
                <w:rPr>
                  <w:rFonts w:eastAsia="Calibri"/>
                </w:rPr>
                <w:id w:val="1786854593"/>
                <w14:checkbox>
                  <w14:checked w14:val="0"/>
                  <w14:checkedState w14:val="2612" w14:font="MS Gothic"/>
                  <w14:uncheckedState w14:val="2610" w14:font="MS Gothic"/>
                </w14:checkbox>
              </w:sdtPr>
              <w:sdtEndPr/>
              <w:sdtContent>
                <w:r w:rsidR="00A30132">
                  <w:rPr>
                    <w:rFonts w:ascii="MS Gothic" w:eastAsia="MS Gothic" w:hAnsi="MS Gothic" w:hint="eastAsia"/>
                  </w:rPr>
                  <w:t>☐</w:t>
                </w:r>
              </w:sdtContent>
            </w:sdt>
          </w:p>
        </w:tc>
        <w:tc>
          <w:tcPr>
            <w:tcW w:w="4574" w:type="pct"/>
            <w:tcBorders>
              <w:top w:val="single" w:sz="12" w:space="0" w:color="auto"/>
              <w:left w:val="single" w:sz="8" w:space="0" w:color="auto"/>
              <w:bottom w:val="single" w:sz="8" w:space="0" w:color="auto"/>
              <w:right w:val="single" w:sz="12" w:space="0" w:color="auto"/>
            </w:tcBorders>
            <w:shd w:val="clear" w:color="auto" w:fill="auto"/>
            <w:vAlign w:val="center"/>
          </w:tcPr>
          <w:p w14:paraId="1CE74702" w14:textId="77777777" w:rsidR="00A770DE" w:rsidRPr="005038A6" w:rsidRDefault="00A770DE" w:rsidP="00BC5E6B">
            <w:pPr>
              <w:pStyle w:val="TableText"/>
              <w:rPr>
                <w:rFonts w:eastAsia="Calibri"/>
              </w:rPr>
            </w:pPr>
            <w:r w:rsidRPr="005038A6">
              <w:rPr>
                <w:rFonts w:eastAsia="Calibri"/>
              </w:rPr>
              <w:t xml:space="preserve">Identify equipment or spare parts which are immediately salvageable or in need </w:t>
            </w:r>
            <w:proofErr w:type="gramStart"/>
            <w:r w:rsidRPr="005038A6">
              <w:rPr>
                <w:rFonts w:eastAsia="Calibri"/>
              </w:rPr>
              <w:t>of</w:t>
            </w:r>
            <w:proofErr w:type="gramEnd"/>
            <w:r w:rsidRPr="005038A6">
              <w:rPr>
                <w:rFonts w:eastAsia="Calibri"/>
              </w:rPr>
              <w:t xml:space="preserve"> repair.</w:t>
            </w:r>
          </w:p>
        </w:tc>
      </w:tr>
      <w:tr w:rsidR="00A770DE" w:rsidRPr="005038A6" w14:paraId="5B9F969A" w14:textId="77777777" w:rsidTr="000C5A07">
        <w:trPr>
          <w:trHeight w:val="304"/>
        </w:trPr>
        <w:tc>
          <w:tcPr>
            <w:tcW w:w="426" w:type="pct"/>
            <w:tcBorders>
              <w:top w:val="single" w:sz="8" w:space="0" w:color="auto"/>
              <w:left w:val="single" w:sz="12" w:space="0" w:color="auto"/>
              <w:bottom w:val="single" w:sz="8" w:space="0" w:color="auto"/>
              <w:right w:val="single" w:sz="8" w:space="0" w:color="auto"/>
            </w:tcBorders>
            <w:shd w:val="clear" w:color="auto" w:fill="auto"/>
            <w:tcMar>
              <w:top w:w="7" w:type="dxa"/>
              <w:left w:w="7" w:type="dxa"/>
              <w:bottom w:w="0" w:type="dxa"/>
              <w:right w:w="7" w:type="dxa"/>
            </w:tcMar>
          </w:tcPr>
          <w:p w14:paraId="46FD597E" w14:textId="6D67055B" w:rsidR="00A770DE" w:rsidRPr="005038A6" w:rsidRDefault="00D241E8" w:rsidP="00BC5E6B">
            <w:pPr>
              <w:pStyle w:val="TableText"/>
              <w:rPr>
                <w:rFonts w:eastAsia="Calibri"/>
              </w:rPr>
            </w:pPr>
            <w:r>
              <w:rPr>
                <w:rFonts w:eastAsia="Calibri"/>
              </w:rPr>
              <w:t xml:space="preserve">  </w:t>
            </w:r>
            <w:sdt>
              <w:sdtPr>
                <w:rPr>
                  <w:rFonts w:eastAsia="Calibri"/>
                </w:rPr>
                <w:id w:val="114650582"/>
                <w14:checkbox>
                  <w14:checked w14:val="0"/>
                  <w14:checkedState w14:val="2612" w14:font="MS Gothic"/>
                  <w14:uncheckedState w14:val="2610" w14:font="MS Gothic"/>
                </w14:checkbox>
              </w:sdtPr>
              <w:sdtEndPr/>
              <w:sdtContent>
                <w:r w:rsidR="00A770DE" w:rsidRPr="005038A6">
                  <w:rPr>
                    <w:rFonts w:ascii="Segoe UI Symbol" w:eastAsia="Calibri" w:hAnsi="Segoe UI Symbol" w:cs="Segoe UI Symbol"/>
                  </w:rPr>
                  <w:t>☐</w:t>
                </w:r>
              </w:sdtContent>
            </w:sdt>
          </w:p>
        </w:tc>
        <w:tc>
          <w:tcPr>
            <w:tcW w:w="4574" w:type="pct"/>
            <w:tcBorders>
              <w:top w:val="single" w:sz="8" w:space="0" w:color="auto"/>
              <w:left w:val="single" w:sz="8" w:space="0" w:color="auto"/>
              <w:bottom w:val="single" w:sz="8" w:space="0" w:color="auto"/>
              <w:right w:val="single" w:sz="12" w:space="0" w:color="auto"/>
            </w:tcBorders>
            <w:shd w:val="clear" w:color="auto" w:fill="auto"/>
          </w:tcPr>
          <w:p w14:paraId="005F1B1B" w14:textId="547BB23D" w:rsidR="00A770DE" w:rsidRPr="005038A6" w:rsidRDefault="00A770DE" w:rsidP="00BC5E6B">
            <w:pPr>
              <w:pStyle w:val="TableText"/>
              <w:rPr>
                <w:rFonts w:eastAsia="Calibri"/>
              </w:rPr>
            </w:pPr>
            <w:r w:rsidRPr="005038A6">
              <w:rPr>
                <w:rFonts w:eastAsia="Calibri"/>
              </w:rPr>
              <w:t xml:space="preserve">Verbally notify the </w:t>
            </w:r>
            <w:r>
              <w:rPr>
                <w:rFonts w:eastAsia="Calibri"/>
              </w:rPr>
              <w:t>Hospital Administrator</w:t>
            </w:r>
            <w:r w:rsidRPr="005038A6">
              <w:rPr>
                <w:rFonts w:eastAsia="Calibri"/>
              </w:rPr>
              <w:t xml:space="preserve"> of survey</w:t>
            </w:r>
            <w:r w:rsidR="00574705">
              <w:rPr>
                <w:rFonts w:eastAsia="Calibri"/>
              </w:rPr>
              <w:t xml:space="preserve"> results</w:t>
            </w:r>
            <w:r w:rsidRPr="005038A6">
              <w:rPr>
                <w:rFonts w:eastAsia="Calibri"/>
              </w:rPr>
              <w:t xml:space="preserve">, assessment of damage, </w:t>
            </w:r>
            <w:r w:rsidR="00574705">
              <w:rPr>
                <w:rFonts w:eastAsia="Calibri"/>
              </w:rPr>
              <w:t xml:space="preserve">and rough </w:t>
            </w:r>
            <w:r w:rsidRPr="005038A6">
              <w:rPr>
                <w:rFonts w:eastAsia="Calibri"/>
              </w:rPr>
              <w:t>estimate</w:t>
            </w:r>
            <w:r w:rsidR="00574705">
              <w:rPr>
                <w:rFonts w:eastAsia="Calibri"/>
              </w:rPr>
              <w:t xml:space="preserve"> of</w:t>
            </w:r>
            <w:r w:rsidRPr="005038A6">
              <w:rPr>
                <w:rFonts w:eastAsia="Calibri"/>
              </w:rPr>
              <w:t xml:space="preserve"> time to recover.</w:t>
            </w:r>
          </w:p>
        </w:tc>
      </w:tr>
      <w:tr w:rsidR="00A770DE" w:rsidRPr="005038A6" w14:paraId="69DDB8B3" w14:textId="77777777" w:rsidTr="000C5A07">
        <w:trPr>
          <w:trHeight w:val="362"/>
        </w:trPr>
        <w:tc>
          <w:tcPr>
            <w:tcW w:w="426" w:type="pct"/>
            <w:tcBorders>
              <w:top w:val="single" w:sz="8" w:space="0" w:color="auto"/>
              <w:left w:val="single" w:sz="12" w:space="0" w:color="auto"/>
              <w:bottom w:val="single" w:sz="8" w:space="0" w:color="auto"/>
              <w:right w:val="single" w:sz="8" w:space="0" w:color="auto"/>
            </w:tcBorders>
            <w:shd w:val="clear" w:color="auto" w:fill="auto"/>
            <w:tcMar>
              <w:top w:w="7" w:type="dxa"/>
              <w:left w:w="7" w:type="dxa"/>
              <w:bottom w:w="0" w:type="dxa"/>
              <w:right w:w="7" w:type="dxa"/>
            </w:tcMar>
            <w:vAlign w:val="center"/>
          </w:tcPr>
          <w:p w14:paraId="146169D7" w14:textId="24456A73" w:rsidR="00A770DE" w:rsidRPr="005038A6" w:rsidRDefault="00D241E8" w:rsidP="00BC5E6B">
            <w:pPr>
              <w:pStyle w:val="TableText"/>
              <w:rPr>
                <w:rFonts w:eastAsia="Calibri"/>
              </w:rPr>
            </w:pPr>
            <w:r>
              <w:rPr>
                <w:rFonts w:eastAsia="Calibri"/>
              </w:rPr>
              <w:t xml:space="preserve">  </w:t>
            </w:r>
            <w:sdt>
              <w:sdtPr>
                <w:rPr>
                  <w:rFonts w:eastAsia="Calibri"/>
                </w:rPr>
                <w:id w:val="370263280"/>
                <w14:checkbox>
                  <w14:checked w14:val="0"/>
                  <w14:checkedState w14:val="2612" w14:font="MS Gothic"/>
                  <w14:uncheckedState w14:val="2610" w14:font="MS Gothic"/>
                </w14:checkbox>
              </w:sdtPr>
              <w:sdtEndPr/>
              <w:sdtContent>
                <w:r w:rsidR="00A770DE" w:rsidRPr="005038A6">
                  <w:rPr>
                    <w:rFonts w:ascii="Segoe UI Symbol" w:eastAsia="Calibri" w:hAnsi="Segoe UI Symbol" w:cs="Segoe UI Symbol"/>
                  </w:rPr>
                  <w:t>☐</w:t>
                </w:r>
              </w:sdtContent>
            </w:sdt>
          </w:p>
        </w:tc>
        <w:tc>
          <w:tcPr>
            <w:tcW w:w="4574" w:type="pct"/>
            <w:tcBorders>
              <w:top w:val="single" w:sz="8" w:space="0" w:color="auto"/>
              <w:left w:val="single" w:sz="8" w:space="0" w:color="auto"/>
              <w:bottom w:val="single" w:sz="8" w:space="0" w:color="auto"/>
              <w:right w:val="single" w:sz="12" w:space="0" w:color="auto"/>
            </w:tcBorders>
            <w:shd w:val="clear" w:color="auto" w:fill="auto"/>
            <w:vAlign w:val="center"/>
          </w:tcPr>
          <w:p w14:paraId="78262170" w14:textId="77777777" w:rsidR="00A770DE" w:rsidRPr="005038A6" w:rsidRDefault="00A770DE" w:rsidP="00BC5E6B">
            <w:pPr>
              <w:pStyle w:val="TableText"/>
              <w:rPr>
                <w:rFonts w:eastAsia="Calibri"/>
              </w:rPr>
            </w:pPr>
            <w:r w:rsidRPr="005038A6">
              <w:rPr>
                <w:rFonts w:eastAsia="Calibri"/>
              </w:rPr>
              <w:t>Document findings from the survey and damage assessment.</w:t>
            </w:r>
          </w:p>
        </w:tc>
      </w:tr>
      <w:tr w:rsidR="00A770DE" w:rsidRPr="005038A6" w14:paraId="1ED77F69" w14:textId="77777777" w:rsidTr="000C5A07">
        <w:trPr>
          <w:trHeight w:val="377"/>
        </w:trPr>
        <w:tc>
          <w:tcPr>
            <w:tcW w:w="426" w:type="pct"/>
            <w:tcBorders>
              <w:top w:val="single" w:sz="8" w:space="0" w:color="auto"/>
              <w:left w:val="single" w:sz="12" w:space="0" w:color="auto"/>
              <w:bottom w:val="single" w:sz="8" w:space="0" w:color="auto"/>
              <w:right w:val="single" w:sz="8" w:space="0" w:color="auto"/>
            </w:tcBorders>
            <w:shd w:val="clear" w:color="auto" w:fill="auto"/>
            <w:tcMar>
              <w:top w:w="7" w:type="dxa"/>
              <w:left w:w="7" w:type="dxa"/>
              <w:bottom w:w="0" w:type="dxa"/>
              <w:right w:w="7" w:type="dxa"/>
            </w:tcMar>
          </w:tcPr>
          <w:p w14:paraId="7A03A455" w14:textId="16117C7F" w:rsidR="00A770DE" w:rsidRPr="005038A6" w:rsidRDefault="00D241E8" w:rsidP="00BC5E6B">
            <w:pPr>
              <w:pStyle w:val="TableText"/>
              <w:rPr>
                <w:rFonts w:eastAsia="Calibri"/>
              </w:rPr>
            </w:pPr>
            <w:r>
              <w:rPr>
                <w:rFonts w:eastAsia="Calibri"/>
              </w:rPr>
              <w:t xml:space="preserve">  </w:t>
            </w:r>
            <w:sdt>
              <w:sdtPr>
                <w:rPr>
                  <w:rFonts w:eastAsia="Calibri"/>
                </w:rPr>
                <w:id w:val="-1646041706"/>
                <w14:checkbox>
                  <w14:checked w14:val="0"/>
                  <w14:checkedState w14:val="2612" w14:font="MS Gothic"/>
                  <w14:uncheckedState w14:val="2610" w14:font="MS Gothic"/>
                </w14:checkbox>
              </w:sdtPr>
              <w:sdtEndPr/>
              <w:sdtContent>
                <w:r w:rsidR="00A770DE" w:rsidRPr="005038A6">
                  <w:rPr>
                    <w:rFonts w:ascii="Segoe UI Symbol" w:eastAsia="Calibri" w:hAnsi="Segoe UI Symbol" w:cs="Segoe UI Symbol"/>
                  </w:rPr>
                  <w:t>☐</w:t>
                </w:r>
              </w:sdtContent>
            </w:sdt>
          </w:p>
        </w:tc>
        <w:tc>
          <w:tcPr>
            <w:tcW w:w="4574" w:type="pct"/>
            <w:tcBorders>
              <w:top w:val="single" w:sz="8" w:space="0" w:color="auto"/>
              <w:left w:val="single" w:sz="8" w:space="0" w:color="auto"/>
              <w:bottom w:val="single" w:sz="8" w:space="0" w:color="auto"/>
              <w:right w:val="single" w:sz="12" w:space="0" w:color="auto"/>
            </w:tcBorders>
            <w:shd w:val="clear" w:color="auto" w:fill="auto"/>
          </w:tcPr>
          <w:p w14:paraId="78C45400" w14:textId="77777777" w:rsidR="00A770DE" w:rsidRPr="005038A6" w:rsidRDefault="00A770DE" w:rsidP="00BC5E6B">
            <w:pPr>
              <w:pStyle w:val="TableText"/>
              <w:rPr>
                <w:rFonts w:eastAsia="Calibri"/>
              </w:rPr>
            </w:pPr>
            <w:r w:rsidRPr="005038A6">
              <w:rPr>
                <w:rFonts w:eastAsia="Calibri"/>
              </w:rPr>
              <w:t xml:space="preserve">Attend the recovery briefing to apprise </w:t>
            </w:r>
            <w:r w:rsidR="00A30132">
              <w:rPr>
                <w:rFonts w:eastAsia="Calibri"/>
              </w:rPr>
              <w:t xml:space="preserve">Hospital </w:t>
            </w:r>
            <w:r w:rsidRPr="005038A6">
              <w:rPr>
                <w:rFonts w:eastAsia="Calibri"/>
              </w:rPr>
              <w:t>Incident Recovery Team members of findings.</w:t>
            </w:r>
          </w:p>
        </w:tc>
      </w:tr>
      <w:tr w:rsidR="00A770DE" w:rsidRPr="005038A6" w14:paraId="51B9CD87" w14:textId="77777777" w:rsidTr="000C5A07">
        <w:trPr>
          <w:trHeight w:val="399"/>
        </w:trPr>
        <w:tc>
          <w:tcPr>
            <w:tcW w:w="426" w:type="pct"/>
            <w:tcBorders>
              <w:top w:val="single" w:sz="8" w:space="0" w:color="auto"/>
              <w:left w:val="single" w:sz="12" w:space="0" w:color="auto"/>
              <w:bottom w:val="single" w:sz="12" w:space="0" w:color="auto"/>
              <w:right w:val="single" w:sz="8" w:space="0" w:color="auto"/>
            </w:tcBorders>
            <w:shd w:val="clear" w:color="auto" w:fill="auto"/>
            <w:tcMar>
              <w:top w:w="7" w:type="dxa"/>
              <w:left w:w="7" w:type="dxa"/>
              <w:bottom w:w="0" w:type="dxa"/>
              <w:right w:w="7" w:type="dxa"/>
            </w:tcMar>
          </w:tcPr>
          <w:p w14:paraId="4C3F98EA" w14:textId="37E1C8E3" w:rsidR="00A770DE" w:rsidRPr="005038A6" w:rsidRDefault="00D241E8" w:rsidP="00BC5E6B">
            <w:pPr>
              <w:pStyle w:val="TableText"/>
              <w:rPr>
                <w:rFonts w:eastAsia="Calibri"/>
              </w:rPr>
            </w:pPr>
            <w:r>
              <w:rPr>
                <w:rFonts w:eastAsia="Calibri"/>
              </w:rPr>
              <w:t xml:space="preserve">  </w:t>
            </w:r>
            <w:sdt>
              <w:sdtPr>
                <w:rPr>
                  <w:rFonts w:eastAsia="Calibri"/>
                </w:rPr>
                <w:id w:val="-1962720805"/>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574" w:type="pct"/>
            <w:tcBorders>
              <w:top w:val="single" w:sz="8" w:space="0" w:color="auto"/>
              <w:left w:val="single" w:sz="8" w:space="0" w:color="auto"/>
              <w:bottom w:val="single" w:sz="12" w:space="0" w:color="auto"/>
              <w:right w:val="single" w:sz="12" w:space="0" w:color="auto"/>
            </w:tcBorders>
            <w:shd w:val="clear" w:color="auto" w:fill="auto"/>
          </w:tcPr>
          <w:p w14:paraId="3EDA2492" w14:textId="77777777" w:rsidR="00A770DE" w:rsidRPr="005038A6" w:rsidRDefault="00A770DE" w:rsidP="00BC5E6B">
            <w:pPr>
              <w:pStyle w:val="TableText"/>
              <w:rPr>
                <w:rFonts w:eastAsia="Calibri"/>
              </w:rPr>
            </w:pPr>
            <w:r w:rsidRPr="005038A6">
              <w:rPr>
                <w:rFonts w:eastAsia="Calibri"/>
              </w:rPr>
              <w:t>A log is prepared and maintained to record all salvageable equipment and its disposition and location.</w:t>
            </w:r>
          </w:p>
        </w:tc>
      </w:tr>
    </w:tbl>
    <w:p w14:paraId="05B1D624" w14:textId="77777777" w:rsidR="00F81727" w:rsidRPr="005038A6" w:rsidRDefault="00F81727" w:rsidP="00F81727">
      <w:pPr>
        <w:rPr>
          <w:rFonts w:ascii="Calibri" w:eastAsia="Calibri" w:hAnsi="Calibri" w:cs="Calibri"/>
          <w:b/>
          <w:sz w:val="40"/>
          <w:szCs w:val="40"/>
        </w:rPr>
      </w:pPr>
      <w:r w:rsidRPr="005038A6">
        <w:rPr>
          <w:rFonts w:ascii="Calibri" w:eastAsia="Calibri" w:hAnsi="Calibri" w:cs="Calibri"/>
          <w:b/>
          <w:sz w:val="40"/>
          <w:szCs w:val="40"/>
        </w:rPr>
        <w:br w:type="page"/>
      </w:r>
    </w:p>
    <w:p w14:paraId="674EBB81" w14:textId="32C759CC" w:rsidR="00333671" w:rsidRDefault="00333671" w:rsidP="00BC5E6B">
      <w:pPr>
        <w:pStyle w:val="Heading1"/>
      </w:pPr>
      <w:bookmarkStart w:id="8" w:name="_Toc447012947"/>
      <w:bookmarkStart w:id="9" w:name="_Toc452145043"/>
      <w:bookmarkStart w:id="10" w:name="_Toc443224328"/>
      <w:bookmarkStart w:id="11" w:name="_Toc447012968"/>
      <w:bookmarkStart w:id="12" w:name="_Toc447012994"/>
      <w:r w:rsidRPr="00F81727">
        <w:lastRenderedPageBreak/>
        <w:t>H</w:t>
      </w:r>
      <w:r>
        <w:t>ospital</w:t>
      </w:r>
      <w:r w:rsidRPr="00F81727">
        <w:t xml:space="preserve"> I</w:t>
      </w:r>
      <w:r>
        <w:t>ncident</w:t>
      </w:r>
      <w:r w:rsidRPr="00F81727">
        <w:t xml:space="preserve"> R</w:t>
      </w:r>
      <w:r>
        <w:t>esponse</w:t>
      </w:r>
      <w:r w:rsidRPr="00F81727">
        <w:t xml:space="preserve"> T</w:t>
      </w:r>
      <w:r>
        <w:t>eam</w:t>
      </w:r>
      <w:r w:rsidRPr="00F81727">
        <w:t xml:space="preserve"> M</w:t>
      </w:r>
      <w:r>
        <w:t>ember</w:t>
      </w:r>
      <w:r w:rsidRPr="00F81727">
        <w:t xml:space="preserve"> L</w:t>
      </w:r>
      <w:r>
        <w:t>isting</w:t>
      </w:r>
      <w:bookmarkEnd w:id="8"/>
      <w:bookmarkEnd w:id="9"/>
    </w:p>
    <w:p w14:paraId="24CCC239" w14:textId="5E43D9C0" w:rsidR="00B10284" w:rsidRDefault="00B10284" w:rsidP="00324309"/>
    <w:tbl>
      <w:tblPr>
        <w:tblStyle w:val="TableGrid"/>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219"/>
        <w:gridCol w:w="7161"/>
      </w:tblGrid>
      <w:tr w:rsidR="00B10284" w:rsidRPr="00683E8D" w14:paraId="29A2EE47" w14:textId="77777777" w:rsidTr="00BC5E6B">
        <w:tc>
          <w:tcPr>
            <w:tcW w:w="1183" w:type="pct"/>
          </w:tcPr>
          <w:p w14:paraId="6E07B177" w14:textId="77777777" w:rsidR="00B10284" w:rsidRPr="00683E8D" w:rsidRDefault="00B10284" w:rsidP="00BC5E6B">
            <w:pPr>
              <w:pStyle w:val="TableHead"/>
            </w:pPr>
            <w:r>
              <w:t xml:space="preserve">Form </w:t>
            </w:r>
            <w:r w:rsidRPr="00683E8D">
              <w:t>Description</w:t>
            </w:r>
          </w:p>
        </w:tc>
        <w:tc>
          <w:tcPr>
            <w:tcW w:w="3817" w:type="pct"/>
          </w:tcPr>
          <w:p w14:paraId="3830225C" w14:textId="38958F35" w:rsidR="00B10284" w:rsidRPr="00683E8D" w:rsidRDefault="00B10284" w:rsidP="00BC5E6B">
            <w:pPr>
              <w:pStyle w:val="TableText"/>
            </w:pPr>
            <w:r w:rsidRPr="00683E8D">
              <w:t xml:space="preserve">This form </w:t>
            </w:r>
            <w:r>
              <w:t xml:space="preserve">is used to </w:t>
            </w:r>
            <w:r w:rsidR="00861F32">
              <w:t>i</w:t>
            </w:r>
            <w:r>
              <w:t>d</w:t>
            </w:r>
            <w:r w:rsidR="00861F32">
              <w:t xml:space="preserve">entify individuals on the </w:t>
            </w:r>
            <w:r w:rsidR="00D241E8">
              <w:t xml:space="preserve">Incident Response </w:t>
            </w:r>
            <w:r w:rsidR="00861F32">
              <w:t>Team</w:t>
            </w:r>
            <w:r w:rsidR="00D241E8">
              <w:t>s</w:t>
            </w:r>
            <w:r w:rsidRPr="00683E8D">
              <w:t>.</w:t>
            </w:r>
          </w:p>
        </w:tc>
      </w:tr>
      <w:tr w:rsidR="00B10284" w:rsidRPr="00683E8D" w14:paraId="4AD2DD5B" w14:textId="77777777" w:rsidTr="00BC5E6B">
        <w:tc>
          <w:tcPr>
            <w:tcW w:w="1183" w:type="pct"/>
          </w:tcPr>
          <w:p w14:paraId="6A9BDEE0" w14:textId="77777777" w:rsidR="00B10284" w:rsidRPr="00683E8D" w:rsidRDefault="00B10284" w:rsidP="00BC5E6B">
            <w:pPr>
              <w:pStyle w:val="TableHead"/>
            </w:pPr>
            <w:r w:rsidRPr="00683E8D">
              <w:t>Why it’s needed</w:t>
            </w:r>
          </w:p>
        </w:tc>
        <w:tc>
          <w:tcPr>
            <w:tcW w:w="3817" w:type="pct"/>
          </w:tcPr>
          <w:p w14:paraId="78C22358" w14:textId="0C23BA00" w:rsidR="00B10284" w:rsidRPr="00683E8D" w:rsidRDefault="00B10284" w:rsidP="00BC5E6B">
            <w:pPr>
              <w:pStyle w:val="TableText"/>
            </w:pPr>
            <w:r w:rsidRPr="00683E8D">
              <w:t xml:space="preserve">The form </w:t>
            </w:r>
            <w:r>
              <w:t>provide</w:t>
            </w:r>
            <w:r w:rsidRPr="00683E8D">
              <w:t xml:space="preserve">s </w:t>
            </w:r>
            <w:r>
              <w:t xml:space="preserve">a </w:t>
            </w:r>
            <w:r w:rsidR="00861F32">
              <w:t>comprehensive list of Team members, their contact info and when they were notified of the event</w:t>
            </w:r>
            <w:r w:rsidRPr="00683E8D">
              <w:t xml:space="preserve">. </w:t>
            </w:r>
          </w:p>
        </w:tc>
      </w:tr>
      <w:tr w:rsidR="00B10284" w:rsidRPr="00683E8D" w14:paraId="7A1D14E5" w14:textId="77777777" w:rsidTr="00BC5E6B">
        <w:tc>
          <w:tcPr>
            <w:tcW w:w="1183" w:type="pct"/>
          </w:tcPr>
          <w:p w14:paraId="1682C59A" w14:textId="77777777" w:rsidR="00B10284" w:rsidRPr="00683E8D" w:rsidRDefault="00B10284" w:rsidP="00BC5E6B">
            <w:pPr>
              <w:pStyle w:val="TableHead"/>
            </w:pPr>
            <w:r w:rsidRPr="00683E8D">
              <w:t>Who fills it out</w:t>
            </w:r>
          </w:p>
        </w:tc>
        <w:tc>
          <w:tcPr>
            <w:tcW w:w="3817" w:type="pct"/>
          </w:tcPr>
          <w:p w14:paraId="31E35ABF" w14:textId="5CA3B89F" w:rsidR="00B10284" w:rsidRPr="00683E8D" w:rsidRDefault="00B10284" w:rsidP="00BC5E6B">
            <w:pPr>
              <w:pStyle w:val="TableText"/>
            </w:pPr>
            <w:r w:rsidRPr="00683E8D">
              <w:t xml:space="preserve">The </w:t>
            </w:r>
            <w:r>
              <w:t>Incident Response Team member</w:t>
            </w:r>
            <w:r w:rsidR="00D241E8">
              <w:t>s</w:t>
            </w:r>
            <w:r>
              <w:t xml:space="preserve"> </w:t>
            </w:r>
            <w:r w:rsidR="00861F32">
              <w:t>provide info to Team Leader</w:t>
            </w:r>
            <w:r w:rsidRPr="00683E8D">
              <w:t xml:space="preserve">.  </w:t>
            </w:r>
          </w:p>
        </w:tc>
      </w:tr>
      <w:tr w:rsidR="00B10284" w:rsidRPr="00683E8D" w14:paraId="047D0750" w14:textId="77777777" w:rsidTr="00BC5E6B">
        <w:tc>
          <w:tcPr>
            <w:tcW w:w="1183" w:type="pct"/>
          </w:tcPr>
          <w:p w14:paraId="48B78848" w14:textId="77777777" w:rsidR="00B10284" w:rsidRPr="00683E8D" w:rsidRDefault="00B10284" w:rsidP="00BC5E6B">
            <w:pPr>
              <w:pStyle w:val="TableHead"/>
            </w:pPr>
            <w:r w:rsidRPr="00683E8D">
              <w:t>How often updated</w:t>
            </w:r>
          </w:p>
        </w:tc>
        <w:tc>
          <w:tcPr>
            <w:tcW w:w="3817" w:type="pct"/>
          </w:tcPr>
          <w:p w14:paraId="43F40BFF" w14:textId="77777777" w:rsidR="00B10284" w:rsidRPr="00683E8D" w:rsidRDefault="00B10284" w:rsidP="00BC5E6B">
            <w:pPr>
              <w:pStyle w:val="TableText"/>
            </w:pPr>
            <w:r w:rsidRPr="00683E8D">
              <w:t xml:space="preserve">Form should </w:t>
            </w:r>
            <w:r>
              <w:t>be updated as new</w:t>
            </w:r>
            <w:r w:rsidRPr="00683E8D">
              <w:t xml:space="preserve"> information</w:t>
            </w:r>
            <w:r>
              <w:t xml:space="preserve"> is learned</w:t>
            </w:r>
            <w:r w:rsidRPr="00683E8D">
              <w:t>.</w:t>
            </w:r>
          </w:p>
        </w:tc>
      </w:tr>
    </w:tbl>
    <w:p w14:paraId="527C336E" w14:textId="77777777" w:rsidR="00333671" w:rsidRDefault="00333671" w:rsidP="00333671">
      <w:pPr>
        <w:spacing w:after="3" w:line="249" w:lineRule="auto"/>
        <w:ind w:right="720" w:hanging="10"/>
        <w:rPr>
          <w:rFonts w:eastAsia="Times New Roman"/>
          <w:b/>
          <w:color w:val="000000"/>
        </w:rPr>
      </w:pPr>
    </w:p>
    <w:tbl>
      <w:tblPr>
        <w:tblW w:w="4903" w:type="pct"/>
        <w:tblInd w:w="162" w:type="dxa"/>
        <w:tblCellMar>
          <w:left w:w="0" w:type="dxa"/>
          <w:right w:w="0" w:type="dxa"/>
        </w:tblCellMar>
        <w:tblLook w:val="0600" w:firstRow="0" w:lastRow="0" w:firstColumn="0" w:lastColumn="0" w:noHBand="1" w:noVBand="1"/>
      </w:tblPr>
      <w:tblGrid>
        <w:gridCol w:w="1936"/>
        <w:gridCol w:w="1760"/>
        <w:gridCol w:w="1759"/>
        <w:gridCol w:w="1391"/>
        <w:gridCol w:w="2501"/>
      </w:tblGrid>
      <w:tr w:rsidR="00333671" w:rsidRPr="002C08D6" w14:paraId="1C8AD80D" w14:textId="77777777" w:rsidTr="00BC5E6B">
        <w:trPr>
          <w:trHeight w:val="364"/>
        </w:trPr>
        <w:tc>
          <w:tcPr>
            <w:tcW w:w="1035"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14:paraId="01CDEE90" w14:textId="77777777" w:rsidR="00333671" w:rsidRPr="00357193" w:rsidRDefault="00333671" w:rsidP="00BC5E6B">
            <w:pPr>
              <w:pStyle w:val="TableHead"/>
            </w:pPr>
            <w:r w:rsidRPr="00357193">
              <w:t>Team Member Name</w:t>
            </w:r>
          </w:p>
        </w:tc>
        <w:tc>
          <w:tcPr>
            <w:tcW w:w="941"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14:paraId="5445B77E" w14:textId="77777777" w:rsidR="00333671" w:rsidRPr="00357193" w:rsidRDefault="00333671" w:rsidP="00BC5E6B">
            <w:pPr>
              <w:pStyle w:val="TableHead"/>
            </w:pPr>
            <w:r w:rsidRPr="00357193">
              <w:t>Cell Phone</w:t>
            </w:r>
          </w:p>
        </w:tc>
        <w:tc>
          <w:tcPr>
            <w:tcW w:w="941"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14:paraId="119D4AEC" w14:textId="77777777" w:rsidR="00333671" w:rsidRPr="00357193" w:rsidRDefault="00333671" w:rsidP="00BC5E6B">
            <w:pPr>
              <w:pStyle w:val="TableHead"/>
            </w:pPr>
            <w:r w:rsidRPr="00357193">
              <w:t>Telephone</w:t>
            </w:r>
          </w:p>
        </w:tc>
        <w:tc>
          <w:tcPr>
            <w:tcW w:w="744"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14:paraId="5A500AA9" w14:textId="77777777" w:rsidR="00333671" w:rsidRPr="00357193" w:rsidRDefault="00333671" w:rsidP="00BC5E6B">
            <w:pPr>
              <w:pStyle w:val="TableHead"/>
            </w:pPr>
            <w:r w:rsidRPr="00357193">
              <w:t>Time Called</w:t>
            </w:r>
          </w:p>
        </w:tc>
        <w:tc>
          <w:tcPr>
            <w:tcW w:w="1338" w:type="pct"/>
            <w:tcBorders>
              <w:top w:val="single" w:sz="8" w:space="0" w:color="auto"/>
              <w:left w:val="single" w:sz="8"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14:paraId="4BB5E7CF" w14:textId="77777777" w:rsidR="00333671" w:rsidRPr="00357193" w:rsidRDefault="00333671" w:rsidP="00BC5E6B">
            <w:pPr>
              <w:pStyle w:val="TableHead"/>
            </w:pPr>
            <w:r>
              <w:t>E-m</w:t>
            </w:r>
            <w:r w:rsidRPr="00357193">
              <w:t>ail</w:t>
            </w:r>
          </w:p>
        </w:tc>
      </w:tr>
      <w:tr w:rsidR="00333671" w:rsidRPr="002C08D6" w14:paraId="10E3401C" w14:textId="77777777" w:rsidTr="00BC5E6B">
        <w:trPr>
          <w:trHeight w:val="225"/>
        </w:trPr>
        <w:tc>
          <w:tcPr>
            <w:tcW w:w="1035"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58F3B20" w14:textId="77777777" w:rsidR="00333671" w:rsidRPr="00357193" w:rsidRDefault="00333671" w:rsidP="00BC5E6B">
            <w:pPr>
              <w:pStyle w:val="TableHead"/>
            </w:pPr>
            <w:r w:rsidRPr="00357193">
              <w:t>Management Team</w:t>
            </w:r>
          </w:p>
        </w:tc>
        <w:tc>
          <w:tcPr>
            <w:tcW w:w="941"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2DBEA48" w14:textId="77777777" w:rsidR="00333671" w:rsidRPr="00357193" w:rsidRDefault="00333671" w:rsidP="00BC5E6B">
            <w:pPr>
              <w:rPr>
                <w:rFonts w:eastAsia="Times New Roman" w:cs="Arial"/>
              </w:rPr>
            </w:pPr>
          </w:p>
        </w:tc>
        <w:tc>
          <w:tcPr>
            <w:tcW w:w="941"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9B793B7" w14:textId="77777777" w:rsidR="00333671" w:rsidRPr="00357193" w:rsidRDefault="00333671" w:rsidP="00BC5E6B">
            <w:pPr>
              <w:rPr>
                <w:rFonts w:eastAsia="Times New Roman"/>
              </w:rPr>
            </w:pPr>
          </w:p>
        </w:tc>
        <w:tc>
          <w:tcPr>
            <w:tcW w:w="744"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2AA98DD" w14:textId="77777777" w:rsidR="00333671" w:rsidRPr="00357193" w:rsidRDefault="00333671" w:rsidP="00BC5E6B">
            <w:pPr>
              <w:rPr>
                <w:rFonts w:eastAsia="Times New Roman"/>
              </w:rPr>
            </w:pPr>
          </w:p>
        </w:tc>
        <w:tc>
          <w:tcPr>
            <w:tcW w:w="1338" w:type="pct"/>
            <w:tcBorders>
              <w:top w:val="single" w:sz="8" w:space="0" w:color="auto"/>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5B737C4" w14:textId="77777777" w:rsidR="00333671" w:rsidRPr="00357193" w:rsidRDefault="00333671" w:rsidP="00BC5E6B">
            <w:pPr>
              <w:rPr>
                <w:rFonts w:eastAsia="Times New Roman"/>
              </w:rPr>
            </w:pPr>
          </w:p>
        </w:tc>
      </w:tr>
      <w:tr w:rsidR="00333671" w:rsidRPr="002C08D6" w14:paraId="28A88698"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791F26D8" w14:textId="77777777" w:rsidR="00333671" w:rsidRPr="00357193" w:rsidRDefault="00333671" w:rsidP="00BC5E6B">
            <w:pPr>
              <w:pStyle w:val="TableText"/>
            </w:pPr>
            <w:r w:rsidRPr="00357193">
              <w:t>Leader</w:t>
            </w: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B2220E8" w14:textId="77777777" w:rsidR="00333671" w:rsidRPr="00357193" w:rsidRDefault="00333671" w:rsidP="00BC5E6B">
            <w:pPr>
              <w:rPr>
                <w:rFonts w:eastAsia="Times New Roman" w:cs="Arial"/>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2755489D"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DCF6AD5"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9421EE8" w14:textId="77777777" w:rsidR="00333671" w:rsidRPr="00357193" w:rsidRDefault="00333671" w:rsidP="00BC5E6B">
            <w:pPr>
              <w:rPr>
                <w:rFonts w:eastAsia="Times New Roman"/>
              </w:rPr>
            </w:pPr>
          </w:p>
        </w:tc>
      </w:tr>
      <w:tr w:rsidR="00333671" w:rsidRPr="002C08D6" w14:paraId="4568E472"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644046AA"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0E3D29C"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F135EE6"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52C682E"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3A5A99E" w14:textId="77777777" w:rsidR="00333671" w:rsidRPr="00357193" w:rsidRDefault="00333671" w:rsidP="00BC5E6B">
            <w:pPr>
              <w:rPr>
                <w:rFonts w:eastAsia="Times New Roman"/>
              </w:rPr>
            </w:pPr>
          </w:p>
        </w:tc>
      </w:tr>
      <w:tr w:rsidR="00333671" w:rsidRPr="002C08D6" w14:paraId="0A469A25"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6410BF48"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1870D23"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50FEBB4"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2ED23920"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1E64735" w14:textId="77777777" w:rsidR="00333671" w:rsidRPr="00357193" w:rsidRDefault="00333671" w:rsidP="00BC5E6B">
            <w:pPr>
              <w:rPr>
                <w:rFonts w:eastAsia="Times New Roman"/>
              </w:rPr>
            </w:pPr>
          </w:p>
        </w:tc>
      </w:tr>
      <w:tr w:rsidR="00333671" w:rsidRPr="002C08D6" w14:paraId="1783B8EF"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51942168"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AD273D0"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6B1D505"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F45EE37"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8D0A62D" w14:textId="77777777" w:rsidR="00333671" w:rsidRPr="00357193" w:rsidRDefault="00333671" w:rsidP="00BC5E6B">
            <w:pPr>
              <w:rPr>
                <w:rFonts w:eastAsia="Times New Roman"/>
              </w:rPr>
            </w:pPr>
          </w:p>
        </w:tc>
      </w:tr>
      <w:tr w:rsidR="00333671" w:rsidRPr="002C08D6" w14:paraId="14B625A5"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335A5F39"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2D03E29A"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9190012"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F246904"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2DD73F3" w14:textId="77777777" w:rsidR="00333671" w:rsidRPr="00357193" w:rsidRDefault="00333671" w:rsidP="00BC5E6B">
            <w:pPr>
              <w:rPr>
                <w:rFonts w:eastAsia="Times New Roman"/>
              </w:rPr>
            </w:pPr>
          </w:p>
        </w:tc>
      </w:tr>
      <w:tr w:rsidR="00333671" w:rsidRPr="002C08D6" w14:paraId="7BEA34DA"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2ACEE1CA" w14:textId="77777777" w:rsidR="00333671" w:rsidRPr="00357193" w:rsidRDefault="00333671" w:rsidP="00BC5E6B">
            <w:pPr>
              <w:pStyle w:val="TableHead"/>
            </w:pPr>
            <w:r w:rsidRPr="00357193">
              <w:t>Facilities Team</w:t>
            </w: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DB8DAB9" w14:textId="77777777" w:rsidR="00333671" w:rsidRPr="00357193" w:rsidRDefault="00333671" w:rsidP="00BC5E6B">
            <w:pPr>
              <w:rPr>
                <w:rFonts w:eastAsia="Times New Roman" w:cs="Arial"/>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7ABCAF8"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49644D1"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3DACCA9" w14:textId="77777777" w:rsidR="00333671" w:rsidRPr="00357193" w:rsidRDefault="00333671" w:rsidP="00BC5E6B">
            <w:pPr>
              <w:rPr>
                <w:rFonts w:eastAsia="Times New Roman"/>
              </w:rPr>
            </w:pPr>
          </w:p>
        </w:tc>
      </w:tr>
      <w:tr w:rsidR="00333671" w:rsidRPr="002C08D6" w14:paraId="449953B4"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62FA77A5" w14:textId="77777777" w:rsidR="00333671" w:rsidRPr="00357193" w:rsidRDefault="00333671" w:rsidP="00BC5E6B">
            <w:pPr>
              <w:pStyle w:val="TableText"/>
            </w:pPr>
            <w:r w:rsidRPr="00357193">
              <w:t>Leader</w:t>
            </w: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DCCD6E0" w14:textId="77777777" w:rsidR="00333671" w:rsidRPr="00357193" w:rsidRDefault="00333671" w:rsidP="00BC5E6B">
            <w:pPr>
              <w:rPr>
                <w:rFonts w:eastAsia="Times New Roman" w:cs="Arial"/>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65C125C"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5393C19"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FC35B7B" w14:textId="77777777" w:rsidR="00333671" w:rsidRPr="00357193" w:rsidRDefault="00333671" w:rsidP="00BC5E6B">
            <w:pPr>
              <w:rPr>
                <w:rFonts w:eastAsia="Times New Roman"/>
              </w:rPr>
            </w:pPr>
          </w:p>
        </w:tc>
      </w:tr>
      <w:tr w:rsidR="00333671" w:rsidRPr="002C08D6" w14:paraId="31652C75"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492CE7F2"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ACB1AA9"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CCAA6E0"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570C547"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24D0FD5" w14:textId="77777777" w:rsidR="00333671" w:rsidRPr="00357193" w:rsidRDefault="00333671" w:rsidP="00BC5E6B">
            <w:pPr>
              <w:rPr>
                <w:rFonts w:eastAsia="Times New Roman"/>
              </w:rPr>
            </w:pPr>
          </w:p>
        </w:tc>
      </w:tr>
      <w:tr w:rsidR="00333671" w:rsidRPr="002C08D6" w14:paraId="15C12D8B"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11674253"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1681802"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16DE4DC"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FF1A77B"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4B31889" w14:textId="77777777" w:rsidR="00333671" w:rsidRPr="00357193" w:rsidRDefault="00333671" w:rsidP="00BC5E6B">
            <w:pPr>
              <w:rPr>
                <w:rFonts w:eastAsia="Times New Roman"/>
              </w:rPr>
            </w:pPr>
          </w:p>
        </w:tc>
      </w:tr>
      <w:tr w:rsidR="00333671" w:rsidRPr="002C08D6" w14:paraId="7A7F3478"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2EFCE505"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6EABB25"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61A5B79"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C34136A"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4D996E9" w14:textId="77777777" w:rsidR="00333671" w:rsidRPr="00357193" w:rsidRDefault="00333671" w:rsidP="00BC5E6B">
            <w:pPr>
              <w:rPr>
                <w:rFonts w:eastAsia="Times New Roman"/>
              </w:rPr>
            </w:pPr>
          </w:p>
        </w:tc>
      </w:tr>
      <w:tr w:rsidR="00333671" w:rsidRPr="002C08D6" w14:paraId="72BC7AEE"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7D0CD8E6"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0E9F2C0"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A12B20D"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A4571C5"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52A4C42" w14:textId="77777777" w:rsidR="00333671" w:rsidRPr="00357193" w:rsidRDefault="00333671" w:rsidP="00BC5E6B">
            <w:pPr>
              <w:rPr>
                <w:rFonts w:eastAsia="Times New Roman"/>
              </w:rPr>
            </w:pPr>
          </w:p>
        </w:tc>
      </w:tr>
      <w:tr w:rsidR="00333671" w:rsidRPr="002C08D6" w14:paraId="6FA17C33"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3C4FF83" w14:textId="77777777" w:rsidR="00333671" w:rsidRPr="00357193" w:rsidRDefault="00333671" w:rsidP="00BC5E6B">
            <w:pPr>
              <w:pStyle w:val="TableHead"/>
            </w:pPr>
            <w:r w:rsidRPr="00357193">
              <w:t>Tech Support Team</w:t>
            </w: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78B1296" w14:textId="77777777" w:rsidR="00333671" w:rsidRPr="00357193" w:rsidRDefault="00333671" w:rsidP="00BC5E6B">
            <w:pPr>
              <w:rPr>
                <w:rFonts w:eastAsia="Times New Roman" w:cs="Arial"/>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2D550811"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2234C84"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F3B43B7" w14:textId="77777777" w:rsidR="00333671" w:rsidRPr="00357193" w:rsidRDefault="00333671" w:rsidP="00BC5E6B">
            <w:pPr>
              <w:rPr>
                <w:rFonts w:eastAsia="Times New Roman"/>
              </w:rPr>
            </w:pPr>
          </w:p>
        </w:tc>
      </w:tr>
      <w:tr w:rsidR="00333671" w:rsidRPr="002C08D6" w14:paraId="743440FB"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21269DA0" w14:textId="77777777" w:rsidR="00333671" w:rsidRPr="00357193" w:rsidRDefault="00333671" w:rsidP="00BC5E6B">
            <w:pPr>
              <w:pStyle w:val="TableText"/>
            </w:pPr>
            <w:r w:rsidRPr="00357193">
              <w:t>Leader</w:t>
            </w: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179C895" w14:textId="77777777" w:rsidR="00333671" w:rsidRPr="00357193" w:rsidRDefault="00333671" w:rsidP="00BC5E6B">
            <w:pPr>
              <w:rPr>
                <w:rFonts w:eastAsia="Times New Roman" w:cs="Arial"/>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810E495"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B1DE38C"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24AF4D46" w14:textId="77777777" w:rsidR="00333671" w:rsidRPr="00357193" w:rsidRDefault="00333671" w:rsidP="00BC5E6B">
            <w:pPr>
              <w:rPr>
                <w:rFonts w:eastAsia="Times New Roman"/>
              </w:rPr>
            </w:pPr>
          </w:p>
        </w:tc>
      </w:tr>
      <w:tr w:rsidR="00333671" w:rsidRPr="002C08D6" w14:paraId="2EB87E37"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13ADD320"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E892282"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DFD8B53"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2D6CE89"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5BE4060" w14:textId="77777777" w:rsidR="00333671" w:rsidRPr="00357193" w:rsidRDefault="00333671" w:rsidP="00BC5E6B">
            <w:pPr>
              <w:rPr>
                <w:rFonts w:eastAsia="Times New Roman"/>
              </w:rPr>
            </w:pPr>
          </w:p>
        </w:tc>
      </w:tr>
      <w:tr w:rsidR="00333671" w:rsidRPr="002C08D6" w14:paraId="4F70BA4D"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76CEC790"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5CAD95E"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201E74F"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E13746E"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B665250" w14:textId="77777777" w:rsidR="00333671" w:rsidRPr="00357193" w:rsidRDefault="00333671" w:rsidP="00BC5E6B">
            <w:pPr>
              <w:rPr>
                <w:rFonts w:eastAsia="Times New Roman"/>
              </w:rPr>
            </w:pPr>
          </w:p>
        </w:tc>
      </w:tr>
      <w:tr w:rsidR="00333671" w:rsidRPr="002C08D6" w14:paraId="181ED2DF"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32A803E6"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2AA65EB"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E14E0A2"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1FA6EDB"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F7BB6C1" w14:textId="77777777" w:rsidR="00333671" w:rsidRPr="00357193" w:rsidRDefault="00333671" w:rsidP="00BC5E6B">
            <w:pPr>
              <w:rPr>
                <w:rFonts w:eastAsia="Times New Roman"/>
              </w:rPr>
            </w:pPr>
          </w:p>
        </w:tc>
      </w:tr>
      <w:tr w:rsidR="00333671" w:rsidRPr="002C08D6" w14:paraId="62A2B80F"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718C76CC"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4B65C62"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302E136"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086A4A4"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867011E" w14:textId="77777777" w:rsidR="00333671" w:rsidRPr="00357193" w:rsidRDefault="00333671" w:rsidP="00BC5E6B">
            <w:pPr>
              <w:rPr>
                <w:rFonts w:eastAsia="Times New Roman"/>
              </w:rPr>
            </w:pPr>
          </w:p>
        </w:tc>
      </w:tr>
      <w:tr w:rsidR="00333671" w:rsidRPr="002C08D6" w14:paraId="701A5C3B"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77C0153" w14:textId="77777777" w:rsidR="00333671" w:rsidRPr="00357193" w:rsidRDefault="00333671" w:rsidP="00BC5E6B">
            <w:pPr>
              <w:pStyle w:val="TableHead"/>
            </w:pPr>
            <w:r w:rsidRPr="00357193">
              <w:t>Security Team</w:t>
            </w: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B4B99E2" w14:textId="77777777" w:rsidR="00333671" w:rsidRPr="00357193" w:rsidRDefault="00333671" w:rsidP="00BC5E6B">
            <w:pPr>
              <w:rPr>
                <w:rFonts w:eastAsia="Times New Roman" w:cs="Arial"/>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E5B2693"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9E3CD70"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34D1B39" w14:textId="77777777" w:rsidR="00333671" w:rsidRPr="00357193" w:rsidRDefault="00333671" w:rsidP="00BC5E6B">
            <w:pPr>
              <w:rPr>
                <w:rFonts w:eastAsia="Times New Roman"/>
              </w:rPr>
            </w:pPr>
          </w:p>
        </w:tc>
      </w:tr>
      <w:tr w:rsidR="00333671" w:rsidRPr="002C08D6" w14:paraId="6870C1F8"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3E512D75" w14:textId="77777777" w:rsidR="00333671" w:rsidRPr="00357193" w:rsidRDefault="00333671" w:rsidP="00BC5E6B">
            <w:pPr>
              <w:pStyle w:val="TableText"/>
            </w:pPr>
            <w:r w:rsidRPr="00357193">
              <w:t>Leader</w:t>
            </w: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B49BC3E" w14:textId="77777777" w:rsidR="00333671" w:rsidRPr="00357193" w:rsidRDefault="00333671" w:rsidP="00BC5E6B">
            <w:pPr>
              <w:rPr>
                <w:rFonts w:eastAsia="Times New Roman" w:cs="Arial"/>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6C76F16"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BFD93A9"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A1666C1" w14:textId="77777777" w:rsidR="00333671" w:rsidRPr="00357193" w:rsidRDefault="00333671" w:rsidP="00BC5E6B">
            <w:pPr>
              <w:rPr>
                <w:rFonts w:eastAsia="Times New Roman"/>
              </w:rPr>
            </w:pPr>
          </w:p>
        </w:tc>
      </w:tr>
      <w:tr w:rsidR="00333671" w:rsidRPr="002C08D6" w14:paraId="355DD628"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48CE285A"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27EED5B2"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088CEB4"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B6E9C57"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D70A45A" w14:textId="77777777" w:rsidR="00333671" w:rsidRPr="00357193" w:rsidRDefault="00333671" w:rsidP="00BC5E6B">
            <w:pPr>
              <w:rPr>
                <w:rFonts w:eastAsia="Times New Roman"/>
              </w:rPr>
            </w:pPr>
          </w:p>
        </w:tc>
      </w:tr>
      <w:tr w:rsidR="00333671" w:rsidRPr="002C08D6" w14:paraId="72FB65D0"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6BED7E9E"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111F552F"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A13A132"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5E1BF30C"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148052C" w14:textId="77777777" w:rsidR="00333671" w:rsidRPr="00357193" w:rsidRDefault="00333671" w:rsidP="00BC5E6B">
            <w:pPr>
              <w:rPr>
                <w:rFonts w:eastAsia="Times New Roman"/>
              </w:rPr>
            </w:pPr>
          </w:p>
        </w:tc>
      </w:tr>
      <w:tr w:rsidR="00333671" w:rsidRPr="002C08D6" w14:paraId="068EE42B"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317DCE15"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257B64C"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39F96411"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2F80AD94"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68FD297" w14:textId="77777777" w:rsidR="00333671" w:rsidRPr="00357193" w:rsidRDefault="00333671" w:rsidP="00BC5E6B">
            <w:pPr>
              <w:rPr>
                <w:rFonts w:eastAsia="Times New Roman"/>
              </w:rPr>
            </w:pPr>
          </w:p>
        </w:tc>
      </w:tr>
      <w:tr w:rsidR="00333671" w:rsidRPr="002C08D6" w14:paraId="0E80617C" w14:textId="77777777" w:rsidTr="00BC5E6B">
        <w:trPr>
          <w:trHeight w:val="225"/>
        </w:trPr>
        <w:tc>
          <w:tcPr>
            <w:tcW w:w="1035" w:type="pct"/>
            <w:tcBorders>
              <w:top w:val="single" w:sz="8" w:space="0" w:color="000000"/>
              <w:left w:val="single" w:sz="8" w:space="0" w:color="000000"/>
              <w:bottom w:val="single" w:sz="8" w:space="0" w:color="000000"/>
              <w:right w:val="single" w:sz="8" w:space="0" w:color="000000"/>
            </w:tcBorders>
            <w:shd w:val="clear" w:color="auto" w:fill="auto"/>
            <w:tcMar>
              <w:top w:w="9" w:type="dxa"/>
              <w:left w:w="9" w:type="dxa"/>
              <w:bottom w:w="0" w:type="dxa"/>
              <w:right w:w="162" w:type="dxa"/>
            </w:tcMar>
            <w:vAlign w:val="center"/>
            <w:hideMark/>
          </w:tcPr>
          <w:p w14:paraId="32D3FC18"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097B0096" w14:textId="77777777" w:rsidR="00333671" w:rsidRPr="00357193" w:rsidRDefault="00333671" w:rsidP="00BC5E6B">
            <w:pPr>
              <w:rPr>
                <w:rFonts w:eastAsia="Times New Roman"/>
              </w:rPr>
            </w:pPr>
          </w:p>
        </w:tc>
        <w:tc>
          <w:tcPr>
            <w:tcW w:w="941"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4ED22221" w14:textId="77777777" w:rsidR="00333671" w:rsidRPr="00357193" w:rsidRDefault="00333671" w:rsidP="00BC5E6B">
            <w:pPr>
              <w:rPr>
                <w:rFonts w:eastAsia="Times New Roman"/>
              </w:rPr>
            </w:pPr>
          </w:p>
        </w:tc>
        <w:tc>
          <w:tcPr>
            <w:tcW w:w="744"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6E742932" w14:textId="77777777" w:rsidR="00333671" w:rsidRPr="00357193" w:rsidRDefault="00333671" w:rsidP="00BC5E6B">
            <w:pPr>
              <w:rPr>
                <w:rFonts w:eastAsia="Times New Roman"/>
              </w:rPr>
            </w:pP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9" w:type="dxa"/>
              <w:left w:w="162" w:type="dxa"/>
              <w:bottom w:w="0" w:type="dxa"/>
              <w:right w:w="9" w:type="dxa"/>
            </w:tcMar>
            <w:vAlign w:val="center"/>
            <w:hideMark/>
          </w:tcPr>
          <w:p w14:paraId="795D61DD" w14:textId="77777777" w:rsidR="00333671" w:rsidRPr="00357193" w:rsidRDefault="00333671" w:rsidP="00BC5E6B">
            <w:pPr>
              <w:rPr>
                <w:rFonts w:eastAsia="Times New Roman"/>
              </w:rPr>
            </w:pPr>
          </w:p>
        </w:tc>
      </w:tr>
    </w:tbl>
    <w:p w14:paraId="6E2891CF" w14:textId="77777777" w:rsidR="00333671" w:rsidRDefault="00333671" w:rsidP="00333671">
      <w:pPr>
        <w:rPr>
          <w:rFonts w:eastAsia="Times New Roman"/>
          <w:b/>
        </w:rPr>
      </w:pPr>
    </w:p>
    <w:p w14:paraId="256EA225" w14:textId="77777777" w:rsidR="00333671" w:rsidRDefault="00333671" w:rsidP="00333671">
      <w:pPr>
        <w:pStyle w:val="NoteTipCaution"/>
        <w:ind w:left="0"/>
      </w:pPr>
      <w:r>
        <w:t>This list should be filled out and kept current.</w:t>
      </w:r>
    </w:p>
    <w:p w14:paraId="204F274E" w14:textId="77777777" w:rsidR="00333671" w:rsidRDefault="00333671" w:rsidP="00333671">
      <w:pPr>
        <w:rPr>
          <w:rFonts w:cstheme="minorHAnsi"/>
        </w:rPr>
      </w:pPr>
      <w:r>
        <w:rPr>
          <w:rFonts w:cstheme="minorHAnsi"/>
        </w:rPr>
        <w:br w:type="page"/>
      </w:r>
    </w:p>
    <w:p w14:paraId="07CE10C6" w14:textId="77777777" w:rsidR="00BC5E6B" w:rsidRDefault="00BC5E6B" w:rsidP="00BC5E6B">
      <w:pPr>
        <w:pStyle w:val="Heading1"/>
      </w:pPr>
      <w:bookmarkStart w:id="13" w:name="_Toc443224336"/>
      <w:bookmarkStart w:id="14" w:name="_Toc447012991"/>
      <w:bookmarkStart w:id="15" w:name="_Toc452145044"/>
      <w:r w:rsidRPr="00535687">
        <w:lastRenderedPageBreak/>
        <w:t>Repair Work Order Listing</w:t>
      </w:r>
      <w:bookmarkEnd w:id="13"/>
      <w:bookmarkEnd w:id="14"/>
      <w:bookmarkEnd w:id="15"/>
    </w:p>
    <w:p w14:paraId="6B5B4454" w14:textId="77777777" w:rsidR="00BC5E6B" w:rsidRDefault="00BC5E6B" w:rsidP="00333671">
      <w:pPr>
        <w:rPr>
          <w:rFonts w:cstheme="minorHAnsi"/>
        </w:rPr>
      </w:pPr>
    </w:p>
    <w:tbl>
      <w:tblPr>
        <w:tblW w:w="5000" w:type="pct"/>
        <w:tblCellMar>
          <w:left w:w="0" w:type="dxa"/>
          <w:right w:w="0" w:type="dxa"/>
        </w:tblCellMar>
        <w:tblLook w:val="0600" w:firstRow="0" w:lastRow="0" w:firstColumn="0" w:lastColumn="0" w:noHBand="1" w:noVBand="1"/>
      </w:tblPr>
      <w:tblGrid>
        <w:gridCol w:w="880"/>
        <w:gridCol w:w="880"/>
        <w:gridCol w:w="4780"/>
        <w:gridCol w:w="2840"/>
      </w:tblGrid>
      <w:tr w:rsidR="00531887" w:rsidRPr="005038A6" w14:paraId="714AE7B1" w14:textId="77777777" w:rsidTr="005B2543">
        <w:trPr>
          <w:trHeight w:val="428"/>
        </w:trPr>
        <w:tc>
          <w:tcPr>
            <w:tcW w:w="469" w:type="pct"/>
            <w:tcBorders>
              <w:top w:val="single" w:sz="8" w:space="0" w:color="auto"/>
              <w:left w:val="single" w:sz="8" w:space="0" w:color="auto"/>
              <w:bottom w:val="single" w:sz="4" w:space="0" w:color="auto"/>
              <w:right w:val="single" w:sz="4" w:space="0" w:color="auto"/>
            </w:tcBorders>
            <w:shd w:val="clear" w:color="auto" w:fill="auto"/>
            <w:tcMar>
              <w:top w:w="9" w:type="dxa"/>
              <w:left w:w="9" w:type="dxa"/>
              <w:bottom w:w="0" w:type="dxa"/>
              <w:right w:w="9" w:type="dxa"/>
            </w:tcMar>
            <w:vAlign w:val="center"/>
            <w:hideMark/>
          </w:tcPr>
          <w:p w14:paraId="3280CBD1" w14:textId="77777777" w:rsidR="00531887" w:rsidRPr="005038A6" w:rsidRDefault="00531887" w:rsidP="005B2543">
            <w:pPr>
              <w:pStyle w:val="TableHead"/>
              <w:rPr>
                <w:rFonts w:eastAsia="Calibri"/>
              </w:rPr>
            </w:pPr>
            <w:bookmarkStart w:id="16" w:name="_Toc447012995"/>
            <w:bookmarkEnd w:id="10"/>
            <w:bookmarkEnd w:id="11"/>
            <w:bookmarkEnd w:id="12"/>
            <w:r w:rsidRPr="005038A6">
              <w:rPr>
                <w:rFonts w:eastAsia="Calibri"/>
              </w:rPr>
              <w:t>Priority</w:t>
            </w:r>
          </w:p>
        </w:tc>
        <w:tc>
          <w:tcPr>
            <w:tcW w:w="469" w:type="pct"/>
            <w:tcBorders>
              <w:top w:val="single" w:sz="8" w:space="0" w:color="auto"/>
              <w:left w:val="single" w:sz="4" w:space="0" w:color="auto"/>
              <w:bottom w:val="single" w:sz="4" w:space="0" w:color="auto"/>
              <w:right w:val="single" w:sz="4" w:space="0" w:color="auto"/>
            </w:tcBorders>
            <w:shd w:val="clear" w:color="auto" w:fill="auto"/>
            <w:tcMar>
              <w:top w:w="9" w:type="dxa"/>
              <w:left w:w="9" w:type="dxa"/>
              <w:bottom w:w="0" w:type="dxa"/>
              <w:right w:w="9" w:type="dxa"/>
            </w:tcMar>
            <w:vAlign w:val="center"/>
            <w:hideMark/>
          </w:tcPr>
          <w:p w14:paraId="1217E72C" w14:textId="77777777" w:rsidR="00531887" w:rsidRPr="005038A6" w:rsidRDefault="00531887" w:rsidP="005B2543">
            <w:pPr>
              <w:pStyle w:val="TableHead"/>
              <w:rPr>
                <w:rFonts w:eastAsia="Calibri"/>
              </w:rPr>
            </w:pPr>
            <w:r w:rsidRPr="005038A6">
              <w:rPr>
                <w:rFonts w:eastAsia="Calibri"/>
              </w:rPr>
              <w:t>Task Number</w:t>
            </w:r>
          </w:p>
        </w:tc>
        <w:tc>
          <w:tcPr>
            <w:tcW w:w="2548" w:type="pct"/>
            <w:tcBorders>
              <w:top w:val="single" w:sz="8" w:space="0" w:color="auto"/>
              <w:left w:val="single" w:sz="4" w:space="0" w:color="auto"/>
              <w:bottom w:val="single" w:sz="4" w:space="0" w:color="auto"/>
              <w:right w:val="single" w:sz="4" w:space="0" w:color="auto"/>
            </w:tcBorders>
            <w:shd w:val="clear" w:color="auto" w:fill="auto"/>
            <w:tcMar>
              <w:top w:w="9" w:type="dxa"/>
              <w:left w:w="9" w:type="dxa"/>
              <w:bottom w:w="0" w:type="dxa"/>
              <w:right w:w="9" w:type="dxa"/>
            </w:tcMar>
            <w:vAlign w:val="center"/>
            <w:hideMark/>
          </w:tcPr>
          <w:p w14:paraId="3A0C3915" w14:textId="77777777" w:rsidR="00531887" w:rsidRPr="005038A6" w:rsidRDefault="00531887" w:rsidP="005B2543">
            <w:pPr>
              <w:pStyle w:val="TableHead"/>
              <w:rPr>
                <w:rFonts w:eastAsia="Calibri"/>
              </w:rPr>
            </w:pPr>
            <w:r w:rsidRPr="005038A6">
              <w:rPr>
                <w:rFonts w:eastAsia="Calibri"/>
              </w:rPr>
              <w:t>Summary</w:t>
            </w:r>
          </w:p>
        </w:tc>
        <w:tc>
          <w:tcPr>
            <w:tcW w:w="1514" w:type="pct"/>
            <w:tcBorders>
              <w:top w:val="single" w:sz="8" w:space="0" w:color="auto"/>
              <w:left w:val="single" w:sz="4" w:space="0" w:color="auto"/>
              <w:bottom w:val="single" w:sz="4" w:space="0" w:color="auto"/>
              <w:right w:val="single" w:sz="8" w:space="0" w:color="auto"/>
            </w:tcBorders>
            <w:shd w:val="clear" w:color="auto" w:fill="auto"/>
            <w:tcMar>
              <w:top w:w="9" w:type="dxa"/>
              <w:left w:w="9" w:type="dxa"/>
              <w:bottom w:w="0" w:type="dxa"/>
              <w:right w:w="9" w:type="dxa"/>
            </w:tcMar>
            <w:vAlign w:val="center"/>
            <w:hideMark/>
          </w:tcPr>
          <w:p w14:paraId="01F6BA04" w14:textId="77777777" w:rsidR="00531887" w:rsidRPr="005038A6" w:rsidRDefault="00531887" w:rsidP="005B2543">
            <w:pPr>
              <w:pStyle w:val="TableHead"/>
              <w:rPr>
                <w:rFonts w:eastAsia="Calibri"/>
              </w:rPr>
            </w:pPr>
            <w:r w:rsidRPr="005038A6">
              <w:rPr>
                <w:rFonts w:eastAsia="Calibri"/>
              </w:rPr>
              <w:t>Estimated Completion Date</w:t>
            </w:r>
          </w:p>
        </w:tc>
      </w:tr>
      <w:tr w:rsidR="00531887" w:rsidRPr="005038A6" w14:paraId="3A67E1B8" w14:textId="77777777" w:rsidTr="005B2543">
        <w:trPr>
          <w:trHeight w:val="214"/>
        </w:trPr>
        <w:tc>
          <w:tcPr>
            <w:tcW w:w="469" w:type="pct"/>
            <w:tcBorders>
              <w:top w:val="single" w:sz="4" w:space="0" w:color="auto"/>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61A77301" w14:textId="77777777" w:rsidR="00531887" w:rsidRPr="005038A6" w:rsidRDefault="00531887" w:rsidP="00FF166F">
            <w:pPr>
              <w:rPr>
                <w:rFonts w:eastAsia="Calibri"/>
              </w:rPr>
            </w:pPr>
          </w:p>
        </w:tc>
        <w:tc>
          <w:tcPr>
            <w:tcW w:w="469" w:type="pct"/>
            <w:tcBorders>
              <w:top w:val="single" w:sz="4" w:space="0" w:color="auto"/>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FF3C7F3" w14:textId="77777777" w:rsidR="00531887" w:rsidRPr="005038A6" w:rsidRDefault="00531887" w:rsidP="00FF166F">
            <w:pPr>
              <w:rPr>
                <w:rFonts w:eastAsia="Calibri"/>
              </w:rPr>
            </w:pPr>
          </w:p>
        </w:tc>
        <w:tc>
          <w:tcPr>
            <w:tcW w:w="2548" w:type="pct"/>
            <w:tcBorders>
              <w:top w:val="single" w:sz="4" w:space="0" w:color="auto"/>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764AA644" w14:textId="77777777" w:rsidR="00531887" w:rsidRPr="005038A6" w:rsidRDefault="00531887" w:rsidP="00FF166F">
            <w:pPr>
              <w:rPr>
                <w:rFonts w:eastAsia="Calibri"/>
              </w:rPr>
            </w:pPr>
          </w:p>
        </w:tc>
        <w:tc>
          <w:tcPr>
            <w:tcW w:w="1514" w:type="pct"/>
            <w:tcBorders>
              <w:top w:val="single" w:sz="4" w:space="0" w:color="auto"/>
              <w:left w:val="single" w:sz="2" w:space="0" w:color="000000"/>
              <w:bottom w:val="single" w:sz="2" w:space="0" w:color="000000"/>
              <w:right w:val="single" w:sz="8" w:space="0" w:color="auto"/>
            </w:tcBorders>
            <w:shd w:val="clear" w:color="auto" w:fill="auto"/>
            <w:tcMar>
              <w:top w:w="9" w:type="dxa"/>
              <w:left w:w="9" w:type="dxa"/>
              <w:bottom w:w="0" w:type="dxa"/>
              <w:right w:w="9" w:type="dxa"/>
            </w:tcMar>
            <w:vAlign w:val="center"/>
          </w:tcPr>
          <w:p w14:paraId="28D97B9C" w14:textId="77777777" w:rsidR="00531887" w:rsidRPr="005038A6" w:rsidRDefault="00531887" w:rsidP="00FF166F">
            <w:pPr>
              <w:rPr>
                <w:rFonts w:eastAsia="Calibri"/>
              </w:rPr>
            </w:pPr>
          </w:p>
        </w:tc>
      </w:tr>
      <w:tr w:rsidR="00531887" w:rsidRPr="005038A6" w14:paraId="4F8A2916"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3E4B25B6"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3F29719"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C9B8E12"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26A62946" w14:textId="77777777" w:rsidR="00531887" w:rsidRPr="005038A6" w:rsidRDefault="00531887" w:rsidP="00FF166F">
            <w:pPr>
              <w:rPr>
                <w:rFonts w:eastAsia="Calibri"/>
              </w:rPr>
            </w:pPr>
          </w:p>
        </w:tc>
      </w:tr>
      <w:tr w:rsidR="00531887" w:rsidRPr="005038A6" w14:paraId="1DADFD49"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025715DA"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1EDEC0A"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7F851D0A"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30B7FE92" w14:textId="77777777" w:rsidR="00531887" w:rsidRPr="005038A6" w:rsidRDefault="00531887" w:rsidP="00FF166F">
            <w:pPr>
              <w:rPr>
                <w:rFonts w:eastAsia="Calibri"/>
              </w:rPr>
            </w:pPr>
          </w:p>
        </w:tc>
      </w:tr>
      <w:tr w:rsidR="00531887" w:rsidRPr="005038A6" w14:paraId="46D975CC"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36DA8F9E"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79C47FC7"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0266FE44"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44352BAD" w14:textId="77777777" w:rsidR="00531887" w:rsidRPr="005038A6" w:rsidRDefault="00531887" w:rsidP="00FF166F">
            <w:pPr>
              <w:rPr>
                <w:rFonts w:eastAsia="Calibri"/>
              </w:rPr>
            </w:pPr>
          </w:p>
        </w:tc>
      </w:tr>
      <w:tr w:rsidR="00531887" w:rsidRPr="005038A6" w14:paraId="29B0D01C"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1F88FDCF"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57DBAD9"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23761011"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035331F9" w14:textId="77777777" w:rsidR="00531887" w:rsidRPr="005038A6" w:rsidRDefault="00531887" w:rsidP="00FF166F">
            <w:pPr>
              <w:rPr>
                <w:rFonts w:eastAsia="Calibri"/>
              </w:rPr>
            </w:pPr>
          </w:p>
        </w:tc>
      </w:tr>
      <w:tr w:rsidR="00531887" w:rsidRPr="005038A6" w14:paraId="47577E4E"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7F2C93EB"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C3395BB"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12040E6A"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40A9A624" w14:textId="77777777" w:rsidR="00531887" w:rsidRPr="005038A6" w:rsidRDefault="00531887" w:rsidP="00FF166F">
            <w:pPr>
              <w:rPr>
                <w:rFonts w:eastAsia="Calibri"/>
              </w:rPr>
            </w:pPr>
          </w:p>
        </w:tc>
      </w:tr>
      <w:tr w:rsidR="00531887" w:rsidRPr="005038A6" w14:paraId="052D801C"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02955E44"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374E07B5"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478A7CA7"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26DCF19B" w14:textId="77777777" w:rsidR="00531887" w:rsidRPr="005038A6" w:rsidRDefault="00531887" w:rsidP="00FF166F">
            <w:pPr>
              <w:rPr>
                <w:rFonts w:eastAsia="Calibri"/>
              </w:rPr>
            </w:pPr>
          </w:p>
        </w:tc>
      </w:tr>
      <w:tr w:rsidR="00531887" w:rsidRPr="005038A6" w14:paraId="209CCB73"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3D985982"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18AEB7EE"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01D2E7ED"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131826FF" w14:textId="77777777" w:rsidR="00531887" w:rsidRPr="005038A6" w:rsidRDefault="00531887" w:rsidP="00FF166F">
            <w:pPr>
              <w:rPr>
                <w:rFonts w:eastAsia="Calibri"/>
              </w:rPr>
            </w:pPr>
          </w:p>
        </w:tc>
      </w:tr>
      <w:tr w:rsidR="00531887" w:rsidRPr="005038A6" w14:paraId="104F6800"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3A35B7D8"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39DAB4BB"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16544CEB"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3B1784D3" w14:textId="77777777" w:rsidR="00531887" w:rsidRPr="005038A6" w:rsidRDefault="00531887" w:rsidP="00FF166F">
            <w:pPr>
              <w:rPr>
                <w:rFonts w:eastAsia="Calibri"/>
              </w:rPr>
            </w:pPr>
          </w:p>
        </w:tc>
      </w:tr>
      <w:tr w:rsidR="00531887" w:rsidRPr="005038A6" w14:paraId="0E3C3F45"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51557734"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56CAF05D"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4273FDE5"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76E0196C" w14:textId="77777777" w:rsidR="00531887" w:rsidRPr="005038A6" w:rsidRDefault="00531887" w:rsidP="00FF166F">
            <w:pPr>
              <w:rPr>
                <w:rFonts w:eastAsia="Calibri"/>
              </w:rPr>
            </w:pPr>
          </w:p>
        </w:tc>
      </w:tr>
      <w:tr w:rsidR="00531887" w:rsidRPr="005038A6" w14:paraId="4B3B36E3"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3853F76F"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08482E1A"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541D4794"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024FD216" w14:textId="77777777" w:rsidR="00531887" w:rsidRPr="005038A6" w:rsidRDefault="00531887" w:rsidP="00FF166F">
            <w:pPr>
              <w:rPr>
                <w:rFonts w:eastAsia="Calibri"/>
              </w:rPr>
            </w:pPr>
          </w:p>
        </w:tc>
      </w:tr>
      <w:tr w:rsidR="00531887" w:rsidRPr="005038A6" w14:paraId="4636820D"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39B57257"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00F05637"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1F2830F5"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63EAEA97" w14:textId="77777777" w:rsidR="00531887" w:rsidRPr="005038A6" w:rsidRDefault="00531887" w:rsidP="00FF166F">
            <w:pPr>
              <w:rPr>
                <w:rFonts w:eastAsia="Calibri"/>
              </w:rPr>
            </w:pPr>
          </w:p>
        </w:tc>
      </w:tr>
      <w:tr w:rsidR="00531887" w:rsidRPr="005038A6" w14:paraId="103C47AE"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34281121"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0025E1C1"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48525685"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19CE0902" w14:textId="77777777" w:rsidR="00531887" w:rsidRPr="005038A6" w:rsidRDefault="00531887" w:rsidP="00FF166F">
            <w:pPr>
              <w:rPr>
                <w:rFonts w:eastAsia="Calibri"/>
              </w:rPr>
            </w:pPr>
          </w:p>
        </w:tc>
      </w:tr>
      <w:tr w:rsidR="00531887" w:rsidRPr="005038A6" w14:paraId="0AC69125"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7537A703"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730F111A"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24100BC2"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169FC7F4" w14:textId="77777777" w:rsidR="00531887" w:rsidRPr="005038A6" w:rsidRDefault="00531887" w:rsidP="00FF166F">
            <w:pPr>
              <w:rPr>
                <w:rFonts w:eastAsia="Calibri"/>
              </w:rPr>
            </w:pPr>
          </w:p>
        </w:tc>
      </w:tr>
      <w:tr w:rsidR="00531887" w:rsidRPr="005038A6" w14:paraId="2F758A41"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7EBAE013"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2333C7A"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2A3ECA9"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45BAEF27" w14:textId="77777777" w:rsidR="00531887" w:rsidRPr="005038A6" w:rsidRDefault="00531887" w:rsidP="00FF166F">
            <w:pPr>
              <w:rPr>
                <w:rFonts w:eastAsia="Calibri"/>
              </w:rPr>
            </w:pPr>
          </w:p>
        </w:tc>
      </w:tr>
      <w:tr w:rsidR="00531887" w:rsidRPr="005038A6" w14:paraId="5027DB4E"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4B45A658"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4A0B69CA"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32E652D5"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49049729" w14:textId="77777777" w:rsidR="00531887" w:rsidRPr="005038A6" w:rsidRDefault="00531887" w:rsidP="00FF166F">
            <w:pPr>
              <w:rPr>
                <w:rFonts w:eastAsia="Calibri"/>
              </w:rPr>
            </w:pPr>
          </w:p>
        </w:tc>
      </w:tr>
      <w:tr w:rsidR="00531887" w:rsidRPr="005038A6" w14:paraId="00521517"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24153041"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5BE8FD30"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1445F088"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5A295FEE" w14:textId="77777777" w:rsidR="00531887" w:rsidRPr="005038A6" w:rsidRDefault="00531887" w:rsidP="00FF166F">
            <w:pPr>
              <w:rPr>
                <w:rFonts w:eastAsia="Calibri"/>
              </w:rPr>
            </w:pPr>
          </w:p>
        </w:tc>
      </w:tr>
      <w:tr w:rsidR="00531887" w:rsidRPr="005038A6" w14:paraId="284EC529"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67FFCED9"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5BAF3D37"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6CCC3BCC"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721EF29F" w14:textId="77777777" w:rsidR="00531887" w:rsidRPr="005038A6" w:rsidRDefault="00531887" w:rsidP="00FF166F">
            <w:pPr>
              <w:rPr>
                <w:rFonts w:eastAsia="Calibri"/>
              </w:rPr>
            </w:pPr>
          </w:p>
        </w:tc>
      </w:tr>
      <w:tr w:rsidR="00531887" w:rsidRPr="005038A6" w14:paraId="602BF8FD" w14:textId="77777777" w:rsidTr="005B2543">
        <w:trPr>
          <w:trHeight w:val="214"/>
        </w:trPr>
        <w:tc>
          <w:tcPr>
            <w:tcW w:w="469" w:type="pct"/>
            <w:tcBorders>
              <w:top w:val="single" w:sz="2" w:space="0" w:color="000000"/>
              <w:left w:val="single" w:sz="8" w:space="0" w:color="auto"/>
              <w:bottom w:val="single" w:sz="2" w:space="0" w:color="000000"/>
              <w:right w:val="single" w:sz="2" w:space="0" w:color="000000"/>
            </w:tcBorders>
            <w:shd w:val="clear" w:color="auto" w:fill="auto"/>
            <w:tcMar>
              <w:top w:w="9" w:type="dxa"/>
              <w:left w:w="9" w:type="dxa"/>
              <w:bottom w:w="0" w:type="dxa"/>
              <w:right w:w="9" w:type="dxa"/>
            </w:tcMar>
          </w:tcPr>
          <w:p w14:paraId="70EE720F" w14:textId="77777777" w:rsidR="00531887" w:rsidRPr="005038A6" w:rsidRDefault="00531887" w:rsidP="00FF166F">
            <w:pPr>
              <w:rPr>
                <w:rFonts w:eastAsia="Calibri"/>
              </w:rPr>
            </w:pPr>
          </w:p>
        </w:tc>
        <w:tc>
          <w:tcPr>
            <w:tcW w:w="469"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069AA430" w14:textId="77777777" w:rsidR="00531887" w:rsidRPr="005038A6" w:rsidRDefault="00531887" w:rsidP="00FF166F">
            <w:pPr>
              <w:rPr>
                <w:rFonts w:eastAsia="Calibri"/>
              </w:rPr>
            </w:pPr>
          </w:p>
        </w:tc>
        <w:tc>
          <w:tcPr>
            <w:tcW w:w="2548" w:type="pct"/>
            <w:tcBorders>
              <w:top w:val="single" w:sz="2" w:space="0" w:color="000000"/>
              <w:left w:val="single" w:sz="2" w:space="0" w:color="000000"/>
              <w:bottom w:val="single" w:sz="2" w:space="0" w:color="000000"/>
              <w:right w:val="single" w:sz="2" w:space="0" w:color="000000"/>
            </w:tcBorders>
            <w:shd w:val="clear" w:color="auto" w:fill="auto"/>
            <w:tcMar>
              <w:top w:w="9" w:type="dxa"/>
              <w:left w:w="9" w:type="dxa"/>
              <w:bottom w:w="0" w:type="dxa"/>
              <w:right w:w="9" w:type="dxa"/>
            </w:tcMar>
          </w:tcPr>
          <w:p w14:paraId="759966ED" w14:textId="77777777" w:rsidR="00531887" w:rsidRPr="005038A6" w:rsidRDefault="00531887" w:rsidP="00FF166F">
            <w:pPr>
              <w:rPr>
                <w:rFonts w:eastAsia="Calibri"/>
              </w:rPr>
            </w:pPr>
          </w:p>
        </w:tc>
        <w:tc>
          <w:tcPr>
            <w:tcW w:w="1514" w:type="pct"/>
            <w:tcBorders>
              <w:top w:val="single" w:sz="2" w:space="0" w:color="000000"/>
              <w:left w:val="single" w:sz="2" w:space="0" w:color="000000"/>
              <w:bottom w:val="single" w:sz="2" w:space="0" w:color="000000"/>
              <w:right w:val="single" w:sz="8" w:space="0" w:color="auto"/>
            </w:tcBorders>
            <w:shd w:val="clear" w:color="auto" w:fill="auto"/>
            <w:tcMar>
              <w:top w:w="9" w:type="dxa"/>
              <w:left w:w="9" w:type="dxa"/>
              <w:bottom w:w="0" w:type="dxa"/>
              <w:right w:w="9" w:type="dxa"/>
            </w:tcMar>
          </w:tcPr>
          <w:p w14:paraId="190E99B8" w14:textId="77777777" w:rsidR="00531887" w:rsidRPr="005038A6" w:rsidRDefault="00531887" w:rsidP="00FF166F">
            <w:pPr>
              <w:rPr>
                <w:rFonts w:eastAsia="Calibri"/>
              </w:rPr>
            </w:pPr>
          </w:p>
        </w:tc>
      </w:tr>
    </w:tbl>
    <w:p w14:paraId="41FE6C85" w14:textId="77777777" w:rsidR="00531887" w:rsidRDefault="00531887" w:rsidP="00531887">
      <w:pPr>
        <w:spacing w:after="160" w:line="259" w:lineRule="auto"/>
        <w:rPr>
          <w:rFonts w:eastAsia="Calibri"/>
        </w:rPr>
      </w:pPr>
      <w:r>
        <w:rPr>
          <w:rFonts w:eastAsia="Calibri"/>
        </w:rPr>
        <w:br w:type="page"/>
      </w:r>
    </w:p>
    <w:p w14:paraId="358C1EF0" w14:textId="5B396160" w:rsidR="00A30132" w:rsidRDefault="00A30132" w:rsidP="005B2543">
      <w:pPr>
        <w:pStyle w:val="Heading1"/>
      </w:pPr>
      <w:bookmarkStart w:id="17" w:name="_Toc452145045"/>
      <w:r w:rsidRPr="00535687">
        <w:lastRenderedPageBreak/>
        <w:t>R</w:t>
      </w:r>
      <w:r w:rsidR="00535687" w:rsidRPr="00535687">
        <w:t>ecovery</w:t>
      </w:r>
      <w:bookmarkEnd w:id="16"/>
      <w:r w:rsidR="008D6DE6" w:rsidRPr="00535687">
        <w:t xml:space="preserve"> </w:t>
      </w:r>
      <w:r w:rsidR="00535687" w:rsidRPr="00535687">
        <w:t>and</w:t>
      </w:r>
      <w:r w:rsidR="008D6DE6" w:rsidRPr="00535687">
        <w:t xml:space="preserve"> D</w:t>
      </w:r>
      <w:r w:rsidR="00535687" w:rsidRPr="00535687">
        <w:t>evice</w:t>
      </w:r>
      <w:r w:rsidR="008D6DE6" w:rsidRPr="00535687">
        <w:t xml:space="preserve"> R</w:t>
      </w:r>
      <w:r w:rsidR="00535687" w:rsidRPr="00535687">
        <w:t>eintegration</w:t>
      </w:r>
      <w:bookmarkEnd w:id="17"/>
      <w:r w:rsidRPr="00535687">
        <w:t xml:space="preserve"> </w:t>
      </w:r>
    </w:p>
    <w:p w14:paraId="43598E18" w14:textId="5DAD0FF9" w:rsidR="00861F32" w:rsidRDefault="00861F32" w:rsidP="00324309"/>
    <w:tbl>
      <w:tblPr>
        <w:tblStyle w:val="TableGrid"/>
        <w:tblpPr w:leftFromText="180" w:rightFromText="180" w:vertAnchor="text" w:horzAnchor="margin" w:tblpY="12"/>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6"/>
        <w:gridCol w:w="7234"/>
      </w:tblGrid>
      <w:tr w:rsidR="00861F32" w:rsidRPr="00683E8D" w14:paraId="063ED909" w14:textId="77777777" w:rsidTr="00861F32">
        <w:tc>
          <w:tcPr>
            <w:tcW w:w="2178" w:type="dxa"/>
          </w:tcPr>
          <w:p w14:paraId="3C108BE3" w14:textId="77777777" w:rsidR="00861F32" w:rsidRPr="00683E8D" w:rsidRDefault="00861F32" w:rsidP="005B2543">
            <w:pPr>
              <w:pStyle w:val="TableHead"/>
            </w:pPr>
            <w:r>
              <w:t xml:space="preserve">Form </w:t>
            </w:r>
            <w:r w:rsidRPr="00683E8D">
              <w:t>Description</w:t>
            </w:r>
          </w:p>
        </w:tc>
        <w:tc>
          <w:tcPr>
            <w:tcW w:w="7398" w:type="dxa"/>
          </w:tcPr>
          <w:p w14:paraId="61D367B8" w14:textId="7B4D0054" w:rsidR="00861F32" w:rsidRPr="00683E8D" w:rsidRDefault="00861F32" w:rsidP="005B2543">
            <w:pPr>
              <w:pStyle w:val="TableText"/>
            </w:pPr>
            <w:r w:rsidRPr="00683E8D">
              <w:t xml:space="preserve">This form </w:t>
            </w:r>
            <w:r>
              <w:t xml:space="preserve">is used to identify which </w:t>
            </w:r>
            <w:r w:rsidR="003B482E">
              <w:t xml:space="preserve">Incident Response </w:t>
            </w:r>
            <w:r>
              <w:t>Team does what</w:t>
            </w:r>
            <w:r w:rsidRPr="00683E8D">
              <w:t>.</w:t>
            </w:r>
          </w:p>
        </w:tc>
      </w:tr>
      <w:tr w:rsidR="00861F32" w:rsidRPr="00683E8D" w14:paraId="4282CDAB" w14:textId="77777777" w:rsidTr="00861F32">
        <w:tc>
          <w:tcPr>
            <w:tcW w:w="2178" w:type="dxa"/>
          </w:tcPr>
          <w:p w14:paraId="3418E3EB" w14:textId="77777777" w:rsidR="00861F32" w:rsidRPr="00683E8D" w:rsidRDefault="00861F32" w:rsidP="005B2543">
            <w:pPr>
              <w:pStyle w:val="TableHead"/>
            </w:pPr>
            <w:r w:rsidRPr="00683E8D">
              <w:t>Why it’s needed</w:t>
            </w:r>
          </w:p>
        </w:tc>
        <w:tc>
          <w:tcPr>
            <w:tcW w:w="7398" w:type="dxa"/>
          </w:tcPr>
          <w:p w14:paraId="39EC8A4F" w14:textId="46625136" w:rsidR="00861F32" w:rsidRPr="00683E8D" w:rsidRDefault="00861F32" w:rsidP="005B2543">
            <w:pPr>
              <w:pStyle w:val="TableText"/>
            </w:pPr>
            <w:r w:rsidRPr="00683E8D">
              <w:t xml:space="preserve">The form </w:t>
            </w:r>
            <w:r w:rsidR="00C85528">
              <w:t xml:space="preserve">is a checklist listing the tasks needed to restore equipment, </w:t>
            </w:r>
            <w:proofErr w:type="gramStart"/>
            <w:r w:rsidR="00C85528">
              <w:t>who</w:t>
            </w:r>
            <w:proofErr w:type="gramEnd"/>
            <w:r w:rsidR="00C85528">
              <w:t xml:space="preserve"> performs the task, when they start the task and when the task is estimated to be complete. </w:t>
            </w:r>
          </w:p>
        </w:tc>
      </w:tr>
      <w:tr w:rsidR="00861F32" w:rsidRPr="00683E8D" w14:paraId="0094CB1F" w14:textId="77777777" w:rsidTr="00861F32">
        <w:tc>
          <w:tcPr>
            <w:tcW w:w="2178" w:type="dxa"/>
          </w:tcPr>
          <w:p w14:paraId="2F18F236" w14:textId="77777777" w:rsidR="00861F32" w:rsidRPr="00683E8D" w:rsidRDefault="00861F32" w:rsidP="005B2543">
            <w:pPr>
              <w:pStyle w:val="TableHead"/>
            </w:pPr>
            <w:r w:rsidRPr="00683E8D">
              <w:t>Who fills it out</w:t>
            </w:r>
          </w:p>
        </w:tc>
        <w:tc>
          <w:tcPr>
            <w:tcW w:w="7398" w:type="dxa"/>
          </w:tcPr>
          <w:p w14:paraId="6B10DA54" w14:textId="77777777" w:rsidR="00861F32" w:rsidRPr="00683E8D" w:rsidRDefault="00861F32" w:rsidP="005B2543">
            <w:pPr>
              <w:pStyle w:val="TableText"/>
            </w:pPr>
            <w:r w:rsidRPr="00683E8D">
              <w:t xml:space="preserve">The </w:t>
            </w:r>
            <w:r>
              <w:t xml:space="preserve">Incident Response Team </w:t>
            </w:r>
            <w:proofErr w:type="gramStart"/>
            <w:r>
              <w:t>member provide</w:t>
            </w:r>
            <w:proofErr w:type="gramEnd"/>
            <w:r>
              <w:t xml:space="preserve"> info to Team Leader</w:t>
            </w:r>
            <w:r w:rsidRPr="00683E8D">
              <w:t xml:space="preserve">.  </w:t>
            </w:r>
          </w:p>
        </w:tc>
      </w:tr>
      <w:tr w:rsidR="00861F32" w:rsidRPr="00683E8D" w14:paraId="7D5D6309" w14:textId="77777777" w:rsidTr="00861F32">
        <w:tc>
          <w:tcPr>
            <w:tcW w:w="2178" w:type="dxa"/>
          </w:tcPr>
          <w:p w14:paraId="67410873" w14:textId="77777777" w:rsidR="00861F32" w:rsidRPr="00683E8D" w:rsidRDefault="00861F32" w:rsidP="005B2543">
            <w:pPr>
              <w:pStyle w:val="TableHead"/>
            </w:pPr>
            <w:r w:rsidRPr="00683E8D">
              <w:t>How often updated</w:t>
            </w:r>
          </w:p>
        </w:tc>
        <w:tc>
          <w:tcPr>
            <w:tcW w:w="7398" w:type="dxa"/>
          </w:tcPr>
          <w:p w14:paraId="44EE19B7" w14:textId="77777777" w:rsidR="00861F32" w:rsidRPr="00683E8D" w:rsidRDefault="00861F32" w:rsidP="005B2543">
            <w:pPr>
              <w:pStyle w:val="TableText"/>
            </w:pPr>
            <w:r w:rsidRPr="00683E8D">
              <w:t xml:space="preserve">Form should </w:t>
            </w:r>
            <w:r>
              <w:t>be updated as new</w:t>
            </w:r>
            <w:r w:rsidRPr="00683E8D">
              <w:t xml:space="preserve"> information</w:t>
            </w:r>
            <w:r>
              <w:t xml:space="preserve"> is learned</w:t>
            </w:r>
            <w:r w:rsidRPr="00683E8D">
              <w:t>.</w:t>
            </w:r>
          </w:p>
        </w:tc>
      </w:tr>
    </w:tbl>
    <w:p w14:paraId="32C39C6D" w14:textId="1554E016" w:rsidR="00861F32" w:rsidRDefault="00861F32" w:rsidP="00324309"/>
    <w:p w14:paraId="5B8BAA4A" w14:textId="5F64C56C" w:rsidR="00A30132" w:rsidRPr="005038A6" w:rsidRDefault="00A30132" w:rsidP="005B2543">
      <w:pPr>
        <w:pStyle w:val="BodyTextCont"/>
      </w:pPr>
      <w:r w:rsidRPr="005038A6">
        <w:t>Effective recovery after a cyber-attack requires ensuring that new reintegration devices will not be re-infected.  The only way to avoid this problem is to verify that each device on the network is clean of any cyber incident remnants.  All devices in the network should be replaced or re-flashed with known, good firm/software to provide confidence that re-infection will not occur.</w:t>
      </w:r>
    </w:p>
    <w:p w14:paraId="1810AF34" w14:textId="77777777" w:rsidR="00A30132" w:rsidRPr="005038A6" w:rsidRDefault="00A30132" w:rsidP="00A30132">
      <w:pPr>
        <w:rPr>
          <w:rFonts w:ascii="Calibri" w:eastAsia="Calibri" w:hAnsi="Calibri" w:cs="Calibri"/>
        </w:rPr>
      </w:pPr>
    </w:p>
    <w:tbl>
      <w:tblPr>
        <w:tblStyle w:val="TableGrid"/>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705"/>
        <w:gridCol w:w="712"/>
        <w:gridCol w:w="3252"/>
        <w:gridCol w:w="1816"/>
        <w:gridCol w:w="1530"/>
        <w:gridCol w:w="1355"/>
      </w:tblGrid>
      <w:tr w:rsidR="008D6DE6" w:rsidRPr="005038A6" w14:paraId="30152E32" w14:textId="77777777" w:rsidTr="00A30132">
        <w:tc>
          <w:tcPr>
            <w:tcW w:w="705" w:type="dxa"/>
            <w:shd w:val="clear" w:color="auto" w:fill="auto"/>
          </w:tcPr>
          <w:p w14:paraId="531E1AF5" w14:textId="77777777" w:rsidR="00A30132" w:rsidRPr="005038A6" w:rsidRDefault="00A30132" w:rsidP="005B2543">
            <w:pPr>
              <w:pStyle w:val="TableHead"/>
              <w:rPr>
                <w:rFonts w:eastAsia="Calibri"/>
              </w:rPr>
            </w:pPr>
            <w:r w:rsidRPr="005038A6">
              <w:rPr>
                <w:rFonts w:eastAsia="Calibri"/>
              </w:rPr>
              <w:t>Task No.</w:t>
            </w:r>
          </w:p>
        </w:tc>
        <w:tc>
          <w:tcPr>
            <w:tcW w:w="712" w:type="dxa"/>
            <w:shd w:val="clear" w:color="auto" w:fill="auto"/>
          </w:tcPr>
          <w:p w14:paraId="44FD0444" w14:textId="77777777" w:rsidR="00A30132" w:rsidRPr="005038A6" w:rsidRDefault="00A30132" w:rsidP="005B2543">
            <w:pPr>
              <w:pStyle w:val="TableHead"/>
              <w:rPr>
                <w:rFonts w:eastAsia="Calibri"/>
              </w:rPr>
            </w:pPr>
            <w:r w:rsidRPr="005038A6">
              <w:rPr>
                <w:rFonts w:eastAsia="Calibri"/>
              </w:rPr>
              <w:t>Prior Task</w:t>
            </w:r>
          </w:p>
        </w:tc>
        <w:tc>
          <w:tcPr>
            <w:tcW w:w="3252" w:type="dxa"/>
            <w:shd w:val="clear" w:color="auto" w:fill="auto"/>
          </w:tcPr>
          <w:p w14:paraId="399987AF" w14:textId="77777777" w:rsidR="00A30132" w:rsidRPr="005038A6" w:rsidRDefault="00A30132" w:rsidP="005B2543">
            <w:pPr>
              <w:pStyle w:val="TableHead"/>
              <w:rPr>
                <w:rFonts w:eastAsia="Calibri"/>
              </w:rPr>
            </w:pPr>
            <w:r w:rsidRPr="005038A6">
              <w:rPr>
                <w:rFonts w:eastAsia="Calibri"/>
              </w:rPr>
              <w:t>Description</w:t>
            </w:r>
          </w:p>
        </w:tc>
        <w:tc>
          <w:tcPr>
            <w:tcW w:w="1816" w:type="dxa"/>
            <w:shd w:val="clear" w:color="auto" w:fill="auto"/>
          </w:tcPr>
          <w:p w14:paraId="51F71C64" w14:textId="77777777" w:rsidR="00A30132" w:rsidRPr="005038A6" w:rsidRDefault="00A30132" w:rsidP="005B2543">
            <w:pPr>
              <w:pStyle w:val="TableHead"/>
              <w:rPr>
                <w:rFonts w:eastAsia="Calibri"/>
              </w:rPr>
            </w:pPr>
            <w:r w:rsidRPr="005038A6">
              <w:rPr>
                <w:rFonts w:eastAsia="Calibri"/>
              </w:rPr>
              <w:t>IRT Team</w:t>
            </w:r>
          </w:p>
        </w:tc>
        <w:tc>
          <w:tcPr>
            <w:tcW w:w="1530" w:type="dxa"/>
            <w:shd w:val="clear" w:color="auto" w:fill="auto"/>
          </w:tcPr>
          <w:p w14:paraId="1008FDAD" w14:textId="185D9081" w:rsidR="00A30132" w:rsidRPr="005038A6" w:rsidRDefault="00A30132" w:rsidP="005B2543">
            <w:pPr>
              <w:pStyle w:val="TableHead"/>
              <w:rPr>
                <w:rFonts w:eastAsia="Calibri"/>
              </w:rPr>
            </w:pPr>
            <w:r w:rsidRPr="005038A6">
              <w:rPr>
                <w:rFonts w:eastAsia="Calibri"/>
              </w:rPr>
              <w:t>Est</w:t>
            </w:r>
            <w:r w:rsidR="00333671">
              <w:rPr>
                <w:rFonts w:eastAsia="Calibri"/>
              </w:rPr>
              <w:t>imated</w:t>
            </w:r>
            <w:r w:rsidRPr="005038A6">
              <w:rPr>
                <w:rFonts w:eastAsia="Calibri"/>
              </w:rPr>
              <w:t xml:space="preserve"> Start</w:t>
            </w:r>
          </w:p>
        </w:tc>
        <w:tc>
          <w:tcPr>
            <w:tcW w:w="1355" w:type="dxa"/>
            <w:shd w:val="clear" w:color="auto" w:fill="auto"/>
          </w:tcPr>
          <w:p w14:paraId="43F8850D" w14:textId="00ED7FF1" w:rsidR="00A30132" w:rsidRPr="005038A6" w:rsidRDefault="00A30132" w:rsidP="005B2543">
            <w:pPr>
              <w:pStyle w:val="TableHead"/>
              <w:rPr>
                <w:rFonts w:eastAsia="Calibri"/>
              </w:rPr>
            </w:pPr>
            <w:r w:rsidRPr="005038A6">
              <w:rPr>
                <w:rFonts w:eastAsia="Calibri"/>
              </w:rPr>
              <w:t>Est</w:t>
            </w:r>
            <w:r w:rsidR="00333671">
              <w:rPr>
                <w:rFonts w:eastAsia="Calibri"/>
              </w:rPr>
              <w:t>imated</w:t>
            </w:r>
            <w:r w:rsidRPr="005038A6">
              <w:rPr>
                <w:rFonts w:eastAsia="Calibri"/>
              </w:rPr>
              <w:t xml:space="preserve"> Finish</w:t>
            </w:r>
          </w:p>
        </w:tc>
      </w:tr>
      <w:tr w:rsidR="008D6DE6" w:rsidRPr="005038A6" w14:paraId="3F62FF26" w14:textId="77777777" w:rsidTr="00A30132">
        <w:tc>
          <w:tcPr>
            <w:tcW w:w="705" w:type="dxa"/>
          </w:tcPr>
          <w:p w14:paraId="379A1246" w14:textId="77777777" w:rsidR="00A30132" w:rsidRPr="005038A6" w:rsidRDefault="00A30132" w:rsidP="00A30132">
            <w:pPr>
              <w:ind w:left="144"/>
              <w:rPr>
                <w:rFonts w:ascii="Calibri" w:eastAsia="Calibri" w:hAnsi="Calibri" w:cs="Calibri"/>
              </w:rPr>
            </w:pPr>
          </w:p>
        </w:tc>
        <w:tc>
          <w:tcPr>
            <w:tcW w:w="712" w:type="dxa"/>
          </w:tcPr>
          <w:p w14:paraId="2CBBE6AA" w14:textId="77777777" w:rsidR="00A30132" w:rsidRPr="005038A6" w:rsidRDefault="00A30132" w:rsidP="00A30132">
            <w:pPr>
              <w:ind w:left="144"/>
              <w:rPr>
                <w:rFonts w:eastAsia="Calibri"/>
              </w:rPr>
            </w:pPr>
          </w:p>
        </w:tc>
        <w:tc>
          <w:tcPr>
            <w:tcW w:w="3252" w:type="dxa"/>
            <w:shd w:val="clear" w:color="auto" w:fill="auto"/>
            <w:vAlign w:val="center"/>
          </w:tcPr>
          <w:p w14:paraId="3F8CDC6D" w14:textId="77777777" w:rsidR="00A30132" w:rsidRPr="005038A6" w:rsidRDefault="00A30132" w:rsidP="005B2543">
            <w:pPr>
              <w:pStyle w:val="TableText"/>
              <w:rPr>
                <w:rFonts w:eastAsia="Calibri"/>
                <w:noProof/>
              </w:rPr>
            </w:pPr>
            <w:r w:rsidRPr="0071774D">
              <w:rPr>
                <w:rFonts w:eastAsia="Calibri"/>
                <w:b/>
              </w:rPr>
              <w:t>RESTART</w:t>
            </w:r>
            <w:r w:rsidRPr="005038A6">
              <w:rPr>
                <w:rFonts w:eastAsia="Calibri"/>
              </w:rPr>
              <w:t xml:space="preserve"> undamaged equip – </w:t>
            </w:r>
            <w:r>
              <w:rPr>
                <w:rFonts w:eastAsia="Calibri"/>
              </w:rPr>
              <w:t>manual</w:t>
            </w:r>
            <w:r w:rsidRPr="005038A6">
              <w:rPr>
                <w:rFonts w:eastAsia="Calibri"/>
              </w:rPr>
              <w:t xml:space="preserve"> control</w:t>
            </w:r>
          </w:p>
        </w:tc>
        <w:tc>
          <w:tcPr>
            <w:tcW w:w="1816" w:type="dxa"/>
            <w:shd w:val="clear" w:color="auto" w:fill="auto"/>
            <w:vAlign w:val="center"/>
          </w:tcPr>
          <w:p w14:paraId="19F1252E" w14:textId="77777777" w:rsidR="00A30132" w:rsidRPr="005038A6" w:rsidRDefault="00A30132" w:rsidP="005B2543">
            <w:pPr>
              <w:pStyle w:val="TableText"/>
              <w:rPr>
                <w:rFonts w:eastAsia="Calibri"/>
                <w:noProof/>
              </w:rPr>
            </w:pPr>
            <w:r w:rsidRPr="005038A6">
              <w:rPr>
                <w:rFonts w:eastAsia="Calibri"/>
              </w:rPr>
              <w:t>FAC</w:t>
            </w:r>
          </w:p>
        </w:tc>
        <w:tc>
          <w:tcPr>
            <w:tcW w:w="1530" w:type="dxa"/>
          </w:tcPr>
          <w:p w14:paraId="532C188C" w14:textId="77777777" w:rsidR="00A30132" w:rsidRPr="005038A6" w:rsidRDefault="00A30132" w:rsidP="00A30132">
            <w:pPr>
              <w:ind w:left="144"/>
              <w:rPr>
                <w:rFonts w:ascii="Calibri" w:eastAsia="Calibri" w:hAnsi="Calibri" w:cs="Calibri"/>
              </w:rPr>
            </w:pPr>
          </w:p>
        </w:tc>
        <w:tc>
          <w:tcPr>
            <w:tcW w:w="1355" w:type="dxa"/>
          </w:tcPr>
          <w:p w14:paraId="5DB68D99" w14:textId="77777777" w:rsidR="00A30132" w:rsidRPr="005038A6" w:rsidRDefault="00A30132" w:rsidP="00A30132">
            <w:pPr>
              <w:ind w:left="144"/>
              <w:rPr>
                <w:rFonts w:eastAsia="Calibri"/>
              </w:rPr>
            </w:pPr>
          </w:p>
        </w:tc>
      </w:tr>
      <w:tr w:rsidR="008D6DE6" w:rsidRPr="005038A6" w14:paraId="20260E93" w14:textId="77777777" w:rsidTr="00A30132">
        <w:tc>
          <w:tcPr>
            <w:tcW w:w="705" w:type="dxa"/>
          </w:tcPr>
          <w:p w14:paraId="53E3231B" w14:textId="77777777" w:rsidR="00A30132" w:rsidRPr="005038A6" w:rsidRDefault="00A30132" w:rsidP="00A30132">
            <w:pPr>
              <w:ind w:left="144"/>
              <w:rPr>
                <w:rFonts w:eastAsia="Calibri"/>
              </w:rPr>
            </w:pPr>
          </w:p>
        </w:tc>
        <w:tc>
          <w:tcPr>
            <w:tcW w:w="712" w:type="dxa"/>
          </w:tcPr>
          <w:p w14:paraId="4BC69587" w14:textId="77777777" w:rsidR="00A30132" w:rsidRPr="005038A6" w:rsidRDefault="00A30132" w:rsidP="00A30132">
            <w:pPr>
              <w:ind w:left="144"/>
              <w:rPr>
                <w:rFonts w:eastAsia="Calibri"/>
              </w:rPr>
            </w:pPr>
          </w:p>
        </w:tc>
        <w:tc>
          <w:tcPr>
            <w:tcW w:w="3252" w:type="dxa"/>
            <w:shd w:val="clear" w:color="auto" w:fill="auto"/>
            <w:vAlign w:val="center"/>
          </w:tcPr>
          <w:p w14:paraId="1C634A44" w14:textId="77777777" w:rsidR="00A30132" w:rsidRPr="005038A6" w:rsidRDefault="00A30132" w:rsidP="005B2543">
            <w:pPr>
              <w:pStyle w:val="TableText"/>
              <w:rPr>
                <w:rFonts w:eastAsia="Calibri"/>
                <w:noProof/>
              </w:rPr>
            </w:pPr>
            <w:r>
              <w:rPr>
                <w:rFonts w:eastAsia="Calibri"/>
                <w:b/>
              </w:rPr>
              <w:t>PURCHASE</w:t>
            </w:r>
            <w:r w:rsidRPr="005038A6">
              <w:rPr>
                <w:rFonts w:eastAsia="Calibri"/>
              </w:rPr>
              <w:t xml:space="preserve"> new </w:t>
            </w:r>
            <w:r w:rsidR="008D6DE6">
              <w:rPr>
                <w:rFonts w:eastAsia="Calibri"/>
              </w:rPr>
              <w:t>hospital facility</w:t>
            </w:r>
            <w:r w:rsidRPr="005038A6">
              <w:rPr>
                <w:rFonts w:eastAsia="Calibri"/>
              </w:rPr>
              <w:t xml:space="preserve"> equipment</w:t>
            </w:r>
          </w:p>
        </w:tc>
        <w:tc>
          <w:tcPr>
            <w:tcW w:w="1816" w:type="dxa"/>
            <w:shd w:val="clear" w:color="auto" w:fill="auto"/>
            <w:vAlign w:val="center"/>
          </w:tcPr>
          <w:p w14:paraId="2824CD99" w14:textId="77777777" w:rsidR="00A30132" w:rsidRPr="005038A6" w:rsidRDefault="00A30132" w:rsidP="005B2543">
            <w:pPr>
              <w:pStyle w:val="TableText"/>
              <w:rPr>
                <w:rFonts w:eastAsia="Calibri"/>
                <w:noProof/>
              </w:rPr>
            </w:pPr>
            <w:r w:rsidRPr="005038A6">
              <w:rPr>
                <w:rFonts w:eastAsia="Calibri"/>
              </w:rPr>
              <w:t>FAC</w:t>
            </w:r>
          </w:p>
        </w:tc>
        <w:tc>
          <w:tcPr>
            <w:tcW w:w="1530" w:type="dxa"/>
          </w:tcPr>
          <w:p w14:paraId="26F03795" w14:textId="77777777" w:rsidR="00A30132" w:rsidRPr="005038A6" w:rsidRDefault="00A30132" w:rsidP="00A30132">
            <w:pPr>
              <w:ind w:left="144"/>
              <w:rPr>
                <w:rFonts w:eastAsia="Calibri"/>
              </w:rPr>
            </w:pPr>
          </w:p>
        </w:tc>
        <w:tc>
          <w:tcPr>
            <w:tcW w:w="1355" w:type="dxa"/>
          </w:tcPr>
          <w:p w14:paraId="6891102A" w14:textId="77777777" w:rsidR="00A30132" w:rsidRPr="005038A6" w:rsidRDefault="00A30132" w:rsidP="00A30132">
            <w:pPr>
              <w:ind w:left="144"/>
              <w:rPr>
                <w:rFonts w:eastAsia="Calibri"/>
              </w:rPr>
            </w:pPr>
          </w:p>
        </w:tc>
      </w:tr>
      <w:tr w:rsidR="008D6DE6" w:rsidRPr="005038A6" w14:paraId="78A5608C" w14:textId="77777777" w:rsidTr="00A30132">
        <w:tc>
          <w:tcPr>
            <w:tcW w:w="705" w:type="dxa"/>
          </w:tcPr>
          <w:p w14:paraId="6F09E5C8" w14:textId="77777777" w:rsidR="00A30132" w:rsidRPr="005038A6" w:rsidRDefault="00A30132" w:rsidP="00A30132">
            <w:pPr>
              <w:ind w:left="144"/>
              <w:rPr>
                <w:rFonts w:eastAsia="Calibri"/>
              </w:rPr>
            </w:pPr>
          </w:p>
        </w:tc>
        <w:tc>
          <w:tcPr>
            <w:tcW w:w="712" w:type="dxa"/>
          </w:tcPr>
          <w:p w14:paraId="69C11553" w14:textId="77777777" w:rsidR="00A30132" w:rsidRPr="005038A6" w:rsidRDefault="00A30132" w:rsidP="00A30132">
            <w:pPr>
              <w:ind w:left="144"/>
              <w:rPr>
                <w:rFonts w:eastAsia="Calibri"/>
              </w:rPr>
            </w:pPr>
          </w:p>
        </w:tc>
        <w:tc>
          <w:tcPr>
            <w:tcW w:w="3252" w:type="dxa"/>
            <w:shd w:val="clear" w:color="auto" w:fill="auto"/>
            <w:vAlign w:val="center"/>
          </w:tcPr>
          <w:p w14:paraId="2F5C121B" w14:textId="77777777" w:rsidR="00A30132" w:rsidRPr="005038A6" w:rsidRDefault="00A30132" w:rsidP="005B2543">
            <w:pPr>
              <w:pStyle w:val="TableText"/>
              <w:rPr>
                <w:rFonts w:eastAsia="Calibri"/>
                <w:noProof/>
              </w:rPr>
            </w:pPr>
            <w:r>
              <w:rPr>
                <w:rFonts w:eastAsia="Calibri"/>
                <w:b/>
              </w:rPr>
              <w:t>INSTALL</w:t>
            </w:r>
            <w:r w:rsidRPr="005038A6">
              <w:rPr>
                <w:rFonts w:eastAsia="Calibri"/>
              </w:rPr>
              <w:t xml:space="preserve"> new </w:t>
            </w:r>
            <w:r w:rsidR="008D6DE6">
              <w:rPr>
                <w:rFonts w:eastAsia="Calibri"/>
              </w:rPr>
              <w:t xml:space="preserve">hospital facility </w:t>
            </w:r>
            <w:r w:rsidRPr="005038A6">
              <w:rPr>
                <w:rFonts w:eastAsia="Calibri"/>
              </w:rPr>
              <w:t>equipment</w:t>
            </w:r>
          </w:p>
        </w:tc>
        <w:tc>
          <w:tcPr>
            <w:tcW w:w="1816" w:type="dxa"/>
            <w:shd w:val="clear" w:color="auto" w:fill="auto"/>
            <w:vAlign w:val="center"/>
          </w:tcPr>
          <w:p w14:paraId="7A2F606F" w14:textId="77777777" w:rsidR="00A30132" w:rsidRPr="005038A6" w:rsidRDefault="00A30132" w:rsidP="005B2543">
            <w:pPr>
              <w:pStyle w:val="TableText"/>
              <w:rPr>
                <w:rFonts w:eastAsia="Calibri"/>
                <w:noProof/>
              </w:rPr>
            </w:pPr>
            <w:r w:rsidRPr="005038A6">
              <w:rPr>
                <w:rFonts w:eastAsia="Calibri"/>
              </w:rPr>
              <w:t>FAC</w:t>
            </w:r>
          </w:p>
        </w:tc>
        <w:tc>
          <w:tcPr>
            <w:tcW w:w="1530" w:type="dxa"/>
          </w:tcPr>
          <w:p w14:paraId="06937F3C" w14:textId="77777777" w:rsidR="00A30132" w:rsidRPr="005038A6" w:rsidRDefault="00A30132" w:rsidP="00A30132">
            <w:pPr>
              <w:ind w:left="144"/>
              <w:rPr>
                <w:rFonts w:eastAsia="Calibri"/>
              </w:rPr>
            </w:pPr>
          </w:p>
        </w:tc>
        <w:tc>
          <w:tcPr>
            <w:tcW w:w="1355" w:type="dxa"/>
          </w:tcPr>
          <w:p w14:paraId="6384CC7A" w14:textId="77777777" w:rsidR="00A30132" w:rsidRPr="005038A6" w:rsidRDefault="00A30132" w:rsidP="00A30132">
            <w:pPr>
              <w:ind w:left="144"/>
              <w:rPr>
                <w:rFonts w:eastAsia="Calibri"/>
              </w:rPr>
            </w:pPr>
          </w:p>
        </w:tc>
      </w:tr>
      <w:tr w:rsidR="008D6DE6" w:rsidRPr="005038A6" w14:paraId="4A9B63F4" w14:textId="77777777" w:rsidTr="00A30132">
        <w:tc>
          <w:tcPr>
            <w:tcW w:w="705" w:type="dxa"/>
          </w:tcPr>
          <w:p w14:paraId="7B75E134" w14:textId="77777777" w:rsidR="00A30132" w:rsidRPr="005038A6" w:rsidRDefault="00A30132" w:rsidP="00A30132">
            <w:pPr>
              <w:ind w:left="144"/>
              <w:rPr>
                <w:rFonts w:eastAsia="Calibri"/>
              </w:rPr>
            </w:pPr>
          </w:p>
        </w:tc>
        <w:tc>
          <w:tcPr>
            <w:tcW w:w="712" w:type="dxa"/>
          </w:tcPr>
          <w:p w14:paraId="744D7BF4" w14:textId="77777777" w:rsidR="00A30132" w:rsidRPr="005038A6" w:rsidRDefault="00A30132" w:rsidP="00A30132">
            <w:pPr>
              <w:ind w:left="144"/>
              <w:rPr>
                <w:rFonts w:eastAsia="Calibri"/>
              </w:rPr>
            </w:pPr>
          </w:p>
        </w:tc>
        <w:tc>
          <w:tcPr>
            <w:tcW w:w="3252" w:type="dxa"/>
            <w:shd w:val="clear" w:color="auto" w:fill="auto"/>
            <w:vAlign w:val="center"/>
          </w:tcPr>
          <w:p w14:paraId="5B99276A" w14:textId="77777777" w:rsidR="00A30132" w:rsidRPr="005038A6" w:rsidRDefault="00A30132" w:rsidP="005B2543">
            <w:pPr>
              <w:pStyle w:val="TableText"/>
              <w:rPr>
                <w:rFonts w:eastAsia="Calibri"/>
                <w:noProof/>
              </w:rPr>
            </w:pPr>
            <w:r>
              <w:rPr>
                <w:rFonts w:eastAsia="Calibri"/>
                <w:b/>
              </w:rPr>
              <w:t>RUN</w:t>
            </w:r>
            <w:r w:rsidRPr="005038A6">
              <w:rPr>
                <w:rFonts w:eastAsia="Calibri"/>
              </w:rPr>
              <w:t xml:space="preserve"> new equip</w:t>
            </w:r>
            <w:r w:rsidR="008D6DE6">
              <w:rPr>
                <w:rFonts w:eastAsia="Calibri"/>
              </w:rPr>
              <w:t>ment</w:t>
            </w:r>
            <w:r w:rsidRPr="005038A6">
              <w:rPr>
                <w:rFonts w:eastAsia="Calibri"/>
              </w:rPr>
              <w:t xml:space="preserve"> </w:t>
            </w:r>
            <w:r w:rsidR="008D6DE6">
              <w:rPr>
                <w:rFonts w:eastAsia="Calibri"/>
              </w:rPr>
              <w:t>–</w:t>
            </w:r>
            <w:r w:rsidRPr="005038A6">
              <w:rPr>
                <w:rFonts w:eastAsia="Calibri"/>
              </w:rPr>
              <w:t xml:space="preserve"> </w:t>
            </w:r>
            <w:r w:rsidR="008D6DE6">
              <w:rPr>
                <w:rFonts w:eastAsia="Calibri"/>
              </w:rPr>
              <w:t xml:space="preserve"> </w:t>
            </w:r>
            <w:r>
              <w:rPr>
                <w:rFonts w:eastAsia="Calibri"/>
              </w:rPr>
              <w:t>manual</w:t>
            </w:r>
            <w:r w:rsidRPr="005038A6">
              <w:rPr>
                <w:rFonts w:eastAsia="Calibri"/>
              </w:rPr>
              <w:t xml:space="preserve"> mode</w:t>
            </w:r>
          </w:p>
        </w:tc>
        <w:tc>
          <w:tcPr>
            <w:tcW w:w="1816" w:type="dxa"/>
            <w:shd w:val="clear" w:color="auto" w:fill="auto"/>
            <w:vAlign w:val="center"/>
          </w:tcPr>
          <w:p w14:paraId="1D89FD61" w14:textId="77777777" w:rsidR="00A30132" w:rsidRPr="005038A6" w:rsidRDefault="00A30132" w:rsidP="005B2543">
            <w:pPr>
              <w:pStyle w:val="TableText"/>
              <w:rPr>
                <w:rFonts w:eastAsia="Calibri"/>
                <w:noProof/>
              </w:rPr>
            </w:pPr>
            <w:r w:rsidRPr="005038A6">
              <w:rPr>
                <w:rFonts w:eastAsia="Calibri"/>
              </w:rPr>
              <w:t>FAC</w:t>
            </w:r>
          </w:p>
        </w:tc>
        <w:tc>
          <w:tcPr>
            <w:tcW w:w="1530" w:type="dxa"/>
          </w:tcPr>
          <w:p w14:paraId="51CA2CFB" w14:textId="77777777" w:rsidR="00A30132" w:rsidRPr="005038A6" w:rsidRDefault="00A30132" w:rsidP="00A30132">
            <w:pPr>
              <w:ind w:left="144"/>
              <w:rPr>
                <w:rFonts w:eastAsia="Calibri"/>
              </w:rPr>
            </w:pPr>
          </w:p>
        </w:tc>
        <w:tc>
          <w:tcPr>
            <w:tcW w:w="1355" w:type="dxa"/>
          </w:tcPr>
          <w:p w14:paraId="542C829B" w14:textId="77777777" w:rsidR="00A30132" w:rsidRPr="005038A6" w:rsidRDefault="00A30132" w:rsidP="00A30132">
            <w:pPr>
              <w:ind w:left="144"/>
              <w:rPr>
                <w:rFonts w:eastAsia="Calibri"/>
              </w:rPr>
            </w:pPr>
          </w:p>
        </w:tc>
      </w:tr>
      <w:tr w:rsidR="008D6DE6" w:rsidRPr="005038A6" w14:paraId="64EEF117" w14:textId="77777777" w:rsidTr="00A30132">
        <w:tc>
          <w:tcPr>
            <w:tcW w:w="705" w:type="dxa"/>
          </w:tcPr>
          <w:p w14:paraId="465653D8" w14:textId="77777777" w:rsidR="00A30132" w:rsidRPr="005038A6" w:rsidRDefault="00A30132" w:rsidP="00A30132">
            <w:pPr>
              <w:ind w:left="144"/>
              <w:rPr>
                <w:rFonts w:eastAsia="Calibri"/>
              </w:rPr>
            </w:pPr>
          </w:p>
        </w:tc>
        <w:tc>
          <w:tcPr>
            <w:tcW w:w="712" w:type="dxa"/>
          </w:tcPr>
          <w:p w14:paraId="78DB54E4" w14:textId="77777777" w:rsidR="00A30132" w:rsidRPr="005038A6" w:rsidRDefault="00A30132" w:rsidP="00A30132">
            <w:pPr>
              <w:ind w:left="144"/>
              <w:rPr>
                <w:rFonts w:eastAsia="Calibri"/>
              </w:rPr>
            </w:pPr>
          </w:p>
        </w:tc>
        <w:tc>
          <w:tcPr>
            <w:tcW w:w="3252" w:type="dxa"/>
            <w:shd w:val="clear" w:color="auto" w:fill="auto"/>
            <w:vAlign w:val="center"/>
          </w:tcPr>
          <w:p w14:paraId="11549D5A" w14:textId="77777777" w:rsidR="00A30132" w:rsidRPr="005038A6" w:rsidRDefault="00A30132" w:rsidP="005B2543">
            <w:pPr>
              <w:pStyle w:val="TableText"/>
              <w:rPr>
                <w:rFonts w:eastAsia="Calibri"/>
                <w:noProof/>
              </w:rPr>
            </w:pPr>
            <w:r>
              <w:rPr>
                <w:rFonts w:eastAsia="Calibri"/>
                <w:b/>
              </w:rPr>
              <w:t>RECEIVE</w:t>
            </w:r>
            <w:r w:rsidRPr="005038A6">
              <w:rPr>
                <w:rFonts w:eastAsia="Calibri"/>
              </w:rPr>
              <w:t xml:space="preserve"> new </w:t>
            </w:r>
            <w:r w:rsidR="008D6DE6">
              <w:rPr>
                <w:rFonts w:eastAsia="Calibri"/>
              </w:rPr>
              <w:t>network</w:t>
            </w:r>
            <w:r w:rsidRPr="005038A6">
              <w:rPr>
                <w:rFonts w:eastAsia="Calibri"/>
              </w:rPr>
              <w:t xml:space="preserve"> equipment</w:t>
            </w:r>
          </w:p>
        </w:tc>
        <w:tc>
          <w:tcPr>
            <w:tcW w:w="1816" w:type="dxa"/>
            <w:shd w:val="clear" w:color="auto" w:fill="auto"/>
            <w:vAlign w:val="center"/>
          </w:tcPr>
          <w:p w14:paraId="7625362C" w14:textId="77777777" w:rsidR="00A30132" w:rsidRPr="005038A6" w:rsidRDefault="00A30132" w:rsidP="005B2543">
            <w:pPr>
              <w:pStyle w:val="TableText"/>
              <w:rPr>
                <w:rFonts w:eastAsia="Calibri"/>
                <w:noProof/>
              </w:rPr>
            </w:pPr>
            <w:r w:rsidRPr="005038A6">
              <w:rPr>
                <w:rFonts w:eastAsia="Calibri"/>
              </w:rPr>
              <w:t>Tech</w:t>
            </w:r>
          </w:p>
        </w:tc>
        <w:tc>
          <w:tcPr>
            <w:tcW w:w="1530" w:type="dxa"/>
          </w:tcPr>
          <w:p w14:paraId="0C9C23D5" w14:textId="77777777" w:rsidR="00A30132" w:rsidRPr="005038A6" w:rsidRDefault="00A30132" w:rsidP="00A30132">
            <w:pPr>
              <w:ind w:left="144"/>
              <w:rPr>
                <w:rFonts w:eastAsia="Calibri"/>
              </w:rPr>
            </w:pPr>
          </w:p>
        </w:tc>
        <w:tc>
          <w:tcPr>
            <w:tcW w:w="1355" w:type="dxa"/>
          </w:tcPr>
          <w:p w14:paraId="5D1760F1" w14:textId="77777777" w:rsidR="00A30132" w:rsidRPr="005038A6" w:rsidRDefault="00A30132" w:rsidP="00A30132">
            <w:pPr>
              <w:ind w:left="144"/>
              <w:rPr>
                <w:rFonts w:eastAsia="Calibri"/>
              </w:rPr>
            </w:pPr>
          </w:p>
        </w:tc>
      </w:tr>
      <w:tr w:rsidR="008D6DE6" w:rsidRPr="005038A6" w14:paraId="1E03452E" w14:textId="77777777" w:rsidTr="00A30132">
        <w:tc>
          <w:tcPr>
            <w:tcW w:w="705" w:type="dxa"/>
          </w:tcPr>
          <w:p w14:paraId="3DA3DCA4" w14:textId="77777777" w:rsidR="00A30132" w:rsidRPr="005038A6" w:rsidRDefault="00A30132" w:rsidP="00A30132">
            <w:pPr>
              <w:ind w:left="144"/>
              <w:rPr>
                <w:rFonts w:eastAsia="Calibri"/>
              </w:rPr>
            </w:pPr>
          </w:p>
        </w:tc>
        <w:tc>
          <w:tcPr>
            <w:tcW w:w="712" w:type="dxa"/>
          </w:tcPr>
          <w:p w14:paraId="52545EE3" w14:textId="77777777" w:rsidR="00A30132" w:rsidRPr="005038A6" w:rsidRDefault="00A30132" w:rsidP="00A30132">
            <w:pPr>
              <w:ind w:left="144"/>
              <w:rPr>
                <w:rFonts w:eastAsia="Calibri"/>
              </w:rPr>
            </w:pPr>
          </w:p>
        </w:tc>
        <w:tc>
          <w:tcPr>
            <w:tcW w:w="3252" w:type="dxa"/>
            <w:shd w:val="clear" w:color="auto" w:fill="auto"/>
            <w:vAlign w:val="center"/>
          </w:tcPr>
          <w:p w14:paraId="09C9061B" w14:textId="77777777" w:rsidR="00A30132" w:rsidRPr="005038A6" w:rsidRDefault="00A30132" w:rsidP="005B2543">
            <w:pPr>
              <w:pStyle w:val="TableText"/>
              <w:rPr>
                <w:rFonts w:eastAsia="Calibri"/>
                <w:noProof/>
              </w:rPr>
            </w:pPr>
            <w:r>
              <w:rPr>
                <w:rFonts w:eastAsia="Calibri"/>
                <w:b/>
              </w:rPr>
              <w:t>INSTALL</w:t>
            </w:r>
            <w:r w:rsidRPr="005038A6">
              <w:rPr>
                <w:rFonts w:eastAsia="Calibri"/>
              </w:rPr>
              <w:t xml:space="preserve"> software from vendor CD-ROMs</w:t>
            </w:r>
          </w:p>
        </w:tc>
        <w:tc>
          <w:tcPr>
            <w:tcW w:w="1816" w:type="dxa"/>
            <w:shd w:val="clear" w:color="auto" w:fill="auto"/>
            <w:vAlign w:val="center"/>
          </w:tcPr>
          <w:p w14:paraId="7FFBF2E6" w14:textId="77777777" w:rsidR="00A30132" w:rsidRPr="005038A6" w:rsidRDefault="00A30132" w:rsidP="005B2543">
            <w:pPr>
              <w:pStyle w:val="TableText"/>
              <w:rPr>
                <w:rFonts w:eastAsia="Calibri"/>
                <w:noProof/>
              </w:rPr>
            </w:pPr>
            <w:r w:rsidRPr="005038A6">
              <w:rPr>
                <w:rFonts w:eastAsia="Calibri"/>
              </w:rPr>
              <w:t>Tech</w:t>
            </w:r>
          </w:p>
        </w:tc>
        <w:tc>
          <w:tcPr>
            <w:tcW w:w="1530" w:type="dxa"/>
          </w:tcPr>
          <w:p w14:paraId="7FA2717D" w14:textId="77777777" w:rsidR="00A30132" w:rsidRPr="005038A6" w:rsidRDefault="00A30132" w:rsidP="00A30132">
            <w:pPr>
              <w:ind w:left="144"/>
              <w:rPr>
                <w:rFonts w:eastAsia="Calibri"/>
              </w:rPr>
            </w:pPr>
          </w:p>
        </w:tc>
        <w:tc>
          <w:tcPr>
            <w:tcW w:w="1355" w:type="dxa"/>
          </w:tcPr>
          <w:p w14:paraId="15E8C611" w14:textId="77777777" w:rsidR="00A30132" w:rsidRPr="005038A6" w:rsidRDefault="00A30132" w:rsidP="00A30132">
            <w:pPr>
              <w:ind w:left="144"/>
              <w:rPr>
                <w:rFonts w:eastAsia="Calibri"/>
              </w:rPr>
            </w:pPr>
          </w:p>
        </w:tc>
      </w:tr>
      <w:tr w:rsidR="008D6DE6" w:rsidRPr="005038A6" w14:paraId="75A46653" w14:textId="77777777" w:rsidTr="00A30132">
        <w:tc>
          <w:tcPr>
            <w:tcW w:w="705" w:type="dxa"/>
          </w:tcPr>
          <w:p w14:paraId="7E81C8BA" w14:textId="77777777" w:rsidR="00A30132" w:rsidRPr="005038A6" w:rsidRDefault="00A30132" w:rsidP="00A30132">
            <w:pPr>
              <w:ind w:left="144"/>
              <w:rPr>
                <w:rFonts w:eastAsia="Calibri"/>
              </w:rPr>
            </w:pPr>
          </w:p>
        </w:tc>
        <w:tc>
          <w:tcPr>
            <w:tcW w:w="712" w:type="dxa"/>
          </w:tcPr>
          <w:p w14:paraId="53FE91AA" w14:textId="77777777" w:rsidR="00A30132" w:rsidRPr="005038A6" w:rsidRDefault="00A30132" w:rsidP="00A30132">
            <w:pPr>
              <w:ind w:left="144"/>
              <w:rPr>
                <w:rFonts w:eastAsia="Calibri"/>
              </w:rPr>
            </w:pPr>
          </w:p>
        </w:tc>
        <w:tc>
          <w:tcPr>
            <w:tcW w:w="3252" w:type="dxa"/>
            <w:shd w:val="clear" w:color="auto" w:fill="auto"/>
            <w:vAlign w:val="center"/>
          </w:tcPr>
          <w:p w14:paraId="6826F79A" w14:textId="77777777" w:rsidR="00A30132" w:rsidRPr="005038A6" w:rsidRDefault="00A30132" w:rsidP="005B2543">
            <w:pPr>
              <w:pStyle w:val="TableText"/>
              <w:rPr>
                <w:rFonts w:eastAsia="Calibri"/>
                <w:noProof/>
              </w:rPr>
            </w:pPr>
            <w:r w:rsidRPr="0071774D">
              <w:rPr>
                <w:rFonts w:eastAsia="Calibri"/>
                <w:b/>
              </w:rPr>
              <w:t xml:space="preserve">INSTALL </w:t>
            </w:r>
            <w:r w:rsidRPr="005038A6">
              <w:rPr>
                <w:rFonts w:eastAsia="Calibri"/>
              </w:rPr>
              <w:t>new servers</w:t>
            </w:r>
          </w:p>
        </w:tc>
        <w:tc>
          <w:tcPr>
            <w:tcW w:w="1816" w:type="dxa"/>
            <w:shd w:val="clear" w:color="auto" w:fill="auto"/>
            <w:vAlign w:val="center"/>
          </w:tcPr>
          <w:p w14:paraId="39F5CEC6" w14:textId="77777777" w:rsidR="00A30132" w:rsidRPr="005038A6" w:rsidRDefault="00A30132" w:rsidP="005B2543">
            <w:pPr>
              <w:pStyle w:val="TableText"/>
              <w:rPr>
                <w:rFonts w:eastAsia="Calibri"/>
                <w:noProof/>
              </w:rPr>
            </w:pPr>
            <w:r w:rsidRPr="005038A6">
              <w:rPr>
                <w:rFonts w:eastAsia="Calibri"/>
              </w:rPr>
              <w:t>Tech</w:t>
            </w:r>
          </w:p>
        </w:tc>
        <w:tc>
          <w:tcPr>
            <w:tcW w:w="1530" w:type="dxa"/>
          </w:tcPr>
          <w:p w14:paraId="260A5720" w14:textId="77777777" w:rsidR="00A30132" w:rsidRPr="005038A6" w:rsidRDefault="00A30132" w:rsidP="00A30132">
            <w:pPr>
              <w:ind w:left="144"/>
              <w:rPr>
                <w:rFonts w:eastAsia="Calibri"/>
              </w:rPr>
            </w:pPr>
          </w:p>
        </w:tc>
        <w:tc>
          <w:tcPr>
            <w:tcW w:w="1355" w:type="dxa"/>
          </w:tcPr>
          <w:p w14:paraId="75BD2E41" w14:textId="77777777" w:rsidR="00A30132" w:rsidRPr="005038A6" w:rsidRDefault="00A30132" w:rsidP="00A30132">
            <w:pPr>
              <w:ind w:left="144"/>
              <w:rPr>
                <w:rFonts w:eastAsia="Calibri"/>
              </w:rPr>
            </w:pPr>
          </w:p>
        </w:tc>
      </w:tr>
      <w:tr w:rsidR="008D6DE6" w:rsidRPr="005038A6" w14:paraId="0C670359" w14:textId="77777777" w:rsidTr="00A30132">
        <w:tc>
          <w:tcPr>
            <w:tcW w:w="705" w:type="dxa"/>
          </w:tcPr>
          <w:p w14:paraId="3EF681F4" w14:textId="77777777" w:rsidR="00A30132" w:rsidRPr="005038A6" w:rsidRDefault="00A30132" w:rsidP="00A30132">
            <w:pPr>
              <w:ind w:left="144"/>
              <w:rPr>
                <w:rFonts w:eastAsia="Calibri"/>
              </w:rPr>
            </w:pPr>
          </w:p>
        </w:tc>
        <w:tc>
          <w:tcPr>
            <w:tcW w:w="712" w:type="dxa"/>
          </w:tcPr>
          <w:p w14:paraId="11E4349A" w14:textId="77777777" w:rsidR="00A30132" w:rsidRPr="005038A6" w:rsidRDefault="00A30132" w:rsidP="00A30132">
            <w:pPr>
              <w:ind w:left="144"/>
              <w:rPr>
                <w:rFonts w:eastAsia="Calibri"/>
              </w:rPr>
            </w:pPr>
          </w:p>
        </w:tc>
        <w:tc>
          <w:tcPr>
            <w:tcW w:w="3252" w:type="dxa"/>
            <w:shd w:val="clear" w:color="auto" w:fill="auto"/>
            <w:vAlign w:val="center"/>
          </w:tcPr>
          <w:p w14:paraId="7AC2ABF1" w14:textId="77777777" w:rsidR="00A30132" w:rsidRPr="005038A6" w:rsidRDefault="00A30132" w:rsidP="005B2543">
            <w:pPr>
              <w:pStyle w:val="TableText"/>
              <w:rPr>
                <w:rFonts w:eastAsia="Calibri"/>
                <w:noProof/>
              </w:rPr>
            </w:pPr>
            <w:r>
              <w:rPr>
                <w:rFonts w:eastAsia="Calibri"/>
                <w:b/>
              </w:rPr>
              <w:t>BOOT</w:t>
            </w:r>
            <w:r w:rsidRPr="005038A6">
              <w:rPr>
                <w:rFonts w:eastAsia="Calibri"/>
              </w:rPr>
              <w:t xml:space="preserve"> the servers</w:t>
            </w:r>
          </w:p>
        </w:tc>
        <w:tc>
          <w:tcPr>
            <w:tcW w:w="1816" w:type="dxa"/>
            <w:shd w:val="clear" w:color="auto" w:fill="auto"/>
            <w:vAlign w:val="center"/>
          </w:tcPr>
          <w:p w14:paraId="194B3F01" w14:textId="77777777" w:rsidR="00A30132" w:rsidRPr="005038A6" w:rsidRDefault="00A30132" w:rsidP="005B2543">
            <w:pPr>
              <w:pStyle w:val="TableText"/>
              <w:rPr>
                <w:rFonts w:eastAsia="Calibri"/>
                <w:noProof/>
              </w:rPr>
            </w:pPr>
            <w:r w:rsidRPr="005038A6">
              <w:rPr>
                <w:rFonts w:eastAsia="Calibri"/>
              </w:rPr>
              <w:t>Tech</w:t>
            </w:r>
          </w:p>
        </w:tc>
        <w:tc>
          <w:tcPr>
            <w:tcW w:w="1530" w:type="dxa"/>
          </w:tcPr>
          <w:p w14:paraId="76BCC5FA" w14:textId="77777777" w:rsidR="00A30132" w:rsidRPr="005038A6" w:rsidRDefault="00A30132" w:rsidP="00A30132">
            <w:pPr>
              <w:ind w:left="144"/>
              <w:rPr>
                <w:rFonts w:eastAsia="Calibri"/>
              </w:rPr>
            </w:pPr>
          </w:p>
        </w:tc>
        <w:tc>
          <w:tcPr>
            <w:tcW w:w="1355" w:type="dxa"/>
          </w:tcPr>
          <w:p w14:paraId="43040600" w14:textId="77777777" w:rsidR="00A30132" w:rsidRPr="005038A6" w:rsidRDefault="00A30132" w:rsidP="00A30132">
            <w:pPr>
              <w:ind w:left="144"/>
              <w:rPr>
                <w:rFonts w:eastAsia="Calibri"/>
              </w:rPr>
            </w:pPr>
          </w:p>
        </w:tc>
      </w:tr>
      <w:tr w:rsidR="008D6DE6" w:rsidRPr="005038A6" w14:paraId="6CA2A3BB" w14:textId="77777777" w:rsidTr="00A30132">
        <w:tc>
          <w:tcPr>
            <w:tcW w:w="705" w:type="dxa"/>
          </w:tcPr>
          <w:p w14:paraId="66F81C89" w14:textId="77777777" w:rsidR="00A30132" w:rsidRPr="005038A6" w:rsidRDefault="00A30132" w:rsidP="00A30132">
            <w:pPr>
              <w:ind w:left="144"/>
              <w:rPr>
                <w:rFonts w:eastAsia="Calibri"/>
              </w:rPr>
            </w:pPr>
          </w:p>
        </w:tc>
        <w:tc>
          <w:tcPr>
            <w:tcW w:w="712" w:type="dxa"/>
          </w:tcPr>
          <w:p w14:paraId="576B9E3E" w14:textId="77777777" w:rsidR="00A30132" w:rsidRPr="005038A6" w:rsidRDefault="00A30132" w:rsidP="00A30132">
            <w:pPr>
              <w:ind w:left="144"/>
              <w:rPr>
                <w:rFonts w:eastAsia="Calibri"/>
              </w:rPr>
            </w:pPr>
          </w:p>
        </w:tc>
        <w:tc>
          <w:tcPr>
            <w:tcW w:w="3252" w:type="dxa"/>
            <w:shd w:val="clear" w:color="auto" w:fill="auto"/>
            <w:vAlign w:val="center"/>
          </w:tcPr>
          <w:p w14:paraId="56A28EA2" w14:textId="77777777" w:rsidR="00A30132" w:rsidRPr="005038A6" w:rsidRDefault="00A30132" w:rsidP="005B2543">
            <w:pPr>
              <w:pStyle w:val="TableText"/>
              <w:rPr>
                <w:rFonts w:eastAsia="Calibri"/>
                <w:noProof/>
              </w:rPr>
            </w:pPr>
            <w:r>
              <w:rPr>
                <w:rFonts w:eastAsia="Calibri"/>
                <w:b/>
              </w:rPr>
              <w:t>TEST</w:t>
            </w:r>
            <w:r w:rsidRPr="005038A6">
              <w:rPr>
                <w:rFonts w:eastAsia="Calibri"/>
              </w:rPr>
              <w:t xml:space="preserve"> operating system</w:t>
            </w:r>
          </w:p>
        </w:tc>
        <w:tc>
          <w:tcPr>
            <w:tcW w:w="1816" w:type="dxa"/>
            <w:shd w:val="clear" w:color="auto" w:fill="auto"/>
            <w:vAlign w:val="center"/>
          </w:tcPr>
          <w:p w14:paraId="3546BC16" w14:textId="77777777" w:rsidR="00A30132" w:rsidRPr="005038A6" w:rsidRDefault="00A30132" w:rsidP="005B2543">
            <w:pPr>
              <w:pStyle w:val="TableText"/>
              <w:rPr>
                <w:rFonts w:eastAsia="Calibri"/>
                <w:noProof/>
              </w:rPr>
            </w:pPr>
            <w:r w:rsidRPr="005038A6">
              <w:rPr>
                <w:rFonts w:eastAsia="Calibri"/>
              </w:rPr>
              <w:t>Tech</w:t>
            </w:r>
          </w:p>
        </w:tc>
        <w:tc>
          <w:tcPr>
            <w:tcW w:w="1530" w:type="dxa"/>
          </w:tcPr>
          <w:p w14:paraId="75AA6CA9" w14:textId="77777777" w:rsidR="00A30132" w:rsidRPr="005038A6" w:rsidRDefault="00A30132" w:rsidP="00A30132">
            <w:pPr>
              <w:ind w:left="144"/>
              <w:rPr>
                <w:rFonts w:eastAsia="Calibri"/>
              </w:rPr>
            </w:pPr>
          </w:p>
        </w:tc>
        <w:tc>
          <w:tcPr>
            <w:tcW w:w="1355" w:type="dxa"/>
          </w:tcPr>
          <w:p w14:paraId="261772FA" w14:textId="77777777" w:rsidR="00A30132" w:rsidRPr="005038A6" w:rsidRDefault="00A30132" w:rsidP="00A30132">
            <w:pPr>
              <w:ind w:left="144"/>
              <w:rPr>
                <w:rFonts w:eastAsia="Calibri"/>
              </w:rPr>
            </w:pPr>
          </w:p>
        </w:tc>
      </w:tr>
      <w:tr w:rsidR="008D6DE6" w:rsidRPr="005038A6" w14:paraId="15ED5BB1" w14:textId="77777777" w:rsidTr="00A30132">
        <w:tc>
          <w:tcPr>
            <w:tcW w:w="705" w:type="dxa"/>
          </w:tcPr>
          <w:p w14:paraId="36701EA4" w14:textId="77777777" w:rsidR="00A30132" w:rsidRPr="005038A6" w:rsidRDefault="00A30132" w:rsidP="00A30132">
            <w:pPr>
              <w:ind w:left="144"/>
              <w:rPr>
                <w:rFonts w:eastAsia="Calibri"/>
              </w:rPr>
            </w:pPr>
          </w:p>
        </w:tc>
        <w:tc>
          <w:tcPr>
            <w:tcW w:w="712" w:type="dxa"/>
          </w:tcPr>
          <w:p w14:paraId="06544E07" w14:textId="77777777" w:rsidR="00A30132" w:rsidRPr="005038A6" w:rsidRDefault="00A30132" w:rsidP="00A30132">
            <w:pPr>
              <w:ind w:left="144"/>
              <w:rPr>
                <w:rFonts w:eastAsia="Calibri"/>
              </w:rPr>
            </w:pPr>
          </w:p>
        </w:tc>
        <w:tc>
          <w:tcPr>
            <w:tcW w:w="3252" w:type="dxa"/>
            <w:shd w:val="clear" w:color="auto" w:fill="auto"/>
            <w:vAlign w:val="center"/>
          </w:tcPr>
          <w:p w14:paraId="6B420ADA" w14:textId="77777777" w:rsidR="00A30132" w:rsidRPr="005038A6" w:rsidRDefault="00A30132" w:rsidP="005B2543">
            <w:pPr>
              <w:pStyle w:val="TableText"/>
              <w:rPr>
                <w:rFonts w:eastAsia="Calibri"/>
                <w:noProof/>
              </w:rPr>
            </w:pPr>
            <w:r>
              <w:rPr>
                <w:rFonts w:eastAsia="Calibri"/>
                <w:b/>
              </w:rPr>
              <w:t>TEST</w:t>
            </w:r>
            <w:r w:rsidRPr="005038A6">
              <w:rPr>
                <w:rFonts w:eastAsia="Calibri"/>
              </w:rPr>
              <w:t xml:space="preserve"> network</w:t>
            </w:r>
          </w:p>
        </w:tc>
        <w:tc>
          <w:tcPr>
            <w:tcW w:w="1816" w:type="dxa"/>
            <w:shd w:val="clear" w:color="auto" w:fill="auto"/>
            <w:vAlign w:val="center"/>
          </w:tcPr>
          <w:p w14:paraId="5FA742C2" w14:textId="77777777" w:rsidR="00A30132" w:rsidRPr="005038A6" w:rsidRDefault="00A30132" w:rsidP="005B2543">
            <w:pPr>
              <w:pStyle w:val="TableText"/>
              <w:rPr>
                <w:rFonts w:eastAsia="Calibri"/>
                <w:noProof/>
              </w:rPr>
            </w:pPr>
            <w:r w:rsidRPr="005038A6">
              <w:rPr>
                <w:rFonts w:eastAsia="Calibri"/>
              </w:rPr>
              <w:t>Tech</w:t>
            </w:r>
          </w:p>
        </w:tc>
        <w:tc>
          <w:tcPr>
            <w:tcW w:w="1530" w:type="dxa"/>
          </w:tcPr>
          <w:p w14:paraId="2EB8E62B" w14:textId="77777777" w:rsidR="00A30132" w:rsidRPr="005038A6" w:rsidRDefault="00A30132" w:rsidP="00A30132">
            <w:pPr>
              <w:ind w:left="144"/>
              <w:rPr>
                <w:rFonts w:eastAsia="Calibri"/>
              </w:rPr>
            </w:pPr>
          </w:p>
        </w:tc>
        <w:tc>
          <w:tcPr>
            <w:tcW w:w="1355" w:type="dxa"/>
          </w:tcPr>
          <w:p w14:paraId="0662C35C" w14:textId="77777777" w:rsidR="00A30132" w:rsidRPr="005038A6" w:rsidRDefault="00A30132" w:rsidP="00A30132">
            <w:pPr>
              <w:ind w:left="144"/>
              <w:rPr>
                <w:rFonts w:eastAsia="Calibri"/>
              </w:rPr>
            </w:pPr>
          </w:p>
        </w:tc>
      </w:tr>
      <w:tr w:rsidR="008D6DE6" w:rsidRPr="005038A6" w14:paraId="18F0B32B" w14:textId="77777777" w:rsidTr="00A30132">
        <w:tc>
          <w:tcPr>
            <w:tcW w:w="705" w:type="dxa"/>
          </w:tcPr>
          <w:p w14:paraId="4DE362C7" w14:textId="77777777" w:rsidR="00A30132" w:rsidRPr="005038A6" w:rsidRDefault="00A30132" w:rsidP="00A30132">
            <w:pPr>
              <w:ind w:left="144"/>
              <w:rPr>
                <w:rFonts w:eastAsia="Calibri"/>
              </w:rPr>
            </w:pPr>
          </w:p>
        </w:tc>
        <w:tc>
          <w:tcPr>
            <w:tcW w:w="712" w:type="dxa"/>
          </w:tcPr>
          <w:p w14:paraId="27513F17" w14:textId="77777777" w:rsidR="00A30132" w:rsidRPr="005038A6" w:rsidRDefault="00A30132" w:rsidP="00A30132">
            <w:pPr>
              <w:ind w:left="144"/>
              <w:rPr>
                <w:rFonts w:eastAsia="Calibri"/>
              </w:rPr>
            </w:pPr>
          </w:p>
        </w:tc>
        <w:tc>
          <w:tcPr>
            <w:tcW w:w="3252" w:type="dxa"/>
            <w:shd w:val="clear" w:color="auto" w:fill="auto"/>
            <w:vAlign w:val="center"/>
          </w:tcPr>
          <w:p w14:paraId="72EE242D" w14:textId="77777777" w:rsidR="00A30132" w:rsidRPr="005038A6" w:rsidRDefault="00A30132" w:rsidP="005B2543">
            <w:pPr>
              <w:pStyle w:val="TableText"/>
              <w:rPr>
                <w:rFonts w:eastAsia="Calibri"/>
                <w:noProof/>
              </w:rPr>
            </w:pPr>
            <w:r>
              <w:rPr>
                <w:rFonts w:eastAsia="Calibri"/>
                <w:b/>
              </w:rPr>
              <w:t>TEST</w:t>
            </w:r>
            <w:r w:rsidRPr="005038A6">
              <w:rPr>
                <w:rFonts w:eastAsia="Calibri"/>
              </w:rPr>
              <w:t xml:space="preserve"> </w:t>
            </w:r>
            <w:r w:rsidR="008D6DE6">
              <w:rPr>
                <w:rFonts w:eastAsia="Calibri"/>
              </w:rPr>
              <w:t>medical devices</w:t>
            </w:r>
          </w:p>
        </w:tc>
        <w:tc>
          <w:tcPr>
            <w:tcW w:w="1816" w:type="dxa"/>
            <w:shd w:val="clear" w:color="auto" w:fill="auto"/>
            <w:vAlign w:val="center"/>
          </w:tcPr>
          <w:p w14:paraId="34EED5D9" w14:textId="77777777" w:rsidR="00A30132" w:rsidRPr="005038A6" w:rsidRDefault="00A30132" w:rsidP="005B2543">
            <w:pPr>
              <w:pStyle w:val="TableText"/>
              <w:rPr>
                <w:rFonts w:eastAsia="Calibri"/>
                <w:noProof/>
              </w:rPr>
            </w:pPr>
            <w:r w:rsidRPr="005038A6">
              <w:rPr>
                <w:rFonts w:eastAsia="Calibri"/>
              </w:rPr>
              <w:t>Tech</w:t>
            </w:r>
          </w:p>
        </w:tc>
        <w:tc>
          <w:tcPr>
            <w:tcW w:w="1530" w:type="dxa"/>
          </w:tcPr>
          <w:p w14:paraId="498EB747" w14:textId="77777777" w:rsidR="00A30132" w:rsidRPr="005038A6" w:rsidRDefault="00A30132" w:rsidP="00A30132">
            <w:pPr>
              <w:ind w:left="144"/>
              <w:rPr>
                <w:rFonts w:eastAsia="Calibri"/>
              </w:rPr>
            </w:pPr>
          </w:p>
        </w:tc>
        <w:tc>
          <w:tcPr>
            <w:tcW w:w="1355" w:type="dxa"/>
          </w:tcPr>
          <w:p w14:paraId="031A09A5" w14:textId="77777777" w:rsidR="00A30132" w:rsidRPr="005038A6" w:rsidRDefault="00A30132" w:rsidP="00A30132">
            <w:pPr>
              <w:ind w:left="144"/>
              <w:rPr>
                <w:rFonts w:eastAsia="Calibri"/>
              </w:rPr>
            </w:pPr>
          </w:p>
        </w:tc>
      </w:tr>
      <w:tr w:rsidR="008D6DE6" w:rsidRPr="005038A6" w14:paraId="467CD2D7" w14:textId="77777777" w:rsidTr="00A30132">
        <w:tc>
          <w:tcPr>
            <w:tcW w:w="705" w:type="dxa"/>
          </w:tcPr>
          <w:p w14:paraId="65164340" w14:textId="77777777" w:rsidR="00A30132" w:rsidRPr="005038A6" w:rsidRDefault="00A30132" w:rsidP="00A30132">
            <w:pPr>
              <w:ind w:left="144"/>
              <w:rPr>
                <w:rFonts w:eastAsia="Calibri"/>
              </w:rPr>
            </w:pPr>
          </w:p>
        </w:tc>
        <w:tc>
          <w:tcPr>
            <w:tcW w:w="712" w:type="dxa"/>
          </w:tcPr>
          <w:p w14:paraId="221EDBCC" w14:textId="77777777" w:rsidR="00A30132" w:rsidRPr="005038A6" w:rsidRDefault="00A30132" w:rsidP="00A30132">
            <w:pPr>
              <w:ind w:left="144"/>
              <w:rPr>
                <w:rFonts w:eastAsia="Calibri"/>
              </w:rPr>
            </w:pPr>
          </w:p>
        </w:tc>
        <w:tc>
          <w:tcPr>
            <w:tcW w:w="3252" w:type="dxa"/>
            <w:shd w:val="clear" w:color="auto" w:fill="auto"/>
            <w:vAlign w:val="center"/>
          </w:tcPr>
          <w:p w14:paraId="14E2EA04" w14:textId="77777777" w:rsidR="00A30132" w:rsidRPr="005038A6" w:rsidRDefault="00A30132" w:rsidP="005B2543">
            <w:pPr>
              <w:pStyle w:val="TableText"/>
              <w:rPr>
                <w:rFonts w:eastAsia="Calibri"/>
                <w:noProof/>
              </w:rPr>
            </w:pPr>
            <w:r>
              <w:rPr>
                <w:rFonts w:eastAsia="Calibri"/>
                <w:b/>
              </w:rPr>
              <w:t>CONNECT</w:t>
            </w:r>
            <w:r w:rsidRPr="005038A6">
              <w:rPr>
                <w:rFonts w:eastAsia="Calibri"/>
              </w:rPr>
              <w:t xml:space="preserve"> </w:t>
            </w:r>
            <w:r w:rsidR="008D6DE6">
              <w:rPr>
                <w:rFonts w:eastAsia="Calibri"/>
              </w:rPr>
              <w:t>hospital facility</w:t>
            </w:r>
            <w:r w:rsidRPr="005038A6">
              <w:rPr>
                <w:rFonts w:eastAsia="Calibri"/>
              </w:rPr>
              <w:t xml:space="preserve"> equip to </w:t>
            </w:r>
            <w:r w:rsidR="008D6DE6">
              <w:rPr>
                <w:rFonts w:eastAsia="Calibri"/>
              </w:rPr>
              <w:t>the</w:t>
            </w:r>
            <w:r w:rsidRPr="005038A6">
              <w:rPr>
                <w:rFonts w:eastAsia="Calibri"/>
              </w:rPr>
              <w:t xml:space="preserve"> BCS</w:t>
            </w:r>
          </w:p>
        </w:tc>
        <w:tc>
          <w:tcPr>
            <w:tcW w:w="1816" w:type="dxa"/>
            <w:shd w:val="clear" w:color="auto" w:fill="auto"/>
            <w:vAlign w:val="center"/>
          </w:tcPr>
          <w:p w14:paraId="60386B2D" w14:textId="77777777" w:rsidR="00A30132" w:rsidRPr="005038A6" w:rsidRDefault="00A30132" w:rsidP="005B2543">
            <w:pPr>
              <w:pStyle w:val="TableText"/>
              <w:rPr>
                <w:rFonts w:eastAsia="Calibri"/>
                <w:noProof/>
              </w:rPr>
            </w:pPr>
            <w:r w:rsidRPr="005038A6">
              <w:rPr>
                <w:rFonts w:eastAsia="Calibri"/>
              </w:rPr>
              <w:t>MGMT/FAC/Tech</w:t>
            </w:r>
          </w:p>
        </w:tc>
        <w:tc>
          <w:tcPr>
            <w:tcW w:w="1530" w:type="dxa"/>
          </w:tcPr>
          <w:p w14:paraId="6F748160" w14:textId="77777777" w:rsidR="00A30132" w:rsidRPr="005038A6" w:rsidRDefault="00A30132" w:rsidP="00A30132">
            <w:pPr>
              <w:ind w:left="144"/>
              <w:rPr>
                <w:rFonts w:eastAsia="Calibri"/>
              </w:rPr>
            </w:pPr>
          </w:p>
        </w:tc>
        <w:tc>
          <w:tcPr>
            <w:tcW w:w="1355" w:type="dxa"/>
          </w:tcPr>
          <w:p w14:paraId="63942C85" w14:textId="77777777" w:rsidR="00A30132" w:rsidRPr="005038A6" w:rsidRDefault="00A30132" w:rsidP="00A30132">
            <w:pPr>
              <w:ind w:left="144"/>
              <w:rPr>
                <w:rFonts w:eastAsia="Calibri"/>
              </w:rPr>
            </w:pPr>
          </w:p>
        </w:tc>
      </w:tr>
      <w:tr w:rsidR="008D6DE6" w:rsidRPr="005038A6" w14:paraId="16B5019E" w14:textId="77777777" w:rsidTr="00A30132">
        <w:tc>
          <w:tcPr>
            <w:tcW w:w="705" w:type="dxa"/>
          </w:tcPr>
          <w:p w14:paraId="3DB16ADB" w14:textId="77777777" w:rsidR="00A30132" w:rsidRPr="005038A6" w:rsidRDefault="00A30132" w:rsidP="00A30132">
            <w:pPr>
              <w:ind w:left="144"/>
              <w:rPr>
                <w:rFonts w:eastAsia="Calibri"/>
              </w:rPr>
            </w:pPr>
          </w:p>
        </w:tc>
        <w:tc>
          <w:tcPr>
            <w:tcW w:w="712" w:type="dxa"/>
          </w:tcPr>
          <w:p w14:paraId="5A5D2AD9" w14:textId="77777777" w:rsidR="00A30132" w:rsidRPr="005038A6" w:rsidRDefault="00A30132" w:rsidP="00A30132">
            <w:pPr>
              <w:ind w:left="144"/>
              <w:rPr>
                <w:rFonts w:eastAsia="Calibri"/>
              </w:rPr>
            </w:pPr>
          </w:p>
        </w:tc>
        <w:tc>
          <w:tcPr>
            <w:tcW w:w="3252" w:type="dxa"/>
            <w:shd w:val="clear" w:color="auto" w:fill="auto"/>
            <w:vAlign w:val="center"/>
          </w:tcPr>
          <w:p w14:paraId="4341B820" w14:textId="77777777" w:rsidR="00A30132" w:rsidRPr="005038A6" w:rsidRDefault="00A30132" w:rsidP="005B2543">
            <w:pPr>
              <w:pStyle w:val="TableText"/>
              <w:rPr>
                <w:rFonts w:eastAsia="Calibri"/>
                <w:noProof/>
              </w:rPr>
            </w:pPr>
            <w:r>
              <w:rPr>
                <w:rFonts w:eastAsia="Calibri"/>
                <w:b/>
              </w:rPr>
              <w:t>TEST</w:t>
            </w:r>
            <w:r w:rsidRPr="005038A6">
              <w:rPr>
                <w:rFonts w:eastAsia="Calibri"/>
              </w:rPr>
              <w:t xml:space="preserve"> BCS with </w:t>
            </w:r>
            <w:r w:rsidR="008D6DE6">
              <w:rPr>
                <w:rFonts w:eastAsia="Calibri"/>
              </w:rPr>
              <w:t xml:space="preserve">hospital facility </w:t>
            </w:r>
            <w:r w:rsidRPr="005038A6">
              <w:rPr>
                <w:rFonts w:eastAsia="Calibri"/>
              </w:rPr>
              <w:t>equipment</w:t>
            </w:r>
          </w:p>
        </w:tc>
        <w:tc>
          <w:tcPr>
            <w:tcW w:w="1816" w:type="dxa"/>
            <w:shd w:val="clear" w:color="auto" w:fill="auto"/>
            <w:vAlign w:val="center"/>
          </w:tcPr>
          <w:p w14:paraId="4B416FAD" w14:textId="77777777" w:rsidR="00A30132" w:rsidRPr="005038A6" w:rsidRDefault="00A30132" w:rsidP="005B2543">
            <w:pPr>
              <w:pStyle w:val="TableText"/>
              <w:rPr>
                <w:rFonts w:eastAsia="Calibri"/>
                <w:noProof/>
              </w:rPr>
            </w:pPr>
            <w:r w:rsidRPr="005038A6">
              <w:rPr>
                <w:rFonts w:eastAsia="Calibri"/>
              </w:rPr>
              <w:t>MGMT/FAC/Tech</w:t>
            </w:r>
          </w:p>
        </w:tc>
        <w:tc>
          <w:tcPr>
            <w:tcW w:w="1530" w:type="dxa"/>
          </w:tcPr>
          <w:p w14:paraId="286627B3" w14:textId="77777777" w:rsidR="00A30132" w:rsidRPr="005038A6" w:rsidRDefault="00A30132" w:rsidP="00A30132">
            <w:pPr>
              <w:ind w:left="144"/>
              <w:rPr>
                <w:rFonts w:eastAsia="Calibri"/>
              </w:rPr>
            </w:pPr>
          </w:p>
        </w:tc>
        <w:tc>
          <w:tcPr>
            <w:tcW w:w="1355" w:type="dxa"/>
          </w:tcPr>
          <w:p w14:paraId="720DCE6C" w14:textId="77777777" w:rsidR="00A30132" w:rsidRPr="005038A6" w:rsidRDefault="00A30132" w:rsidP="00A30132">
            <w:pPr>
              <w:ind w:left="144"/>
              <w:rPr>
                <w:rFonts w:eastAsia="Calibri"/>
              </w:rPr>
            </w:pPr>
          </w:p>
        </w:tc>
      </w:tr>
      <w:tr w:rsidR="008D6DE6" w:rsidRPr="005038A6" w14:paraId="4757BC84" w14:textId="77777777" w:rsidTr="00A30132">
        <w:tc>
          <w:tcPr>
            <w:tcW w:w="705" w:type="dxa"/>
          </w:tcPr>
          <w:p w14:paraId="390BD1F5" w14:textId="77777777" w:rsidR="00A30132" w:rsidRPr="005038A6" w:rsidRDefault="00A30132" w:rsidP="00A30132">
            <w:pPr>
              <w:ind w:left="144"/>
              <w:rPr>
                <w:rFonts w:eastAsia="Calibri"/>
              </w:rPr>
            </w:pPr>
          </w:p>
        </w:tc>
        <w:tc>
          <w:tcPr>
            <w:tcW w:w="712" w:type="dxa"/>
          </w:tcPr>
          <w:p w14:paraId="15826964" w14:textId="77777777" w:rsidR="00A30132" w:rsidRPr="005038A6" w:rsidRDefault="00A30132" w:rsidP="00A30132">
            <w:pPr>
              <w:ind w:left="144"/>
              <w:rPr>
                <w:rFonts w:eastAsia="Calibri"/>
              </w:rPr>
            </w:pPr>
          </w:p>
        </w:tc>
        <w:tc>
          <w:tcPr>
            <w:tcW w:w="3252" w:type="dxa"/>
            <w:shd w:val="clear" w:color="auto" w:fill="auto"/>
            <w:vAlign w:val="center"/>
          </w:tcPr>
          <w:p w14:paraId="4711DC72" w14:textId="77777777" w:rsidR="00A30132" w:rsidRPr="005038A6" w:rsidRDefault="00A30132" w:rsidP="005B2543">
            <w:pPr>
              <w:pStyle w:val="TableText"/>
              <w:rPr>
                <w:rFonts w:eastAsia="Calibri"/>
                <w:noProof/>
              </w:rPr>
            </w:pPr>
            <w:r>
              <w:rPr>
                <w:rFonts w:eastAsia="Calibri"/>
                <w:b/>
              </w:rPr>
              <w:t>ADVISE</w:t>
            </w:r>
            <w:r w:rsidRPr="005038A6">
              <w:rPr>
                <w:rFonts w:eastAsia="Calibri"/>
              </w:rPr>
              <w:t xml:space="preserve"> </w:t>
            </w:r>
            <w:r w:rsidR="008D6DE6">
              <w:rPr>
                <w:rFonts w:eastAsia="Calibri"/>
              </w:rPr>
              <w:t>Hospital Administration</w:t>
            </w:r>
          </w:p>
        </w:tc>
        <w:tc>
          <w:tcPr>
            <w:tcW w:w="1816" w:type="dxa"/>
            <w:shd w:val="clear" w:color="auto" w:fill="auto"/>
            <w:vAlign w:val="center"/>
          </w:tcPr>
          <w:p w14:paraId="1342E752" w14:textId="77777777" w:rsidR="00A30132" w:rsidRPr="005038A6" w:rsidRDefault="00A30132" w:rsidP="005B2543">
            <w:pPr>
              <w:pStyle w:val="TableText"/>
              <w:rPr>
                <w:rFonts w:eastAsia="Calibri"/>
                <w:noProof/>
              </w:rPr>
            </w:pPr>
            <w:r w:rsidRPr="005038A6">
              <w:rPr>
                <w:rFonts w:eastAsia="Calibri"/>
              </w:rPr>
              <w:t>MGMT</w:t>
            </w:r>
          </w:p>
        </w:tc>
        <w:tc>
          <w:tcPr>
            <w:tcW w:w="1530" w:type="dxa"/>
          </w:tcPr>
          <w:p w14:paraId="08B0E978" w14:textId="77777777" w:rsidR="00A30132" w:rsidRPr="005038A6" w:rsidRDefault="00A30132" w:rsidP="00A30132">
            <w:pPr>
              <w:ind w:left="144"/>
              <w:rPr>
                <w:rFonts w:eastAsia="Calibri"/>
              </w:rPr>
            </w:pPr>
          </w:p>
        </w:tc>
        <w:tc>
          <w:tcPr>
            <w:tcW w:w="1355" w:type="dxa"/>
          </w:tcPr>
          <w:p w14:paraId="05F9484F" w14:textId="77777777" w:rsidR="00A30132" w:rsidRPr="005038A6" w:rsidRDefault="00A30132" w:rsidP="00A30132">
            <w:pPr>
              <w:ind w:left="144"/>
              <w:rPr>
                <w:rFonts w:eastAsia="Calibri"/>
              </w:rPr>
            </w:pPr>
          </w:p>
        </w:tc>
      </w:tr>
      <w:tr w:rsidR="008D6DE6" w:rsidRPr="005038A6" w14:paraId="74574F60" w14:textId="77777777" w:rsidTr="00A30132">
        <w:tc>
          <w:tcPr>
            <w:tcW w:w="705" w:type="dxa"/>
          </w:tcPr>
          <w:p w14:paraId="0BE7E82D" w14:textId="77777777" w:rsidR="00A30132" w:rsidRPr="005038A6" w:rsidRDefault="00A30132" w:rsidP="00A30132">
            <w:pPr>
              <w:ind w:left="144"/>
              <w:rPr>
                <w:rFonts w:eastAsia="Calibri"/>
              </w:rPr>
            </w:pPr>
          </w:p>
        </w:tc>
        <w:tc>
          <w:tcPr>
            <w:tcW w:w="712" w:type="dxa"/>
          </w:tcPr>
          <w:p w14:paraId="5AC2C01E" w14:textId="77777777" w:rsidR="00A30132" w:rsidRPr="005038A6" w:rsidRDefault="00A30132" w:rsidP="00A30132">
            <w:pPr>
              <w:ind w:left="144"/>
              <w:rPr>
                <w:rFonts w:eastAsia="Calibri"/>
              </w:rPr>
            </w:pPr>
          </w:p>
        </w:tc>
        <w:tc>
          <w:tcPr>
            <w:tcW w:w="3252" w:type="dxa"/>
            <w:shd w:val="clear" w:color="auto" w:fill="auto"/>
            <w:vAlign w:val="center"/>
          </w:tcPr>
          <w:p w14:paraId="7C511A75" w14:textId="77777777" w:rsidR="00A30132" w:rsidRPr="005038A6" w:rsidRDefault="00A30132" w:rsidP="005B2543">
            <w:pPr>
              <w:pStyle w:val="TableText"/>
              <w:rPr>
                <w:rFonts w:eastAsia="Calibri"/>
                <w:noProof/>
              </w:rPr>
            </w:pPr>
            <w:r>
              <w:rPr>
                <w:rFonts w:eastAsia="Calibri"/>
                <w:b/>
              </w:rPr>
              <w:t>REASSESS</w:t>
            </w:r>
            <w:r w:rsidRPr="005038A6">
              <w:rPr>
                <w:rFonts w:eastAsia="Calibri"/>
              </w:rPr>
              <w:t xml:space="preserve"> the situation</w:t>
            </w:r>
          </w:p>
        </w:tc>
        <w:tc>
          <w:tcPr>
            <w:tcW w:w="1816" w:type="dxa"/>
            <w:shd w:val="clear" w:color="auto" w:fill="auto"/>
            <w:vAlign w:val="center"/>
          </w:tcPr>
          <w:p w14:paraId="4E70F95B" w14:textId="77777777" w:rsidR="00A30132" w:rsidRPr="005038A6" w:rsidRDefault="00A30132" w:rsidP="005B2543">
            <w:pPr>
              <w:pStyle w:val="TableText"/>
              <w:rPr>
                <w:rFonts w:eastAsia="Calibri"/>
                <w:noProof/>
              </w:rPr>
            </w:pPr>
            <w:r w:rsidRPr="005038A6">
              <w:rPr>
                <w:rFonts w:eastAsia="Calibri"/>
              </w:rPr>
              <w:t>MGMT</w:t>
            </w:r>
          </w:p>
        </w:tc>
        <w:tc>
          <w:tcPr>
            <w:tcW w:w="1530" w:type="dxa"/>
          </w:tcPr>
          <w:p w14:paraId="5F1B05D4" w14:textId="77777777" w:rsidR="00A30132" w:rsidRPr="005038A6" w:rsidRDefault="00A30132" w:rsidP="00A30132">
            <w:pPr>
              <w:ind w:left="144"/>
              <w:rPr>
                <w:rFonts w:eastAsia="Calibri"/>
              </w:rPr>
            </w:pPr>
          </w:p>
        </w:tc>
        <w:tc>
          <w:tcPr>
            <w:tcW w:w="1355" w:type="dxa"/>
          </w:tcPr>
          <w:p w14:paraId="2ABB73D4" w14:textId="77777777" w:rsidR="00A30132" w:rsidRPr="005038A6" w:rsidRDefault="00A30132" w:rsidP="00A30132">
            <w:pPr>
              <w:ind w:left="144"/>
              <w:rPr>
                <w:rFonts w:eastAsia="Calibri"/>
              </w:rPr>
            </w:pPr>
          </w:p>
        </w:tc>
      </w:tr>
      <w:tr w:rsidR="008D6DE6" w:rsidRPr="005038A6" w14:paraId="7877FE40" w14:textId="77777777" w:rsidTr="00A30132">
        <w:tc>
          <w:tcPr>
            <w:tcW w:w="705" w:type="dxa"/>
          </w:tcPr>
          <w:p w14:paraId="548CFB07" w14:textId="77777777" w:rsidR="00A30132" w:rsidRPr="005038A6" w:rsidRDefault="00A30132" w:rsidP="00A30132">
            <w:pPr>
              <w:ind w:left="144"/>
              <w:rPr>
                <w:rFonts w:eastAsia="Calibri"/>
              </w:rPr>
            </w:pPr>
          </w:p>
        </w:tc>
        <w:tc>
          <w:tcPr>
            <w:tcW w:w="712" w:type="dxa"/>
          </w:tcPr>
          <w:p w14:paraId="3F871DC6" w14:textId="77777777" w:rsidR="00A30132" w:rsidRPr="005038A6" w:rsidRDefault="00A30132" w:rsidP="00A30132">
            <w:pPr>
              <w:ind w:left="144"/>
              <w:rPr>
                <w:rFonts w:eastAsia="Calibri"/>
              </w:rPr>
            </w:pPr>
          </w:p>
        </w:tc>
        <w:tc>
          <w:tcPr>
            <w:tcW w:w="3252" w:type="dxa"/>
            <w:shd w:val="clear" w:color="auto" w:fill="auto"/>
            <w:vAlign w:val="center"/>
          </w:tcPr>
          <w:p w14:paraId="3D8E13CA" w14:textId="77777777" w:rsidR="00A30132" w:rsidRPr="005038A6" w:rsidRDefault="00A30132" w:rsidP="005B2543">
            <w:pPr>
              <w:pStyle w:val="TableText"/>
              <w:rPr>
                <w:rFonts w:eastAsia="Calibri"/>
                <w:noProof/>
              </w:rPr>
            </w:pPr>
            <w:r>
              <w:rPr>
                <w:rFonts w:eastAsia="Calibri"/>
                <w:b/>
              </w:rPr>
              <w:t>SCHEDULE</w:t>
            </w:r>
            <w:r w:rsidRPr="005038A6">
              <w:rPr>
                <w:rFonts w:eastAsia="Calibri"/>
              </w:rPr>
              <w:t xml:space="preserve"> move dates for </w:t>
            </w:r>
            <w:r w:rsidR="008D6DE6">
              <w:rPr>
                <w:rFonts w:eastAsia="Calibri"/>
              </w:rPr>
              <w:t>patient</w:t>
            </w:r>
            <w:r w:rsidRPr="005038A6">
              <w:rPr>
                <w:rFonts w:eastAsia="Calibri"/>
              </w:rPr>
              <w:t xml:space="preserve"> return</w:t>
            </w:r>
          </w:p>
        </w:tc>
        <w:tc>
          <w:tcPr>
            <w:tcW w:w="1816" w:type="dxa"/>
            <w:shd w:val="clear" w:color="auto" w:fill="auto"/>
            <w:vAlign w:val="center"/>
          </w:tcPr>
          <w:p w14:paraId="0E9A0494" w14:textId="77777777" w:rsidR="00A30132" w:rsidRPr="005038A6" w:rsidRDefault="00A30132" w:rsidP="005B2543">
            <w:pPr>
              <w:pStyle w:val="TableText"/>
              <w:rPr>
                <w:rFonts w:eastAsia="Calibri"/>
                <w:noProof/>
              </w:rPr>
            </w:pPr>
            <w:r w:rsidRPr="005038A6">
              <w:rPr>
                <w:rFonts w:eastAsia="Calibri"/>
              </w:rPr>
              <w:t>MGMT/FAC/Tech</w:t>
            </w:r>
          </w:p>
        </w:tc>
        <w:tc>
          <w:tcPr>
            <w:tcW w:w="1530" w:type="dxa"/>
          </w:tcPr>
          <w:p w14:paraId="45AE4D39" w14:textId="77777777" w:rsidR="00A30132" w:rsidRPr="005038A6" w:rsidRDefault="00A30132" w:rsidP="00A30132">
            <w:pPr>
              <w:ind w:left="144"/>
              <w:rPr>
                <w:rFonts w:eastAsia="Calibri"/>
              </w:rPr>
            </w:pPr>
          </w:p>
        </w:tc>
        <w:tc>
          <w:tcPr>
            <w:tcW w:w="1355" w:type="dxa"/>
          </w:tcPr>
          <w:p w14:paraId="4AD56B08" w14:textId="77777777" w:rsidR="00A30132" w:rsidRPr="005038A6" w:rsidRDefault="00A30132" w:rsidP="00A30132">
            <w:pPr>
              <w:ind w:left="144"/>
              <w:rPr>
                <w:rFonts w:eastAsia="Calibri"/>
              </w:rPr>
            </w:pPr>
          </w:p>
        </w:tc>
      </w:tr>
      <w:tr w:rsidR="008D6DE6" w:rsidRPr="005038A6" w14:paraId="688C8FFC" w14:textId="77777777" w:rsidTr="00A30132">
        <w:tc>
          <w:tcPr>
            <w:tcW w:w="705" w:type="dxa"/>
          </w:tcPr>
          <w:p w14:paraId="2E61D01E" w14:textId="77777777" w:rsidR="00A30132" w:rsidRPr="005038A6" w:rsidRDefault="00A30132" w:rsidP="00A30132">
            <w:pPr>
              <w:ind w:left="144"/>
              <w:rPr>
                <w:rFonts w:eastAsia="Calibri"/>
              </w:rPr>
            </w:pPr>
          </w:p>
        </w:tc>
        <w:tc>
          <w:tcPr>
            <w:tcW w:w="712" w:type="dxa"/>
          </w:tcPr>
          <w:p w14:paraId="7979D3E7" w14:textId="77777777" w:rsidR="00A30132" w:rsidRPr="005038A6" w:rsidRDefault="00A30132" w:rsidP="00A30132">
            <w:pPr>
              <w:ind w:left="144"/>
              <w:rPr>
                <w:rFonts w:eastAsia="Calibri"/>
              </w:rPr>
            </w:pPr>
          </w:p>
        </w:tc>
        <w:tc>
          <w:tcPr>
            <w:tcW w:w="3252" w:type="dxa"/>
            <w:shd w:val="clear" w:color="auto" w:fill="auto"/>
            <w:vAlign w:val="center"/>
          </w:tcPr>
          <w:p w14:paraId="51C35049" w14:textId="77777777" w:rsidR="00A30132" w:rsidRPr="005038A6" w:rsidRDefault="00A30132" w:rsidP="005B2543">
            <w:pPr>
              <w:pStyle w:val="TableText"/>
              <w:rPr>
                <w:rFonts w:eastAsia="Calibri"/>
                <w:noProof/>
              </w:rPr>
            </w:pPr>
            <w:r>
              <w:rPr>
                <w:rFonts w:eastAsia="Calibri"/>
                <w:b/>
              </w:rPr>
              <w:t>ESTABLISH</w:t>
            </w:r>
            <w:r w:rsidRPr="005038A6">
              <w:rPr>
                <w:rFonts w:eastAsia="Calibri"/>
              </w:rPr>
              <w:t xml:space="preserve"> new building operating schedule</w:t>
            </w:r>
          </w:p>
        </w:tc>
        <w:tc>
          <w:tcPr>
            <w:tcW w:w="1816" w:type="dxa"/>
            <w:shd w:val="clear" w:color="auto" w:fill="auto"/>
            <w:vAlign w:val="center"/>
          </w:tcPr>
          <w:p w14:paraId="4CEBD4AA" w14:textId="77777777" w:rsidR="00A30132" w:rsidRPr="005038A6" w:rsidRDefault="00A30132" w:rsidP="005B2543">
            <w:pPr>
              <w:pStyle w:val="TableText"/>
              <w:rPr>
                <w:rFonts w:eastAsia="Calibri"/>
                <w:noProof/>
              </w:rPr>
            </w:pPr>
            <w:r w:rsidRPr="005038A6">
              <w:rPr>
                <w:rFonts w:eastAsia="Calibri"/>
              </w:rPr>
              <w:t>MGMT/FAC/Tech</w:t>
            </w:r>
          </w:p>
        </w:tc>
        <w:tc>
          <w:tcPr>
            <w:tcW w:w="1530" w:type="dxa"/>
          </w:tcPr>
          <w:p w14:paraId="0E4A56ED" w14:textId="77777777" w:rsidR="00A30132" w:rsidRPr="005038A6" w:rsidRDefault="00A30132" w:rsidP="00A30132">
            <w:pPr>
              <w:ind w:left="144"/>
              <w:rPr>
                <w:rFonts w:eastAsia="Calibri"/>
              </w:rPr>
            </w:pPr>
          </w:p>
        </w:tc>
        <w:tc>
          <w:tcPr>
            <w:tcW w:w="1355" w:type="dxa"/>
          </w:tcPr>
          <w:p w14:paraId="54F57B6B" w14:textId="77777777" w:rsidR="00A30132" w:rsidRPr="005038A6" w:rsidRDefault="00A30132" w:rsidP="00A30132">
            <w:pPr>
              <w:ind w:left="144"/>
              <w:rPr>
                <w:rFonts w:eastAsia="Calibri"/>
              </w:rPr>
            </w:pPr>
          </w:p>
        </w:tc>
      </w:tr>
      <w:tr w:rsidR="008D6DE6" w:rsidRPr="005038A6" w14:paraId="1E4870D8" w14:textId="77777777" w:rsidTr="00A30132">
        <w:tc>
          <w:tcPr>
            <w:tcW w:w="705" w:type="dxa"/>
          </w:tcPr>
          <w:p w14:paraId="737CA7C3" w14:textId="77777777" w:rsidR="00A30132" w:rsidRPr="005038A6" w:rsidRDefault="00A30132" w:rsidP="00A30132">
            <w:pPr>
              <w:ind w:left="144"/>
              <w:rPr>
                <w:rFonts w:eastAsia="Calibri"/>
              </w:rPr>
            </w:pPr>
          </w:p>
        </w:tc>
        <w:tc>
          <w:tcPr>
            <w:tcW w:w="712" w:type="dxa"/>
          </w:tcPr>
          <w:p w14:paraId="103CCF4A" w14:textId="77777777" w:rsidR="00A30132" w:rsidRPr="005038A6" w:rsidRDefault="00A30132" w:rsidP="00A30132">
            <w:pPr>
              <w:ind w:left="144"/>
              <w:rPr>
                <w:rFonts w:eastAsia="Calibri"/>
              </w:rPr>
            </w:pPr>
          </w:p>
        </w:tc>
        <w:tc>
          <w:tcPr>
            <w:tcW w:w="3252" w:type="dxa"/>
            <w:shd w:val="clear" w:color="auto" w:fill="auto"/>
            <w:vAlign w:val="center"/>
          </w:tcPr>
          <w:p w14:paraId="07E90FA5" w14:textId="77777777" w:rsidR="00A30132" w:rsidRPr="005038A6" w:rsidRDefault="00A30132" w:rsidP="005B2543">
            <w:pPr>
              <w:pStyle w:val="TableText"/>
              <w:rPr>
                <w:rFonts w:eastAsia="Calibri"/>
                <w:noProof/>
              </w:rPr>
            </w:pPr>
            <w:r>
              <w:rPr>
                <w:rFonts w:eastAsia="Calibri"/>
                <w:b/>
              </w:rPr>
              <w:t>MOVE</w:t>
            </w:r>
            <w:r w:rsidRPr="005038A6">
              <w:rPr>
                <w:rFonts w:eastAsia="Calibri"/>
              </w:rPr>
              <w:t xml:space="preserve"> </w:t>
            </w:r>
            <w:r w:rsidR="008D6DE6">
              <w:rPr>
                <w:rFonts w:eastAsia="Calibri"/>
              </w:rPr>
              <w:t>patients</w:t>
            </w:r>
            <w:r w:rsidRPr="005038A6">
              <w:rPr>
                <w:rFonts w:eastAsia="Calibri"/>
              </w:rPr>
              <w:t xml:space="preserve"> back to </w:t>
            </w:r>
            <w:r w:rsidR="008D6DE6">
              <w:rPr>
                <w:rFonts w:eastAsia="Calibri"/>
              </w:rPr>
              <w:t>hospital</w:t>
            </w:r>
          </w:p>
        </w:tc>
        <w:tc>
          <w:tcPr>
            <w:tcW w:w="1816" w:type="dxa"/>
            <w:shd w:val="clear" w:color="auto" w:fill="auto"/>
            <w:vAlign w:val="center"/>
          </w:tcPr>
          <w:p w14:paraId="1309E48B" w14:textId="77777777" w:rsidR="00A30132" w:rsidRPr="005038A6" w:rsidRDefault="00A30132" w:rsidP="005B2543">
            <w:pPr>
              <w:pStyle w:val="TableText"/>
              <w:rPr>
                <w:rFonts w:eastAsia="Calibri"/>
                <w:noProof/>
              </w:rPr>
            </w:pPr>
            <w:r w:rsidRPr="005038A6">
              <w:rPr>
                <w:rFonts w:eastAsia="Calibri"/>
              </w:rPr>
              <w:t>MGMT</w:t>
            </w:r>
          </w:p>
        </w:tc>
        <w:tc>
          <w:tcPr>
            <w:tcW w:w="1530" w:type="dxa"/>
          </w:tcPr>
          <w:p w14:paraId="7D91536D" w14:textId="77777777" w:rsidR="00A30132" w:rsidRPr="005038A6" w:rsidRDefault="00A30132" w:rsidP="00A30132">
            <w:pPr>
              <w:ind w:left="144"/>
              <w:rPr>
                <w:rFonts w:eastAsia="Calibri"/>
              </w:rPr>
            </w:pPr>
          </w:p>
        </w:tc>
        <w:tc>
          <w:tcPr>
            <w:tcW w:w="1355" w:type="dxa"/>
          </w:tcPr>
          <w:p w14:paraId="4B3A7FDF" w14:textId="77777777" w:rsidR="00A30132" w:rsidRPr="005038A6" w:rsidRDefault="00A30132" w:rsidP="00A30132">
            <w:pPr>
              <w:ind w:left="144"/>
              <w:rPr>
                <w:rFonts w:eastAsia="Calibri"/>
              </w:rPr>
            </w:pPr>
          </w:p>
        </w:tc>
      </w:tr>
      <w:tr w:rsidR="008D6DE6" w:rsidRPr="005038A6" w14:paraId="652B6CC7" w14:textId="77777777" w:rsidTr="00A30132">
        <w:tc>
          <w:tcPr>
            <w:tcW w:w="705" w:type="dxa"/>
          </w:tcPr>
          <w:p w14:paraId="5C1DD859" w14:textId="77777777" w:rsidR="00A30132" w:rsidRPr="005038A6" w:rsidRDefault="00A30132" w:rsidP="00A30132">
            <w:pPr>
              <w:ind w:left="144"/>
              <w:rPr>
                <w:rFonts w:eastAsia="Calibri"/>
              </w:rPr>
            </w:pPr>
          </w:p>
        </w:tc>
        <w:tc>
          <w:tcPr>
            <w:tcW w:w="712" w:type="dxa"/>
          </w:tcPr>
          <w:p w14:paraId="0001ABEC" w14:textId="77777777" w:rsidR="00A30132" w:rsidRPr="005038A6" w:rsidRDefault="00A30132" w:rsidP="00A30132">
            <w:pPr>
              <w:ind w:left="144"/>
              <w:rPr>
                <w:rFonts w:eastAsia="Calibri"/>
              </w:rPr>
            </w:pPr>
          </w:p>
        </w:tc>
        <w:tc>
          <w:tcPr>
            <w:tcW w:w="3252" w:type="dxa"/>
            <w:shd w:val="clear" w:color="auto" w:fill="auto"/>
            <w:vAlign w:val="center"/>
          </w:tcPr>
          <w:p w14:paraId="5B2D2B30" w14:textId="77777777" w:rsidR="00A30132" w:rsidRPr="005038A6" w:rsidRDefault="00A30132" w:rsidP="005B2543">
            <w:pPr>
              <w:pStyle w:val="TableText"/>
              <w:rPr>
                <w:rFonts w:eastAsia="Calibri"/>
                <w:noProof/>
              </w:rPr>
            </w:pPr>
            <w:r>
              <w:rPr>
                <w:rFonts w:eastAsia="Calibri"/>
                <w:b/>
              </w:rPr>
              <w:t>RESUME</w:t>
            </w:r>
            <w:r w:rsidRPr="005038A6">
              <w:rPr>
                <w:rFonts w:eastAsia="Calibri"/>
              </w:rPr>
              <w:t xml:space="preserve"> normal </w:t>
            </w:r>
            <w:r w:rsidR="008D6DE6">
              <w:rPr>
                <w:rFonts w:eastAsia="Calibri"/>
              </w:rPr>
              <w:t xml:space="preserve">hospital </w:t>
            </w:r>
            <w:r w:rsidRPr="005038A6">
              <w:rPr>
                <w:rFonts w:eastAsia="Calibri"/>
              </w:rPr>
              <w:t>operations</w:t>
            </w:r>
          </w:p>
        </w:tc>
        <w:tc>
          <w:tcPr>
            <w:tcW w:w="1816" w:type="dxa"/>
            <w:shd w:val="clear" w:color="auto" w:fill="auto"/>
            <w:vAlign w:val="center"/>
          </w:tcPr>
          <w:p w14:paraId="6EDEC1F4" w14:textId="77777777" w:rsidR="00A30132" w:rsidRPr="005038A6" w:rsidRDefault="00A30132" w:rsidP="005B2543">
            <w:pPr>
              <w:pStyle w:val="TableText"/>
              <w:rPr>
                <w:rFonts w:eastAsia="Calibri"/>
                <w:noProof/>
              </w:rPr>
            </w:pPr>
            <w:r w:rsidRPr="005038A6">
              <w:rPr>
                <w:rFonts w:eastAsia="Calibri"/>
              </w:rPr>
              <w:t>MGMT/FAC/Tech</w:t>
            </w:r>
          </w:p>
        </w:tc>
        <w:tc>
          <w:tcPr>
            <w:tcW w:w="1530" w:type="dxa"/>
          </w:tcPr>
          <w:p w14:paraId="72C39C75" w14:textId="77777777" w:rsidR="00A30132" w:rsidRPr="005038A6" w:rsidRDefault="00A30132" w:rsidP="00A30132">
            <w:pPr>
              <w:ind w:left="144"/>
              <w:rPr>
                <w:rFonts w:eastAsia="Calibri"/>
              </w:rPr>
            </w:pPr>
          </w:p>
        </w:tc>
        <w:tc>
          <w:tcPr>
            <w:tcW w:w="1355" w:type="dxa"/>
          </w:tcPr>
          <w:p w14:paraId="55562738" w14:textId="77777777" w:rsidR="00A30132" w:rsidRPr="005038A6" w:rsidRDefault="00A30132" w:rsidP="00A30132">
            <w:pPr>
              <w:ind w:left="144"/>
              <w:rPr>
                <w:rFonts w:eastAsia="Calibri"/>
              </w:rPr>
            </w:pPr>
          </w:p>
        </w:tc>
      </w:tr>
      <w:tr w:rsidR="008D6DE6" w:rsidRPr="005038A6" w14:paraId="3D65BB92" w14:textId="77777777" w:rsidTr="00A30132">
        <w:tc>
          <w:tcPr>
            <w:tcW w:w="705" w:type="dxa"/>
          </w:tcPr>
          <w:p w14:paraId="4DF8FB8A" w14:textId="77777777" w:rsidR="00A30132" w:rsidRPr="005038A6" w:rsidRDefault="00A30132" w:rsidP="00A30132">
            <w:pPr>
              <w:ind w:left="144"/>
              <w:rPr>
                <w:rFonts w:eastAsia="Calibri"/>
              </w:rPr>
            </w:pPr>
          </w:p>
        </w:tc>
        <w:tc>
          <w:tcPr>
            <w:tcW w:w="712" w:type="dxa"/>
          </w:tcPr>
          <w:p w14:paraId="63D6B087" w14:textId="77777777" w:rsidR="00A30132" w:rsidRPr="005038A6" w:rsidRDefault="00A30132" w:rsidP="00A30132">
            <w:pPr>
              <w:ind w:left="144"/>
              <w:rPr>
                <w:rFonts w:eastAsia="Calibri"/>
              </w:rPr>
            </w:pPr>
          </w:p>
        </w:tc>
        <w:tc>
          <w:tcPr>
            <w:tcW w:w="3252" w:type="dxa"/>
            <w:shd w:val="clear" w:color="auto" w:fill="auto"/>
            <w:vAlign w:val="center"/>
          </w:tcPr>
          <w:p w14:paraId="3E3F0B40" w14:textId="77777777" w:rsidR="00A30132" w:rsidRPr="005038A6" w:rsidRDefault="00A30132" w:rsidP="005B2543">
            <w:pPr>
              <w:pStyle w:val="TableText"/>
              <w:rPr>
                <w:rFonts w:eastAsia="Calibri"/>
                <w:noProof/>
              </w:rPr>
            </w:pPr>
            <w:r>
              <w:rPr>
                <w:rFonts w:eastAsia="Calibri"/>
                <w:b/>
              </w:rPr>
              <w:t>MONITOR</w:t>
            </w:r>
            <w:r w:rsidRPr="005038A6">
              <w:rPr>
                <w:rFonts w:eastAsia="Calibri"/>
              </w:rPr>
              <w:t xml:space="preserve"> help desk for </w:t>
            </w:r>
            <w:r w:rsidR="008D6DE6">
              <w:rPr>
                <w:rFonts w:eastAsia="Calibri"/>
              </w:rPr>
              <w:t>medical staff</w:t>
            </w:r>
            <w:r w:rsidRPr="005038A6">
              <w:rPr>
                <w:rFonts w:eastAsia="Calibri"/>
              </w:rPr>
              <w:t xml:space="preserve"> concerns</w:t>
            </w:r>
          </w:p>
        </w:tc>
        <w:tc>
          <w:tcPr>
            <w:tcW w:w="1816" w:type="dxa"/>
            <w:shd w:val="clear" w:color="auto" w:fill="auto"/>
            <w:vAlign w:val="center"/>
          </w:tcPr>
          <w:p w14:paraId="139F78C9" w14:textId="77777777" w:rsidR="00A30132" w:rsidRPr="005038A6" w:rsidRDefault="00A30132" w:rsidP="005B2543">
            <w:pPr>
              <w:pStyle w:val="TableText"/>
              <w:rPr>
                <w:rFonts w:eastAsia="Calibri"/>
                <w:noProof/>
              </w:rPr>
            </w:pPr>
            <w:r w:rsidRPr="005038A6">
              <w:rPr>
                <w:rFonts w:eastAsia="Calibri"/>
              </w:rPr>
              <w:t>MGMT/FAC/Tech</w:t>
            </w:r>
          </w:p>
        </w:tc>
        <w:tc>
          <w:tcPr>
            <w:tcW w:w="1530" w:type="dxa"/>
          </w:tcPr>
          <w:p w14:paraId="67E96506" w14:textId="77777777" w:rsidR="00A30132" w:rsidRPr="005038A6" w:rsidRDefault="00A30132" w:rsidP="00A30132">
            <w:pPr>
              <w:ind w:left="144"/>
              <w:rPr>
                <w:rFonts w:eastAsia="Calibri"/>
              </w:rPr>
            </w:pPr>
          </w:p>
        </w:tc>
        <w:tc>
          <w:tcPr>
            <w:tcW w:w="1355" w:type="dxa"/>
          </w:tcPr>
          <w:p w14:paraId="7FD5853F" w14:textId="77777777" w:rsidR="00A30132" w:rsidRPr="005038A6" w:rsidRDefault="00A30132" w:rsidP="00A30132">
            <w:pPr>
              <w:ind w:left="144"/>
              <w:rPr>
                <w:rFonts w:eastAsia="Calibri"/>
              </w:rPr>
            </w:pPr>
          </w:p>
        </w:tc>
      </w:tr>
      <w:tr w:rsidR="008D6DE6" w:rsidRPr="005038A6" w14:paraId="6525061F" w14:textId="77777777" w:rsidTr="00A30132">
        <w:tc>
          <w:tcPr>
            <w:tcW w:w="705" w:type="dxa"/>
          </w:tcPr>
          <w:p w14:paraId="02D9A948" w14:textId="77777777" w:rsidR="00A30132" w:rsidRPr="005038A6" w:rsidRDefault="00A30132" w:rsidP="00A30132">
            <w:pPr>
              <w:ind w:left="144"/>
              <w:rPr>
                <w:rFonts w:eastAsia="Calibri"/>
              </w:rPr>
            </w:pPr>
          </w:p>
        </w:tc>
        <w:tc>
          <w:tcPr>
            <w:tcW w:w="712" w:type="dxa"/>
          </w:tcPr>
          <w:p w14:paraId="733FEF71" w14:textId="77777777" w:rsidR="00A30132" w:rsidRPr="005038A6" w:rsidRDefault="00A30132" w:rsidP="00A30132">
            <w:pPr>
              <w:ind w:left="144"/>
              <w:rPr>
                <w:rFonts w:eastAsia="Calibri"/>
              </w:rPr>
            </w:pPr>
          </w:p>
        </w:tc>
        <w:tc>
          <w:tcPr>
            <w:tcW w:w="3252" w:type="dxa"/>
            <w:shd w:val="clear" w:color="auto" w:fill="auto"/>
            <w:vAlign w:val="center"/>
          </w:tcPr>
          <w:p w14:paraId="76D1BC68" w14:textId="77777777" w:rsidR="00A30132" w:rsidRPr="005038A6" w:rsidRDefault="00A30132" w:rsidP="005B2543">
            <w:pPr>
              <w:pStyle w:val="TableText"/>
              <w:rPr>
                <w:rFonts w:eastAsia="Calibri"/>
                <w:noProof/>
              </w:rPr>
            </w:pPr>
            <w:r>
              <w:rPr>
                <w:rFonts w:eastAsia="Calibri"/>
                <w:b/>
              </w:rPr>
              <w:t>PREPARE</w:t>
            </w:r>
            <w:r w:rsidRPr="005038A6">
              <w:rPr>
                <w:rFonts w:eastAsia="Calibri"/>
              </w:rPr>
              <w:t xml:space="preserve"> media statements</w:t>
            </w:r>
          </w:p>
        </w:tc>
        <w:tc>
          <w:tcPr>
            <w:tcW w:w="1816" w:type="dxa"/>
            <w:shd w:val="clear" w:color="auto" w:fill="auto"/>
            <w:vAlign w:val="center"/>
          </w:tcPr>
          <w:p w14:paraId="6735EA60" w14:textId="77777777" w:rsidR="00A30132" w:rsidRPr="005038A6" w:rsidRDefault="00A30132" w:rsidP="005B2543">
            <w:pPr>
              <w:pStyle w:val="TableText"/>
              <w:rPr>
                <w:rFonts w:eastAsia="Calibri"/>
                <w:noProof/>
              </w:rPr>
            </w:pPr>
            <w:r w:rsidRPr="005038A6">
              <w:rPr>
                <w:rFonts w:eastAsia="Calibri"/>
              </w:rPr>
              <w:t>MGMT/SEC</w:t>
            </w:r>
          </w:p>
        </w:tc>
        <w:tc>
          <w:tcPr>
            <w:tcW w:w="1530" w:type="dxa"/>
          </w:tcPr>
          <w:p w14:paraId="1A6D43D0" w14:textId="77777777" w:rsidR="00A30132" w:rsidRPr="005038A6" w:rsidRDefault="00A30132" w:rsidP="00A30132">
            <w:pPr>
              <w:ind w:left="144"/>
              <w:rPr>
                <w:rFonts w:eastAsia="Calibri"/>
              </w:rPr>
            </w:pPr>
          </w:p>
        </w:tc>
        <w:tc>
          <w:tcPr>
            <w:tcW w:w="1355" w:type="dxa"/>
          </w:tcPr>
          <w:p w14:paraId="6CCF3B5B" w14:textId="77777777" w:rsidR="00A30132" w:rsidRPr="005038A6" w:rsidRDefault="00A30132" w:rsidP="00A30132">
            <w:pPr>
              <w:ind w:left="144"/>
              <w:rPr>
                <w:rFonts w:eastAsia="Calibri"/>
              </w:rPr>
            </w:pPr>
          </w:p>
        </w:tc>
      </w:tr>
      <w:tr w:rsidR="008D6DE6" w:rsidRPr="005038A6" w14:paraId="6E46AC83" w14:textId="77777777" w:rsidTr="00A30132">
        <w:tc>
          <w:tcPr>
            <w:tcW w:w="705" w:type="dxa"/>
          </w:tcPr>
          <w:p w14:paraId="5868BB09" w14:textId="77777777" w:rsidR="00A30132" w:rsidRPr="005038A6" w:rsidRDefault="00A30132" w:rsidP="00A30132">
            <w:pPr>
              <w:ind w:left="144"/>
              <w:rPr>
                <w:rFonts w:eastAsia="Calibri"/>
              </w:rPr>
            </w:pPr>
          </w:p>
        </w:tc>
        <w:tc>
          <w:tcPr>
            <w:tcW w:w="712" w:type="dxa"/>
          </w:tcPr>
          <w:p w14:paraId="44DC3810" w14:textId="77777777" w:rsidR="00A30132" w:rsidRPr="005038A6" w:rsidRDefault="00A30132" w:rsidP="00A30132">
            <w:pPr>
              <w:ind w:left="144"/>
              <w:rPr>
                <w:rFonts w:eastAsia="Calibri"/>
              </w:rPr>
            </w:pPr>
          </w:p>
        </w:tc>
        <w:tc>
          <w:tcPr>
            <w:tcW w:w="3252" w:type="dxa"/>
            <w:shd w:val="clear" w:color="auto" w:fill="auto"/>
            <w:vAlign w:val="center"/>
          </w:tcPr>
          <w:p w14:paraId="4F5F97F3" w14:textId="77777777" w:rsidR="00A30132" w:rsidRPr="005038A6" w:rsidRDefault="00A30132" w:rsidP="005B2543">
            <w:pPr>
              <w:pStyle w:val="TableText"/>
              <w:rPr>
                <w:rFonts w:eastAsia="Calibri"/>
                <w:noProof/>
              </w:rPr>
            </w:pPr>
            <w:r>
              <w:rPr>
                <w:rFonts w:eastAsia="Calibri"/>
                <w:b/>
              </w:rPr>
              <w:t>PREPARE</w:t>
            </w:r>
            <w:r w:rsidRPr="005038A6">
              <w:rPr>
                <w:rFonts w:eastAsia="Calibri"/>
              </w:rPr>
              <w:t xml:space="preserve"> after-action report</w:t>
            </w:r>
          </w:p>
        </w:tc>
        <w:tc>
          <w:tcPr>
            <w:tcW w:w="1816" w:type="dxa"/>
            <w:shd w:val="clear" w:color="auto" w:fill="auto"/>
            <w:vAlign w:val="center"/>
          </w:tcPr>
          <w:p w14:paraId="215532D3" w14:textId="77777777" w:rsidR="00A30132" w:rsidRPr="005038A6" w:rsidRDefault="00A30132" w:rsidP="005B2543">
            <w:pPr>
              <w:pStyle w:val="TableText"/>
              <w:rPr>
                <w:rFonts w:eastAsia="Calibri"/>
                <w:noProof/>
              </w:rPr>
            </w:pPr>
            <w:r w:rsidRPr="005038A6">
              <w:rPr>
                <w:rFonts w:eastAsia="Calibri"/>
              </w:rPr>
              <w:t>MGMT/FAC/Tech</w:t>
            </w:r>
          </w:p>
        </w:tc>
        <w:tc>
          <w:tcPr>
            <w:tcW w:w="1530" w:type="dxa"/>
          </w:tcPr>
          <w:p w14:paraId="5C8B918E" w14:textId="77777777" w:rsidR="00A30132" w:rsidRPr="005038A6" w:rsidRDefault="00A30132" w:rsidP="00A30132">
            <w:pPr>
              <w:ind w:left="144"/>
              <w:rPr>
                <w:rFonts w:eastAsia="Calibri"/>
              </w:rPr>
            </w:pPr>
          </w:p>
        </w:tc>
        <w:tc>
          <w:tcPr>
            <w:tcW w:w="1355" w:type="dxa"/>
          </w:tcPr>
          <w:p w14:paraId="715BEAAC" w14:textId="77777777" w:rsidR="00A30132" w:rsidRPr="005038A6" w:rsidRDefault="00A30132" w:rsidP="00A30132">
            <w:pPr>
              <w:ind w:left="144"/>
              <w:rPr>
                <w:rFonts w:eastAsia="Calibri"/>
              </w:rPr>
            </w:pPr>
          </w:p>
        </w:tc>
      </w:tr>
      <w:tr w:rsidR="008D6DE6" w:rsidRPr="005038A6" w14:paraId="4A21FBD1" w14:textId="77777777" w:rsidTr="00A30132">
        <w:tc>
          <w:tcPr>
            <w:tcW w:w="705" w:type="dxa"/>
          </w:tcPr>
          <w:p w14:paraId="28550A50" w14:textId="77777777" w:rsidR="00A30132" w:rsidRPr="005038A6" w:rsidRDefault="00A30132" w:rsidP="00A30132">
            <w:pPr>
              <w:ind w:left="144"/>
              <w:rPr>
                <w:rFonts w:eastAsia="Calibri"/>
              </w:rPr>
            </w:pPr>
          </w:p>
        </w:tc>
        <w:tc>
          <w:tcPr>
            <w:tcW w:w="712" w:type="dxa"/>
          </w:tcPr>
          <w:p w14:paraId="6179681E" w14:textId="77777777" w:rsidR="00A30132" w:rsidRPr="005038A6" w:rsidRDefault="00A30132" w:rsidP="00A30132">
            <w:pPr>
              <w:ind w:left="144"/>
              <w:rPr>
                <w:rFonts w:eastAsia="Calibri"/>
              </w:rPr>
            </w:pPr>
          </w:p>
        </w:tc>
        <w:tc>
          <w:tcPr>
            <w:tcW w:w="3252" w:type="dxa"/>
            <w:shd w:val="clear" w:color="auto" w:fill="auto"/>
            <w:vAlign w:val="center"/>
          </w:tcPr>
          <w:p w14:paraId="099C2490" w14:textId="77777777" w:rsidR="00A30132" w:rsidRPr="005038A6" w:rsidRDefault="00A30132" w:rsidP="005B2543">
            <w:pPr>
              <w:pStyle w:val="TableText"/>
              <w:rPr>
                <w:rFonts w:eastAsia="Calibri"/>
                <w:noProof/>
              </w:rPr>
            </w:pPr>
            <w:r>
              <w:rPr>
                <w:rFonts w:eastAsia="Calibri"/>
                <w:b/>
              </w:rPr>
              <w:t>UPDATE</w:t>
            </w:r>
            <w:r w:rsidRPr="005038A6">
              <w:rPr>
                <w:rFonts w:eastAsia="Calibri"/>
              </w:rPr>
              <w:t xml:space="preserve"> Recovery Procedure w/Lessons Learned</w:t>
            </w:r>
          </w:p>
        </w:tc>
        <w:tc>
          <w:tcPr>
            <w:tcW w:w="1816" w:type="dxa"/>
            <w:shd w:val="clear" w:color="auto" w:fill="auto"/>
            <w:vAlign w:val="center"/>
          </w:tcPr>
          <w:p w14:paraId="46335DBC" w14:textId="77777777" w:rsidR="00A30132" w:rsidRPr="005038A6" w:rsidRDefault="00A30132" w:rsidP="005B2543">
            <w:pPr>
              <w:pStyle w:val="TableText"/>
              <w:rPr>
                <w:rFonts w:eastAsia="Calibri"/>
                <w:noProof/>
              </w:rPr>
            </w:pPr>
            <w:r w:rsidRPr="005038A6">
              <w:rPr>
                <w:rFonts w:eastAsia="Calibri"/>
              </w:rPr>
              <w:t>MGMT/FAC/Tech</w:t>
            </w:r>
          </w:p>
        </w:tc>
        <w:tc>
          <w:tcPr>
            <w:tcW w:w="1530" w:type="dxa"/>
          </w:tcPr>
          <w:p w14:paraId="3B9FE2B1" w14:textId="77777777" w:rsidR="00A30132" w:rsidRPr="005038A6" w:rsidRDefault="00A30132" w:rsidP="00A30132">
            <w:pPr>
              <w:ind w:left="144"/>
              <w:rPr>
                <w:rFonts w:eastAsia="Calibri"/>
              </w:rPr>
            </w:pPr>
          </w:p>
        </w:tc>
        <w:tc>
          <w:tcPr>
            <w:tcW w:w="1355" w:type="dxa"/>
          </w:tcPr>
          <w:p w14:paraId="7FC881A1" w14:textId="77777777" w:rsidR="00A30132" w:rsidRPr="005038A6" w:rsidRDefault="00A30132" w:rsidP="00A30132">
            <w:pPr>
              <w:ind w:left="144"/>
              <w:rPr>
                <w:rFonts w:eastAsia="Calibri"/>
              </w:rPr>
            </w:pPr>
          </w:p>
        </w:tc>
      </w:tr>
    </w:tbl>
    <w:p w14:paraId="14C6645C" w14:textId="77777777" w:rsidR="00A30132" w:rsidRDefault="00A30132" w:rsidP="00A30132">
      <w:pPr>
        <w:rPr>
          <w:rFonts w:eastAsia="Calibri"/>
        </w:rPr>
      </w:pPr>
    </w:p>
    <w:p w14:paraId="1A04D253" w14:textId="77777777" w:rsidR="00A30132" w:rsidRDefault="00A30132" w:rsidP="00A30132">
      <w:pPr>
        <w:spacing w:after="160" w:line="259" w:lineRule="auto"/>
        <w:rPr>
          <w:rFonts w:eastAsia="Calibri"/>
        </w:rPr>
      </w:pPr>
      <w:r>
        <w:rPr>
          <w:rFonts w:eastAsia="Calibri"/>
        </w:rPr>
        <w:br w:type="page"/>
      </w:r>
    </w:p>
    <w:p w14:paraId="56F3C93E" w14:textId="343CD546" w:rsidR="00535687" w:rsidRDefault="00531887" w:rsidP="005B2543">
      <w:pPr>
        <w:pStyle w:val="Heading1"/>
      </w:pPr>
      <w:r w:rsidRPr="00535687">
        <w:lastRenderedPageBreak/>
        <w:t>B</w:t>
      </w:r>
      <w:r w:rsidR="00535687" w:rsidRPr="00535687">
        <w:t>uilding</w:t>
      </w:r>
      <w:r w:rsidRPr="00535687">
        <w:t xml:space="preserve"> C</w:t>
      </w:r>
      <w:r w:rsidR="00535687" w:rsidRPr="00535687">
        <w:t>ontrols</w:t>
      </w:r>
      <w:r w:rsidRPr="00535687">
        <w:t xml:space="preserve"> S</w:t>
      </w:r>
      <w:r w:rsidR="00535687" w:rsidRPr="00535687">
        <w:t>ystem</w:t>
      </w:r>
      <w:r w:rsidR="00445FEA">
        <w:t xml:space="preserve"> Recovery and Reintegration</w:t>
      </w:r>
    </w:p>
    <w:tbl>
      <w:tblPr>
        <w:tblStyle w:val="TableGrid"/>
        <w:tblpPr w:leftFromText="180" w:rightFromText="180" w:vertAnchor="text" w:horzAnchor="margin" w:tblpY="12"/>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5"/>
        <w:gridCol w:w="7235"/>
      </w:tblGrid>
      <w:tr w:rsidR="00C85528" w:rsidRPr="00683E8D" w14:paraId="39A2C7A4" w14:textId="77777777" w:rsidTr="00BE6861">
        <w:tc>
          <w:tcPr>
            <w:tcW w:w="2178" w:type="dxa"/>
          </w:tcPr>
          <w:p w14:paraId="300EC1EB" w14:textId="77777777" w:rsidR="00C85528" w:rsidRPr="00683E8D" w:rsidRDefault="00C85528" w:rsidP="005B2543">
            <w:pPr>
              <w:pStyle w:val="TableHead"/>
            </w:pPr>
            <w:r>
              <w:t xml:space="preserve">Form </w:t>
            </w:r>
            <w:r w:rsidRPr="00683E8D">
              <w:t>Description</w:t>
            </w:r>
          </w:p>
        </w:tc>
        <w:tc>
          <w:tcPr>
            <w:tcW w:w="7398" w:type="dxa"/>
          </w:tcPr>
          <w:p w14:paraId="413216D5" w14:textId="21B69D32" w:rsidR="00C85528" w:rsidRPr="00683E8D" w:rsidRDefault="00C85528" w:rsidP="005B2543">
            <w:pPr>
              <w:pStyle w:val="TableText"/>
            </w:pPr>
            <w:r w:rsidRPr="00683E8D">
              <w:t xml:space="preserve">This form </w:t>
            </w:r>
            <w:r>
              <w:t>lists recovery and reintegration tasks.</w:t>
            </w:r>
          </w:p>
        </w:tc>
      </w:tr>
      <w:tr w:rsidR="00C85528" w:rsidRPr="00683E8D" w14:paraId="689D47A8" w14:textId="77777777" w:rsidTr="00BE6861">
        <w:tc>
          <w:tcPr>
            <w:tcW w:w="2178" w:type="dxa"/>
          </w:tcPr>
          <w:p w14:paraId="34D1A563" w14:textId="77777777" w:rsidR="00C85528" w:rsidRPr="00683E8D" w:rsidRDefault="00C85528" w:rsidP="005B2543">
            <w:pPr>
              <w:pStyle w:val="TableHead"/>
            </w:pPr>
            <w:r w:rsidRPr="00683E8D">
              <w:t>Why it’s needed</w:t>
            </w:r>
          </w:p>
        </w:tc>
        <w:tc>
          <w:tcPr>
            <w:tcW w:w="7398" w:type="dxa"/>
          </w:tcPr>
          <w:p w14:paraId="69C29364" w14:textId="3833CAA9" w:rsidR="00C85528" w:rsidRPr="00683E8D" w:rsidRDefault="00C85528" w:rsidP="005B2543">
            <w:pPr>
              <w:pStyle w:val="TableText"/>
            </w:pPr>
            <w:r w:rsidRPr="00683E8D">
              <w:t xml:space="preserve">The form </w:t>
            </w:r>
            <w:r>
              <w:t xml:space="preserve">is a checklist listing the tasks needed to restore equipment and the order in which they are to be completed. </w:t>
            </w:r>
          </w:p>
        </w:tc>
      </w:tr>
      <w:tr w:rsidR="00C85528" w:rsidRPr="00683E8D" w14:paraId="7535E1E6" w14:textId="77777777" w:rsidTr="00BE6861">
        <w:tc>
          <w:tcPr>
            <w:tcW w:w="2178" w:type="dxa"/>
          </w:tcPr>
          <w:p w14:paraId="74D2DA2F" w14:textId="77777777" w:rsidR="00C85528" w:rsidRPr="00683E8D" w:rsidRDefault="00C85528" w:rsidP="005B2543">
            <w:pPr>
              <w:pStyle w:val="TableHead"/>
            </w:pPr>
            <w:r w:rsidRPr="00683E8D">
              <w:t>Who fills it out</w:t>
            </w:r>
          </w:p>
        </w:tc>
        <w:tc>
          <w:tcPr>
            <w:tcW w:w="7398" w:type="dxa"/>
          </w:tcPr>
          <w:p w14:paraId="58093B54" w14:textId="77777777" w:rsidR="00C85528" w:rsidRPr="00683E8D" w:rsidRDefault="00C85528" w:rsidP="005B2543">
            <w:pPr>
              <w:pStyle w:val="TableText"/>
            </w:pPr>
            <w:r w:rsidRPr="00683E8D">
              <w:t xml:space="preserve">The </w:t>
            </w:r>
            <w:r>
              <w:t xml:space="preserve">Incident Response Team </w:t>
            </w:r>
            <w:proofErr w:type="gramStart"/>
            <w:r>
              <w:t>member provide</w:t>
            </w:r>
            <w:proofErr w:type="gramEnd"/>
            <w:r>
              <w:t xml:space="preserve"> info to Team Leader</w:t>
            </w:r>
            <w:r w:rsidRPr="00683E8D">
              <w:t xml:space="preserve">.  </w:t>
            </w:r>
          </w:p>
        </w:tc>
      </w:tr>
      <w:tr w:rsidR="00C85528" w:rsidRPr="00683E8D" w14:paraId="02DD5747" w14:textId="77777777" w:rsidTr="00BE6861">
        <w:tc>
          <w:tcPr>
            <w:tcW w:w="2178" w:type="dxa"/>
          </w:tcPr>
          <w:p w14:paraId="2F283356" w14:textId="77777777" w:rsidR="00C85528" w:rsidRPr="00683E8D" w:rsidRDefault="00C85528" w:rsidP="005B2543">
            <w:pPr>
              <w:pStyle w:val="TableHead"/>
            </w:pPr>
            <w:r w:rsidRPr="00683E8D">
              <w:t>How often updated</w:t>
            </w:r>
          </w:p>
        </w:tc>
        <w:tc>
          <w:tcPr>
            <w:tcW w:w="7398" w:type="dxa"/>
          </w:tcPr>
          <w:p w14:paraId="34462A9B" w14:textId="77777777" w:rsidR="00C85528" w:rsidRPr="00683E8D" w:rsidRDefault="00C85528" w:rsidP="005B2543">
            <w:pPr>
              <w:pStyle w:val="TableText"/>
            </w:pPr>
            <w:r w:rsidRPr="00683E8D">
              <w:t xml:space="preserve">Form should </w:t>
            </w:r>
            <w:r>
              <w:t>be updated as new</w:t>
            </w:r>
            <w:r w:rsidRPr="00683E8D">
              <w:t xml:space="preserve"> information</w:t>
            </w:r>
            <w:r>
              <w:t xml:space="preserve"> is learned</w:t>
            </w:r>
            <w:r w:rsidRPr="00683E8D">
              <w:t>.</w:t>
            </w:r>
          </w:p>
        </w:tc>
      </w:tr>
    </w:tbl>
    <w:p w14:paraId="20F19417" w14:textId="4F4CF8DB" w:rsidR="00531887" w:rsidRPr="005038A6" w:rsidRDefault="00531887" w:rsidP="005B2543">
      <w:pPr>
        <w:pStyle w:val="BodyText"/>
      </w:pPr>
      <w:r w:rsidRPr="005038A6">
        <w:t xml:space="preserve"> </w:t>
      </w:r>
    </w:p>
    <w:tbl>
      <w:tblPr>
        <w:tblStyle w:val="TableGrid"/>
        <w:tblW w:w="0" w:type="auto"/>
        <w:tblLook w:val="04A0" w:firstRow="1" w:lastRow="0" w:firstColumn="1" w:lastColumn="0" w:noHBand="0" w:noVBand="1"/>
      </w:tblPr>
      <w:tblGrid>
        <w:gridCol w:w="625"/>
        <w:gridCol w:w="8725"/>
      </w:tblGrid>
      <w:tr w:rsidR="00531887" w:rsidRPr="005038A6" w14:paraId="7E8CA798" w14:textId="77777777" w:rsidTr="00FF166F">
        <w:tc>
          <w:tcPr>
            <w:tcW w:w="9350" w:type="dxa"/>
            <w:gridSpan w:val="2"/>
            <w:tcBorders>
              <w:top w:val="single" w:sz="8" w:space="0" w:color="auto"/>
              <w:left w:val="single" w:sz="8" w:space="0" w:color="auto"/>
              <w:right w:val="single" w:sz="8" w:space="0" w:color="auto"/>
            </w:tcBorders>
            <w:shd w:val="clear" w:color="auto" w:fill="auto"/>
          </w:tcPr>
          <w:p w14:paraId="6ECB0BB2" w14:textId="77777777" w:rsidR="00531887" w:rsidRPr="005038A6" w:rsidRDefault="00531887" w:rsidP="005B2543">
            <w:pPr>
              <w:pStyle w:val="TableText"/>
              <w:rPr>
                <w:rFonts w:eastAsia="Calibri"/>
              </w:rPr>
            </w:pPr>
            <w:r w:rsidRPr="005038A6">
              <w:rPr>
                <w:rFonts w:eastAsia="Calibri"/>
              </w:rPr>
              <w:t>The following Recovery and Reintegration checklists apply to all devices on the BCS network:</w:t>
            </w:r>
          </w:p>
        </w:tc>
      </w:tr>
      <w:tr w:rsidR="00531887" w:rsidRPr="005038A6" w14:paraId="1024903B" w14:textId="77777777" w:rsidTr="00FF166F">
        <w:tc>
          <w:tcPr>
            <w:tcW w:w="9350" w:type="dxa"/>
            <w:gridSpan w:val="2"/>
            <w:tcBorders>
              <w:left w:val="single" w:sz="8" w:space="0" w:color="auto"/>
              <w:right w:val="single" w:sz="8" w:space="0" w:color="auto"/>
            </w:tcBorders>
            <w:shd w:val="clear" w:color="auto" w:fill="auto"/>
          </w:tcPr>
          <w:p w14:paraId="75065CD7" w14:textId="77777777" w:rsidR="00531887" w:rsidRPr="005038A6" w:rsidRDefault="00531887" w:rsidP="005B2543">
            <w:pPr>
              <w:pStyle w:val="TableText"/>
              <w:rPr>
                <w:rFonts w:eastAsia="Calibri"/>
              </w:rPr>
            </w:pPr>
            <w:r w:rsidRPr="005038A6">
              <w:rPr>
                <w:rFonts w:eastAsia="Calibri"/>
              </w:rPr>
              <w:t>Servers</w:t>
            </w:r>
          </w:p>
        </w:tc>
      </w:tr>
      <w:tr w:rsidR="00531887" w:rsidRPr="005038A6" w14:paraId="4024E713" w14:textId="77777777" w:rsidTr="00FF166F">
        <w:tc>
          <w:tcPr>
            <w:tcW w:w="9350" w:type="dxa"/>
            <w:gridSpan w:val="2"/>
            <w:tcBorders>
              <w:left w:val="single" w:sz="8" w:space="0" w:color="auto"/>
              <w:right w:val="single" w:sz="8" w:space="0" w:color="auto"/>
            </w:tcBorders>
            <w:shd w:val="clear" w:color="auto" w:fill="auto"/>
          </w:tcPr>
          <w:p w14:paraId="65BDDF1A" w14:textId="77777777" w:rsidR="00531887" w:rsidRPr="005038A6" w:rsidRDefault="00531887" w:rsidP="005B2543">
            <w:pPr>
              <w:pStyle w:val="TableText"/>
              <w:rPr>
                <w:rFonts w:eastAsia="Calibri"/>
              </w:rPr>
            </w:pPr>
            <w:r w:rsidRPr="005038A6">
              <w:rPr>
                <w:rFonts w:eastAsia="Calibri"/>
              </w:rPr>
              <w:t>Workstations</w:t>
            </w:r>
          </w:p>
        </w:tc>
      </w:tr>
      <w:tr w:rsidR="00531887" w:rsidRPr="005038A6" w14:paraId="38A51582" w14:textId="77777777" w:rsidTr="00FF166F">
        <w:tc>
          <w:tcPr>
            <w:tcW w:w="9350" w:type="dxa"/>
            <w:gridSpan w:val="2"/>
            <w:tcBorders>
              <w:left w:val="single" w:sz="8" w:space="0" w:color="auto"/>
              <w:right w:val="single" w:sz="8" w:space="0" w:color="auto"/>
            </w:tcBorders>
            <w:shd w:val="clear" w:color="auto" w:fill="auto"/>
          </w:tcPr>
          <w:p w14:paraId="62C19CB1" w14:textId="77777777" w:rsidR="00531887" w:rsidRPr="005038A6" w:rsidRDefault="00531887" w:rsidP="005B2543">
            <w:pPr>
              <w:pStyle w:val="TableText"/>
              <w:rPr>
                <w:rFonts w:eastAsia="Calibri"/>
              </w:rPr>
            </w:pPr>
            <w:r w:rsidRPr="005038A6">
              <w:rPr>
                <w:rFonts w:eastAsia="Calibri"/>
              </w:rPr>
              <w:t>Routers/Switches/Modems/Printers</w:t>
            </w:r>
          </w:p>
        </w:tc>
      </w:tr>
      <w:tr w:rsidR="00531887" w:rsidRPr="005038A6" w14:paraId="449F5D79" w14:textId="77777777" w:rsidTr="00FF166F">
        <w:tc>
          <w:tcPr>
            <w:tcW w:w="9350" w:type="dxa"/>
            <w:gridSpan w:val="2"/>
            <w:tcBorders>
              <w:left w:val="single" w:sz="8" w:space="0" w:color="auto"/>
              <w:right w:val="single" w:sz="8" w:space="0" w:color="auto"/>
            </w:tcBorders>
            <w:shd w:val="clear" w:color="auto" w:fill="auto"/>
          </w:tcPr>
          <w:p w14:paraId="3036E296" w14:textId="77777777" w:rsidR="00531887" w:rsidRPr="005038A6" w:rsidRDefault="00531887" w:rsidP="005B2543">
            <w:pPr>
              <w:pStyle w:val="TableText"/>
              <w:rPr>
                <w:rFonts w:eastAsia="Calibri"/>
              </w:rPr>
            </w:pPr>
            <w:r w:rsidRPr="005038A6">
              <w:rPr>
                <w:rFonts w:eastAsia="Calibri"/>
              </w:rPr>
              <w:t>Remote Terminal Units (RTU)/MTU/PLC</w:t>
            </w:r>
          </w:p>
        </w:tc>
      </w:tr>
      <w:tr w:rsidR="00531887" w:rsidRPr="005038A6" w14:paraId="79FEDD36" w14:textId="77777777" w:rsidTr="00FF166F">
        <w:tc>
          <w:tcPr>
            <w:tcW w:w="9350" w:type="dxa"/>
            <w:gridSpan w:val="2"/>
            <w:tcBorders>
              <w:left w:val="single" w:sz="8" w:space="0" w:color="auto"/>
              <w:right w:val="single" w:sz="8" w:space="0" w:color="auto"/>
            </w:tcBorders>
            <w:shd w:val="clear" w:color="auto" w:fill="auto"/>
          </w:tcPr>
          <w:p w14:paraId="30D1C1A6" w14:textId="77777777" w:rsidR="00531887" w:rsidRPr="005038A6" w:rsidRDefault="00531887" w:rsidP="005B2543">
            <w:pPr>
              <w:pStyle w:val="TableText"/>
              <w:rPr>
                <w:rFonts w:eastAsia="Calibri"/>
              </w:rPr>
            </w:pPr>
            <w:r w:rsidRPr="005038A6">
              <w:rPr>
                <w:rFonts w:eastAsia="Calibri"/>
              </w:rPr>
              <w:t>IEDs; Controllers, Breakers, Switches, Re-closers, Regulators</w:t>
            </w:r>
          </w:p>
        </w:tc>
      </w:tr>
      <w:tr w:rsidR="00531887" w:rsidRPr="005038A6" w14:paraId="65A44B24" w14:textId="77777777" w:rsidTr="00FF166F">
        <w:tc>
          <w:tcPr>
            <w:tcW w:w="9350" w:type="dxa"/>
            <w:gridSpan w:val="2"/>
            <w:tcBorders>
              <w:left w:val="single" w:sz="8" w:space="0" w:color="auto"/>
              <w:right w:val="single" w:sz="8" w:space="0" w:color="auto"/>
            </w:tcBorders>
            <w:shd w:val="clear" w:color="auto" w:fill="auto"/>
          </w:tcPr>
          <w:p w14:paraId="41794DA3" w14:textId="77777777" w:rsidR="00531887" w:rsidRPr="005038A6" w:rsidRDefault="00531887" w:rsidP="005B2543">
            <w:pPr>
              <w:pStyle w:val="TableText"/>
              <w:rPr>
                <w:rFonts w:eastAsia="Calibri"/>
              </w:rPr>
            </w:pPr>
            <w:r w:rsidRPr="005038A6">
              <w:rPr>
                <w:rFonts w:eastAsia="Calibri"/>
              </w:rPr>
              <w:t>Human-Machine Interface (HMI)</w:t>
            </w:r>
          </w:p>
        </w:tc>
      </w:tr>
      <w:tr w:rsidR="00531887" w:rsidRPr="005038A6" w14:paraId="383C65AF" w14:textId="77777777" w:rsidTr="00FF166F">
        <w:tc>
          <w:tcPr>
            <w:tcW w:w="9350" w:type="dxa"/>
            <w:gridSpan w:val="2"/>
            <w:tcBorders>
              <w:left w:val="single" w:sz="8" w:space="0" w:color="auto"/>
              <w:right w:val="single" w:sz="8" w:space="0" w:color="auto"/>
            </w:tcBorders>
            <w:shd w:val="clear" w:color="auto" w:fill="auto"/>
          </w:tcPr>
          <w:p w14:paraId="6AE3979E" w14:textId="77777777" w:rsidR="00531887" w:rsidRPr="005038A6" w:rsidRDefault="00531887" w:rsidP="005B2543">
            <w:pPr>
              <w:pStyle w:val="TableText"/>
              <w:rPr>
                <w:rFonts w:eastAsia="Calibri"/>
              </w:rPr>
            </w:pPr>
            <w:r w:rsidRPr="005038A6">
              <w:rPr>
                <w:rFonts w:eastAsia="Calibri"/>
              </w:rPr>
              <w:t>Firewalls</w:t>
            </w:r>
          </w:p>
        </w:tc>
      </w:tr>
      <w:tr w:rsidR="00531887" w:rsidRPr="005038A6" w14:paraId="5EF19E9C" w14:textId="77777777" w:rsidTr="00FF166F">
        <w:tc>
          <w:tcPr>
            <w:tcW w:w="9350" w:type="dxa"/>
            <w:gridSpan w:val="2"/>
            <w:tcBorders>
              <w:left w:val="single" w:sz="8" w:space="0" w:color="auto"/>
              <w:right w:val="single" w:sz="8" w:space="0" w:color="auto"/>
            </w:tcBorders>
            <w:shd w:val="clear" w:color="auto" w:fill="auto"/>
          </w:tcPr>
          <w:p w14:paraId="0015C9F6" w14:textId="77777777" w:rsidR="00531887" w:rsidRPr="005038A6" w:rsidRDefault="00531887" w:rsidP="005B2543">
            <w:pPr>
              <w:pStyle w:val="TableText"/>
              <w:rPr>
                <w:rFonts w:eastAsia="Calibri"/>
              </w:rPr>
            </w:pPr>
            <w:r w:rsidRPr="005038A6">
              <w:rPr>
                <w:rFonts w:eastAsia="Calibri"/>
              </w:rPr>
              <w:t>Media Converters (Serial to Fiber, Serial to Ethernet)</w:t>
            </w:r>
          </w:p>
        </w:tc>
      </w:tr>
      <w:tr w:rsidR="00531887" w:rsidRPr="005038A6" w14:paraId="277A1E50" w14:textId="77777777" w:rsidTr="00FF166F">
        <w:tc>
          <w:tcPr>
            <w:tcW w:w="9350" w:type="dxa"/>
            <w:gridSpan w:val="2"/>
            <w:tcBorders>
              <w:left w:val="single" w:sz="8" w:space="0" w:color="auto"/>
              <w:bottom w:val="single" w:sz="4" w:space="0" w:color="auto"/>
              <w:right w:val="single" w:sz="8" w:space="0" w:color="auto"/>
            </w:tcBorders>
            <w:shd w:val="clear" w:color="auto" w:fill="auto"/>
          </w:tcPr>
          <w:p w14:paraId="765EA202" w14:textId="77777777" w:rsidR="00531887" w:rsidRPr="005038A6" w:rsidRDefault="00531887" w:rsidP="00FF166F">
            <w:pPr>
              <w:rPr>
                <w:rFonts w:ascii="Calibri" w:hAnsi="Calibri" w:cs="Calibri"/>
                <w:bCs/>
                <w:color w:val="000000"/>
              </w:rPr>
            </w:pPr>
          </w:p>
        </w:tc>
      </w:tr>
      <w:tr w:rsidR="00531887" w:rsidRPr="005038A6" w14:paraId="2B6B4251" w14:textId="77777777" w:rsidTr="00FF166F">
        <w:tc>
          <w:tcPr>
            <w:tcW w:w="9350" w:type="dxa"/>
            <w:gridSpan w:val="2"/>
            <w:tcBorders>
              <w:top w:val="single" w:sz="4" w:space="0" w:color="auto"/>
              <w:left w:val="single" w:sz="8" w:space="0" w:color="auto"/>
              <w:bottom w:val="single" w:sz="4" w:space="0" w:color="auto"/>
              <w:right w:val="single" w:sz="8" w:space="0" w:color="auto"/>
            </w:tcBorders>
            <w:shd w:val="clear" w:color="auto" w:fill="auto"/>
          </w:tcPr>
          <w:p w14:paraId="12E9B902" w14:textId="77777777" w:rsidR="00531887" w:rsidRPr="005038A6" w:rsidRDefault="00531887" w:rsidP="00FF166F">
            <w:pPr>
              <w:jc w:val="center"/>
              <w:rPr>
                <w:rFonts w:ascii="Calibri" w:hAnsi="Calibri" w:cs="Calibri"/>
                <w:b/>
                <w:bCs/>
                <w:color w:val="000000"/>
              </w:rPr>
            </w:pPr>
            <w:r w:rsidRPr="005038A6">
              <w:rPr>
                <w:rFonts w:ascii="Calibri" w:hAnsi="Calibri" w:cs="Calibri"/>
                <w:b/>
                <w:bCs/>
                <w:color w:val="000000"/>
              </w:rPr>
              <w:t>BCS Recovery</w:t>
            </w:r>
          </w:p>
        </w:tc>
      </w:tr>
      <w:tr w:rsidR="00531887" w:rsidRPr="005038A6" w14:paraId="7BDCB919" w14:textId="77777777" w:rsidTr="00FF166F">
        <w:sdt>
          <w:sdtPr>
            <w:rPr>
              <w:rFonts w:eastAsia="Calibri"/>
            </w:rPr>
            <w:id w:val="1139915629"/>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4CDBE6EE"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2B371992" w14:textId="77777777" w:rsidR="00531887" w:rsidRPr="005038A6" w:rsidRDefault="00531887" w:rsidP="005B2543">
            <w:pPr>
              <w:pStyle w:val="TableText"/>
              <w:rPr>
                <w:rFonts w:eastAsia="Calibri"/>
                <w:color w:val="FF0000"/>
              </w:rPr>
            </w:pPr>
            <w:r w:rsidRPr="005038A6">
              <w:rPr>
                <w:b/>
                <w:bCs/>
              </w:rPr>
              <w:t>DOCUMENT</w:t>
            </w:r>
            <w:r w:rsidRPr="005038A6">
              <w:rPr>
                <w:color w:val="FF0000"/>
              </w:rPr>
              <w:t xml:space="preserve"> </w:t>
            </w:r>
            <w:r w:rsidRPr="005038A6">
              <w:t>steps taken during recovery procedures for forensic analysis of the cyber incident and possible use as evidence later on.</w:t>
            </w:r>
          </w:p>
        </w:tc>
      </w:tr>
      <w:tr w:rsidR="00531887" w:rsidRPr="005038A6" w14:paraId="3BBE9518" w14:textId="77777777" w:rsidTr="00FF166F">
        <w:sdt>
          <w:sdtPr>
            <w:rPr>
              <w:rFonts w:eastAsia="Calibri"/>
            </w:rPr>
            <w:id w:val="-165367782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5DB5E3B9"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25EE22ED" w14:textId="77777777" w:rsidR="00531887" w:rsidRPr="005038A6" w:rsidRDefault="00531887" w:rsidP="005B2543">
            <w:pPr>
              <w:pStyle w:val="TableText"/>
              <w:rPr>
                <w:rFonts w:eastAsia="Calibri"/>
                <w:color w:val="FF0000"/>
              </w:rPr>
            </w:pPr>
            <w:r w:rsidRPr="005038A6">
              <w:rPr>
                <w:b/>
                <w:bCs/>
              </w:rPr>
              <w:t>MAINTAIN</w:t>
            </w:r>
            <w:r w:rsidRPr="005038A6">
              <w:t xml:space="preserve"> primary power (if possible) to the BCS device until an image can be saved of the onboard memory.</w:t>
            </w:r>
          </w:p>
        </w:tc>
      </w:tr>
      <w:tr w:rsidR="00531887" w:rsidRPr="005038A6" w14:paraId="5DCCA500" w14:textId="77777777" w:rsidTr="00FF166F">
        <w:sdt>
          <w:sdtPr>
            <w:rPr>
              <w:rFonts w:eastAsia="Calibri"/>
            </w:rPr>
            <w:id w:val="1517580042"/>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196AA000"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2A88D128" w14:textId="77777777" w:rsidR="00531887" w:rsidRPr="005038A6" w:rsidRDefault="00531887" w:rsidP="005B2543">
            <w:pPr>
              <w:pStyle w:val="TableText"/>
              <w:rPr>
                <w:rFonts w:eastAsia="Calibri"/>
                <w:color w:val="FF0000"/>
              </w:rPr>
            </w:pPr>
            <w:r w:rsidRPr="005038A6">
              <w:rPr>
                <w:b/>
                <w:bCs/>
              </w:rPr>
              <w:t xml:space="preserve">SAVE </w:t>
            </w:r>
            <w:r w:rsidRPr="005038A6">
              <w:t xml:space="preserve">an image of any hard drive(s) and volatile memory (if possible) for forensic analysis.  This may require a reboot.  </w:t>
            </w:r>
            <w:r w:rsidRPr="005038A6">
              <w:rPr>
                <w:b/>
              </w:rPr>
              <w:t>CAPTURE</w:t>
            </w:r>
            <w:r w:rsidRPr="005038A6">
              <w:t xml:space="preserve"> volatile memory first, and then image the drive.</w:t>
            </w:r>
          </w:p>
        </w:tc>
      </w:tr>
      <w:tr w:rsidR="00531887" w:rsidRPr="005038A6" w14:paraId="35E4F6DD" w14:textId="77777777" w:rsidTr="00FF166F">
        <w:sdt>
          <w:sdtPr>
            <w:rPr>
              <w:rFonts w:eastAsia="Calibri"/>
            </w:rPr>
            <w:id w:val="588504960"/>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0EE2D70E"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2F60F6B3" w14:textId="77777777" w:rsidR="00531887" w:rsidRPr="005038A6" w:rsidRDefault="00531887" w:rsidP="005B2543">
            <w:pPr>
              <w:pStyle w:val="TableText"/>
              <w:rPr>
                <w:rFonts w:eastAsia="Calibri"/>
              </w:rPr>
            </w:pPr>
            <w:r w:rsidRPr="005038A6">
              <w:rPr>
                <w:b/>
                <w:bCs/>
              </w:rPr>
              <w:t>REMOVE and REPLACE</w:t>
            </w:r>
            <w:r w:rsidRPr="005038A6">
              <w:t xml:space="preserve"> the affected BCS device.  </w:t>
            </w:r>
          </w:p>
        </w:tc>
      </w:tr>
      <w:tr w:rsidR="00531887" w:rsidRPr="005038A6" w14:paraId="40863BCC" w14:textId="77777777" w:rsidTr="00FF166F">
        <w:sdt>
          <w:sdtPr>
            <w:rPr>
              <w:rFonts w:eastAsia="Calibri"/>
            </w:rPr>
            <w:id w:val="-1628766162"/>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2BDF3ADA"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2DE18A5F" w14:textId="77777777" w:rsidR="00531887" w:rsidRPr="005038A6" w:rsidRDefault="00531887" w:rsidP="005B2543">
            <w:pPr>
              <w:pStyle w:val="TableText"/>
              <w:rPr>
                <w:rFonts w:eastAsia="Calibri"/>
              </w:rPr>
            </w:pPr>
            <w:r w:rsidRPr="005038A6">
              <w:rPr>
                <w:b/>
                <w:bCs/>
              </w:rPr>
              <w:t>DO NOT</w:t>
            </w:r>
            <w:r w:rsidRPr="005038A6">
              <w:t xml:space="preserve"> </w:t>
            </w:r>
            <w:r w:rsidRPr="005038A6">
              <w:rPr>
                <w:b/>
                <w:bCs/>
              </w:rPr>
              <w:t>REIMAGE</w:t>
            </w:r>
            <w:r w:rsidRPr="005038A6">
              <w:t xml:space="preserve"> any devices. Reimaging the affected device drive(s) will destroy forensic evidence of the cyber incident.  </w:t>
            </w:r>
          </w:p>
        </w:tc>
      </w:tr>
      <w:tr w:rsidR="00531887" w:rsidRPr="005038A6" w14:paraId="36B70EC3" w14:textId="77777777" w:rsidTr="00FF166F">
        <w:sdt>
          <w:sdtPr>
            <w:rPr>
              <w:rFonts w:eastAsia="Calibri"/>
            </w:rPr>
            <w:id w:val="865418042"/>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78B0E06A"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349E4482" w14:textId="77777777" w:rsidR="00531887" w:rsidRPr="005038A6" w:rsidRDefault="00531887" w:rsidP="005B2543">
            <w:pPr>
              <w:pStyle w:val="TableText"/>
              <w:rPr>
                <w:rFonts w:eastAsia="Calibri"/>
              </w:rPr>
            </w:pPr>
            <w:r w:rsidRPr="005038A6">
              <w:rPr>
                <w:b/>
                <w:bCs/>
              </w:rPr>
              <w:t>VERIFY</w:t>
            </w:r>
            <w:r w:rsidRPr="005038A6">
              <w:t xml:space="preserve"> the latest operating system, software, and firmware patches are installed on the device.  </w:t>
            </w:r>
            <w:r w:rsidRPr="005038A6">
              <w:rPr>
                <w:b/>
                <w:bCs/>
              </w:rPr>
              <w:t>INSTALL</w:t>
            </w:r>
            <w:r w:rsidRPr="005038A6">
              <w:t xml:space="preserve"> updates prior to reintegration in the BCS.</w:t>
            </w:r>
          </w:p>
        </w:tc>
      </w:tr>
      <w:tr w:rsidR="00531887" w:rsidRPr="005038A6" w14:paraId="26808058" w14:textId="77777777" w:rsidTr="00FF166F">
        <w:sdt>
          <w:sdtPr>
            <w:rPr>
              <w:rFonts w:eastAsia="Calibri"/>
            </w:rPr>
            <w:id w:val="2121413100"/>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27BE1905"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42D2A7E9" w14:textId="77777777" w:rsidR="00531887" w:rsidRPr="005038A6" w:rsidRDefault="00531887" w:rsidP="005B2543">
            <w:pPr>
              <w:pStyle w:val="TableText"/>
              <w:rPr>
                <w:rFonts w:eastAsia="Calibri"/>
              </w:rPr>
            </w:pPr>
            <w:r w:rsidRPr="005038A6">
              <w:rPr>
                <w:b/>
                <w:bCs/>
              </w:rPr>
              <w:t xml:space="preserve">UPDATE </w:t>
            </w:r>
            <w:r w:rsidRPr="005038A6">
              <w:t>passwords on all BCS devices (including seldom used obscure modules).</w:t>
            </w:r>
          </w:p>
        </w:tc>
      </w:tr>
      <w:tr w:rsidR="00531887" w:rsidRPr="005038A6" w14:paraId="070EC6A6" w14:textId="77777777" w:rsidTr="00FF166F">
        <w:sdt>
          <w:sdtPr>
            <w:rPr>
              <w:rFonts w:eastAsia="Calibri"/>
            </w:rPr>
            <w:id w:val="1909960479"/>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2AC87C9F"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6861B2A1" w14:textId="77777777" w:rsidR="00531887" w:rsidRPr="005038A6" w:rsidRDefault="00531887" w:rsidP="005B2543">
            <w:pPr>
              <w:pStyle w:val="TableText"/>
              <w:rPr>
                <w:rFonts w:eastAsia="Calibri"/>
              </w:rPr>
            </w:pPr>
            <w:r w:rsidRPr="005038A6">
              <w:rPr>
                <w:b/>
                <w:bCs/>
              </w:rPr>
              <w:t>UPDATE</w:t>
            </w:r>
            <w:r w:rsidRPr="005038A6">
              <w:t xml:space="preserve"> the antivirus software and intrusion detection software and </w:t>
            </w:r>
            <w:r w:rsidRPr="005038A6">
              <w:rPr>
                <w:b/>
                <w:bCs/>
              </w:rPr>
              <w:t>RUN</w:t>
            </w:r>
            <w:r w:rsidRPr="005038A6">
              <w:t xml:space="preserve"> a full system scan.</w:t>
            </w:r>
          </w:p>
        </w:tc>
      </w:tr>
      <w:tr w:rsidR="00531887" w:rsidRPr="005038A6" w14:paraId="384B08C0" w14:textId="77777777" w:rsidTr="00FF166F">
        <w:tc>
          <w:tcPr>
            <w:tcW w:w="9350" w:type="dxa"/>
            <w:gridSpan w:val="2"/>
            <w:tcBorders>
              <w:top w:val="single" w:sz="4" w:space="0" w:color="auto"/>
              <w:left w:val="single" w:sz="8" w:space="0" w:color="auto"/>
              <w:bottom w:val="single" w:sz="4" w:space="0" w:color="auto"/>
              <w:right w:val="single" w:sz="8" w:space="0" w:color="auto"/>
            </w:tcBorders>
            <w:shd w:val="clear" w:color="auto" w:fill="auto"/>
          </w:tcPr>
          <w:p w14:paraId="5CE780F4" w14:textId="77777777" w:rsidR="00531887" w:rsidRPr="005038A6" w:rsidRDefault="00531887" w:rsidP="00FF166F">
            <w:pPr>
              <w:ind w:left="144"/>
              <w:jc w:val="center"/>
              <w:rPr>
                <w:rFonts w:ascii="Calibri" w:eastAsia="Calibri" w:hAnsi="Calibri" w:cs="Calibri"/>
              </w:rPr>
            </w:pPr>
            <w:r w:rsidRPr="005038A6">
              <w:rPr>
                <w:rFonts w:ascii="Calibri" w:hAnsi="Calibri" w:cs="Calibri"/>
                <w:b/>
                <w:bCs/>
                <w:color w:val="000000"/>
              </w:rPr>
              <w:t>BCS Reintegration</w:t>
            </w:r>
          </w:p>
        </w:tc>
      </w:tr>
      <w:tr w:rsidR="00531887" w:rsidRPr="005038A6" w14:paraId="32A379EC" w14:textId="77777777" w:rsidTr="00FF166F">
        <w:sdt>
          <w:sdtPr>
            <w:rPr>
              <w:rFonts w:eastAsia="Calibri"/>
            </w:rPr>
            <w:id w:val="-1392880072"/>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319B8E1C"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37A79247" w14:textId="77777777" w:rsidR="00531887" w:rsidRPr="005038A6" w:rsidRDefault="00531887" w:rsidP="005B2543">
            <w:pPr>
              <w:pStyle w:val="TableText"/>
              <w:rPr>
                <w:rFonts w:eastAsia="Calibri"/>
                <w:color w:val="FF0000"/>
              </w:rPr>
            </w:pPr>
            <w:r w:rsidRPr="005038A6">
              <w:rPr>
                <w:b/>
                <w:bCs/>
              </w:rPr>
              <w:t>DO NOT</w:t>
            </w:r>
            <w:r w:rsidRPr="005038A6">
              <w:t xml:space="preserve"> </w:t>
            </w:r>
            <w:r w:rsidRPr="005038A6">
              <w:rPr>
                <w:b/>
                <w:bCs/>
              </w:rPr>
              <w:t>RECONNECT</w:t>
            </w:r>
            <w:r w:rsidRPr="005038A6">
              <w:t xml:space="preserve"> the device to other devices in the network until each device in the affected network layer or affected sub-system has been recovered per these procedures.</w:t>
            </w:r>
          </w:p>
        </w:tc>
      </w:tr>
      <w:tr w:rsidR="00531887" w:rsidRPr="005038A6" w14:paraId="1C4E1CA9" w14:textId="77777777" w:rsidTr="00FF166F">
        <w:sdt>
          <w:sdtPr>
            <w:rPr>
              <w:rFonts w:eastAsia="Calibri"/>
            </w:rPr>
            <w:id w:val="-207425905"/>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44891B31"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5AE4F314" w14:textId="77777777" w:rsidR="00531887" w:rsidRPr="005038A6" w:rsidRDefault="00531887" w:rsidP="005B2543">
            <w:pPr>
              <w:pStyle w:val="TableText"/>
              <w:rPr>
                <w:rFonts w:eastAsia="Calibri"/>
                <w:color w:val="FF0000"/>
              </w:rPr>
            </w:pPr>
            <w:r w:rsidRPr="005038A6">
              <w:rPr>
                <w:b/>
                <w:bCs/>
              </w:rPr>
              <w:t>VERIFY</w:t>
            </w:r>
            <w:r w:rsidRPr="005038A6">
              <w:t xml:space="preserve"> that each device in the isolated layer or sub-system has been properly recovered.  </w:t>
            </w:r>
            <w:r w:rsidRPr="005038A6">
              <w:rPr>
                <w:b/>
                <w:bCs/>
              </w:rPr>
              <w:t>CONSULT</w:t>
            </w:r>
            <w:r w:rsidRPr="005038A6">
              <w:t xml:space="preserve"> the cyber incident records to confirm that </w:t>
            </w:r>
            <w:r w:rsidRPr="005038A6">
              <w:rPr>
                <w:i/>
                <w:iCs/>
              </w:rPr>
              <w:t xml:space="preserve">Recovery </w:t>
            </w:r>
            <w:r w:rsidRPr="005038A6">
              <w:t>has been performed on these devices prior to reintegration on the BCS network.</w:t>
            </w:r>
          </w:p>
        </w:tc>
      </w:tr>
      <w:tr w:rsidR="00531887" w:rsidRPr="005038A6" w14:paraId="0F538AE1" w14:textId="77777777" w:rsidTr="00FF166F">
        <w:sdt>
          <w:sdtPr>
            <w:rPr>
              <w:rFonts w:eastAsia="Calibri"/>
            </w:rPr>
            <w:id w:val="132608873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7BAE436D"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675DAA1A" w14:textId="77777777" w:rsidR="00531887" w:rsidRPr="005038A6" w:rsidRDefault="00531887" w:rsidP="005B2543">
            <w:pPr>
              <w:pStyle w:val="TableText"/>
              <w:rPr>
                <w:rFonts w:eastAsia="Calibri"/>
              </w:rPr>
            </w:pPr>
            <w:r w:rsidRPr="005038A6">
              <w:t xml:space="preserve">When each device in the layer or sub-system has been properly recovered and documented, </w:t>
            </w:r>
            <w:r w:rsidRPr="005038A6">
              <w:rPr>
                <w:b/>
                <w:bCs/>
              </w:rPr>
              <w:t>RECONNECT</w:t>
            </w:r>
            <w:r w:rsidRPr="005038A6">
              <w:t xml:space="preserve"> all of the devices.</w:t>
            </w:r>
          </w:p>
        </w:tc>
      </w:tr>
      <w:tr w:rsidR="00531887" w:rsidRPr="005038A6" w14:paraId="0122E3FC" w14:textId="77777777" w:rsidTr="00FF166F">
        <w:sdt>
          <w:sdtPr>
            <w:rPr>
              <w:rFonts w:eastAsia="Calibri"/>
            </w:rPr>
            <w:id w:val="161825162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13038EA4"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0A83E633" w14:textId="77777777" w:rsidR="00531887" w:rsidRPr="005038A6" w:rsidRDefault="00531887" w:rsidP="005B2543">
            <w:pPr>
              <w:pStyle w:val="TableText"/>
              <w:rPr>
                <w:rFonts w:eastAsia="Calibri"/>
              </w:rPr>
            </w:pPr>
            <w:r w:rsidRPr="005038A6">
              <w:rPr>
                <w:b/>
                <w:bCs/>
              </w:rPr>
              <w:t>DO NOT</w:t>
            </w:r>
            <w:r w:rsidRPr="005038A6">
              <w:t xml:space="preserve"> </w:t>
            </w:r>
            <w:r w:rsidRPr="005038A6">
              <w:rPr>
                <w:b/>
                <w:bCs/>
              </w:rPr>
              <w:t>RECONNECT</w:t>
            </w:r>
            <w:r w:rsidRPr="005038A6">
              <w:t xml:space="preserve"> to the enterprise network.</w:t>
            </w:r>
          </w:p>
        </w:tc>
      </w:tr>
      <w:tr w:rsidR="00531887" w:rsidRPr="005038A6" w14:paraId="655317A5" w14:textId="77777777" w:rsidTr="00FF166F">
        <w:sdt>
          <w:sdtPr>
            <w:rPr>
              <w:rFonts w:eastAsia="Calibri"/>
            </w:rPr>
            <w:id w:val="-1333443788"/>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3290E987"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7C5BB59C" w14:textId="77777777" w:rsidR="00531887" w:rsidRPr="005038A6" w:rsidRDefault="00531887" w:rsidP="005B2543">
            <w:pPr>
              <w:pStyle w:val="TableText"/>
              <w:rPr>
                <w:rFonts w:eastAsia="Calibri"/>
              </w:rPr>
            </w:pPr>
            <w:r w:rsidRPr="005038A6">
              <w:rPr>
                <w:b/>
                <w:bCs/>
              </w:rPr>
              <w:t>VERIFY</w:t>
            </w:r>
            <w:r w:rsidRPr="005038A6">
              <w:t xml:space="preserve"> that the forensics specialists have eliminated cyber incident artifacts using detection tools (IDS, Log Review, </w:t>
            </w:r>
            <w:proofErr w:type="spellStart"/>
            <w:r w:rsidRPr="005038A6">
              <w:t>NMap</w:t>
            </w:r>
            <w:proofErr w:type="spellEnd"/>
            <w:r w:rsidRPr="005038A6">
              <w:t xml:space="preserve">, </w:t>
            </w:r>
            <w:proofErr w:type="spellStart"/>
            <w:r w:rsidRPr="005038A6">
              <w:t>Netstat</w:t>
            </w:r>
            <w:proofErr w:type="spellEnd"/>
            <w:r w:rsidRPr="005038A6">
              <w:t xml:space="preserve">, </w:t>
            </w:r>
            <w:proofErr w:type="spellStart"/>
            <w:r w:rsidRPr="005038A6">
              <w:t>Wireshark</w:t>
            </w:r>
            <w:proofErr w:type="spellEnd"/>
            <w:r w:rsidRPr="005038A6">
              <w:t xml:space="preserve">, </w:t>
            </w:r>
            <w:proofErr w:type="spellStart"/>
            <w:r w:rsidRPr="005038A6">
              <w:t>etc</w:t>
            </w:r>
            <w:proofErr w:type="spellEnd"/>
            <w:r w:rsidRPr="005038A6">
              <w:t>) and documented the results.</w:t>
            </w:r>
          </w:p>
        </w:tc>
      </w:tr>
      <w:tr w:rsidR="00531887" w:rsidRPr="005038A6" w14:paraId="521CC022" w14:textId="77777777" w:rsidTr="00FF166F">
        <w:sdt>
          <w:sdtPr>
            <w:rPr>
              <w:rFonts w:eastAsia="Calibri"/>
            </w:rPr>
            <w:id w:val="1705065471"/>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3FBF01D0"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1DB55F7B" w14:textId="77777777" w:rsidR="00531887" w:rsidRPr="005038A6" w:rsidRDefault="00531887" w:rsidP="005B2543">
            <w:pPr>
              <w:pStyle w:val="TableText"/>
              <w:rPr>
                <w:rFonts w:eastAsia="Calibri"/>
              </w:rPr>
            </w:pPr>
            <w:r w:rsidRPr="005038A6">
              <w:rPr>
                <w:b/>
                <w:bCs/>
              </w:rPr>
              <w:t>MONITOR</w:t>
            </w:r>
            <w:r w:rsidRPr="005038A6">
              <w:t xml:space="preserve"> the BCS for anomalous BEHAVIOR.</w:t>
            </w:r>
          </w:p>
        </w:tc>
      </w:tr>
      <w:tr w:rsidR="00531887" w:rsidRPr="005038A6" w14:paraId="01E04667" w14:textId="77777777" w:rsidTr="00FF166F">
        <w:sdt>
          <w:sdtPr>
            <w:rPr>
              <w:rFonts w:eastAsia="Calibri"/>
            </w:rPr>
            <w:id w:val="-178353314"/>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3403B903"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0DDD67B5" w14:textId="77777777" w:rsidR="00531887" w:rsidRPr="005038A6" w:rsidRDefault="00531887" w:rsidP="005B2543">
            <w:pPr>
              <w:pStyle w:val="TableText"/>
              <w:rPr>
                <w:rFonts w:eastAsia="Calibri"/>
              </w:rPr>
            </w:pPr>
            <w:r w:rsidRPr="005038A6">
              <w:t xml:space="preserve">If anomalous behavior is still evident, </w:t>
            </w:r>
            <w:r w:rsidRPr="005038A6">
              <w:rPr>
                <w:b/>
                <w:bCs/>
              </w:rPr>
              <w:t>REPEAT</w:t>
            </w:r>
            <w:r w:rsidRPr="005038A6">
              <w:t xml:space="preserve"> the d</w:t>
            </w:r>
            <w:r w:rsidRPr="005038A6">
              <w:rPr>
                <w:iCs/>
              </w:rPr>
              <w:t>etection</w:t>
            </w:r>
            <w:r w:rsidRPr="005038A6">
              <w:t xml:space="preserve"> p</w:t>
            </w:r>
            <w:r w:rsidRPr="005038A6">
              <w:rPr>
                <w:iCs/>
              </w:rPr>
              <w:t>rocedures</w:t>
            </w:r>
            <w:r w:rsidRPr="005038A6">
              <w:t xml:space="preserve"> and/or m</w:t>
            </w:r>
            <w:r w:rsidRPr="005038A6">
              <w:rPr>
                <w:iCs/>
              </w:rPr>
              <w:t>itigation</w:t>
            </w:r>
            <w:r w:rsidRPr="005038A6">
              <w:t xml:space="preserve"> p</w:t>
            </w:r>
            <w:r w:rsidRPr="005038A6">
              <w:rPr>
                <w:iCs/>
              </w:rPr>
              <w:t>rocedures</w:t>
            </w:r>
            <w:r w:rsidRPr="005038A6">
              <w:t xml:space="preserve"> as necessary.</w:t>
            </w:r>
          </w:p>
        </w:tc>
      </w:tr>
      <w:tr w:rsidR="00531887" w:rsidRPr="005038A6" w14:paraId="064BC7DC" w14:textId="77777777" w:rsidTr="00FF166F">
        <w:sdt>
          <w:sdtPr>
            <w:rPr>
              <w:rFonts w:eastAsia="Calibri"/>
            </w:rPr>
            <w:id w:val="-289284294"/>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13F98103"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65D70E48" w14:textId="77777777" w:rsidR="00531887" w:rsidRPr="005038A6" w:rsidRDefault="00531887" w:rsidP="005B2543">
            <w:pPr>
              <w:pStyle w:val="TableText"/>
              <w:rPr>
                <w:rFonts w:eastAsia="Calibri"/>
              </w:rPr>
            </w:pPr>
            <w:r w:rsidRPr="005038A6">
              <w:t xml:space="preserve">When the layer or sub-system is operating without evidence of the cyber incident, and the Recovery Procedures Coordinator gives approval, </w:t>
            </w:r>
            <w:r w:rsidRPr="005038A6">
              <w:rPr>
                <w:b/>
                <w:bCs/>
              </w:rPr>
              <w:t>RECONNECT</w:t>
            </w:r>
            <w:r w:rsidRPr="005038A6">
              <w:t xml:space="preserve"> the isolated layer or sub-system to the BCS.</w:t>
            </w:r>
          </w:p>
        </w:tc>
      </w:tr>
      <w:tr w:rsidR="00531887" w:rsidRPr="005038A6" w14:paraId="424A0B18" w14:textId="77777777" w:rsidTr="00FF166F">
        <w:sdt>
          <w:sdtPr>
            <w:rPr>
              <w:rFonts w:eastAsia="Calibri"/>
            </w:rPr>
            <w:id w:val="57294328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243F0563"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20BE5EDD" w14:textId="77777777" w:rsidR="00531887" w:rsidRPr="005038A6" w:rsidRDefault="00531887" w:rsidP="005B2543">
            <w:pPr>
              <w:pStyle w:val="TableText"/>
              <w:rPr>
                <w:rFonts w:eastAsia="Calibri"/>
              </w:rPr>
            </w:pPr>
            <w:r w:rsidRPr="005038A6">
              <w:rPr>
                <w:b/>
                <w:bCs/>
              </w:rPr>
              <w:t>MONITOR</w:t>
            </w:r>
            <w:r w:rsidRPr="005038A6">
              <w:t xml:space="preserve"> the system for anomalous behavior.</w:t>
            </w:r>
          </w:p>
        </w:tc>
      </w:tr>
      <w:tr w:rsidR="00531887" w:rsidRPr="005038A6" w14:paraId="17D13EBA" w14:textId="77777777" w:rsidTr="00FF166F">
        <w:sdt>
          <w:sdtPr>
            <w:rPr>
              <w:rFonts w:eastAsia="Calibri"/>
            </w:rPr>
            <w:id w:val="135690255"/>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2D986426"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4A46C3C5" w14:textId="77777777" w:rsidR="00531887" w:rsidRPr="005038A6" w:rsidRDefault="00531887" w:rsidP="005B2543">
            <w:pPr>
              <w:pStyle w:val="TableText"/>
              <w:rPr>
                <w:rFonts w:eastAsia="Calibri"/>
              </w:rPr>
            </w:pPr>
            <w:r w:rsidRPr="005038A6">
              <w:t xml:space="preserve">If anomalous behavior is still evident, </w:t>
            </w:r>
            <w:r w:rsidRPr="005038A6">
              <w:rPr>
                <w:b/>
              </w:rPr>
              <w:t xml:space="preserve">REPEAT </w:t>
            </w:r>
            <w:r w:rsidRPr="005038A6">
              <w:t>the detection procedures and/or mitigation procedures as necessary.</w:t>
            </w:r>
          </w:p>
        </w:tc>
      </w:tr>
      <w:tr w:rsidR="00531887" w:rsidRPr="005038A6" w14:paraId="65935223" w14:textId="77777777" w:rsidTr="00FF166F">
        <w:sdt>
          <w:sdtPr>
            <w:rPr>
              <w:rFonts w:eastAsia="Calibri"/>
            </w:rPr>
            <w:id w:val="536091535"/>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51601719"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6E62F664" w14:textId="77777777" w:rsidR="00531887" w:rsidRPr="005038A6" w:rsidRDefault="00531887" w:rsidP="005B2543">
            <w:pPr>
              <w:pStyle w:val="TableText"/>
              <w:rPr>
                <w:rFonts w:eastAsia="Calibri"/>
              </w:rPr>
            </w:pPr>
            <w:r w:rsidRPr="005038A6">
              <w:rPr>
                <w:b/>
                <w:bCs/>
              </w:rPr>
              <w:t>SUBMIT</w:t>
            </w:r>
            <w:r w:rsidRPr="005038A6">
              <w:t xml:space="preserve"> all records of r</w:t>
            </w:r>
            <w:r w:rsidRPr="005038A6">
              <w:rPr>
                <w:iCs/>
              </w:rPr>
              <w:t>ecovery actions to the Recovery Procedures Coordinator.</w:t>
            </w:r>
          </w:p>
        </w:tc>
      </w:tr>
      <w:tr w:rsidR="00531887" w:rsidRPr="005038A6" w14:paraId="6BC3936F" w14:textId="77777777" w:rsidTr="00FF166F">
        <w:sdt>
          <w:sdtPr>
            <w:rPr>
              <w:rFonts w:eastAsia="Calibri"/>
            </w:rPr>
            <w:id w:val="-1714648084"/>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8" w:space="0" w:color="auto"/>
                  <w:right w:val="single" w:sz="4" w:space="0" w:color="auto"/>
                </w:tcBorders>
              </w:tcPr>
              <w:p w14:paraId="5FC2F3A3" w14:textId="77777777" w:rsidR="00531887" w:rsidRPr="005038A6" w:rsidRDefault="00531887" w:rsidP="00FF166F">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8" w:space="0" w:color="auto"/>
              <w:right w:val="single" w:sz="8" w:space="0" w:color="auto"/>
            </w:tcBorders>
          </w:tcPr>
          <w:p w14:paraId="550995C5" w14:textId="77777777" w:rsidR="00531887" w:rsidRPr="005038A6" w:rsidRDefault="00531887" w:rsidP="005B2543">
            <w:pPr>
              <w:pStyle w:val="TableText"/>
              <w:rPr>
                <w:rFonts w:eastAsia="Calibri"/>
              </w:rPr>
            </w:pPr>
            <w:r w:rsidRPr="005038A6">
              <w:rPr>
                <w:rFonts w:eastAsia="Calibri"/>
                <w:b/>
              </w:rPr>
              <w:t>RETURN</w:t>
            </w:r>
            <w:r w:rsidRPr="005038A6">
              <w:rPr>
                <w:rFonts w:eastAsia="Calibri"/>
              </w:rPr>
              <w:t xml:space="preserve"> to Routine Monitoring of the network.</w:t>
            </w:r>
          </w:p>
        </w:tc>
      </w:tr>
    </w:tbl>
    <w:p w14:paraId="48FC069B" w14:textId="77777777" w:rsidR="00531887" w:rsidRPr="005038A6" w:rsidRDefault="00531887" w:rsidP="00531887">
      <w:pPr>
        <w:rPr>
          <w:rFonts w:ascii="Calibri" w:eastAsia="Calibri" w:hAnsi="Calibri" w:cs="Calibri"/>
        </w:rPr>
      </w:pPr>
    </w:p>
    <w:p w14:paraId="079636C3" w14:textId="25D22EF9" w:rsidR="00531887" w:rsidRDefault="00531887" w:rsidP="00531887">
      <w:pPr>
        <w:pStyle w:val="NoteTipCaution"/>
      </w:pPr>
      <w:r w:rsidRPr="00B025FB">
        <w:rPr>
          <w:b/>
        </w:rPr>
        <w:t>CUSTOMIZE</w:t>
      </w:r>
      <w:r w:rsidRPr="005038A6">
        <w:t xml:space="preserve"> form for your specific </w:t>
      </w:r>
      <w:r>
        <w:t>hospital</w:t>
      </w:r>
      <w:r w:rsidRPr="005038A6">
        <w:t xml:space="preserve"> and verify the normal operating conditions when the recovery procedures are prepared.</w:t>
      </w:r>
    </w:p>
    <w:p w14:paraId="79177A76" w14:textId="77777777" w:rsidR="00531887" w:rsidRDefault="00531887">
      <w:pPr>
        <w:rPr>
          <w:rFonts w:eastAsiaTheme="majorEastAsia" w:cstheme="minorHAnsi"/>
          <w:b/>
          <w:sz w:val="36"/>
          <w:szCs w:val="36"/>
        </w:rPr>
      </w:pPr>
      <w:r>
        <w:rPr>
          <w:rFonts w:cstheme="minorHAnsi"/>
          <w:b/>
          <w:sz w:val="36"/>
          <w:szCs w:val="36"/>
        </w:rPr>
        <w:br w:type="page"/>
      </w:r>
    </w:p>
    <w:p w14:paraId="18F00FCA" w14:textId="5B8EE437" w:rsidR="00531887" w:rsidRPr="00535687" w:rsidRDefault="00531887" w:rsidP="00535687">
      <w:pPr>
        <w:pStyle w:val="Heading2"/>
        <w:rPr>
          <w:rFonts w:asciiTheme="minorHAnsi" w:hAnsiTheme="minorHAnsi" w:cstheme="minorHAnsi"/>
          <w:b w:val="0"/>
          <w:sz w:val="36"/>
          <w:szCs w:val="36"/>
        </w:rPr>
      </w:pPr>
      <w:bookmarkStart w:id="18" w:name="_Toc452145046"/>
      <w:r w:rsidRPr="00535687">
        <w:rPr>
          <w:rFonts w:asciiTheme="minorHAnsi" w:hAnsiTheme="minorHAnsi" w:cstheme="minorHAnsi"/>
          <w:sz w:val="36"/>
          <w:szCs w:val="36"/>
        </w:rPr>
        <w:lastRenderedPageBreak/>
        <w:t>B</w:t>
      </w:r>
      <w:r w:rsidR="00535687" w:rsidRPr="00535687">
        <w:rPr>
          <w:rFonts w:asciiTheme="minorHAnsi" w:hAnsiTheme="minorHAnsi" w:cstheme="minorHAnsi"/>
          <w:sz w:val="36"/>
          <w:szCs w:val="36"/>
        </w:rPr>
        <w:t>uilding</w:t>
      </w:r>
      <w:r w:rsidRPr="00535687">
        <w:rPr>
          <w:rFonts w:asciiTheme="minorHAnsi" w:hAnsiTheme="minorHAnsi" w:cstheme="minorHAnsi"/>
          <w:sz w:val="36"/>
          <w:szCs w:val="36"/>
        </w:rPr>
        <w:t xml:space="preserve"> C</w:t>
      </w:r>
      <w:r w:rsidR="00535687" w:rsidRPr="00535687">
        <w:rPr>
          <w:rFonts w:asciiTheme="minorHAnsi" w:hAnsiTheme="minorHAnsi" w:cstheme="minorHAnsi"/>
          <w:sz w:val="36"/>
          <w:szCs w:val="36"/>
        </w:rPr>
        <w:t>ontrols</w:t>
      </w:r>
      <w:r w:rsidRPr="00535687">
        <w:rPr>
          <w:rFonts w:asciiTheme="minorHAnsi" w:hAnsiTheme="minorHAnsi" w:cstheme="minorHAnsi"/>
          <w:sz w:val="36"/>
          <w:szCs w:val="36"/>
        </w:rPr>
        <w:t xml:space="preserve"> S</w:t>
      </w:r>
      <w:r w:rsidR="00535687" w:rsidRPr="00535687">
        <w:rPr>
          <w:rFonts w:asciiTheme="minorHAnsi" w:hAnsiTheme="minorHAnsi" w:cstheme="minorHAnsi"/>
          <w:sz w:val="36"/>
          <w:szCs w:val="36"/>
        </w:rPr>
        <w:t>ystem</w:t>
      </w:r>
      <w:r w:rsidRPr="00535687">
        <w:rPr>
          <w:rFonts w:asciiTheme="minorHAnsi" w:hAnsiTheme="minorHAnsi" w:cstheme="minorHAnsi"/>
          <w:sz w:val="36"/>
          <w:szCs w:val="36"/>
        </w:rPr>
        <w:t xml:space="preserve"> F</w:t>
      </w:r>
      <w:r w:rsidR="00535687" w:rsidRPr="00535687">
        <w:rPr>
          <w:rFonts w:asciiTheme="minorHAnsi" w:hAnsiTheme="minorHAnsi" w:cstheme="minorHAnsi"/>
          <w:sz w:val="36"/>
          <w:szCs w:val="36"/>
        </w:rPr>
        <w:t>ield</w:t>
      </w:r>
      <w:r w:rsidRPr="00535687">
        <w:rPr>
          <w:rFonts w:asciiTheme="minorHAnsi" w:hAnsiTheme="minorHAnsi" w:cstheme="minorHAnsi"/>
          <w:sz w:val="36"/>
          <w:szCs w:val="36"/>
        </w:rPr>
        <w:t xml:space="preserve"> T</w:t>
      </w:r>
      <w:r w:rsidR="00535687" w:rsidRPr="00535687">
        <w:rPr>
          <w:rFonts w:asciiTheme="minorHAnsi" w:hAnsiTheme="minorHAnsi" w:cstheme="minorHAnsi"/>
          <w:sz w:val="36"/>
          <w:szCs w:val="36"/>
        </w:rPr>
        <w:t>est</w:t>
      </w:r>
      <w:bookmarkEnd w:id="18"/>
    </w:p>
    <w:p w14:paraId="5E10BE5B" w14:textId="77777777" w:rsidR="00E57297" w:rsidRPr="00DC72EF" w:rsidRDefault="00E57297" w:rsidP="002B0D90">
      <w:pPr>
        <w:pStyle w:val="BodyText"/>
      </w:pPr>
    </w:p>
    <w:p w14:paraId="4C9A85B5" w14:textId="77777777" w:rsidR="00531887" w:rsidRDefault="00531887" w:rsidP="005B2543">
      <w:pPr>
        <w:pStyle w:val="BodyTextFirst"/>
      </w:pPr>
      <w:r w:rsidRPr="00C125E9">
        <w:t xml:space="preserve">All </w:t>
      </w:r>
      <w:proofErr w:type="gramStart"/>
      <w:r w:rsidRPr="00C125E9">
        <w:t>point-to-point</w:t>
      </w:r>
      <w:proofErr w:type="gramEnd"/>
      <w:r w:rsidRPr="00C125E9">
        <w:t xml:space="preserve"> testing of end field devices through proper input/output to graphic and operator interface shall be completed and approved</w:t>
      </w:r>
      <w:r>
        <w:t>.</w:t>
      </w:r>
    </w:p>
    <w:p w14:paraId="5F085BFA" w14:textId="77777777" w:rsidR="00531887" w:rsidRDefault="00531887" w:rsidP="005B2543">
      <w:pPr>
        <w:pStyle w:val="BodyTextFirst"/>
      </w:pPr>
      <w:r>
        <w:t>All field calibration shall be completed and approved.</w:t>
      </w:r>
    </w:p>
    <w:p w14:paraId="5EBD5CE3" w14:textId="77777777" w:rsidR="00531887" w:rsidRDefault="00531887" w:rsidP="005B2543">
      <w:pPr>
        <w:pStyle w:val="BodyTextFirst"/>
      </w:pPr>
      <w:r>
        <w:t>Detailed functional tests shall verify that the system adheres to the Sequence of Operation.</w:t>
      </w:r>
    </w:p>
    <w:p w14:paraId="21A14CDB" w14:textId="77777777" w:rsidR="00531887" w:rsidRDefault="00531887" w:rsidP="005B2543">
      <w:pPr>
        <w:pStyle w:val="BodyTextFirst"/>
      </w:pPr>
      <w:r>
        <w:t>All alarm limits shall be completed and approved.</w:t>
      </w:r>
    </w:p>
    <w:p w14:paraId="440E1F9C" w14:textId="77777777" w:rsidR="00531887" w:rsidRDefault="00531887" w:rsidP="005B2543">
      <w:pPr>
        <w:pStyle w:val="BodyTextFirst"/>
      </w:pPr>
      <w:r>
        <w:t xml:space="preserve">All schedule start/stops and system </w:t>
      </w:r>
      <w:proofErr w:type="spellStart"/>
      <w:r>
        <w:t>setpoints</w:t>
      </w:r>
      <w:proofErr w:type="spellEnd"/>
      <w:r>
        <w:t xml:space="preserve"> shall be entered, operating and approved.</w:t>
      </w:r>
    </w:p>
    <w:p w14:paraId="6CDF8A65" w14:textId="77777777" w:rsidR="00531887" w:rsidRDefault="00531887" w:rsidP="005B2543">
      <w:pPr>
        <w:pStyle w:val="BodyTextFirst"/>
      </w:pPr>
      <w:r w:rsidRPr="00EC50BD">
        <w:rPr>
          <w:b/>
        </w:rPr>
        <w:t>General:</w:t>
      </w:r>
      <w:r>
        <w:t xml:space="preserve">  Adjust, </w:t>
      </w:r>
      <w:proofErr w:type="gramStart"/>
      <w:r>
        <w:t>calibrate,</w:t>
      </w:r>
      <w:proofErr w:type="gramEnd"/>
      <w:r>
        <w:t xml:space="preserve"> measure, program, configure, set the time schedules, and ensure that the systems function as specified in the Sequence of Operations.</w:t>
      </w:r>
    </w:p>
    <w:p w14:paraId="56CD4604" w14:textId="77777777" w:rsidR="00531887" w:rsidRDefault="00531887" w:rsidP="005B2543">
      <w:pPr>
        <w:pStyle w:val="BodyTextFirst"/>
      </w:pPr>
      <w:r w:rsidRPr="00EC50BD">
        <w:rPr>
          <w:b/>
        </w:rPr>
        <w:t>Systems Check:</w:t>
      </w:r>
      <w:r>
        <w:t xml:space="preserve"> An item by item check shall be performed for each HVAC system.</w:t>
      </w:r>
    </w:p>
    <w:p w14:paraId="1C03F513" w14:textId="75160DDF" w:rsidR="00531887" w:rsidRPr="00FF166F" w:rsidRDefault="00531887" w:rsidP="005B2543">
      <w:pPr>
        <w:pStyle w:val="Bullet"/>
      </w:pPr>
      <w:proofErr w:type="gramStart"/>
      <w:r w:rsidRPr="00FF166F">
        <w:rPr>
          <w:b/>
        </w:rPr>
        <w:t>Step</w:t>
      </w:r>
      <w:proofErr w:type="gramEnd"/>
      <w:r w:rsidRPr="00FF166F">
        <w:rPr>
          <w:b/>
        </w:rPr>
        <w:t xml:space="preserve"> 1</w:t>
      </w:r>
      <w:r w:rsidRPr="00FF166F">
        <w:t xml:space="preserve"> - </w:t>
      </w:r>
      <w:r w:rsidRPr="00FF166F">
        <w:rPr>
          <w:b/>
        </w:rPr>
        <w:t>System Inspection:</w:t>
      </w:r>
      <w:r w:rsidRPr="00FF166F">
        <w:t xml:space="preserve"> With the system in unoccupied mode and with fan hand-off-auto switches in the OFF position, it shall be verified that power and main air are available where required and that all output devices are in their failsafe and normal positions.  Each local display panel and each M&amp;C Client shall be inspected to verify that all displays indicate shutdown conditions.</w:t>
      </w:r>
    </w:p>
    <w:p w14:paraId="5EDDA9C6" w14:textId="3D1DE688" w:rsidR="00531887" w:rsidRPr="00FF166F" w:rsidRDefault="00531887" w:rsidP="005B2543">
      <w:pPr>
        <w:pStyle w:val="Bullet"/>
      </w:pPr>
      <w:r w:rsidRPr="00FF166F">
        <w:rPr>
          <w:b/>
        </w:rPr>
        <w:t>Step 2</w:t>
      </w:r>
      <w:r w:rsidRPr="00FF166F">
        <w:t xml:space="preserve"> - </w:t>
      </w:r>
      <w:r w:rsidRPr="00FF166F">
        <w:rPr>
          <w:b/>
        </w:rPr>
        <w:t>Calibration Accuracy Check:</w:t>
      </w:r>
      <w:r w:rsidRPr="00FF166F">
        <w:t xml:space="preserve">  A two-point accuracy check of the calibration of each HVAC control system sensing element and transmitter shall be performed by comparing the value from the test instrument to the corresponding SNVT.  Digital indicating test instruments shall be used, such as digital thermometers, motor-driven </w:t>
      </w:r>
      <w:proofErr w:type="spellStart"/>
      <w:r w:rsidRPr="00FF166F">
        <w:t>psychrometers</w:t>
      </w:r>
      <w:proofErr w:type="spellEnd"/>
      <w:r w:rsidRPr="00FF166F">
        <w:t xml:space="preserve">, and tachometers.  The test instruments shall be at least twice as accurate as the specified sensor accuracy.  The calibration of the test instruments shall be traceable to National Institute of Standards and Technology standards. The first check point shall be with the HVAC system in unoccupied mode with fan hand-off-auto switches in the OFF position, and the second check point shall be with the HVAC system in an operational condition.  Calibration checks shall verify that the sensing element-to-DDC system readout accuracies at two points are within the specified product accuracy tolerances.  If not, the device shall be recalibrated or replaced and the calibration check repeated. </w:t>
      </w:r>
    </w:p>
    <w:p w14:paraId="21C2F2EF" w14:textId="77777777" w:rsidR="00531887" w:rsidRPr="00FF166F" w:rsidRDefault="00531887" w:rsidP="005B2543">
      <w:pPr>
        <w:pStyle w:val="Bullet"/>
      </w:pPr>
      <w:r w:rsidRPr="00FF166F">
        <w:rPr>
          <w:b/>
        </w:rPr>
        <w:t>Step 3</w:t>
      </w:r>
      <w:r w:rsidRPr="00FF166F">
        <w:t xml:space="preserve"> - </w:t>
      </w:r>
      <w:r w:rsidRPr="00FF166F">
        <w:rPr>
          <w:b/>
        </w:rPr>
        <w:t>Actuator Range Check:</w:t>
      </w:r>
      <w:r w:rsidRPr="00FF166F">
        <w:t xml:space="preserve">  With the system running, a signal shall be applied to each actuator through the DDC Hardware controller.  Proper operation of the actuators and positioners for all actuated devices shall be verified and the signal levels shall be recorded for the extreme positions of each device.  The signal shall be varied over its full range, and it shall be verified that the actuators travel from zero stroke to full stroke within the signal range.  Where applicable, it shall be verified that all sequenced actuators move from zero stroke to full stroke in the proper direction, and move the connected device in the proper direction from one extreme position to the other.</w:t>
      </w:r>
    </w:p>
    <w:p w14:paraId="3117D773" w14:textId="77777777" w:rsidR="00531887" w:rsidRDefault="00531887" w:rsidP="00FF166F">
      <w:pPr>
        <w:ind w:left="1350" w:right="1170"/>
        <w:rPr>
          <w:rFonts w:cstheme="minorHAnsi"/>
        </w:rPr>
      </w:pPr>
      <w:r w:rsidRPr="00FF166F">
        <w:rPr>
          <w:rFonts w:cstheme="minorHAnsi"/>
        </w:rPr>
        <w:br w:type="page"/>
      </w:r>
    </w:p>
    <w:p w14:paraId="12E8AADA" w14:textId="77777777" w:rsidR="005B2543" w:rsidRDefault="005B2543" w:rsidP="005B2543">
      <w:pPr>
        <w:pStyle w:val="Heading2"/>
        <w:rPr>
          <w:rFonts w:asciiTheme="minorHAnsi" w:hAnsiTheme="minorHAnsi" w:cstheme="minorHAnsi"/>
          <w:sz w:val="36"/>
          <w:szCs w:val="36"/>
        </w:rPr>
      </w:pPr>
      <w:bookmarkStart w:id="19" w:name="_Toc447013002"/>
      <w:bookmarkStart w:id="20" w:name="_Toc452145047"/>
      <w:r w:rsidRPr="003709B2">
        <w:rPr>
          <w:rFonts w:asciiTheme="minorHAnsi" w:hAnsiTheme="minorHAnsi" w:cstheme="minorHAnsi"/>
          <w:sz w:val="36"/>
          <w:szCs w:val="36"/>
        </w:rPr>
        <w:lastRenderedPageBreak/>
        <w:t>Operational Security Log</w:t>
      </w:r>
      <w:bookmarkEnd w:id="19"/>
      <w:bookmarkEnd w:id="20"/>
      <w:r w:rsidRPr="003709B2">
        <w:rPr>
          <w:rFonts w:asciiTheme="minorHAnsi" w:hAnsiTheme="minorHAnsi" w:cstheme="minorHAnsi"/>
          <w:sz w:val="36"/>
          <w:szCs w:val="36"/>
        </w:rPr>
        <w:t xml:space="preserve"> </w:t>
      </w:r>
    </w:p>
    <w:p w14:paraId="6E047548" w14:textId="77777777" w:rsidR="005B2543" w:rsidRDefault="005B2543" w:rsidP="005B2543"/>
    <w:tbl>
      <w:tblPr>
        <w:tblStyle w:val="TableGrid"/>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54"/>
        <w:gridCol w:w="7226"/>
      </w:tblGrid>
      <w:tr w:rsidR="005B2543" w:rsidRPr="00683E8D" w14:paraId="60E656E3" w14:textId="77777777" w:rsidTr="005B2543">
        <w:tc>
          <w:tcPr>
            <w:tcW w:w="1148" w:type="pct"/>
          </w:tcPr>
          <w:p w14:paraId="6C9A6F6C" w14:textId="77777777" w:rsidR="005B2543" w:rsidRPr="00683E8D" w:rsidRDefault="005B2543" w:rsidP="005B2543">
            <w:pPr>
              <w:pStyle w:val="TableHead"/>
            </w:pPr>
            <w:r>
              <w:t xml:space="preserve">Form </w:t>
            </w:r>
            <w:r w:rsidRPr="00683E8D">
              <w:t>Description</w:t>
            </w:r>
          </w:p>
        </w:tc>
        <w:tc>
          <w:tcPr>
            <w:tcW w:w="3852" w:type="pct"/>
          </w:tcPr>
          <w:p w14:paraId="7BB16E6D" w14:textId="77777777" w:rsidR="005B2543" w:rsidRPr="00683E8D" w:rsidRDefault="005B2543" w:rsidP="005B2543">
            <w:pPr>
              <w:pStyle w:val="TableText"/>
            </w:pPr>
            <w:r w:rsidRPr="00683E8D">
              <w:t xml:space="preserve">This form </w:t>
            </w:r>
            <w:r>
              <w:t>is used to identify physical security safeguards that were implemented by Team members</w:t>
            </w:r>
            <w:r w:rsidRPr="00683E8D">
              <w:t>.</w:t>
            </w:r>
          </w:p>
        </w:tc>
      </w:tr>
      <w:tr w:rsidR="005B2543" w:rsidRPr="00683E8D" w14:paraId="1240A682" w14:textId="77777777" w:rsidTr="005B2543">
        <w:tc>
          <w:tcPr>
            <w:tcW w:w="1148" w:type="pct"/>
          </w:tcPr>
          <w:p w14:paraId="7FA03613" w14:textId="77777777" w:rsidR="005B2543" w:rsidRPr="00683E8D" w:rsidRDefault="005B2543" w:rsidP="005B2543">
            <w:pPr>
              <w:pStyle w:val="TableHead"/>
            </w:pPr>
            <w:r w:rsidRPr="00683E8D">
              <w:t>Why it’s needed</w:t>
            </w:r>
          </w:p>
        </w:tc>
        <w:tc>
          <w:tcPr>
            <w:tcW w:w="3852" w:type="pct"/>
          </w:tcPr>
          <w:p w14:paraId="40478185" w14:textId="77777777" w:rsidR="005B2543" w:rsidRPr="00683E8D" w:rsidRDefault="005B2543" w:rsidP="005B2543">
            <w:pPr>
              <w:pStyle w:val="TableText"/>
            </w:pPr>
            <w:r w:rsidRPr="00683E8D">
              <w:t xml:space="preserve">The form </w:t>
            </w:r>
            <w:r>
              <w:t xml:space="preserve">lists the equipment that needs to be safeguarded, when the equipment was secured and how it was secured.  This will support the chain of custody for evidence later on as well as for the after action report. </w:t>
            </w:r>
          </w:p>
        </w:tc>
      </w:tr>
      <w:tr w:rsidR="005B2543" w:rsidRPr="00683E8D" w14:paraId="6DCD5907" w14:textId="77777777" w:rsidTr="005B2543">
        <w:tc>
          <w:tcPr>
            <w:tcW w:w="1148" w:type="pct"/>
          </w:tcPr>
          <w:p w14:paraId="55407EE0" w14:textId="77777777" w:rsidR="005B2543" w:rsidRPr="00683E8D" w:rsidRDefault="005B2543" w:rsidP="005B2543">
            <w:pPr>
              <w:pStyle w:val="TableHead"/>
            </w:pPr>
            <w:r w:rsidRPr="00683E8D">
              <w:t>Who fills it out</w:t>
            </w:r>
          </w:p>
        </w:tc>
        <w:tc>
          <w:tcPr>
            <w:tcW w:w="3852" w:type="pct"/>
          </w:tcPr>
          <w:p w14:paraId="26503350" w14:textId="77777777" w:rsidR="005B2543" w:rsidRPr="00683E8D" w:rsidRDefault="005B2543" w:rsidP="005B2543">
            <w:pPr>
              <w:pStyle w:val="TableText"/>
            </w:pPr>
            <w:r w:rsidRPr="00683E8D">
              <w:t xml:space="preserve">The </w:t>
            </w:r>
            <w:r>
              <w:t xml:space="preserve">Incident Response Team </w:t>
            </w:r>
            <w:proofErr w:type="gramStart"/>
            <w:r>
              <w:t>member provide</w:t>
            </w:r>
            <w:proofErr w:type="gramEnd"/>
            <w:r>
              <w:t xml:space="preserve"> info to Team Leader</w:t>
            </w:r>
            <w:r w:rsidRPr="00683E8D">
              <w:t xml:space="preserve">.  </w:t>
            </w:r>
          </w:p>
        </w:tc>
      </w:tr>
      <w:tr w:rsidR="005B2543" w:rsidRPr="00683E8D" w14:paraId="4F940BE1" w14:textId="77777777" w:rsidTr="005B2543">
        <w:tc>
          <w:tcPr>
            <w:tcW w:w="1148" w:type="pct"/>
          </w:tcPr>
          <w:p w14:paraId="79DD60FE" w14:textId="77777777" w:rsidR="005B2543" w:rsidRPr="00683E8D" w:rsidRDefault="005B2543" w:rsidP="005B2543">
            <w:pPr>
              <w:pStyle w:val="TableHead"/>
            </w:pPr>
            <w:r w:rsidRPr="00683E8D">
              <w:t>How often updated</w:t>
            </w:r>
          </w:p>
        </w:tc>
        <w:tc>
          <w:tcPr>
            <w:tcW w:w="3852" w:type="pct"/>
          </w:tcPr>
          <w:p w14:paraId="3CDEEF6D" w14:textId="77777777" w:rsidR="005B2543" w:rsidRPr="00683E8D" w:rsidRDefault="005B2543" w:rsidP="005B2543">
            <w:pPr>
              <w:pStyle w:val="TableText"/>
            </w:pPr>
            <w:r w:rsidRPr="00683E8D">
              <w:t xml:space="preserve">Form should </w:t>
            </w:r>
            <w:r>
              <w:t>be updated as new</w:t>
            </w:r>
            <w:r w:rsidRPr="00683E8D">
              <w:t xml:space="preserve"> information</w:t>
            </w:r>
            <w:r>
              <w:t xml:space="preserve"> is learned</w:t>
            </w:r>
            <w:r w:rsidRPr="00683E8D">
              <w:t>.</w:t>
            </w:r>
          </w:p>
        </w:tc>
      </w:tr>
    </w:tbl>
    <w:p w14:paraId="3C14437E" w14:textId="77777777" w:rsidR="005B2543" w:rsidRPr="005B2543" w:rsidRDefault="005B2543" w:rsidP="005B2543"/>
    <w:tbl>
      <w:tblPr>
        <w:tblW w:w="5000" w:type="pct"/>
        <w:tblCellMar>
          <w:left w:w="0" w:type="dxa"/>
          <w:right w:w="0" w:type="dxa"/>
        </w:tblCellMar>
        <w:tblLook w:val="0600" w:firstRow="0" w:lastRow="0" w:firstColumn="0" w:lastColumn="0" w:noHBand="1" w:noVBand="1"/>
      </w:tblPr>
      <w:tblGrid>
        <w:gridCol w:w="644"/>
        <w:gridCol w:w="1386"/>
        <w:gridCol w:w="1446"/>
        <w:gridCol w:w="1426"/>
        <w:gridCol w:w="2309"/>
        <w:gridCol w:w="2169"/>
      </w:tblGrid>
      <w:tr w:rsidR="005B2543" w:rsidRPr="005B2543" w14:paraId="6AD0459D" w14:textId="77777777" w:rsidTr="005B2543">
        <w:trPr>
          <w:trHeight w:val="503"/>
        </w:trPr>
        <w:tc>
          <w:tcPr>
            <w:tcW w:w="343" w:type="pct"/>
            <w:tcBorders>
              <w:top w:val="single" w:sz="8" w:space="0" w:color="auto"/>
              <w:left w:val="single" w:sz="8" w:space="0" w:color="auto"/>
              <w:right w:val="single" w:sz="4" w:space="0" w:color="auto"/>
            </w:tcBorders>
            <w:shd w:val="clear" w:color="auto" w:fill="FFFFFF" w:themeFill="background1"/>
            <w:tcMar>
              <w:top w:w="5" w:type="dxa"/>
              <w:left w:w="5" w:type="dxa"/>
              <w:bottom w:w="0" w:type="dxa"/>
              <w:right w:w="5" w:type="dxa"/>
            </w:tcMar>
            <w:vAlign w:val="bottom"/>
            <w:hideMark/>
          </w:tcPr>
          <w:p w14:paraId="764594F6" w14:textId="77777777" w:rsidR="005B2543" w:rsidRPr="005B2543" w:rsidRDefault="005B2543" w:rsidP="005B2543">
            <w:pPr>
              <w:jc w:val="center"/>
              <w:textAlignment w:val="bottom"/>
              <w:rPr>
                <w:rFonts w:ascii="Arial" w:eastAsia="Times New Roman" w:hAnsi="Arial" w:cs="Arial"/>
                <w:sz w:val="20"/>
                <w:szCs w:val="20"/>
              </w:rPr>
            </w:pPr>
            <w:r w:rsidRPr="005B2543">
              <w:rPr>
                <w:rFonts w:ascii="Calibri" w:eastAsia="Times New Roman" w:hAnsi="Calibri" w:cs="Arial"/>
                <w:b/>
                <w:bCs/>
                <w:kern w:val="24"/>
                <w:sz w:val="20"/>
                <w:szCs w:val="20"/>
              </w:rPr>
              <w:t xml:space="preserve">Date:  </w:t>
            </w:r>
          </w:p>
          <w:p w14:paraId="6670AB15" w14:textId="77777777" w:rsidR="005B2543" w:rsidRPr="005B2543" w:rsidRDefault="005B2543" w:rsidP="005B2543">
            <w:pPr>
              <w:jc w:val="center"/>
              <w:textAlignment w:val="bottom"/>
              <w:rPr>
                <w:rFonts w:ascii="Arial" w:eastAsia="Times New Roman" w:hAnsi="Arial" w:cs="Arial"/>
                <w:sz w:val="20"/>
                <w:szCs w:val="20"/>
              </w:rPr>
            </w:pPr>
            <w:r w:rsidRPr="005B2543">
              <w:rPr>
                <w:rFonts w:ascii="Calibri" w:eastAsia="Times New Roman" w:hAnsi="Calibri" w:cs="Arial"/>
                <w:b/>
                <w:bCs/>
                <w:kern w:val="24"/>
                <w:sz w:val="20"/>
                <w:szCs w:val="20"/>
              </w:rPr>
              <w:t xml:space="preserve">Time </w:t>
            </w:r>
          </w:p>
        </w:tc>
        <w:tc>
          <w:tcPr>
            <w:tcW w:w="739" w:type="pct"/>
            <w:tcBorders>
              <w:top w:val="single" w:sz="8" w:space="0" w:color="auto"/>
              <w:left w:val="single" w:sz="4" w:space="0" w:color="auto"/>
              <w:right w:val="single" w:sz="4" w:space="0" w:color="auto"/>
            </w:tcBorders>
            <w:shd w:val="clear" w:color="auto" w:fill="FFFFFF" w:themeFill="background1"/>
            <w:tcMar>
              <w:top w:w="5" w:type="dxa"/>
              <w:left w:w="5" w:type="dxa"/>
              <w:bottom w:w="0" w:type="dxa"/>
              <w:right w:w="5" w:type="dxa"/>
            </w:tcMar>
            <w:vAlign w:val="center"/>
            <w:hideMark/>
          </w:tcPr>
          <w:p w14:paraId="0B603F4A" w14:textId="77777777" w:rsidR="005B2543" w:rsidRPr="005B2543" w:rsidRDefault="005B2543" w:rsidP="005B2543">
            <w:pPr>
              <w:jc w:val="center"/>
              <w:textAlignment w:val="bottom"/>
              <w:rPr>
                <w:rFonts w:ascii="Arial" w:eastAsia="Times New Roman" w:hAnsi="Arial" w:cs="Arial"/>
                <w:sz w:val="20"/>
                <w:szCs w:val="20"/>
              </w:rPr>
            </w:pPr>
            <w:r w:rsidRPr="005B2543">
              <w:rPr>
                <w:rFonts w:ascii="Calibri" w:eastAsia="Times New Roman" w:hAnsi="Calibri" w:cs="Arial"/>
                <w:b/>
                <w:bCs/>
                <w:kern w:val="24"/>
                <w:sz w:val="20"/>
                <w:szCs w:val="20"/>
              </w:rPr>
              <w:t>Asset</w:t>
            </w:r>
          </w:p>
        </w:tc>
        <w:tc>
          <w:tcPr>
            <w:tcW w:w="771" w:type="pct"/>
            <w:tcBorders>
              <w:top w:val="single" w:sz="8" w:space="0" w:color="auto"/>
              <w:left w:val="single" w:sz="4" w:space="0" w:color="auto"/>
              <w:right w:val="single" w:sz="4" w:space="0" w:color="auto"/>
            </w:tcBorders>
            <w:shd w:val="clear" w:color="auto" w:fill="FFFFFF" w:themeFill="background1"/>
            <w:tcMar>
              <w:top w:w="5" w:type="dxa"/>
              <w:left w:w="5" w:type="dxa"/>
              <w:bottom w:w="0" w:type="dxa"/>
              <w:right w:w="5" w:type="dxa"/>
            </w:tcMar>
            <w:vAlign w:val="center"/>
            <w:hideMark/>
          </w:tcPr>
          <w:p w14:paraId="0668BAA0" w14:textId="77777777" w:rsidR="005B2543" w:rsidRPr="005B2543" w:rsidRDefault="005B2543" w:rsidP="005B2543">
            <w:pPr>
              <w:jc w:val="center"/>
              <w:textAlignment w:val="bottom"/>
              <w:rPr>
                <w:rFonts w:ascii="Arial" w:eastAsia="Times New Roman" w:hAnsi="Arial" w:cs="Arial"/>
                <w:sz w:val="20"/>
                <w:szCs w:val="20"/>
              </w:rPr>
            </w:pPr>
            <w:r w:rsidRPr="005B2543">
              <w:rPr>
                <w:rFonts w:ascii="Calibri" w:eastAsia="Times New Roman" w:hAnsi="Calibri" w:cs="Arial"/>
                <w:b/>
                <w:bCs/>
                <w:kern w:val="24"/>
                <w:sz w:val="20"/>
                <w:szCs w:val="20"/>
              </w:rPr>
              <w:t>Operator:</w:t>
            </w:r>
          </w:p>
          <w:p w14:paraId="7ACC3D33" w14:textId="77777777" w:rsidR="005B2543" w:rsidRPr="005B2543" w:rsidRDefault="005B2543" w:rsidP="005B2543">
            <w:pPr>
              <w:jc w:val="center"/>
              <w:textAlignment w:val="bottom"/>
              <w:rPr>
                <w:rFonts w:ascii="Arial" w:eastAsia="Times New Roman" w:hAnsi="Arial" w:cs="Arial"/>
                <w:sz w:val="20"/>
                <w:szCs w:val="20"/>
              </w:rPr>
            </w:pPr>
            <w:r w:rsidRPr="005B2543">
              <w:rPr>
                <w:rFonts w:ascii="Calibri" w:eastAsia="Times New Roman" w:hAnsi="Calibri" w:cs="Arial"/>
                <w:b/>
                <w:bCs/>
                <w:kern w:val="24"/>
                <w:sz w:val="20"/>
                <w:szCs w:val="20"/>
              </w:rPr>
              <w:t>IP Address</w:t>
            </w:r>
          </w:p>
        </w:tc>
        <w:tc>
          <w:tcPr>
            <w:tcW w:w="760" w:type="pct"/>
            <w:tcBorders>
              <w:top w:val="single" w:sz="8" w:space="0" w:color="auto"/>
              <w:left w:val="single" w:sz="4" w:space="0" w:color="auto"/>
              <w:right w:val="single" w:sz="4" w:space="0" w:color="auto"/>
            </w:tcBorders>
            <w:shd w:val="clear" w:color="auto" w:fill="FFFFFF" w:themeFill="background1"/>
            <w:tcMar>
              <w:top w:w="5" w:type="dxa"/>
              <w:left w:w="5" w:type="dxa"/>
              <w:bottom w:w="0" w:type="dxa"/>
              <w:right w:w="5" w:type="dxa"/>
            </w:tcMar>
            <w:vAlign w:val="center"/>
            <w:hideMark/>
          </w:tcPr>
          <w:p w14:paraId="0854CCC2" w14:textId="77777777" w:rsidR="005B2543" w:rsidRPr="005B2543" w:rsidRDefault="005B2543" w:rsidP="005B2543">
            <w:pPr>
              <w:jc w:val="center"/>
              <w:textAlignment w:val="bottom"/>
              <w:rPr>
                <w:rFonts w:ascii="Arial" w:eastAsia="Times New Roman" w:hAnsi="Arial" w:cs="Arial"/>
                <w:sz w:val="20"/>
                <w:szCs w:val="20"/>
              </w:rPr>
            </w:pPr>
            <w:r w:rsidRPr="005B2543">
              <w:rPr>
                <w:rFonts w:ascii="Calibri" w:eastAsia="Times New Roman" w:hAnsi="Calibri" w:cs="Arial"/>
                <w:b/>
                <w:bCs/>
                <w:kern w:val="24"/>
                <w:sz w:val="20"/>
                <w:szCs w:val="20"/>
              </w:rPr>
              <w:t>Description</w:t>
            </w:r>
          </w:p>
        </w:tc>
        <w:tc>
          <w:tcPr>
            <w:tcW w:w="1231" w:type="pct"/>
            <w:tcBorders>
              <w:top w:val="single" w:sz="8" w:space="0" w:color="auto"/>
              <w:left w:val="single" w:sz="4" w:space="0" w:color="auto"/>
              <w:right w:val="single" w:sz="4" w:space="0" w:color="auto"/>
            </w:tcBorders>
            <w:shd w:val="clear" w:color="auto" w:fill="FFFFFF" w:themeFill="background1"/>
            <w:tcMar>
              <w:top w:w="5" w:type="dxa"/>
              <w:left w:w="5" w:type="dxa"/>
              <w:bottom w:w="0" w:type="dxa"/>
              <w:right w:w="5" w:type="dxa"/>
            </w:tcMar>
            <w:vAlign w:val="center"/>
            <w:hideMark/>
          </w:tcPr>
          <w:p w14:paraId="383FF24A" w14:textId="77777777" w:rsidR="005B2543" w:rsidRPr="005B2543" w:rsidRDefault="005B2543" w:rsidP="005B2543">
            <w:pPr>
              <w:jc w:val="center"/>
              <w:textAlignment w:val="bottom"/>
              <w:rPr>
                <w:rFonts w:ascii="Arial" w:eastAsia="Times New Roman" w:hAnsi="Arial" w:cs="Arial"/>
                <w:sz w:val="20"/>
                <w:szCs w:val="20"/>
              </w:rPr>
            </w:pPr>
            <w:r w:rsidRPr="005B2543">
              <w:rPr>
                <w:rFonts w:ascii="Calibri" w:eastAsia="Times New Roman" w:hAnsi="Calibri" w:cs="Arial"/>
                <w:b/>
                <w:bCs/>
                <w:kern w:val="24"/>
                <w:sz w:val="20"/>
                <w:szCs w:val="20"/>
              </w:rPr>
              <w:t>Action Taken</w:t>
            </w:r>
          </w:p>
        </w:tc>
        <w:tc>
          <w:tcPr>
            <w:tcW w:w="1156" w:type="pct"/>
            <w:tcBorders>
              <w:top w:val="single" w:sz="8" w:space="0" w:color="auto"/>
              <w:left w:val="single" w:sz="4" w:space="0" w:color="auto"/>
              <w:right w:val="single" w:sz="8" w:space="0" w:color="auto"/>
            </w:tcBorders>
            <w:shd w:val="clear" w:color="auto" w:fill="FFFFFF" w:themeFill="background1"/>
            <w:tcMar>
              <w:top w:w="5" w:type="dxa"/>
              <w:left w:w="5" w:type="dxa"/>
              <w:bottom w:w="0" w:type="dxa"/>
              <w:right w:w="5" w:type="dxa"/>
            </w:tcMar>
            <w:vAlign w:val="center"/>
            <w:hideMark/>
          </w:tcPr>
          <w:p w14:paraId="083EC320" w14:textId="77777777" w:rsidR="005B2543" w:rsidRPr="005B2543" w:rsidRDefault="005B2543" w:rsidP="005B2543">
            <w:pPr>
              <w:jc w:val="center"/>
              <w:textAlignment w:val="bottom"/>
              <w:rPr>
                <w:rFonts w:ascii="Arial" w:eastAsia="Times New Roman" w:hAnsi="Arial" w:cs="Arial"/>
                <w:sz w:val="20"/>
                <w:szCs w:val="20"/>
              </w:rPr>
            </w:pPr>
            <w:r w:rsidRPr="005B2543">
              <w:rPr>
                <w:rFonts w:ascii="Calibri" w:eastAsia="Times New Roman" w:hAnsi="Calibri" w:cs="Arial"/>
                <w:b/>
                <w:bCs/>
                <w:kern w:val="24"/>
                <w:sz w:val="20"/>
                <w:szCs w:val="20"/>
              </w:rPr>
              <w:t>Results</w:t>
            </w:r>
          </w:p>
        </w:tc>
      </w:tr>
      <w:tr w:rsidR="005B2543" w:rsidRPr="005B2543" w14:paraId="1D20A875" w14:textId="77777777" w:rsidTr="005B2543">
        <w:trPr>
          <w:trHeight w:val="280"/>
        </w:trPr>
        <w:tc>
          <w:tcPr>
            <w:tcW w:w="343" w:type="pct"/>
            <w:tcBorders>
              <w:top w:val="single" w:sz="4" w:space="0" w:color="auto"/>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center"/>
            <w:hideMark/>
          </w:tcPr>
          <w:p w14:paraId="530B9191" w14:textId="77777777" w:rsidR="005B2543" w:rsidRPr="005B2543" w:rsidRDefault="005B2543" w:rsidP="005B2543">
            <w:pPr>
              <w:pStyle w:val="TableText"/>
            </w:pPr>
          </w:p>
        </w:tc>
        <w:tc>
          <w:tcPr>
            <w:tcW w:w="739" w:type="pct"/>
            <w:tcBorders>
              <w:top w:val="single" w:sz="4" w:space="0" w:color="auto"/>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7DDC5957" w14:textId="77777777" w:rsidR="005B2543" w:rsidRPr="005B2543" w:rsidRDefault="005B2543" w:rsidP="005B2543">
            <w:pPr>
              <w:pStyle w:val="TableText"/>
              <w:rPr>
                <w:rFonts w:ascii="Calibri" w:hAnsi="Calibri"/>
                <w:sz w:val="20"/>
              </w:rPr>
            </w:pPr>
          </w:p>
        </w:tc>
        <w:tc>
          <w:tcPr>
            <w:tcW w:w="771" w:type="pct"/>
            <w:tcBorders>
              <w:top w:val="single" w:sz="4" w:space="0" w:color="auto"/>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095C4D81" w14:textId="77777777" w:rsidR="005B2543" w:rsidRPr="005B2543" w:rsidRDefault="005B2543" w:rsidP="005B2543">
            <w:pPr>
              <w:pStyle w:val="TableText"/>
              <w:rPr>
                <w:rFonts w:ascii="Calibri" w:hAnsi="Calibri"/>
                <w:sz w:val="20"/>
              </w:rPr>
            </w:pPr>
          </w:p>
        </w:tc>
        <w:tc>
          <w:tcPr>
            <w:tcW w:w="760" w:type="pct"/>
            <w:tcBorders>
              <w:top w:val="single" w:sz="4" w:space="0" w:color="auto"/>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3515FABF" w14:textId="77777777" w:rsidR="005B2543" w:rsidRPr="005B2543" w:rsidRDefault="005B2543" w:rsidP="005B2543">
            <w:pPr>
              <w:pStyle w:val="TableText"/>
              <w:rPr>
                <w:rFonts w:ascii="Calibri" w:hAnsi="Calibri"/>
                <w:sz w:val="20"/>
              </w:rPr>
            </w:pPr>
          </w:p>
        </w:tc>
        <w:tc>
          <w:tcPr>
            <w:tcW w:w="1231" w:type="pct"/>
            <w:tcBorders>
              <w:top w:val="single" w:sz="4" w:space="0" w:color="auto"/>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274143A9" w14:textId="77777777" w:rsidR="005B2543" w:rsidRPr="005B2543" w:rsidRDefault="005B2543" w:rsidP="005B2543">
            <w:pPr>
              <w:pStyle w:val="TableText"/>
              <w:rPr>
                <w:rFonts w:ascii="Calibri" w:hAnsi="Calibri"/>
                <w:sz w:val="20"/>
              </w:rPr>
            </w:pPr>
          </w:p>
        </w:tc>
        <w:tc>
          <w:tcPr>
            <w:tcW w:w="1156" w:type="pct"/>
            <w:tcBorders>
              <w:top w:val="single" w:sz="4" w:space="0" w:color="auto"/>
              <w:left w:val="single" w:sz="8" w:space="0" w:color="000000"/>
              <w:bottom w:val="single" w:sz="8" w:space="0" w:color="000000"/>
              <w:right w:val="single" w:sz="8" w:space="0" w:color="auto"/>
            </w:tcBorders>
            <w:shd w:val="clear" w:color="auto" w:fill="auto"/>
            <w:tcMar>
              <w:top w:w="5" w:type="dxa"/>
              <w:left w:w="5" w:type="dxa"/>
              <w:bottom w:w="0" w:type="dxa"/>
              <w:right w:w="5" w:type="dxa"/>
            </w:tcMar>
            <w:hideMark/>
          </w:tcPr>
          <w:p w14:paraId="0DCD6ECF" w14:textId="77777777" w:rsidR="005B2543" w:rsidRPr="005B2543" w:rsidRDefault="005B2543" w:rsidP="005B2543">
            <w:pPr>
              <w:pStyle w:val="TableText"/>
              <w:rPr>
                <w:rFonts w:ascii="Calibri" w:hAnsi="Calibri"/>
                <w:sz w:val="20"/>
              </w:rPr>
            </w:pPr>
          </w:p>
        </w:tc>
      </w:tr>
      <w:tr w:rsidR="005B2543" w:rsidRPr="005B2543" w14:paraId="08F0D3FC" w14:textId="77777777" w:rsidTr="005B2543">
        <w:trPr>
          <w:trHeight w:val="280"/>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center"/>
            <w:hideMark/>
          </w:tcPr>
          <w:p w14:paraId="08EB5F42"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48B216C8"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7320CC26"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4C44B14F"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025305EF"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hideMark/>
          </w:tcPr>
          <w:p w14:paraId="46175A52"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27A7F5BA" w14:textId="77777777" w:rsidTr="005B2543">
        <w:trPr>
          <w:trHeight w:val="280"/>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center"/>
            <w:hideMark/>
          </w:tcPr>
          <w:p w14:paraId="1A012D03"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3A2883FD"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3F5C47B8"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52382A45"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4FBA7D65"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hideMark/>
          </w:tcPr>
          <w:p w14:paraId="40696DD9"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3C7B2A16" w14:textId="77777777" w:rsidTr="005B2543">
        <w:trPr>
          <w:trHeight w:val="280"/>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center"/>
            <w:hideMark/>
          </w:tcPr>
          <w:p w14:paraId="718A9684"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6CBD3DC3"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32F74CC3"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5448B678"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hideMark/>
          </w:tcPr>
          <w:p w14:paraId="048D0D70"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hideMark/>
          </w:tcPr>
          <w:p w14:paraId="32492E1F"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726E42D7" w14:textId="77777777" w:rsidTr="005B2543">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5C0A6B20"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16BCA25D"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5DAD874D"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52C73AE"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55ECAD3"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50980114"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7895C79F"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0B072580"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2C36487D"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3987A499"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23C25C79"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2624E18"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405ADB24"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7020D924"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25180CE9"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26B3FA92"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1A08828"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6944D8E"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270376C"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060B0739"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05A752CB"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37372633"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59C15090"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83C7C93"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384128E"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2CC8B4CB"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2ACC961B"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68A49853"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7F1FE612"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05CA46D0"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3C0B6038"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1B772933"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45744FBC"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1A23C0B5"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27CFCEE9"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0D748751"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4A77D5C3"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250818A"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158673F6"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21B5C56"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4EB24361"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796C65BE"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6A417EFC"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DB1682E"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49F6965C"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13F3259C"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1F69182"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1B391F24"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25685F99"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4E8816AB"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55DA867F"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3B6690F3"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8D399CF"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18C08ABF"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2D976E1F"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3811F19C"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30283D3C"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12C1F9AC"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3693EAEA"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3A7EC05"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3C1673ED"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446A2B75"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32F897C6"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236EB9CD"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69DAB5ED"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068237BE"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4CA1240D"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5CF0F11F"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225F0968"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1D93BA26"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05E35B3A"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E2F80CE"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F6D5CA3"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2187D885"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38A312B"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178D2A12"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074D5ADB"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127575E6"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3F38B94B"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7E2949AF"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10FCBDCE"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4B0A4BA5"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6504E18A" w14:textId="77777777" w:rsidR="005B2543" w:rsidRPr="005B2543" w:rsidRDefault="005B2543" w:rsidP="005B2543">
            <w:pPr>
              <w:pStyle w:val="TableText"/>
            </w:pPr>
            <w:r w:rsidRPr="005B2543">
              <w:rPr>
                <w:rFonts w:ascii="Calibri" w:hAnsi="Calibri"/>
                <w:color w:val="000000"/>
                <w:kern w:val="24"/>
                <w:sz w:val="20"/>
              </w:rPr>
              <w:t> </w:t>
            </w:r>
          </w:p>
        </w:tc>
      </w:tr>
      <w:tr w:rsidR="005B2543" w:rsidRPr="005B2543" w14:paraId="46F0EA61" w14:textId="77777777" w:rsidTr="005B2543">
        <w:trPr>
          <w:trHeight w:val="301"/>
        </w:trPr>
        <w:tc>
          <w:tcPr>
            <w:tcW w:w="343" w:type="pct"/>
            <w:tcBorders>
              <w:top w:val="single" w:sz="8" w:space="0" w:color="000000"/>
              <w:left w:val="single" w:sz="8" w:space="0" w:color="auto"/>
              <w:bottom w:val="single" w:sz="8" w:space="0" w:color="000000"/>
              <w:right w:val="single" w:sz="8" w:space="0" w:color="000000"/>
            </w:tcBorders>
            <w:shd w:val="clear" w:color="auto" w:fill="auto"/>
            <w:tcMar>
              <w:top w:w="5" w:type="dxa"/>
              <w:left w:w="5" w:type="dxa"/>
              <w:bottom w:w="0" w:type="dxa"/>
              <w:right w:w="5" w:type="dxa"/>
            </w:tcMar>
            <w:vAlign w:val="bottom"/>
            <w:hideMark/>
          </w:tcPr>
          <w:p w14:paraId="3DA3305E" w14:textId="77777777" w:rsidR="005B2543" w:rsidRPr="005B2543" w:rsidRDefault="005B2543" w:rsidP="005B2543">
            <w:pPr>
              <w:pStyle w:val="TableText"/>
            </w:pPr>
            <w:r w:rsidRPr="005B2543">
              <w:rPr>
                <w:rFonts w:ascii="Calibri" w:hAnsi="Calibri"/>
                <w:color w:val="000000"/>
                <w:kern w:val="24"/>
                <w:sz w:val="20"/>
              </w:rPr>
              <w:t> </w:t>
            </w:r>
          </w:p>
        </w:tc>
        <w:tc>
          <w:tcPr>
            <w:tcW w:w="739"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38835174" w14:textId="77777777" w:rsidR="005B2543" w:rsidRPr="005B2543" w:rsidRDefault="005B2543" w:rsidP="005B2543">
            <w:pPr>
              <w:pStyle w:val="TableText"/>
            </w:pPr>
            <w:r w:rsidRPr="005B2543">
              <w:rPr>
                <w:rFonts w:ascii="Calibri" w:hAnsi="Calibri"/>
                <w:color w:val="000000"/>
                <w:kern w:val="24"/>
                <w:sz w:val="20"/>
              </w:rPr>
              <w:t> </w:t>
            </w:r>
          </w:p>
        </w:tc>
        <w:tc>
          <w:tcPr>
            <w:tcW w:w="77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20D897AC" w14:textId="77777777" w:rsidR="005B2543" w:rsidRPr="005B2543" w:rsidRDefault="005B2543" w:rsidP="005B2543">
            <w:pPr>
              <w:pStyle w:val="TableText"/>
            </w:pPr>
            <w:r w:rsidRPr="005B2543">
              <w:rPr>
                <w:rFonts w:ascii="Calibri" w:hAnsi="Calibri"/>
                <w:color w:val="000000"/>
                <w:kern w:val="24"/>
                <w:sz w:val="20"/>
              </w:rPr>
              <w:t> </w:t>
            </w:r>
          </w:p>
        </w:tc>
        <w:tc>
          <w:tcPr>
            <w:tcW w:w="760"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303F74BB" w14:textId="77777777" w:rsidR="005B2543" w:rsidRPr="005B2543" w:rsidRDefault="005B2543" w:rsidP="005B2543">
            <w:pPr>
              <w:pStyle w:val="TableText"/>
            </w:pPr>
            <w:r w:rsidRPr="005B2543">
              <w:rPr>
                <w:rFonts w:ascii="Calibri" w:hAnsi="Calibri"/>
                <w:color w:val="000000"/>
                <w:kern w:val="24"/>
                <w:sz w:val="20"/>
              </w:rPr>
              <w:t> </w:t>
            </w:r>
          </w:p>
        </w:tc>
        <w:tc>
          <w:tcPr>
            <w:tcW w:w="1231" w:type="pct"/>
            <w:tcBorders>
              <w:top w:val="single" w:sz="8" w:space="0" w:color="000000"/>
              <w:left w:val="single" w:sz="8" w:space="0" w:color="000000"/>
              <w:bottom w:val="single" w:sz="8" w:space="0" w:color="000000"/>
              <w:right w:val="single" w:sz="8" w:space="0" w:color="000000"/>
            </w:tcBorders>
            <w:shd w:val="clear" w:color="auto" w:fill="auto"/>
            <w:tcMar>
              <w:top w:w="5" w:type="dxa"/>
              <w:left w:w="5" w:type="dxa"/>
              <w:bottom w:w="0" w:type="dxa"/>
              <w:right w:w="5" w:type="dxa"/>
            </w:tcMar>
            <w:vAlign w:val="bottom"/>
            <w:hideMark/>
          </w:tcPr>
          <w:p w14:paraId="0D6DFC35" w14:textId="77777777" w:rsidR="005B2543" w:rsidRPr="005B2543" w:rsidRDefault="005B2543" w:rsidP="005B2543">
            <w:pPr>
              <w:pStyle w:val="TableText"/>
            </w:pPr>
            <w:r w:rsidRPr="005B2543">
              <w:rPr>
                <w:rFonts w:ascii="Calibri" w:hAnsi="Calibri"/>
                <w:color w:val="000000"/>
                <w:kern w:val="24"/>
                <w:sz w:val="20"/>
              </w:rPr>
              <w:t> </w:t>
            </w:r>
          </w:p>
        </w:tc>
        <w:tc>
          <w:tcPr>
            <w:tcW w:w="1156" w:type="pct"/>
            <w:tcBorders>
              <w:top w:val="single" w:sz="8" w:space="0" w:color="000000"/>
              <w:left w:val="single" w:sz="8" w:space="0" w:color="000000"/>
              <w:bottom w:val="single" w:sz="8" w:space="0" w:color="000000"/>
              <w:right w:val="single" w:sz="8" w:space="0" w:color="auto"/>
            </w:tcBorders>
            <w:shd w:val="clear" w:color="auto" w:fill="auto"/>
            <w:tcMar>
              <w:top w:w="5" w:type="dxa"/>
              <w:left w:w="5" w:type="dxa"/>
              <w:bottom w:w="0" w:type="dxa"/>
              <w:right w:w="5" w:type="dxa"/>
            </w:tcMar>
            <w:vAlign w:val="bottom"/>
            <w:hideMark/>
          </w:tcPr>
          <w:p w14:paraId="4F7141AA" w14:textId="77777777" w:rsidR="005B2543" w:rsidRPr="005B2543" w:rsidRDefault="005B2543" w:rsidP="005B2543">
            <w:pPr>
              <w:pStyle w:val="TableText"/>
            </w:pPr>
            <w:r w:rsidRPr="005B2543">
              <w:rPr>
                <w:rFonts w:ascii="Calibri" w:hAnsi="Calibri"/>
                <w:color w:val="000000"/>
                <w:kern w:val="24"/>
                <w:sz w:val="20"/>
              </w:rPr>
              <w:t> </w:t>
            </w:r>
          </w:p>
        </w:tc>
      </w:tr>
    </w:tbl>
    <w:p w14:paraId="0F7E29EE" w14:textId="77777777" w:rsidR="00E57297" w:rsidRDefault="00E57297">
      <w:pPr>
        <w:rPr>
          <w:rFonts w:eastAsiaTheme="majorEastAsia" w:cstheme="minorHAnsi"/>
          <w:b/>
          <w:sz w:val="36"/>
          <w:szCs w:val="36"/>
        </w:rPr>
      </w:pPr>
      <w:r>
        <w:rPr>
          <w:rFonts w:cstheme="minorHAnsi"/>
          <w:b/>
          <w:sz w:val="36"/>
          <w:szCs w:val="36"/>
        </w:rPr>
        <w:br w:type="page"/>
      </w:r>
    </w:p>
    <w:p w14:paraId="6DC94D5B" w14:textId="5A76E7E7" w:rsidR="00CB534C" w:rsidRDefault="00445FEA" w:rsidP="005B2543">
      <w:pPr>
        <w:pStyle w:val="Heading1"/>
        <w:rPr>
          <w:rFonts w:ascii="Calibri" w:eastAsia="Times New Roman" w:hAnsi="Calibri" w:cs="Calibri"/>
          <w:sz w:val="40"/>
          <w:szCs w:val="40"/>
        </w:rPr>
      </w:pPr>
      <w:bookmarkStart w:id="21" w:name="_Toc452145048"/>
      <w:r>
        <w:lastRenderedPageBreak/>
        <w:t xml:space="preserve">Medical Network </w:t>
      </w:r>
      <w:r w:rsidR="00CB534C" w:rsidRPr="00CB534C">
        <w:t>R</w:t>
      </w:r>
      <w:r w:rsidR="00CB534C">
        <w:t>ecovery</w:t>
      </w:r>
      <w:r w:rsidR="00CB534C" w:rsidRPr="00CB534C">
        <w:t xml:space="preserve"> </w:t>
      </w:r>
      <w:r w:rsidR="00CB534C">
        <w:t>and</w:t>
      </w:r>
      <w:r w:rsidR="00CB534C" w:rsidRPr="00CB534C">
        <w:t xml:space="preserve"> D</w:t>
      </w:r>
      <w:r w:rsidR="00CB534C">
        <w:t>evice</w:t>
      </w:r>
      <w:r w:rsidR="00CB534C" w:rsidRPr="00CB534C">
        <w:t xml:space="preserve"> R</w:t>
      </w:r>
      <w:r w:rsidR="00CB534C">
        <w:t xml:space="preserve">eintegration </w:t>
      </w:r>
      <w:bookmarkEnd w:id="21"/>
    </w:p>
    <w:p w14:paraId="44A4ECBB" w14:textId="061A9209" w:rsidR="00E1230D" w:rsidRDefault="00E1230D" w:rsidP="00324309"/>
    <w:tbl>
      <w:tblPr>
        <w:tblStyle w:val="TableGrid"/>
        <w:tblpPr w:leftFromText="180" w:rightFromText="180" w:vertAnchor="text" w:horzAnchor="margin" w:tblpY="12"/>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5"/>
        <w:gridCol w:w="7235"/>
      </w:tblGrid>
      <w:tr w:rsidR="00E1230D" w:rsidRPr="00683E8D" w14:paraId="5ECCC760" w14:textId="77777777" w:rsidTr="00BE6861">
        <w:tc>
          <w:tcPr>
            <w:tcW w:w="2178" w:type="dxa"/>
          </w:tcPr>
          <w:p w14:paraId="5CB2438C" w14:textId="77777777" w:rsidR="00E1230D" w:rsidRPr="00683E8D" w:rsidRDefault="00E1230D" w:rsidP="005B2543">
            <w:pPr>
              <w:pStyle w:val="TableHead"/>
            </w:pPr>
            <w:r>
              <w:t xml:space="preserve">Form </w:t>
            </w:r>
            <w:r w:rsidRPr="00683E8D">
              <w:t>Description</w:t>
            </w:r>
          </w:p>
        </w:tc>
        <w:tc>
          <w:tcPr>
            <w:tcW w:w="7398" w:type="dxa"/>
          </w:tcPr>
          <w:p w14:paraId="3DD63C1C" w14:textId="7DBA7567" w:rsidR="00E1230D" w:rsidRPr="00683E8D" w:rsidRDefault="00E1230D" w:rsidP="005B2543">
            <w:pPr>
              <w:pStyle w:val="TableText"/>
            </w:pPr>
            <w:r w:rsidRPr="00683E8D">
              <w:t xml:space="preserve">This form </w:t>
            </w:r>
            <w:r>
              <w:t>lists recovery and reintegration tasks for medical grade network and medical devices.</w:t>
            </w:r>
          </w:p>
        </w:tc>
      </w:tr>
      <w:tr w:rsidR="00E1230D" w:rsidRPr="00683E8D" w14:paraId="0B3B3EB9" w14:textId="77777777" w:rsidTr="00BE6861">
        <w:tc>
          <w:tcPr>
            <w:tcW w:w="2178" w:type="dxa"/>
          </w:tcPr>
          <w:p w14:paraId="71099978" w14:textId="77777777" w:rsidR="00E1230D" w:rsidRPr="00683E8D" w:rsidRDefault="00E1230D" w:rsidP="005B2543">
            <w:pPr>
              <w:pStyle w:val="TableHead"/>
            </w:pPr>
            <w:r w:rsidRPr="00683E8D">
              <w:t>Why it’s needed</w:t>
            </w:r>
          </w:p>
        </w:tc>
        <w:tc>
          <w:tcPr>
            <w:tcW w:w="7398" w:type="dxa"/>
          </w:tcPr>
          <w:p w14:paraId="18518A81" w14:textId="77777777" w:rsidR="00E1230D" w:rsidRPr="00683E8D" w:rsidRDefault="00E1230D" w:rsidP="005B2543">
            <w:pPr>
              <w:pStyle w:val="TableText"/>
            </w:pPr>
            <w:r w:rsidRPr="00683E8D">
              <w:t xml:space="preserve">The form </w:t>
            </w:r>
            <w:r>
              <w:t xml:space="preserve">is a checklist listing the tasks needed to restore equipment and the order in which they are to be completed. </w:t>
            </w:r>
          </w:p>
        </w:tc>
      </w:tr>
      <w:tr w:rsidR="00E1230D" w:rsidRPr="00683E8D" w14:paraId="42333E87" w14:textId="77777777" w:rsidTr="00BE6861">
        <w:tc>
          <w:tcPr>
            <w:tcW w:w="2178" w:type="dxa"/>
          </w:tcPr>
          <w:p w14:paraId="7AE1FA19" w14:textId="77777777" w:rsidR="00E1230D" w:rsidRPr="00683E8D" w:rsidRDefault="00E1230D" w:rsidP="005B2543">
            <w:pPr>
              <w:pStyle w:val="TableHead"/>
            </w:pPr>
            <w:r w:rsidRPr="00683E8D">
              <w:t>Who fills it out</w:t>
            </w:r>
          </w:p>
        </w:tc>
        <w:tc>
          <w:tcPr>
            <w:tcW w:w="7398" w:type="dxa"/>
          </w:tcPr>
          <w:p w14:paraId="4A448871" w14:textId="77777777" w:rsidR="00E1230D" w:rsidRPr="00683E8D" w:rsidRDefault="00E1230D" w:rsidP="005B2543">
            <w:pPr>
              <w:pStyle w:val="TableText"/>
            </w:pPr>
            <w:r w:rsidRPr="00683E8D">
              <w:t xml:space="preserve">The </w:t>
            </w:r>
            <w:r>
              <w:t xml:space="preserve">Incident Response Team </w:t>
            </w:r>
            <w:proofErr w:type="gramStart"/>
            <w:r>
              <w:t>member provide</w:t>
            </w:r>
            <w:proofErr w:type="gramEnd"/>
            <w:r>
              <w:t xml:space="preserve"> info to Team Leader</w:t>
            </w:r>
            <w:r w:rsidRPr="00683E8D">
              <w:t xml:space="preserve">.  </w:t>
            </w:r>
          </w:p>
        </w:tc>
      </w:tr>
      <w:tr w:rsidR="00E1230D" w:rsidRPr="00683E8D" w14:paraId="738C54F4" w14:textId="77777777" w:rsidTr="00BE6861">
        <w:tc>
          <w:tcPr>
            <w:tcW w:w="2178" w:type="dxa"/>
          </w:tcPr>
          <w:p w14:paraId="42F294F6" w14:textId="77777777" w:rsidR="00E1230D" w:rsidRPr="00683E8D" w:rsidRDefault="00E1230D" w:rsidP="005B2543">
            <w:pPr>
              <w:pStyle w:val="TableHead"/>
            </w:pPr>
            <w:r w:rsidRPr="00683E8D">
              <w:t>How often updated</w:t>
            </w:r>
          </w:p>
        </w:tc>
        <w:tc>
          <w:tcPr>
            <w:tcW w:w="7398" w:type="dxa"/>
          </w:tcPr>
          <w:p w14:paraId="6F498BFD" w14:textId="77777777" w:rsidR="00E1230D" w:rsidRPr="00683E8D" w:rsidRDefault="00E1230D" w:rsidP="005B2543">
            <w:pPr>
              <w:pStyle w:val="TableText"/>
            </w:pPr>
            <w:r w:rsidRPr="00683E8D">
              <w:t xml:space="preserve">Form should </w:t>
            </w:r>
            <w:r>
              <w:t>be updated as new</w:t>
            </w:r>
            <w:r w:rsidRPr="00683E8D">
              <w:t xml:space="preserve"> information</w:t>
            </w:r>
            <w:r>
              <w:t xml:space="preserve"> is learned</w:t>
            </w:r>
            <w:r w:rsidRPr="00683E8D">
              <w:t>.</w:t>
            </w:r>
          </w:p>
        </w:tc>
      </w:tr>
    </w:tbl>
    <w:p w14:paraId="44611D6A" w14:textId="77777777" w:rsidR="00E1230D" w:rsidRPr="00324309" w:rsidRDefault="00E1230D" w:rsidP="0032430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25"/>
        <w:gridCol w:w="8725"/>
      </w:tblGrid>
      <w:tr w:rsidR="00A30132" w:rsidRPr="005038A6" w14:paraId="7FF3B056" w14:textId="77777777" w:rsidTr="00A30132">
        <w:tc>
          <w:tcPr>
            <w:tcW w:w="9350" w:type="dxa"/>
            <w:gridSpan w:val="2"/>
            <w:tcBorders>
              <w:top w:val="single" w:sz="8" w:space="0" w:color="auto"/>
              <w:left w:val="single" w:sz="8" w:space="0" w:color="auto"/>
              <w:right w:val="single" w:sz="8" w:space="0" w:color="auto"/>
            </w:tcBorders>
            <w:shd w:val="clear" w:color="auto" w:fill="auto"/>
          </w:tcPr>
          <w:p w14:paraId="28FCA932" w14:textId="77777777" w:rsidR="00A30132" w:rsidRPr="005038A6" w:rsidRDefault="00A30132" w:rsidP="005B2543">
            <w:pPr>
              <w:pStyle w:val="TableText"/>
              <w:rPr>
                <w:rFonts w:eastAsia="Calibri"/>
              </w:rPr>
            </w:pPr>
            <w:r w:rsidRPr="005038A6">
              <w:rPr>
                <w:rFonts w:eastAsia="Calibri"/>
              </w:rPr>
              <w:t>The following Recovery and Reintegration checklists apply to all devices on the network</w:t>
            </w:r>
            <w:r w:rsidR="00605343">
              <w:rPr>
                <w:rFonts w:eastAsia="Calibri"/>
              </w:rPr>
              <w:t>s</w:t>
            </w:r>
            <w:r w:rsidRPr="005038A6">
              <w:rPr>
                <w:rFonts w:eastAsia="Calibri"/>
              </w:rPr>
              <w:t>:</w:t>
            </w:r>
          </w:p>
        </w:tc>
      </w:tr>
      <w:tr w:rsidR="00A30132" w:rsidRPr="005038A6" w14:paraId="7B00C835" w14:textId="77777777" w:rsidTr="00A30132">
        <w:tc>
          <w:tcPr>
            <w:tcW w:w="9350" w:type="dxa"/>
            <w:gridSpan w:val="2"/>
            <w:tcBorders>
              <w:left w:val="single" w:sz="8" w:space="0" w:color="auto"/>
              <w:right w:val="single" w:sz="8" w:space="0" w:color="auto"/>
            </w:tcBorders>
            <w:shd w:val="clear" w:color="auto" w:fill="auto"/>
          </w:tcPr>
          <w:p w14:paraId="42C0D6E4" w14:textId="77777777" w:rsidR="00A30132" w:rsidRPr="005038A6" w:rsidRDefault="00A30132" w:rsidP="005B2543">
            <w:pPr>
              <w:pStyle w:val="TableText"/>
              <w:rPr>
                <w:rFonts w:eastAsia="Calibri"/>
              </w:rPr>
            </w:pPr>
            <w:r w:rsidRPr="005038A6">
              <w:rPr>
                <w:rFonts w:eastAsia="Calibri"/>
              </w:rPr>
              <w:t>Servers</w:t>
            </w:r>
          </w:p>
        </w:tc>
      </w:tr>
      <w:tr w:rsidR="00A30132" w:rsidRPr="005038A6" w14:paraId="6E15400B" w14:textId="77777777" w:rsidTr="00A30132">
        <w:tc>
          <w:tcPr>
            <w:tcW w:w="9350" w:type="dxa"/>
            <w:gridSpan w:val="2"/>
            <w:tcBorders>
              <w:left w:val="single" w:sz="8" w:space="0" w:color="auto"/>
              <w:right w:val="single" w:sz="8" w:space="0" w:color="auto"/>
            </w:tcBorders>
            <w:shd w:val="clear" w:color="auto" w:fill="auto"/>
          </w:tcPr>
          <w:p w14:paraId="680DA238" w14:textId="77777777" w:rsidR="00A30132" w:rsidRPr="005038A6" w:rsidRDefault="00A30132" w:rsidP="005B2543">
            <w:pPr>
              <w:pStyle w:val="TableText"/>
              <w:rPr>
                <w:rFonts w:eastAsia="Calibri"/>
              </w:rPr>
            </w:pPr>
            <w:r w:rsidRPr="005038A6">
              <w:rPr>
                <w:rFonts w:eastAsia="Calibri"/>
              </w:rPr>
              <w:t>Workstations</w:t>
            </w:r>
          </w:p>
        </w:tc>
      </w:tr>
      <w:tr w:rsidR="00A30132" w:rsidRPr="005038A6" w14:paraId="77A44AC1" w14:textId="77777777" w:rsidTr="00A30132">
        <w:tc>
          <w:tcPr>
            <w:tcW w:w="9350" w:type="dxa"/>
            <w:gridSpan w:val="2"/>
            <w:tcBorders>
              <w:left w:val="single" w:sz="8" w:space="0" w:color="auto"/>
              <w:right w:val="single" w:sz="8" w:space="0" w:color="auto"/>
            </w:tcBorders>
            <w:shd w:val="clear" w:color="auto" w:fill="auto"/>
          </w:tcPr>
          <w:p w14:paraId="4046CFF2" w14:textId="77777777" w:rsidR="00A30132" w:rsidRPr="005038A6" w:rsidRDefault="00A30132" w:rsidP="005B2543">
            <w:pPr>
              <w:pStyle w:val="TableText"/>
              <w:rPr>
                <w:rFonts w:eastAsia="Calibri"/>
              </w:rPr>
            </w:pPr>
            <w:r w:rsidRPr="005038A6">
              <w:rPr>
                <w:rFonts w:eastAsia="Calibri"/>
              </w:rPr>
              <w:t>Routers/Switches/Modems/Printers</w:t>
            </w:r>
          </w:p>
        </w:tc>
      </w:tr>
      <w:tr w:rsidR="00A30132" w:rsidRPr="005038A6" w14:paraId="24745A4F" w14:textId="77777777" w:rsidTr="00A30132">
        <w:tc>
          <w:tcPr>
            <w:tcW w:w="9350" w:type="dxa"/>
            <w:gridSpan w:val="2"/>
            <w:tcBorders>
              <w:left w:val="single" w:sz="8" w:space="0" w:color="auto"/>
              <w:right w:val="single" w:sz="8" w:space="0" w:color="auto"/>
            </w:tcBorders>
            <w:shd w:val="clear" w:color="auto" w:fill="auto"/>
          </w:tcPr>
          <w:p w14:paraId="74D4D821" w14:textId="77777777" w:rsidR="00A30132" w:rsidRPr="005038A6" w:rsidRDefault="00A30132" w:rsidP="005B2543">
            <w:pPr>
              <w:pStyle w:val="TableText"/>
              <w:rPr>
                <w:rFonts w:eastAsia="Calibri"/>
              </w:rPr>
            </w:pPr>
            <w:r w:rsidRPr="005038A6">
              <w:rPr>
                <w:rFonts w:eastAsia="Calibri"/>
              </w:rPr>
              <w:t>Remote Terminal Units (RTU)/MTU/PLC</w:t>
            </w:r>
          </w:p>
        </w:tc>
      </w:tr>
      <w:tr w:rsidR="00A30132" w:rsidRPr="005038A6" w14:paraId="44E44966" w14:textId="77777777" w:rsidTr="00A30132">
        <w:tc>
          <w:tcPr>
            <w:tcW w:w="9350" w:type="dxa"/>
            <w:gridSpan w:val="2"/>
            <w:tcBorders>
              <w:left w:val="single" w:sz="8" w:space="0" w:color="auto"/>
              <w:right w:val="single" w:sz="8" w:space="0" w:color="auto"/>
            </w:tcBorders>
            <w:shd w:val="clear" w:color="auto" w:fill="auto"/>
          </w:tcPr>
          <w:p w14:paraId="1EB946F8" w14:textId="77777777" w:rsidR="00A30132" w:rsidRPr="005038A6" w:rsidRDefault="00A30132" w:rsidP="005B2543">
            <w:pPr>
              <w:pStyle w:val="TableText"/>
              <w:rPr>
                <w:rFonts w:eastAsia="Calibri"/>
              </w:rPr>
            </w:pPr>
            <w:r w:rsidRPr="005038A6">
              <w:rPr>
                <w:rFonts w:eastAsia="Calibri"/>
              </w:rPr>
              <w:t>IEDs; Controllers, Breakers, Switches, Re-closers, Regulators</w:t>
            </w:r>
          </w:p>
        </w:tc>
      </w:tr>
      <w:tr w:rsidR="00A30132" w:rsidRPr="005038A6" w14:paraId="36D2ADAE" w14:textId="77777777" w:rsidTr="00A30132">
        <w:tc>
          <w:tcPr>
            <w:tcW w:w="9350" w:type="dxa"/>
            <w:gridSpan w:val="2"/>
            <w:tcBorders>
              <w:left w:val="single" w:sz="8" w:space="0" w:color="auto"/>
              <w:right w:val="single" w:sz="8" w:space="0" w:color="auto"/>
            </w:tcBorders>
            <w:shd w:val="clear" w:color="auto" w:fill="auto"/>
          </w:tcPr>
          <w:p w14:paraId="04E09577" w14:textId="77777777" w:rsidR="00A30132" w:rsidRPr="005038A6" w:rsidRDefault="00A30132" w:rsidP="005B2543">
            <w:pPr>
              <w:pStyle w:val="TableText"/>
              <w:rPr>
                <w:rFonts w:eastAsia="Calibri"/>
              </w:rPr>
            </w:pPr>
            <w:r w:rsidRPr="005038A6">
              <w:rPr>
                <w:rFonts w:eastAsia="Calibri"/>
              </w:rPr>
              <w:t>Human-Machine Interface (HMI)</w:t>
            </w:r>
          </w:p>
        </w:tc>
      </w:tr>
      <w:tr w:rsidR="00A30132" w:rsidRPr="005038A6" w14:paraId="64255931" w14:textId="77777777" w:rsidTr="00A30132">
        <w:tc>
          <w:tcPr>
            <w:tcW w:w="9350" w:type="dxa"/>
            <w:gridSpan w:val="2"/>
            <w:tcBorders>
              <w:left w:val="single" w:sz="8" w:space="0" w:color="auto"/>
              <w:right w:val="single" w:sz="8" w:space="0" w:color="auto"/>
            </w:tcBorders>
            <w:shd w:val="clear" w:color="auto" w:fill="auto"/>
          </w:tcPr>
          <w:p w14:paraId="4B5DAF92" w14:textId="77777777" w:rsidR="00A30132" w:rsidRPr="005038A6" w:rsidRDefault="00A30132" w:rsidP="005B2543">
            <w:pPr>
              <w:pStyle w:val="TableText"/>
              <w:rPr>
                <w:rFonts w:eastAsia="Calibri"/>
              </w:rPr>
            </w:pPr>
            <w:r w:rsidRPr="005038A6">
              <w:rPr>
                <w:rFonts w:eastAsia="Calibri"/>
              </w:rPr>
              <w:t>Firewalls</w:t>
            </w:r>
          </w:p>
        </w:tc>
      </w:tr>
      <w:tr w:rsidR="00A30132" w:rsidRPr="005038A6" w14:paraId="0D054507" w14:textId="77777777" w:rsidTr="005B2543">
        <w:trPr>
          <w:trHeight w:val="81"/>
        </w:trPr>
        <w:tc>
          <w:tcPr>
            <w:tcW w:w="9350" w:type="dxa"/>
            <w:gridSpan w:val="2"/>
            <w:tcBorders>
              <w:left w:val="single" w:sz="8" w:space="0" w:color="auto"/>
              <w:right w:val="single" w:sz="8" w:space="0" w:color="auto"/>
            </w:tcBorders>
            <w:shd w:val="clear" w:color="auto" w:fill="auto"/>
          </w:tcPr>
          <w:p w14:paraId="07DB8EE3" w14:textId="77777777" w:rsidR="00A30132" w:rsidRPr="005038A6" w:rsidRDefault="00A30132" w:rsidP="005B2543">
            <w:pPr>
              <w:pStyle w:val="TableText"/>
              <w:rPr>
                <w:rFonts w:eastAsia="Calibri"/>
              </w:rPr>
            </w:pPr>
            <w:r w:rsidRPr="005038A6">
              <w:rPr>
                <w:rFonts w:eastAsia="Calibri"/>
              </w:rPr>
              <w:t>Media Converters (Serial to Fiber, Serial to Ethernet)</w:t>
            </w:r>
          </w:p>
        </w:tc>
      </w:tr>
      <w:tr w:rsidR="00A30132" w:rsidRPr="005038A6" w14:paraId="129D731C" w14:textId="77777777" w:rsidTr="00A30132">
        <w:tc>
          <w:tcPr>
            <w:tcW w:w="9350" w:type="dxa"/>
            <w:gridSpan w:val="2"/>
            <w:tcBorders>
              <w:left w:val="single" w:sz="8" w:space="0" w:color="auto"/>
              <w:bottom w:val="single" w:sz="4" w:space="0" w:color="auto"/>
              <w:right w:val="single" w:sz="8" w:space="0" w:color="auto"/>
            </w:tcBorders>
            <w:shd w:val="clear" w:color="auto" w:fill="auto"/>
          </w:tcPr>
          <w:p w14:paraId="1E35D79D" w14:textId="77777777" w:rsidR="00A30132" w:rsidRPr="005038A6" w:rsidRDefault="00605343" w:rsidP="005B2543">
            <w:pPr>
              <w:pStyle w:val="TableText"/>
              <w:rPr>
                <w:bCs/>
                <w:color w:val="000000"/>
              </w:rPr>
            </w:pPr>
            <w:r>
              <w:rPr>
                <w:bCs/>
                <w:color w:val="000000"/>
              </w:rPr>
              <w:t xml:space="preserve">   Medical Devices</w:t>
            </w:r>
          </w:p>
        </w:tc>
      </w:tr>
      <w:tr w:rsidR="00A30132" w:rsidRPr="005038A6" w14:paraId="1DE0CA8B" w14:textId="77777777" w:rsidTr="00A30132">
        <w:tc>
          <w:tcPr>
            <w:tcW w:w="9350" w:type="dxa"/>
            <w:gridSpan w:val="2"/>
            <w:tcBorders>
              <w:top w:val="single" w:sz="4" w:space="0" w:color="auto"/>
              <w:left w:val="single" w:sz="8" w:space="0" w:color="auto"/>
              <w:bottom w:val="single" w:sz="4" w:space="0" w:color="auto"/>
              <w:right w:val="single" w:sz="8" w:space="0" w:color="auto"/>
            </w:tcBorders>
            <w:shd w:val="clear" w:color="auto" w:fill="auto"/>
          </w:tcPr>
          <w:p w14:paraId="3D55C12E" w14:textId="77777777" w:rsidR="00A30132" w:rsidRPr="005038A6" w:rsidRDefault="00605343" w:rsidP="00A30132">
            <w:pPr>
              <w:jc w:val="center"/>
              <w:rPr>
                <w:rFonts w:ascii="Calibri" w:hAnsi="Calibri" w:cs="Calibri"/>
                <w:b/>
                <w:bCs/>
                <w:color w:val="000000"/>
              </w:rPr>
            </w:pPr>
            <w:r>
              <w:rPr>
                <w:rFonts w:ascii="Calibri" w:hAnsi="Calibri" w:cs="Calibri"/>
                <w:b/>
                <w:bCs/>
                <w:color w:val="000000"/>
              </w:rPr>
              <w:t xml:space="preserve">Network </w:t>
            </w:r>
            <w:r w:rsidR="00A30132" w:rsidRPr="005038A6">
              <w:rPr>
                <w:rFonts w:ascii="Calibri" w:hAnsi="Calibri" w:cs="Calibri"/>
                <w:b/>
                <w:bCs/>
                <w:color w:val="000000"/>
              </w:rPr>
              <w:t>Recovery</w:t>
            </w:r>
          </w:p>
        </w:tc>
      </w:tr>
      <w:tr w:rsidR="00A30132" w:rsidRPr="005038A6" w14:paraId="3BA38F54" w14:textId="77777777" w:rsidTr="00A30132">
        <w:sdt>
          <w:sdtPr>
            <w:rPr>
              <w:rFonts w:eastAsia="Calibri"/>
            </w:rPr>
            <w:id w:val="-43221470"/>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53C6FF40"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143B2267" w14:textId="77777777" w:rsidR="00A30132" w:rsidRPr="005038A6" w:rsidRDefault="00A30132" w:rsidP="005B2543">
            <w:pPr>
              <w:pStyle w:val="TableText"/>
              <w:rPr>
                <w:rFonts w:eastAsia="Calibri"/>
                <w:color w:val="FF0000"/>
              </w:rPr>
            </w:pPr>
            <w:r w:rsidRPr="005038A6">
              <w:rPr>
                <w:b/>
                <w:bCs/>
              </w:rPr>
              <w:t>DOCUMENT</w:t>
            </w:r>
            <w:r w:rsidRPr="005038A6">
              <w:rPr>
                <w:color w:val="FF0000"/>
              </w:rPr>
              <w:t xml:space="preserve"> </w:t>
            </w:r>
            <w:r w:rsidRPr="005038A6">
              <w:t>steps taken during recovery procedures for forensic analysis of the cyber incident and possible use as evidence later on.</w:t>
            </w:r>
          </w:p>
        </w:tc>
      </w:tr>
      <w:tr w:rsidR="00A30132" w:rsidRPr="005038A6" w14:paraId="1205A5F5" w14:textId="77777777" w:rsidTr="00A30132">
        <w:sdt>
          <w:sdtPr>
            <w:rPr>
              <w:rFonts w:eastAsia="Calibri"/>
            </w:rPr>
            <w:id w:val="1061449885"/>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0CBE4F0D"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7BEB6EC6" w14:textId="6686753C" w:rsidR="00A30132" w:rsidRPr="005038A6" w:rsidRDefault="00A30132" w:rsidP="005B2543">
            <w:pPr>
              <w:pStyle w:val="TableText"/>
              <w:rPr>
                <w:rFonts w:eastAsia="Calibri"/>
                <w:color w:val="FF0000"/>
              </w:rPr>
            </w:pPr>
            <w:r w:rsidRPr="005038A6">
              <w:rPr>
                <w:b/>
                <w:bCs/>
              </w:rPr>
              <w:t>MAINTAIN</w:t>
            </w:r>
            <w:r w:rsidRPr="005038A6">
              <w:t xml:space="preserve"> primary power (if possible) to the </w:t>
            </w:r>
            <w:r w:rsidR="00584882">
              <w:t>medical</w:t>
            </w:r>
            <w:r w:rsidR="00605343">
              <w:t xml:space="preserve"> </w:t>
            </w:r>
            <w:r w:rsidRPr="005038A6">
              <w:t>device until an image can be saved of the onboard memory.</w:t>
            </w:r>
          </w:p>
        </w:tc>
      </w:tr>
      <w:tr w:rsidR="00A30132" w:rsidRPr="005038A6" w14:paraId="55BAC489" w14:textId="77777777" w:rsidTr="00A30132">
        <w:sdt>
          <w:sdtPr>
            <w:rPr>
              <w:rFonts w:eastAsia="Calibri"/>
            </w:rPr>
            <w:id w:val="1818989027"/>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7DBC5D93"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3E5ECBBC" w14:textId="77777777" w:rsidR="00A30132" w:rsidRPr="005038A6" w:rsidRDefault="00A30132" w:rsidP="005B2543">
            <w:pPr>
              <w:pStyle w:val="TableText"/>
              <w:rPr>
                <w:rFonts w:eastAsia="Calibri"/>
                <w:color w:val="FF0000"/>
              </w:rPr>
            </w:pPr>
            <w:r w:rsidRPr="005038A6">
              <w:rPr>
                <w:b/>
                <w:bCs/>
              </w:rPr>
              <w:t xml:space="preserve">SAVE </w:t>
            </w:r>
            <w:r w:rsidRPr="005038A6">
              <w:t xml:space="preserve">an image of any hard drive(s) and volatile memory (if possible) for forensic analysis.  This may require a reboot.  </w:t>
            </w:r>
            <w:r w:rsidRPr="005038A6">
              <w:rPr>
                <w:b/>
              </w:rPr>
              <w:t>CAPTURE</w:t>
            </w:r>
            <w:r w:rsidRPr="005038A6">
              <w:t xml:space="preserve"> volatile memory first, and then image the drive.</w:t>
            </w:r>
          </w:p>
        </w:tc>
      </w:tr>
      <w:tr w:rsidR="00A30132" w:rsidRPr="005038A6" w14:paraId="724CEBBC" w14:textId="77777777" w:rsidTr="00A30132">
        <w:sdt>
          <w:sdtPr>
            <w:rPr>
              <w:rFonts w:eastAsia="Calibri"/>
            </w:rPr>
            <w:id w:val="-310797607"/>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7912A26B"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5AEDDD3A" w14:textId="77777777" w:rsidR="00A30132" w:rsidRPr="005038A6" w:rsidRDefault="00A30132" w:rsidP="005B2543">
            <w:pPr>
              <w:pStyle w:val="TableText"/>
              <w:rPr>
                <w:rFonts w:eastAsia="Calibri"/>
              </w:rPr>
            </w:pPr>
            <w:r w:rsidRPr="005038A6">
              <w:rPr>
                <w:b/>
                <w:bCs/>
              </w:rPr>
              <w:t xml:space="preserve">REMOVE </w:t>
            </w:r>
            <w:r w:rsidRPr="00605343">
              <w:rPr>
                <w:bCs/>
              </w:rPr>
              <w:t>and</w:t>
            </w:r>
            <w:r w:rsidRPr="005038A6">
              <w:rPr>
                <w:b/>
                <w:bCs/>
              </w:rPr>
              <w:t xml:space="preserve"> REPLACE</w:t>
            </w:r>
            <w:r w:rsidRPr="005038A6">
              <w:t xml:space="preserve"> the affected device.  </w:t>
            </w:r>
          </w:p>
        </w:tc>
      </w:tr>
      <w:tr w:rsidR="00A30132" w:rsidRPr="005038A6" w14:paraId="451207A1" w14:textId="77777777" w:rsidTr="00A30132">
        <w:sdt>
          <w:sdtPr>
            <w:rPr>
              <w:rFonts w:eastAsia="Calibri"/>
            </w:rPr>
            <w:id w:val="199305747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0BFC7A32"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6FE87D0B" w14:textId="10D2F406" w:rsidR="00A30132" w:rsidRPr="005038A6" w:rsidRDefault="00A30132" w:rsidP="005B2543">
            <w:pPr>
              <w:pStyle w:val="TableText"/>
              <w:rPr>
                <w:rFonts w:eastAsia="Calibri"/>
              </w:rPr>
            </w:pPr>
            <w:r w:rsidRPr="005038A6">
              <w:rPr>
                <w:b/>
                <w:bCs/>
              </w:rPr>
              <w:t>DO NOT</w:t>
            </w:r>
            <w:r w:rsidRPr="005038A6">
              <w:t xml:space="preserve"> </w:t>
            </w:r>
            <w:r w:rsidRPr="005038A6">
              <w:rPr>
                <w:b/>
                <w:bCs/>
              </w:rPr>
              <w:t>REIMAGE</w:t>
            </w:r>
            <w:r w:rsidRPr="005038A6">
              <w:t xml:space="preserve"> any </w:t>
            </w:r>
            <w:r w:rsidR="00584882">
              <w:t xml:space="preserve">medical </w:t>
            </w:r>
            <w:r w:rsidRPr="005038A6">
              <w:t xml:space="preserve">devices. Reimaging the affected device drive(s) will destroy forensic evidence of the cyber incident.  </w:t>
            </w:r>
          </w:p>
        </w:tc>
      </w:tr>
      <w:tr w:rsidR="00A30132" w:rsidRPr="005038A6" w14:paraId="45E18EE6" w14:textId="77777777" w:rsidTr="00A30132">
        <w:sdt>
          <w:sdtPr>
            <w:rPr>
              <w:rFonts w:eastAsia="Calibri"/>
            </w:rPr>
            <w:id w:val="-21197160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5FBB9669"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3A861BB4" w14:textId="77777777" w:rsidR="00A30132" w:rsidRPr="005038A6" w:rsidRDefault="00A30132" w:rsidP="005B2543">
            <w:pPr>
              <w:pStyle w:val="TableText"/>
              <w:rPr>
                <w:rFonts w:eastAsia="Calibri"/>
              </w:rPr>
            </w:pPr>
            <w:r w:rsidRPr="005038A6">
              <w:rPr>
                <w:b/>
                <w:bCs/>
              </w:rPr>
              <w:t>VERIFY</w:t>
            </w:r>
            <w:r w:rsidRPr="005038A6">
              <w:t xml:space="preserve"> the latest operating system, software, and firmware patches are installed on the device.  </w:t>
            </w:r>
            <w:r w:rsidRPr="005038A6">
              <w:rPr>
                <w:b/>
                <w:bCs/>
              </w:rPr>
              <w:t>INSTALL</w:t>
            </w:r>
            <w:r w:rsidRPr="005038A6">
              <w:t xml:space="preserve"> updates prior to reintegration in the </w:t>
            </w:r>
            <w:r w:rsidR="00605343">
              <w:t>network</w:t>
            </w:r>
            <w:r w:rsidRPr="005038A6">
              <w:t>.</w:t>
            </w:r>
          </w:p>
        </w:tc>
      </w:tr>
      <w:tr w:rsidR="00A30132" w:rsidRPr="005038A6" w14:paraId="220BAA84" w14:textId="77777777" w:rsidTr="00A30132">
        <w:sdt>
          <w:sdtPr>
            <w:rPr>
              <w:rFonts w:eastAsia="Calibri"/>
            </w:rPr>
            <w:id w:val="22650816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7933E478"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56D0C468" w14:textId="77777777" w:rsidR="00A30132" w:rsidRPr="005038A6" w:rsidRDefault="00A30132" w:rsidP="005B2543">
            <w:pPr>
              <w:pStyle w:val="TableText"/>
              <w:rPr>
                <w:rFonts w:eastAsia="Calibri"/>
              </w:rPr>
            </w:pPr>
            <w:r w:rsidRPr="005038A6">
              <w:rPr>
                <w:b/>
                <w:bCs/>
              </w:rPr>
              <w:t xml:space="preserve">UPDATE </w:t>
            </w:r>
            <w:r w:rsidRPr="005038A6">
              <w:t>passwords on all devices (including seldom used obscure modules).</w:t>
            </w:r>
          </w:p>
        </w:tc>
      </w:tr>
      <w:tr w:rsidR="00A30132" w:rsidRPr="005038A6" w14:paraId="17B5785D" w14:textId="77777777" w:rsidTr="00A30132">
        <w:sdt>
          <w:sdtPr>
            <w:rPr>
              <w:rFonts w:eastAsia="Calibri"/>
            </w:rPr>
            <w:id w:val="152821088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34995089"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78B375A7" w14:textId="77777777" w:rsidR="00A30132" w:rsidRPr="005038A6" w:rsidRDefault="00A30132" w:rsidP="005B2543">
            <w:pPr>
              <w:pStyle w:val="TableText"/>
              <w:rPr>
                <w:rFonts w:eastAsia="Calibri"/>
              </w:rPr>
            </w:pPr>
            <w:r w:rsidRPr="005038A6">
              <w:rPr>
                <w:b/>
                <w:bCs/>
              </w:rPr>
              <w:t>UPDATE</w:t>
            </w:r>
            <w:r w:rsidRPr="005038A6">
              <w:t xml:space="preserve"> the antivirus software and intrusion detection software and </w:t>
            </w:r>
            <w:r w:rsidRPr="005038A6">
              <w:rPr>
                <w:b/>
                <w:bCs/>
              </w:rPr>
              <w:t>RUN</w:t>
            </w:r>
            <w:r w:rsidRPr="005038A6">
              <w:t xml:space="preserve"> a full system scan.</w:t>
            </w:r>
          </w:p>
        </w:tc>
      </w:tr>
      <w:tr w:rsidR="00A30132" w:rsidRPr="005038A6" w14:paraId="081D3E9A" w14:textId="77777777" w:rsidTr="00A30132">
        <w:tc>
          <w:tcPr>
            <w:tcW w:w="9350" w:type="dxa"/>
            <w:gridSpan w:val="2"/>
            <w:tcBorders>
              <w:top w:val="single" w:sz="4" w:space="0" w:color="auto"/>
              <w:left w:val="single" w:sz="8" w:space="0" w:color="auto"/>
              <w:bottom w:val="single" w:sz="4" w:space="0" w:color="auto"/>
              <w:right w:val="single" w:sz="8" w:space="0" w:color="auto"/>
            </w:tcBorders>
            <w:shd w:val="clear" w:color="auto" w:fill="auto"/>
          </w:tcPr>
          <w:p w14:paraId="27D74275" w14:textId="77777777" w:rsidR="00A30132" w:rsidRPr="005038A6" w:rsidRDefault="00605343" w:rsidP="00A30132">
            <w:pPr>
              <w:ind w:left="144"/>
              <w:jc w:val="center"/>
              <w:rPr>
                <w:rFonts w:ascii="Calibri" w:eastAsia="Calibri" w:hAnsi="Calibri" w:cs="Calibri"/>
              </w:rPr>
            </w:pPr>
            <w:r>
              <w:rPr>
                <w:rFonts w:ascii="Calibri" w:hAnsi="Calibri" w:cs="Calibri"/>
                <w:b/>
                <w:bCs/>
                <w:color w:val="000000"/>
              </w:rPr>
              <w:t xml:space="preserve">Device </w:t>
            </w:r>
            <w:r w:rsidR="00A30132" w:rsidRPr="005038A6">
              <w:rPr>
                <w:rFonts w:ascii="Calibri" w:hAnsi="Calibri" w:cs="Calibri"/>
                <w:b/>
                <w:bCs/>
                <w:color w:val="000000"/>
              </w:rPr>
              <w:t>Reintegration</w:t>
            </w:r>
          </w:p>
        </w:tc>
      </w:tr>
      <w:tr w:rsidR="00A30132" w:rsidRPr="005038A6" w14:paraId="0E1468D3" w14:textId="77777777" w:rsidTr="00A30132">
        <w:sdt>
          <w:sdtPr>
            <w:rPr>
              <w:rFonts w:eastAsia="Calibri"/>
            </w:rPr>
            <w:id w:val="662284325"/>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64F740FB"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7C84CF5F" w14:textId="77777777" w:rsidR="00A30132" w:rsidRPr="005038A6" w:rsidRDefault="00A30132" w:rsidP="005B2543">
            <w:pPr>
              <w:pStyle w:val="TableText"/>
              <w:rPr>
                <w:rFonts w:eastAsia="Calibri"/>
                <w:color w:val="FF0000"/>
              </w:rPr>
            </w:pPr>
            <w:r w:rsidRPr="005038A6">
              <w:rPr>
                <w:b/>
                <w:bCs/>
              </w:rPr>
              <w:t>DO NOT</w:t>
            </w:r>
            <w:r w:rsidRPr="005038A6">
              <w:t xml:space="preserve"> </w:t>
            </w:r>
            <w:r w:rsidRPr="005038A6">
              <w:rPr>
                <w:b/>
                <w:bCs/>
              </w:rPr>
              <w:t>RECONNECT</w:t>
            </w:r>
            <w:r w:rsidRPr="005038A6">
              <w:t xml:space="preserve"> the device to other devices in the network until each device in the affected network layer or affected sub-system has been recovered per these procedures.</w:t>
            </w:r>
          </w:p>
        </w:tc>
      </w:tr>
      <w:tr w:rsidR="00A30132" w:rsidRPr="005038A6" w14:paraId="7A88F968" w14:textId="77777777" w:rsidTr="00A30132">
        <w:sdt>
          <w:sdtPr>
            <w:rPr>
              <w:rFonts w:eastAsia="Calibri"/>
            </w:rPr>
            <w:id w:val="-46889439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40061D20"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4598307D" w14:textId="77777777" w:rsidR="00A30132" w:rsidRPr="005038A6" w:rsidRDefault="00A30132" w:rsidP="005B2543">
            <w:pPr>
              <w:pStyle w:val="TableText"/>
              <w:rPr>
                <w:rFonts w:eastAsia="Calibri"/>
                <w:color w:val="FF0000"/>
              </w:rPr>
            </w:pPr>
            <w:r w:rsidRPr="005038A6">
              <w:rPr>
                <w:b/>
                <w:bCs/>
              </w:rPr>
              <w:t>VERIFY</w:t>
            </w:r>
            <w:r w:rsidRPr="005038A6">
              <w:t xml:space="preserve"> that each device in the isolated layer or sub-system has been properly recovered.  </w:t>
            </w:r>
            <w:r w:rsidRPr="005038A6">
              <w:rPr>
                <w:b/>
                <w:bCs/>
              </w:rPr>
              <w:t>CONSULT</w:t>
            </w:r>
            <w:r w:rsidRPr="005038A6">
              <w:t xml:space="preserve"> the cyber incident records to confirm that </w:t>
            </w:r>
            <w:r w:rsidRPr="005038A6">
              <w:rPr>
                <w:i/>
                <w:iCs/>
              </w:rPr>
              <w:t xml:space="preserve">Recovery </w:t>
            </w:r>
            <w:r w:rsidRPr="005038A6">
              <w:t xml:space="preserve">has been performed on these devices prior to reintegration on the </w:t>
            </w:r>
            <w:r w:rsidR="00605343">
              <w:t>hospital</w:t>
            </w:r>
            <w:r w:rsidRPr="005038A6">
              <w:t xml:space="preserve"> network.</w:t>
            </w:r>
          </w:p>
        </w:tc>
      </w:tr>
      <w:tr w:rsidR="00A30132" w:rsidRPr="005038A6" w14:paraId="119AD5E4" w14:textId="77777777" w:rsidTr="00A30132">
        <w:sdt>
          <w:sdtPr>
            <w:rPr>
              <w:rFonts w:eastAsia="Calibri"/>
            </w:rPr>
            <w:id w:val="118394081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73D50E5A"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4F949166" w14:textId="203FAE9D" w:rsidR="00A30132" w:rsidRPr="005038A6" w:rsidRDefault="00A30132" w:rsidP="005B2543">
            <w:pPr>
              <w:pStyle w:val="TableText"/>
              <w:rPr>
                <w:rFonts w:eastAsia="Calibri"/>
              </w:rPr>
            </w:pPr>
            <w:r w:rsidRPr="005038A6">
              <w:t xml:space="preserve">When each device in the layer or sub-system has been properly recovered and documented, </w:t>
            </w:r>
            <w:r w:rsidRPr="005038A6">
              <w:rPr>
                <w:b/>
                <w:bCs/>
              </w:rPr>
              <w:t>RECONNECT</w:t>
            </w:r>
            <w:r w:rsidRPr="005038A6">
              <w:t xml:space="preserve"> all of the </w:t>
            </w:r>
            <w:r w:rsidR="00584882">
              <w:t xml:space="preserve">medical </w:t>
            </w:r>
            <w:r w:rsidRPr="005038A6">
              <w:t>devices.</w:t>
            </w:r>
          </w:p>
        </w:tc>
      </w:tr>
      <w:tr w:rsidR="00A30132" w:rsidRPr="005038A6" w14:paraId="3E36435F" w14:textId="77777777" w:rsidTr="00A30132">
        <w:sdt>
          <w:sdtPr>
            <w:rPr>
              <w:rFonts w:eastAsia="Calibri"/>
            </w:rPr>
            <w:id w:val="440274551"/>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7C0C4B84"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7EB9EFED" w14:textId="77777777" w:rsidR="00A30132" w:rsidRPr="005038A6" w:rsidRDefault="00A30132" w:rsidP="005B2543">
            <w:pPr>
              <w:pStyle w:val="TableText"/>
              <w:rPr>
                <w:rFonts w:eastAsia="Calibri"/>
              </w:rPr>
            </w:pPr>
            <w:r w:rsidRPr="005038A6">
              <w:rPr>
                <w:b/>
                <w:bCs/>
              </w:rPr>
              <w:t>DO NOT</w:t>
            </w:r>
            <w:r w:rsidRPr="005038A6">
              <w:t xml:space="preserve"> </w:t>
            </w:r>
            <w:r w:rsidRPr="005038A6">
              <w:rPr>
                <w:b/>
                <w:bCs/>
              </w:rPr>
              <w:t>RECONNECT</w:t>
            </w:r>
            <w:r w:rsidRPr="005038A6">
              <w:t xml:space="preserve"> to the enterprise network.</w:t>
            </w:r>
          </w:p>
        </w:tc>
      </w:tr>
      <w:tr w:rsidR="00A30132" w:rsidRPr="005038A6" w14:paraId="12E32C10" w14:textId="77777777" w:rsidTr="00A30132">
        <w:sdt>
          <w:sdtPr>
            <w:rPr>
              <w:rFonts w:eastAsia="Calibri"/>
            </w:rPr>
            <w:id w:val="512032517"/>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42C3591F"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5B3ECA49" w14:textId="77777777" w:rsidR="00A30132" w:rsidRPr="005038A6" w:rsidRDefault="00A30132" w:rsidP="005B2543">
            <w:pPr>
              <w:pStyle w:val="TableText"/>
              <w:rPr>
                <w:rFonts w:eastAsia="Calibri"/>
              </w:rPr>
            </w:pPr>
            <w:r w:rsidRPr="005038A6">
              <w:rPr>
                <w:b/>
                <w:bCs/>
              </w:rPr>
              <w:t>VERIFY</w:t>
            </w:r>
            <w:r w:rsidRPr="005038A6">
              <w:t xml:space="preserve"> that the forensics specialists have eliminated cyber incident artifacts using detection tools (IDS, Log Review, </w:t>
            </w:r>
            <w:proofErr w:type="spellStart"/>
            <w:r w:rsidRPr="005038A6">
              <w:t>NMap</w:t>
            </w:r>
            <w:proofErr w:type="spellEnd"/>
            <w:r w:rsidRPr="005038A6">
              <w:t xml:space="preserve">, </w:t>
            </w:r>
            <w:proofErr w:type="spellStart"/>
            <w:r w:rsidRPr="005038A6">
              <w:t>Netstat</w:t>
            </w:r>
            <w:proofErr w:type="spellEnd"/>
            <w:r w:rsidRPr="005038A6">
              <w:t xml:space="preserve">, </w:t>
            </w:r>
            <w:proofErr w:type="spellStart"/>
            <w:r w:rsidRPr="005038A6">
              <w:t>Wireshark</w:t>
            </w:r>
            <w:proofErr w:type="spellEnd"/>
            <w:r w:rsidRPr="005038A6">
              <w:t xml:space="preserve">, </w:t>
            </w:r>
            <w:proofErr w:type="spellStart"/>
            <w:r w:rsidRPr="005038A6">
              <w:t>etc</w:t>
            </w:r>
            <w:proofErr w:type="spellEnd"/>
            <w:r w:rsidRPr="005038A6">
              <w:t>) and documented the results.</w:t>
            </w:r>
          </w:p>
        </w:tc>
      </w:tr>
      <w:tr w:rsidR="00A30132" w:rsidRPr="005038A6" w14:paraId="01E7B897" w14:textId="77777777" w:rsidTr="00A30132">
        <w:sdt>
          <w:sdtPr>
            <w:rPr>
              <w:rFonts w:eastAsia="Calibri"/>
            </w:rPr>
            <w:id w:val="-607045528"/>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301E179D"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0D7CA58D" w14:textId="77777777" w:rsidR="00A30132" w:rsidRPr="005038A6" w:rsidRDefault="00A30132" w:rsidP="005B2543">
            <w:pPr>
              <w:pStyle w:val="TableText"/>
              <w:rPr>
                <w:rFonts w:eastAsia="Calibri"/>
              </w:rPr>
            </w:pPr>
            <w:r w:rsidRPr="005038A6">
              <w:rPr>
                <w:b/>
                <w:bCs/>
              </w:rPr>
              <w:t>MONITOR</w:t>
            </w:r>
            <w:r w:rsidRPr="005038A6">
              <w:t xml:space="preserve"> the </w:t>
            </w:r>
            <w:r w:rsidR="009E7DBD">
              <w:t>network</w:t>
            </w:r>
            <w:r w:rsidRPr="005038A6">
              <w:t xml:space="preserve"> for anomalous </w:t>
            </w:r>
            <w:r w:rsidRPr="009E7DBD">
              <w:rPr>
                <w:b/>
              </w:rPr>
              <w:t>BEHAVIOR</w:t>
            </w:r>
            <w:r w:rsidRPr="005038A6">
              <w:t>.</w:t>
            </w:r>
          </w:p>
        </w:tc>
      </w:tr>
      <w:tr w:rsidR="00A30132" w:rsidRPr="005038A6" w14:paraId="0786339E" w14:textId="77777777" w:rsidTr="00A30132">
        <w:sdt>
          <w:sdtPr>
            <w:rPr>
              <w:rFonts w:eastAsia="Calibri"/>
            </w:rPr>
            <w:id w:val="-1472746989"/>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31A12C55"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0F2E8A8E" w14:textId="77777777" w:rsidR="00A30132" w:rsidRPr="005038A6" w:rsidRDefault="00A30132" w:rsidP="005B2543">
            <w:pPr>
              <w:pStyle w:val="TableText"/>
              <w:rPr>
                <w:rFonts w:eastAsia="Calibri"/>
              </w:rPr>
            </w:pPr>
            <w:r w:rsidRPr="005038A6">
              <w:t xml:space="preserve">If anomalous behavior is still evident, </w:t>
            </w:r>
            <w:r w:rsidRPr="005038A6">
              <w:rPr>
                <w:b/>
                <w:bCs/>
              </w:rPr>
              <w:t>REPEAT</w:t>
            </w:r>
            <w:r w:rsidRPr="005038A6">
              <w:t xml:space="preserve"> the d</w:t>
            </w:r>
            <w:r w:rsidRPr="005038A6">
              <w:rPr>
                <w:iCs/>
              </w:rPr>
              <w:t>etection</w:t>
            </w:r>
            <w:r w:rsidRPr="005038A6">
              <w:t xml:space="preserve"> p</w:t>
            </w:r>
            <w:r w:rsidRPr="005038A6">
              <w:rPr>
                <w:iCs/>
              </w:rPr>
              <w:t>rocedures</w:t>
            </w:r>
            <w:r w:rsidRPr="005038A6">
              <w:t xml:space="preserve"> and/or m</w:t>
            </w:r>
            <w:r w:rsidRPr="005038A6">
              <w:rPr>
                <w:iCs/>
              </w:rPr>
              <w:t>itigation</w:t>
            </w:r>
            <w:r w:rsidRPr="005038A6">
              <w:t xml:space="preserve"> p</w:t>
            </w:r>
            <w:r w:rsidRPr="005038A6">
              <w:rPr>
                <w:iCs/>
              </w:rPr>
              <w:t>rocedures</w:t>
            </w:r>
            <w:r w:rsidRPr="005038A6">
              <w:t xml:space="preserve"> as necessary.</w:t>
            </w:r>
          </w:p>
        </w:tc>
      </w:tr>
      <w:tr w:rsidR="00A30132" w:rsidRPr="005038A6" w14:paraId="576A99F2" w14:textId="77777777" w:rsidTr="00A30132">
        <w:sdt>
          <w:sdtPr>
            <w:rPr>
              <w:rFonts w:eastAsia="Calibri"/>
            </w:rPr>
            <w:id w:val="-1863356321"/>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4276F98F"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6950AF86" w14:textId="77777777" w:rsidR="00A30132" w:rsidRPr="005038A6" w:rsidRDefault="00A30132" w:rsidP="005B2543">
            <w:pPr>
              <w:pStyle w:val="TableText"/>
              <w:rPr>
                <w:rFonts w:eastAsia="Calibri"/>
              </w:rPr>
            </w:pPr>
            <w:r w:rsidRPr="005038A6">
              <w:t xml:space="preserve">When the layer or sub-system is operating without evidence of the cyber incident, and the Recovery Procedures Coordinator gives approval, </w:t>
            </w:r>
            <w:r w:rsidRPr="005038A6">
              <w:rPr>
                <w:b/>
                <w:bCs/>
              </w:rPr>
              <w:t>RECONNECT</w:t>
            </w:r>
            <w:r w:rsidRPr="005038A6">
              <w:t xml:space="preserve"> the isolated layer or sub-system to the </w:t>
            </w:r>
            <w:r w:rsidR="009E7DBD">
              <w:t>network</w:t>
            </w:r>
            <w:r w:rsidRPr="005038A6">
              <w:t>.</w:t>
            </w:r>
          </w:p>
        </w:tc>
      </w:tr>
      <w:tr w:rsidR="00A30132" w:rsidRPr="005038A6" w14:paraId="703ECD4C" w14:textId="77777777" w:rsidTr="00A30132">
        <w:sdt>
          <w:sdtPr>
            <w:rPr>
              <w:rFonts w:eastAsia="Calibri"/>
            </w:rPr>
            <w:id w:val="1189405206"/>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2FA0B2D4"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42F947A8" w14:textId="77777777" w:rsidR="00A30132" w:rsidRPr="005038A6" w:rsidRDefault="00A30132" w:rsidP="005B2543">
            <w:pPr>
              <w:pStyle w:val="TableText"/>
              <w:rPr>
                <w:rFonts w:eastAsia="Calibri"/>
              </w:rPr>
            </w:pPr>
            <w:r w:rsidRPr="005038A6">
              <w:rPr>
                <w:b/>
                <w:bCs/>
              </w:rPr>
              <w:t>MONITOR</w:t>
            </w:r>
            <w:r w:rsidRPr="005038A6">
              <w:t xml:space="preserve"> the system for anomalous behavior.</w:t>
            </w:r>
          </w:p>
        </w:tc>
      </w:tr>
      <w:tr w:rsidR="00A30132" w:rsidRPr="005038A6" w14:paraId="40FE5075" w14:textId="77777777" w:rsidTr="00A30132">
        <w:sdt>
          <w:sdtPr>
            <w:rPr>
              <w:rFonts w:eastAsia="Calibri"/>
            </w:rPr>
            <w:id w:val="-323353532"/>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3456D193"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01B2BCB6" w14:textId="77777777" w:rsidR="00A30132" w:rsidRPr="005038A6" w:rsidRDefault="00A30132" w:rsidP="005B2543">
            <w:pPr>
              <w:pStyle w:val="TableText"/>
              <w:rPr>
                <w:rFonts w:eastAsia="Calibri"/>
              </w:rPr>
            </w:pPr>
            <w:r w:rsidRPr="005038A6">
              <w:t xml:space="preserve">If anomalous behavior is still evident, </w:t>
            </w:r>
            <w:r w:rsidRPr="005038A6">
              <w:rPr>
                <w:b/>
              </w:rPr>
              <w:t xml:space="preserve">REPEAT </w:t>
            </w:r>
            <w:r w:rsidRPr="005038A6">
              <w:t>the detection procedures and/or mitigation procedures as necessary.</w:t>
            </w:r>
          </w:p>
        </w:tc>
      </w:tr>
      <w:tr w:rsidR="00A30132" w:rsidRPr="005038A6" w14:paraId="1F773D58" w14:textId="77777777" w:rsidTr="00A30132">
        <w:sdt>
          <w:sdtPr>
            <w:rPr>
              <w:rFonts w:eastAsia="Calibri"/>
            </w:rPr>
            <w:id w:val="991749373"/>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4" w:space="0" w:color="auto"/>
                  <w:right w:val="single" w:sz="4" w:space="0" w:color="auto"/>
                </w:tcBorders>
              </w:tcPr>
              <w:p w14:paraId="77617723"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4" w:space="0" w:color="auto"/>
              <w:right w:val="single" w:sz="8" w:space="0" w:color="auto"/>
            </w:tcBorders>
          </w:tcPr>
          <w:p w14:paraId="71247A5D" w14:textId="77777777" w:rsidR="00A30132" w:rsidRPr="005038A6" w:rsidRDefault="00A30132" w:rsidP="005B2543">
            <w:pPr>
              <w:pStyle w:val="TableText"/>
              <w:rPr>
                <w:rFonts w:eastAsia="Calibri"/>
              </w:rPr>
            </w:pPr>
            <w:r w:rsidRPr="005038A6">
              <w:rPr>
                <w:b/>
                <w:bCs/>
              </w:rPr>
              <w:t>SUBMIT</w:t>
            </w:r>
            <w:r w:rsidRPr="005038A6">
              <w:t xml:space="preserve"> all records of r</w:t>
            </w:r>
            <w:r w:rsidRPr="005038A6">
              <w:rPr>
                <w:iCs/>
              </w:rPr>
              <w:t xml:space="preserve">ecovery actions to the </w:t>
            </w:r>
            <w:r w:rsidR="009E7DBD">
              <w:rPr>
                <w:iCs/>
              </w:rPr>
              <w:t xml:space="preserve">Hospital </w:t>
            </w:r>
            <w:r w:rsidRPr="005038A6">
              <w:rPr>
                <w:iCs/>
              </w:rPr>
              <w:t>Recovery Procedures Coordinator.</w:t>
            </w:r>
          </w:p>
        </w:tc>
      </w:tr>
      <w:tr w:rsidR="00A30132" w:rsidRPr="005038A6" w14:paraId="00612ADD" w14:textId="77777777" w:rsidTr="00A30132">
        <w:sdt>
          <w:sdtPr>
            <w:rPr>
              <w:rFonts w:eastAsia="Calibri"/>
            </w:rPr>
            <w:id w:val="-895349524"/>
            <w14:checkbox>
              <w14:checked w14:val="0"/>
              <w14:checkedState w14:val="2612" w14:font="MS Gothic"/>
              <w14:uncheckedState w14:val="2610" w14:font="MS Gothic"/>
            </w14:checkbox>
          </w:sdtPr>
          <w:sdtEndPr/>
          <w:sdtContent>
            <w:tc>
              <w:tcPr>
                <w:tcW w:w="625" w:type="dxa"/>
                <w:tcBorders>
                  <w:top w:val="single" w:sz="4" w:space="0" w:color="auto"/>
                  <w:left w:val="single" w:sz="8" w:space="0" w:color="auto"/>
                  <w:bottom w:val="single" w:sz="8" w:space="0" w:color="auto"/>
                  <w:right w:val="single" w:sz="4" w:space="0" w:color="auto"/>
                </w:tcBorders>
              </w:tcPr>
              <w:p w14:paraId="3C7920AD" w14:textId="77777777" w:rsidR="00A30132" w:rsidRPr="005038A6" w:rsidRDefault="00A30132" w:rsidP="00A30132">
                <w:pPr>
                  <w:ind w:left="144"/>
                  <w:rPr>
                    <w:rFonts w:eastAsia="Calibri"/>
                  </w:rPr>
                </w:pPr>
                <w:r w:rsidRPr="005038A6">
                  <w:rPr>
                    <w:rFonts w:ascii="Segoe UI Symbol" w:eastAsia="Calibri" w:hAnsi="Segoe UI Symbol" w:cs="Segoe UI Symbol"/>
                  </w:rPr>
                  <w:t>☐</w:t>
                </w:r>
              </w:p>
            </w:tc>
          </w:sdtContent>
        </w:sdt>
        <w:tc>
          <w:tcPr>
            <w:tcW w:w="8725" w:type="dxa"/>
            <w:tcBorders>
              <w:top w:val="single" w:sz="4" w:space="0" w:color="auto"/>
              <w:left w:val="single" w:sz="4" w:space="0" w:color="auto"/>
              <w:bottom w:val="single" w:sz="8" w:space="0" w:color="auto"/>
              <w:right w:val="single" w:sz="8" w:space="0" w:color="auto"/>
            </w:tcBorders>
          </w:tcPr>
          <w:p w14:paraId="0DE7602C" w14:textId="77777777" w:rsidR="00A30132" w:rsidRPr="005038A6" w:rsidRDefault="00A30132" w:rsidP="005B2543">
            <w:pPr>
              <w:pStyle w:val="TableText"/>
              <w:rPr>
                <w:rFonts w:eastAsia="Calibri"/>
              </w:rPr>
            </w:pPr>
            <w:r w:rsidRPr="005038A6">
              <w:rPr>
                <w:rFonts w:eastAsia="Calibri"/>
                <w:b/>
              </w:rPr>
              <w:t>RETURN</w:t>
            </w:r>
            <w:r w:rsidRPr="005038A6">
              <w:rPr>
                <w:rFonts w:eastAsia="Calibri"/>
              </w:rPr>
              <w:t xml:space="preserve"> to Routine Monitoring of the network.</w:t>
            </w:r>
          </w:p>
        </w:tc>
      </w:tr>
    </w:tbl>
    <w:p w14:paraId="2AB62093" w14:textId="77777777" w:rsidR="00A30132" w:rsidRPr="005038A6" w:rsidRDefault="00A30132" w:rsidP="00A30132">
      <w:pPr>
        <w:rPr>
          <w:rFonts w:ascii="Calibri" w:eastAsia="Calibri" w:hAnsi="Calibri" w:cs="Calibri"/>
        </w:rPr>
      </w:pPr>
    </w:p>
    <w:p w14:paraId="280C7B66" w14:textId="77777777" w:rsidR="00A30132" w:rsidRDefault="00A30132" w:rsidP="00A30132">
      <w:pPr>
        <w:pStyle w:val="NoteTipCaution"/>
      </w:pPr>
      <w:r w:rsidRPr="00B025FB">
        <w:rPr>
          <w:b/>
        </w:rPr>
        <w:t>CUSTOMIZE</w:t>
      </w:r>
      <w:r w:rsidRPr="005038A6">
        <w:t xml:space="preserve"> form for your specific </w:t>
      </w:r>
      <w:r w:rsidR="009E7DBD">
        <w:t>hospital</w:t>
      </w:r>
      <w:r w:rsidRPr="005038A6">
        <w:t xml:space="preserve"> and verify the normal operating conditions when the recovery procedures are prepared.</w:t>
      </w:r>
    </w:p>
    <w:p w14:paraId="01E6D1AC" w14:textId="77777777" w:rsidR="00DF16E1" w:rsidRDefault="00DF16E1">
      <w:r>
        <w:br w:type="page"/>
      </w:r>
    </w:p>
    <w:p w14:paraId="0F067041" w14:textId="7536DD10" w:rsidR="00DF16E1" w:rsidRDefault="00DF16E1" w:rsidP="00DF16E1">
      <w:pPr>
        <w:pStyle w:val="Heading2"/>
        <w:rPr>
          <w:rFonts w:asciiTheme="minorHAnsi" w:hAnsiTheme="minorHAnsi" w:cstheme="minorHAnsi"/>
          <w:b w:val="0"/>
          <w:sz w:val="36"/>
          <w:szCs w:val="36"/>
        </w:rPr>
      </w:pPr>
      <w:bookmarkStart w:id="22" w:name="_Toc447012966"/>
      <w:bookmarkStart w:id="23" w:name="_Toc452145049"/>
      <w:r w:rsidRPr="00DF16E1">
        <w:rPr>
          <w:rFonts w:asciiTheme="minorHAnsi" w:hAnsiTheme="minorHAnsi" w:cstheme="minorHAnsi"/>
          <w:sz w:val="36"/>
          <w:szCs w:val="36"/>
        </w:rPr>
        <w:lastRenderedPageBreak/>
        <w:t>H</w:t>
      </w:r>
      <w:r>
        <w:rPr>
          <w:rFonts w:asciiTheme="minorHAnsi" w:hAnsiTheme="minorHAnsi" w:cstheme="minorHAnsi"/>
          <w:sz w:val="36"/>
          <w:szCs w:val="36"/>
        </w:rPr>
        <w:t>ospital</w:t>
      </w:r>
      <w:r w:rsidRPr="00DF16E1">
        <w:rPr>
          <w:rFonts w:asciiTheme="minorHAnsi" w:hAnsiTheme="minorHAnsi" w:cstheme="minorHAnsi"/>
          <w:sz w:val="36"/>
          <w:szCs w:val="36"/>
        </w:rPr>
        <w:t xml:space="preserve"> </w:t>
      </w:r>
      <w:r w:rsidR="00333671">
        <w:rPr>
          <w:rFonts w:asciiTheme="minorHAnsi" w:hAnsiTheme="minorHAnsi" w:cstheme="minorHAnsi"/>
          <w:sz w:val="36"/>
          <w:szCs w:val="36"/>
        </w:rPr>
        <w:t>Data</w:t>
      </w:r>
      <w:r w:rsidRPr="00DF16E1">
        <w:rPr>
          <w:rFonts w:asciiTheme="minorHAnsi" w:hAnsiTheme="minorHAnsi" w:cstheme="minorHAnsi"/>
          <w:sz w:val="36"/>
          <w:szCs w:val="36"/>
        </w:rPr>
        <w:t xml:space="preserve"> N</w:t>
      </w:r>
      <w:r>
        <w:rPr>
          <w:rFonts w:asciiTheme="minorHAnsi" w:hAnsiTheme="minorHAnsi" w:cstheme="minorHAnsi"/>
          <w:sz w:val="36"/>
          <w:szCs w:val="36"/>
        </w:rPr>
        <w:t>etwork</w:t>
      </w:r>
      <w:r w:rsidRPr="00DF16E1">
        <w:rPr>
          <w:rFonts w:asciiTheme="minorHAnsi" w:hAnsiTheme="minorHAnsi" w:cstheme="minorHAnsi"/>
          <w:sz w:val="36"/>
          <w:szCs w:val="36"/>
        </w:rPr>
        <w:t xml:space="preserve"> I</w:t>
      </w:r>
      <w:bookmarkEnd w:id="22"/>
      <w:r>
        <w:rPr>
          <w:rFonts w:asciiTheme="minorHAnsi" w:hAnsiTheme="minorHAnsi" w:cstheme="minorHAnsi"/>
          <w:sz w:val="36"/>
          <w:szCs w:val="36"/>
        </w:rPr>
        <w:t>nformation</w:t>
      </w:r>
      <w:bookmarkEnd w:id="23"/>
    </w:p>
    <w:p w14:paraId="54CB9756" w14:textId="2179A712" w:rsidR="00E1230D" w:rsidRDefault="00E1230D" w:rsidP="00324309"/>
    <w:tbl>
      <w:tblPr>
        <w:tblStyle w:val="TableGrid"/>
        <w:tblpPr w:leftFromText="180" w:rightFromText="180" w:vertAnchor="text" w:horzAnchor="margin" w:tblpY="12"/>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6"/>
        <w:gridCol w:w="7234"/>
      </w:tblGrid>
      <w:tr w:rsidR="00E1230D" w:rsidRPr="00683E8D" w14:paraId="23631131" w14:textId="77777777" w:rsidTr="00BE6861">
        <w:tc>
          <w:tcPr>
            <w:tcW w:w="2178" w:type="dxa"/>
          </w:tcPr>
          <w:p w14:paraId="13922CA5" w14:textId="77777777" w:rsidR="00E1230D" w:rsidRPr="00683E8D" w:rsidRDefault="00E1230D" w:rsidP="005B2543">
            <w:pPr>
              <w:pStyle w:val="TableHead"/>
            </w:pPr>
            <w:r>
              <w:t xml:space="preserve">Form </w:t>
            </w:r>
            <w:r w:rsidRPr="00683E8D">
              <w:t>Description</w:t>
            </w:r>
          </w:p>
        </w:tc>
        <w:tc>
          <w:tcPr>
            <w:tcW w:w="7398" w:type="dxa"/>
          </w:tcPr>
          <w:p w14:paraId="69C771BB" w14:textId="3AEFE667" w:rsidR="00E1230D" w:rsidRPr="00683E8D" w:rsidRDefault="00E1230D" w:rsidP="005B2543">
            <w:pPr>
              <w:pStyle w:val="TableText"/>
            </w:pPr>
            <w:r w:rsidRPr="00683E8D">
              <w:t xml:space="preserve">This form </w:t>
            </w:r>
            <w:r>
              <w:t xml:space="preserve">lists vital information for critical </w:t>
            </w:r>
            <w:r w:rsidR="00445FEA">
              <w:t xml:space="preserve">network </w:t>
            </w:r>
            <w:r>
              <w:t>equipment.</w:t>
            </w:r>
          </w:p>
        </w:tc>
      </w:tr>
      <w:tr w:rsidR="00E1230D" w:rsidRPr="00683E8D" w14:paraId="0228CE04" w14:textId="77777777" w:rsidTr="00BE6861">
        <w:tc>
          <w:tcPr>
            <w:tcW w:w="2178" w:type="dxa"/>
          </w:tcPr>
          <w:p w14:paraId="2A973AC0" w14:textId="77777777" w:rsidR="00E1230D" w:rsidRPr="00683E8D" w:rsidRDefault="00E1230D" w:rsidP="005B2543">
            <w:pPr>
              <w:pStyle w:val="TableHead"/>
            </w:pPr>
            <w:r w:rsidRPr="00683E8D">
              <w:t>Why it’s needed</w:t>
            </w:r>
          </w:p>
        </w:tc>
        <w:tc>
          <w:tcPr>
            <w:tcW w:w="7398" w:type="dxa"/>
          </w:tcPr>
          <w:p w14:paraId="06B5A933" w14:textId="7C98318E" w:rsidR="00E1230D" w:rsidRPr="00683E8D" w:rsidRDefault="00E1230D" w:rsidP="005B2543">
            <w:pPr>
              <w:pStyle w:val="TableText"/>
            </w:pPr>
            <w:r w:rsidRPr="00683E8D">
              <w:t xml:space="preserve">The form </w:t>
            </w:r>
            <w:r>
              <w:t xml:space="preserve">is a checklist listing the information needed to restore equipment after a cyber-attack. </w:t>
            </w:r>
          </w:p>
        </w:tc>
      </w:tr>
      <w:tr w:rsidR="00E1230D" w:rsidRPr="00683E8D" w14:paraId="751FE9B9" w14:textId="77777777" w:rsidTr="00BE6861">
        <w:tc>
          <w:tcPr>
            <w:tcW w:w="2178" w:type="dxa"/>
          </w:tcPr>
          <w:p w14:paraId="727423AD" w14:textId="77777777" w:rsidR="00E1230D" w:rsidRPr="00683E8D" w:rsidRDefault="00E1230D" w:rsidP="005B2543">
            <w:pPr>
              <w:pStyle w:val="TableHead"/>
            </w:pPr>
            <w:r w:rsidRPr="00683E8D">
              <w:t>Who fills it out</w:t>
            </w:r>
          </w:p>
        </w:tc>
        <w:tc>
          <w:tcPr>
            <w:tcW w:w="7398" w:type="dxa"/>
          </w:tcPr>
          <w:p w14:paraId="6C8994D7" w14:textId="211B3628" w:rsidR="00E1230D" w:rsidRPr="00683E8D" w:rsidRDefault="00E1230D" w:rsidP="005B2543">
            <w:pPr>
              <w:pStyle w:val="TableText"/>
            </w:pPr>
            <w:r w:rsidRPr="00683E8D">
              <w:t xml:space="preserve">The </w:t>
            </w:r>
            <w:r>
              <w:t>Incident Response Team member</w:t>
            </w:r>
            <w:r w:rsidR="00445FEA">
              <w:t>s</w:t>
            </w:r>
            <w:r w:rsidRPr="00683E8D">
              <w:t xml:space="preserve">.  </w:t>
            </w:r>
          </w:p>
        </w:tc>
      </w:tr>
      <w:tr w:rsidR="00E1230D" w:rsidRPr="00683E8D" w14:paraId="0263789F" w14:textId="77777777" w:rsidTr="00BE6861">
        <w:tc>
          <w:tcPr>
            <w:tcW w:w="2178" w:type="dxa"/>
          </w:tcPr>
          <w:p w14:paraId="64565484" w14:textId="77777777" w:rsidR="00E1230D" w:rsidRPr="00683E8D" w:rsidRDefault="00E1230D" w:rsidP="005B2543">
            <w:pPr>
              <w:pStyle w:val="TableHead"/>
            </w:pPr>
            <w:r w:rsidRPr="00683E8D">
              <w:t>How often updated</w:t>
            </w:r>
          </w:p>
        </w:tc>
        <w:tc>
          <w:tcPr>
            <w:tcW w:w="7398" w:type="dxa"/>
          </w:tcPr>
          <w:p w14:paraId="5EF544F6" w14:textId="77777777" w:rsidR="00E1230D" w:rsidRPr="00683E8D" w:rsidRDefault="00E1230D" w:rsidP="005B2543">
            <w:pPr>
              <w:pStyle w:val="TableText"/>
            </w:pPr>
            <w:r w:rsidRPr="00683E8D">
              <w:t xml:space="preserve">Form should </w:t>
            </w:r>
            <w:r>
              <w:t>be updated as new</w:t>
            </w:r>
            <w:r w:rsidRPr="00683E8D">
              <w:t xml:space="preserve"> information</w:t>
            </w:r>
            <w:r>
              <w:t xml:space="preserve"> is learned</w:t>
            </w:r>
            <w:r w:rsidRPr="00683E8D">
              <w:t>.</w:t>
            </w:r>
          </w:p>
        </w:tc>
      </w:tr>
    </w:tbl>
    <w:p w14:paraId="530B156F" w14:textId="77777777" w:rsidR="00E1230D" w:rsidRPr="00324309" w:rsidRDefault="00E1230D" w:rsidP="00324309">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157"/>
        <w:gridCol w:w="4213"/>
      </w:tblGrid>
      <w:tr w:rsidR="00DF16E1" w:rsidRPr="005038A6" w14:paraId="5614A5B9" w14:textId="77777777" w:rsidTr="005B2543">
        <w:trPr>
          <w:trHeight w:val="114"/>
        </w:trPr>
        <w:tc>
          <w:tcPr>
            <w:tcW w:w="2752" w:type="pct"/>
            <w:shd w:val="clear" w:color="auto" w:fill="auto"/>
            <w:tcMar>
              <w:top w:w="4" w:type="dxa"/>
              <w:left w:w="4" w:type="dxa"/>
              <w:bottom w:w="0" w:type="dxa"/>
              <w:right w:w="4" w:type="dxa"/>
            </w:tcMar>
            <w:vAlign w:val="center"/>
            <w:hideMark/>
          </w:tcPr>
          <w:p w14:paraId="65846377" w14:textId="77777777" w:rsidR="00DF16E1" w:rsidRPr="005038A6" w:rsidRDefault="00DF16E1" w:rsidP="00730F4E">
            <w:pPr>
              <w:pStyle w:val="TableText"/>
              <w:rPr>
                <w:rFonts w:eastAsia="Calibri"/>
              </w:rPr>
            </w:pPr>
            <w:r w:rsidRPr="005038A6">
              <w:rPr>
                <w:rFonts w:eastAsia="Calibri"/>
              </w:rPr>
              <w:t>Date Updated</w:t>
            </w:r>
          </w:p>
        </w:tc>
        <w:tc>
          <w:tcPr>
            <w:tcW w:w="2248" w:type="pct"/>
            <w:shd w:val="clear" w:color="auto" w:fill="auto"/>
            <w:tcMar>
              <w:top w:w="4" w:type="dxa"/>
              <w:left w:w="4" w:type="dxa"/>
              <w:bottom w:w="0" w:type="dxa"/>
              <w:right w:w="4" w:type="dxa"/>
            </w:tcMar>
            <w:vAlign w:val="center"/>
          </w:tcPr>
          <w:p w14:paraId="22E8BFD9" w14:textId="77777777" w:rsidR="00DF16E1" w:rsidRPr="005038A6" w:rsidRDefault="00DF16E1" w:rsidP="00730F4E">
            <w:pPr>
              <w:pStyle w:val="TableText"/>
              <w:rPr>
                <w:rFonts w:eastAsia="Calibri"/>
              </w:rPr>
            </w:pPr>
          </w:p>
        </w:tc>
      </w:tr>
      <w:tr w:rsidR="00DF16E1" w:rsidRPr="005038A6" w14:paraId="1E768854" w14:textId="77777777" w:rsidTr="005B2543">
        <w:trPr>
          <w:trHeight w:val="89"/>
        </w:trPr>
        <w:tc>
          <w:tcPr>
            <w:tcW w:w="2752" w:type="pct"/>
            <w:shd w:val="clear" w:color="auto" w:fill="auto"/>
            <w:tcMar>
              <w:top w:w="4" w:type="dxa"/>
              <w:left w:w="4" w:type="dxa"/>
              <w:bottom w:w="0" w:type="dxa"/>
              <w:right w:w="4" w:type="dxa"/>
            </w:tcMar>
            <w:vAlign w:val="center"/>
            <w:hideMark/>
          </w:tcPr>
          <w:p w14:paraId="71268564" w14:textId="77777777" w:rsidR="00DF16E1" w:rsidRPr="005038A6" w:rsidRDefault="00DF16E1" w:rsidP="00730F4E">
            <w:pPr>
              <w:pStyle w:val="TableText"/>
              <w:rPr>
                <w:rFonts w:eastAsia="Calibri"/>
              </w:rPr>
            </w:pPr>
            <w:r w:rsidRPr="005038A6">
              <w:rPr>
                <w:rFonts w:eastAsia="Calibri"/>
              </w:rPr>
              <w:t xml:space="preserve">Unique Application ID </w:t>
            </w:r>
          </w:p>
        </w:tc>
        <w:tc>
          <w:tcPr>
            <w:tcW w:w="2248" w:type="pct"/>
            <w:shd w:val="clear" w:color="auto" w:fill="auto"/>
            <w:tcMar>
              <w:top w:w="4" w:type="dxa"/>
              <w:left w:w="4" w:type="dxa"/>
              <w:bottom w:w="0" w:type="dxa"/>
              <w:right w:w="4" w:type="dxa"/>
            </w:tcMar>
            <w:vAlign w:val="center"/>
          </w:tcPr>
          <w:p w14:paraId="6DD84FB3" w14:textId="77777777" w:rsidR="00DF16E1" w:rsidRPr="005038A6" w:rsidRDefault="00DF16E1" w:rsidP="00730F4E">
            <w:pPr>
              <w:pStyle w:val="TableText"/>
              <w:rPr>
                <w:rFonts w:eastAsia="Calibri"/>
              </w:rPr>
            </w:pPr>
          </w:p>
        </w:tc>
      </w:tr>
      <w:tr w:rsidR="00DF16E1" w:rsidRPr="005038A6" w14:paraId="389C2252" w14:textId="77777777" w:rsidTr="005B2543">
        <w:trPr>
          <w:trHeight w:val="89"/>
        </w:trPr>
        <w:tc>
          <w:tcPr>
            <w:tcW w:w="2752" w:type="pct"/>
            <w:shd w:val="clear" w:color="auto" w:fill="auto"/>
            <w:tcMar>
              <w:top w:w="4" w:type="dxa"/>
              <w:left w:w="4" w:type="dxa"/>
              <w:bottom w:w="0" w:type="dxa"/>
              <w:right w:w="4" w:type="dxa"/>
            </w:tcMar>
            <w:vAlign w:val="center"/>
            <w:hideMark/>
          </w:tcPr>
          <w:p w14:paraId="4458D38F" w14:textId="77777777" w:rsidR="00DF16E1" w:rsidRPr="005038A6" w:rsidRDefault="00DF16E1" w:rsidP="00730F4E">
            <w:pPr>
              <w:pStyle w:val="TableText"/>
              <w:rPr>
                <w:rFonts w:eastAsia="Calibri"/>
              </w:rPr>
            </w:pPr>
            <w:r w:rsidRPr="005038A6">
              <w:rPr>
                <w:rFonts w:eastAsia="Calibri"/>
              </w:rPr>
              <w:t xml:space="preserve">Application Name </w:t>
            </w:r>
          </w:p>
        </w:tc>
        <w:tc>
          <w:tcPr>
            <w:tcW w:w="2248" w:type="pct"/>
            <w:shd w:val="clear" w:color="auto" w:fill="auto"/>
            <w:tcMar>
              <w:top w:w="4" w:type="dxa"/>
              <w:left w:w="4" w:type="dxa"/>
              <w:bottom w:w="0" w:type="dxa"/>
              <w:right w:w="4" w:type="dxa"/>
            </w:tcMar>
          </w:tcPr>
          <w:p w14:paraId="1EB8F502" w14:textId="77777777" w:rsidR="00DF16E1" w:rsidRPr="005038A6" w:rsidRDefault="00DF16E1" w:rsidP="00730F4E">
            <w:pPr>
              <w:pStyle w:val="TableText"/>
              <w:rPr>
                <w:rFonts w:eastAsia="Calibri"/>
              </w:rPr>
            </w:pPr>
          </w:p>
        </w:tc>
      </w:tr>
      <w:tr w:rsidR="00DF16E1" w:rsidRPr="005038A6" w14:paraId="71C85B3C" w14:textId="77777777" w:rsidTr="005B2543">
        <w:trPr>
          <w:trHeight w:val="89"/>
        </w:trPr>
        <w:tc>
          <w:tcPr>
            <w:tcW w:w="2752" w:type="pct"/>
            <w:shd w:val="clear" w:color="auto" w:fill="auto"/>
            <w:tcMar>
              <w:top w:w="4" w:type="dxa"/>
              <w:left w:w="4" w:type="dxa"/>
              <w:bottom w:w="0" w:type="dxa"/>
              <w:right w:w="4" w:type="dxa"/>
            </w:tcMar>
            <w:vAlign w:val="center"/>
            <w:hideMark/>
          </w:tcPr>
          <w:p w14:paraId="58DD8066" w14:textId="77777777" w:rsidR="00DF16E1" w:rsidRPr="005038A6" w:rsidRDefault="00DF16E1" w:rsidP="00730F4E">
            <w:pPr>
              <w:pStyle w:val="TableText"/>
              <w:rPr>
                <w:rFonts w:eastAsia="Calibri"/>
              </w:rPr>
            </w:pPr>
            <w:r w:rsidRPr="005038A6">
              <w:rPr>
                <w:rFonts w:eastAsia="Calibri"/>
              </w:rPr>
              <w:t xml:space="preserve">Owner (e.g., Department, etc.) </w:t>
            </w:r>
          </w:p>
        </w:tc>
        <w:tc>
          <w:tcPr>
            <w:tcW w:w="2248" w:type="pct"/>
            <w:shd w:val="clear" w:color="auto" w:fill="auto"/>
            <w:tcMar>
              <w:top w:w="4" w:type="dxa"/>
              <w:left w:w="4" w:type="dxa"/>
              <w:bottom w:w="0" w:type="dxa"/>
              <w:right w:w="4" w:type="dxa"/>
            </w:tcMar>
          </w:tcPr>
          <w:p w14:paraId="4493B660" w14:textId="77777777" w:rsidR="00DF16E1" w:rsidRPr="005038A6" w:rsidRDefault="00DF16E1" w:rsidP="00730F4E">
            <w:pPr>
              <w:pStyle w:val="TableText"/>
              <w:rPr>
                <w:rFonts w:eastAsia="Calibri"/>
              </w:rPr>
            </w:pPr>
          </w:p>
        </w:tc>
      </w:tr>
      <w:tr w:rsidR="00DF16E1" w:rsidRPr="005038A6" w14:paraId="05E40A78" w14:textId="77777777" w:rsidTr="005B2543">
        <w:trPr>
          <w:trHeight w:val="89"/>
        </w:trPr>
        <w:tc>
          <w:tcPr>
            <w:tcW w:w="2752" w:type="pct"/>
            <w:shd w:val="clear" w:color="auto" w:fill="auto"/>
            <w:tcMar>
              <w:top w:w="4" w:type="dxa"/>
              <w:left w:w="4" w:type="dxa"/>
              <w:bottom w:w="0" w:type="dxa"/>
              <w:right w:w="4" w:type="dxa"/>
            </w:tcMar>
            <w:vAlign w:val="center"/>
            <w:hideMark/>
          </w:tcPr>
          <w:p w14:paraId="2E610F40" w14:textId="77777777" w:rsidR="00DF16E1" w:rsidRPr="005038A6" w:rsidRDefault="00DF16E1" w:rsidP="00730F4E">
            <w:pPr>
              <w:pStyle w:val="TableText"/>
              <w:rPr>
                <w:rFonts w:eastAsia="Calibri"/>
              </w:rPr>
            </w:pPr>
            <w:r w:rsidRPr="005038A6">
              <w:rPr>
                <w:rFonts w:eastAsia="Calibri"/>
              </w:rPr>
              <w:t xml:space="preserve">Custodian (e.g., departmental IT staff, vendor) </w:t>
            </w:r>
          </w:p>
        </w:tc>
        <w:tc>
          <w:tcPr>
            <w:tcW w:w="2248" w:type="pct"/>
            <w:shd w:val="clear" w:color="auto" w:fill="auto"/>
            <w:tcMar>
              <w:top w:w="4" w:type="dxa"/>
              <w:left w:w="4" w:type="dxa"/>
              <w:bottom w:w="0" w:type="dxa"/>
              <w:right w:w="4" w:type="dxa"/>
            </w:tcMar>
          </w:tcPr>
          <w:p w14:paraId="5C92C6DE" w14:textId="77777777" w:rsidR="00DF16E1" w:rsidRPr="005038A6" w:rsidRDefault="00DF16E1" w:rsidP="00730F4E">
            <w:pPr>
              <w:pStyle w:val="TableText"/>
              <w:rPr>
                <w:rFonts w:eastAsia="Calibri"/>
              </w:rPr>
            </w:pPr>
          </w:p>
        </w:tc>
      </w:tr>
      <w:tr w:rsidR="00DF16E1" w:rsidRPr="005038A6" w14:paraId="6B5DAC91" w14:textId="77777777" w:rsidTr="005B2543">
        <w:trPr>
          <w:trHeight w:val="89"/>
        </w:trPr>
        <w:tc>
          <w:tcPr>
            <w:tcW w:w="2752" w:type="pct"/>
            <w:shd w:val="clear" w:color="auto" w:fill="auto"/>
            <w:tcMar>
              <w:top w:w="4" w:type="dxa"/>
              <w:left w:w="4" w:type="dxa"/>
              <w:bottom w:w="0" w:type="dxa"/>
              <w:right w:w="4" w:type="dxa"/>
            </w:tcMar>
            <w:vAlign w:val="center"/>
            <w:hideMark/>
          </w:tcPr>
          <w:p w14:paraId="18724C94" w14:textId="77777777" w:rsidR="00DF16E1" w:rsidRPr="005038A6" w:rsidRDefault="00DF16E1" w:rsidP="00730F4E">
            <w:pPr>
              <w:pStyle w:val="TableText"/>
              <w:rPr>
                <w:rFonts w:eastAsia="Calibri"/>
              </w:rPr>
            </w:pPr>
            <w:r w:rsidRPr="005038A6">
              <w:rPr>
                <w:rFonts w:eastAsia="Calibri"/>
              </w:rPr>
              <w:t xml:space="preserve">Description </w:t>
            </w:r>
          </w:p>
        </w:tc>
        <w:tc>
          <w:tcPr>
            <w:tcW w:w="2248" w:type="pct"/>
            <w:shd w:val="clear" w:color="auto" w:fill="auto"/>
            <w:tcMar>
              <w:top w:w="4" w:type="dxa"/>
              <w:left w:w="4" w:type="dxa"/>
              <w:bottom w:w="0" w:type="dxa"/>
              <w:right w:w="4" w:type="dxa"/>
            </w:tcMar>
          </w:tcPr>
          <w:p w14:paraId="73F078F8" w14:textId="77777777" w:rsidR="00DF16E1" w:rsidRPr="005038A6" w:rsidRDefault="00DF16E1" w:rsidP="00730F4E">
            <w:pPr>
              <w:pStyle w:val="TableText"/>
              <w:rPr>
                <w:rFonts w:eastAsia="Calibri"/>
              </w:rPr>
            </w:pPr>
          </w:p>
        </w:tc>
      </w:tr>
      <w:tr w:rsidR="00DF16E1" w:rsidRPr="005038A6" w14:paraId="1547D60C" w14:textId="77777777" w:rsidTr="005B2543">
        <w:trPr>
          <w:trHeight w:val="89"/>
        </w:trPr>
        <w:tc>
          <w:tcPr>
            <w:tcW w:w="2752" w:type="pct"/>
            <w:shd w:val="clear" w:color="auto" w:fill="auto"/>
            <w:tcMar>
              <w:top w:w="4" w:type="dxa"/>
              <w:left w:w="4" w:type="dxa"/>
              <w:bottom w:w="0" w:type="dxa"/>
              <w:right w:w="4" w:type="dxa"/>
            </w:tcMar>
            <w:vAlign w:val="center"/>
            <w:hideMark/>
          </w:tcPr>
          <w:p w14:paraId="03B214DD" w14:textId="77777777" w:rsidR="00DF16E1" w:rsidRPr="005038A6" w:rsidRDefault="00DF16E1" w:rsidP="00730F4E">
            <w:pPr>
              <w:pStyle w:val="TableText"/>
              <w:rPr>
                <w:rFonts w:eastAsia="Calibri"/>
              </w:rPr>
            </w:pPr>
            <w:r w:rsidRPr="005038A6">
              <w:rPr>
                <w:rFonts w:eastAsia="Calibri"/>
              </w:rPr>
              <w:t xml:space="preserve">User Base/Scope </w:t>
            </w:r>
          </w:p>
        </w:tc>
        <w:tc>
          <w:tcPr>
            <w:tcW w:w="2248" w:type="pct"/>
            <w:shd w:val="clear" w:color="auto" w:fill="auto"/>
            <w:tcMar>
              <w:top w:w="4" w:type="dxa"/>
              <w:left w:w="4" w:type="dxa"/>
              <w:bottom w:w="0" w:type="dxa"/>
              <w:right w:w="4" w:type="dxa"/>
            </w:tcMar>
          </w:tcPr>
          <w:p w14:paraId="61D72232" w14:textId="77777777" w:rsidR="00DF16E1" w:rsidRPr="005038A6" w:rsidRDefault="00DF16E1" w:rsidP="00730F4E">
            <w:pPr>
              <w:pStyle w:val="TableText"/>
              <w:rPr>
                <w:rFonts w:eastAsia="Calibri"/>
              </w:rPr>
            </w:pPr>
          </w:p>
        </w:tc>
      </w:tr>
      <w:tr w:rsidR="00DF16E1" w:rsidRPr="005038A6" w14:paraId="38DA2F4D" w14:textId="77777777" w:rsidTr="005B2543">
        <w:trPr>
          <w:trHeight w:val="89"/>
        </w:trPr>
        <w:tc>
          <w:tcPr>
            <w:tcW w:w="2752" w:type="pct"/>
            <w:shd w:val="clear" w:color="auto" w:fill="auto"/>
            <w:tcMar>
              <w:top w:w="4" w:type="dxa"/>
              <w:left w:w="4" w:type="dxa"/>
              <w:bottom w:w="0" w:type="dxa"/>
              <w:right w:w="4" w:type="dxa"/>
            </w:tcMar>
            <w:vAlign w:val="center"/>
            <w:hideMark/>
          </w:tcPr>
          <w:p w14:paraId="7FEB43D3" w14:textId="77777777" w:rsidR="00DF16E1" w:rsidRPr="005038A6" w:rsidRDefault="00DF16E1" w:rsidP="00730F4E">
            <w:pPr>
              <w:pStyle w:val="TableText"/>
              <w:rPr>
                <w:rFonts w:eastAsia="Calibri"/>
              </w:rPr>
            </w:pPr>
            <w:r w:rsidRPr="005038A6">
              <w:rPr>
                <w:rFonts w:eastAsia="Calibri"/>
              </w:rPr>
              <w:t xml:space="preserve">Business Function </w:t>
            </w:r>
          </w:p>
        </w:tc>
        <w:tc>
          <w:tcPr>
            <w:tcW w:w="2248" w:type="pct"/>
            <w:shd w:val="clear" w:color="auto" w:fill="auto"/>
            <w:tcMar>
              <w:top w:w="4" w:type="dxa"/>
              <w:left w:w="4" w:type="dxa"/>
              <w:bottom w:w="0" w:type="dxa"/>
              <w:right w:w="4" w:type="dxa"/>
            </w:tcMar>
          </w:tcPr>
          <w:p w14:paraId="7F960210" w14:textId="77777777" w:rsidR="00DF16E1" w:rsidRPr="005038A6" w:rsidRDefault="00DF16E1" w:rsidP="00730F4E">
            <w:pPr>
              <w:pStyle w:val="TableText"/>
              <w:rPr>
                <w:rFonts w:eastAsia="Calibri"/>
              </w:rPr>
            </w:pPr>
          </w:p>
        </w:tc>
      </w:tr>
      <w:tr w:rsidR="00DF16E1" w:rsidRPr="005038A6" w14:paraId="7DD54EEE" w14:textId="77777777" w:rsidTr="005B2543">
        <w:trPr>
          <w:trHeight w:val="89"/>
        </w:trPr>
        <w:tc>
          <w:tcPr>
            <w:tcW w:w="2752" w:type="pct"/>
            <w:shd w:val="clear" w:color="auto" w:fill="auto"/>
            <w:tcMar>
              <w:top w:w="4" w:type="dxa"/>
              <w:left w:w="4" w:type="dxa"/>
              <w:bottom w:w="0" w:type="dxa"/>
              <w:right w:w="4" w:type="dxa"/>
            </w:tcMar>
            <w:vAlign w:val="center"/>
            <w:hideMark/>
          </w:tcPr>
          <w:p w14:paraId="255570D2" w14:textId="77777777" w:rsidR="00DF16E1" w:rsidRPr="005038A6" w:rsidRDefault="00DF16E1" w:rsidP="00730F4E">
            <w:pPr>
              <w:pStyle w:val="TableText"/>
              <w:rPr>
                <w:rFonts w:eastAsia="Calibri"/>
              </w:rPr>
            </w:pPr>
            <w:r w:rsidRPr="005038A6">
              <w:rPr>
                <w:rFonts w:eastAsia="Calibri"/>
              </w:rPr>
              <w:t xml:space="preserve">Data Classification </w:t>
            </w:r>
          </w:p>
        </w:tc>
        <w:tc>
          <w:tcPr>
            <w:tcW w:w="2248" w:type="pct"/>
            <w:shd w:val="clear" w:color="auto" w:fill="auto"/>
            <w:tcMar>
              <w:top w:w="4" w:type="dxa"/>
              <w:left w:w="4" w:type="dxa"/>
              <w:bottom w:w="0" w:type="dxa"/>
              <w:right w:w="4" w:type="dxa"/>
            </w:tcMar>
          </w:tcPr>
          <w:p w14:paraId="59D5E594" w14:textId="77777777" w:rsidR="00DF16E1" w:rsidRPr="005038A6" w:rsidRDefault="00DF16E1" w:rsidP="00730F4E">
            <w:pPr>
              <w:pStyle w:val="TableText"/>
              <w:rPr>
                <w:rFonts w:eastAsia="Calibri"/>
              </w:rPr>
            </w:pPr>
          </w:p>
        </w:tc>
      </w:tr>
      <w:tr w:rsidR="00DF16E1" w:rsidRPr="005038A6" w14:paraId="2226CB21" w14:textId="77777777" w:rsidTr="005B2543">
        <w:trPr>
          <w:trHeight w:val="89"/>
        </w:trPr>
        <w:tc>
          <w:tcPr>
            <w:tcW w:w="2752" w:type="pct"/>
            <w:shd w:val="clear" w:color="auto" w:fill="auto"/>
            <w:tcMar>
              <w:top w:w="4" w:type="dxa"/>
              <w:left w:w="4" w:type="dxa"/>
              <w:bottom w:w="0" w:type="dxa"/>
              <w:right w:w="4" w:type="dxa"/>
            </w:tcMar>
            <w:vAlign w:val="center"/>
            <w:hideMark/>
          </w:tcPr>
          <w:p w14:paraId="7B41FD70" w14:textId="77777777" w:rsidR="00DF16E1" w:rsidRPr="005038A6" w:rsidRDefault="00DF16E1" w:rsidP="00730F4E">
            <w:pPr>
              <w:pStyle w:val="TableText"/>
              <w:rPr>
                <w:rFonts w:eastAsia="Calibri"/>
              </w:rPr>
            </w:pPr>
            <w:r w:rsidRPr="005038A6">
              <w:rPr>
                <w:rFonts w:eastAsia="Calibri"/>
              </w:rPr>
              <w:t xml:space="preserve">Criticality </w:t>
            </w:r>
          </w:p>
        </w:tc>
        <w:tc>
          <w:tcPr>
            <w:tcW w:w="2248" w:type="pct"/>
            <w:shd w:val="clear" w:color="auto" w:fill="auto"/>
            <w:tcMar>
              <w:top w:w="4" w:type="dxa"/>
              <w:left w:w="4" w:type="dxa"/>
              <w:bottom w:w="0" w:type="dxa"/>
              <w:right w:w="4" w:type="dxa"/>
            </w:tcMar>
          </w:tcPr>
          <w:p w14:paraId="2DA4B0FE" w14:textId="77777777" w:rsidR="00DF16E1" w:rsidRPr="005038A6" w:rsidRDefault="00DF16E1" w:rsidP="00730F4E">
            <w:pPr>
              <w:pStyle w:val="TableText"/>
              <w:rPr>
                <w:rFonts w:eastAsia="Calibri"/>
              </w:rPr>
            </w:pPr>
          </w:p>
        </w:tc>
      </w:tr>
      <w:tr w:rsidR="00DF16E1" w:rsidRPr="005038A6" w14:paraId="699E7D9C" w14:textId="77777777" w:rsidTr="005B2543">
        <w:trPr>
          <w:trHeight w:val="89"/>
        </w:trPr>
        <w:tc>
          <w:tcPr>
            <w:tcW w:w="2752" w:type="pct"/>
            <w:shd w:val="clear" w:color="auto" w:fill="auto"/>
            <w:tcMar>
              <w:top w:w="4" w:type="dxa"/>
              <w:left w:w="4" w:type="dxa"/>
              <w:bottom w:w="0" w:type="dxa"/>
              <w:right w:w="4" w:type="dxa"/>
            </w:tcMar>
            <w:vAlign w:val="center"/>
            <w:hideMark/>
          </w:tcPr>
          <w:p w14:paraId="454B7612" w14:textId="77777777" w:rsidR="00DF16E1" w:rsidRPr="005038A6" w:rsidRDefault="00DF16E1" w:rsidP="00730F4E">
            <w:pPr>
              <w:pStyle w:val="TableText"/>
              <w:rPr>
                <w:rFonts w:eastAsia="Calibri"/>
              </w:rPr>
            </w:pPr>
            <w:r w:rsidRPr="005038A6">
              <w:rPr>
                <w:rFonts w:eastAsia="Calibri"/>
              </w:rPr>
              <w:t xml:space="preserve">Date of Last Business Impact Analysis (BIA) </w:t>
            </w:r>
          </w:p>
        </w:tc>
        <w:tc>
          <w:tcPr>
            <w:tcW w:w="2248" w:type="pct"/>
            <w:shd w:val="clear" w:color="auto" w:fill="auto"/>
            <w:tcMar>
              <w:top w:w="4" w:type="dxa"/>
              <w:left w:w="4" w:type="dxa"/>
              <w:bottom w:w="0" w:type="dxa"/>
              <w:right w:w="4" w:type="dxa"/>
            </w:tcMar>
          </w:tcPr>
          <w:p w14:paraId="7AFD7C82" w14:textId="77777777" w:rsidR="00DF16E1" w:rsidRPr="005038A6" w:rsidRDefault="00DF16E1" w:rsidP="00730F4E">
            <w:pPr>
              <w:pStyle w:val="TableText"/>
              <w:rPr>
                <w:rFonts w:eastAsia="Calibri"/>
              </w:rPr>
            </w:pPr>
          </w:p>
        </w:tc>
      </w:tr>
      <w:tr w:rsidR="00DF16E1" w:rsidRPr="005038A6" w14:paraId="57B0C630" w14:textId="77777777" w:rsidTr="005B2543">
        <w:trPr>
          <w:trHeight w:val="89"/>
        </w:trPr>
        <w:tc>
          <w:tcPr>
            <w:tcW w:w="2752" w:type="pct"/>
            <w:shd w:val="clear" w:color="auto" w:fill="auto"/>
            <w:tcMar>
              <w:top w:w="4" w:type="dxa"/>
              <w:left w:w="4" w:type="dxa"/>
              <w:bottom w:w="0" w:type="dxa"/>
              <w:right w:w="4" w:type="dxa"/>
            </w:tcMar>
            <w:vAlign w:val="center"/>
            <w:hideMark/>
          </w:tcPr>
          <w:p w14:paraId="0045C994" w14:textId="77777777" w:rsidR="00DF16E1" w:rsidRPr="005038A6" w:rsidRDefault="00DF16E1" w:rsidP="00730F4E">
            <w:pPr>
              <w:pStyle w:val="TableText"/>
              <w:rPr>
                <w:rFonts w:eastAsia="Calibri"/>
              </w:rPr>
            </w:pPr>
            <w:r w:rsidRPr="005038A6">
              <w:rPr>
                <w:rFonts w:eastAsia="Calibri"/>
              </w:rPr>
              <w:t xml:space="preserve">Operating System </w:t>
            </w:r>
          </w:p>
        </w:tc>
        <w:tc>
          <w:tcPr>
            <w:tcW w:w="2248" w:type="pct"/>
            <w:shd w:val="clear" w:color="auto" w:fill="auto"/>
            <w:tcMar>
              <w:top w:w="4" w:type="dxa"/>
              <w:left w:w="4" w:type="dxa"/>
              <w:bottom w:w="0" w:type="dxa"/>
              <w:right w:w="4" w:type="dxa"/>
            </w:tcMar>
          </w:tcPr>
          <w:p w14:paraId="1052E891" w14:textId="77777777" w:rsidR="00DF16E1" w:rsidRPr="005038A6" w:rsidRDefault="00DF16E1" w:rsidP="00730F4E">
            <w:pPr>
              <w:pStyle w:val="TableText"/>
              <w:rPr>
                <w:rFonts w:eastAsia="Calibri"/>
              </w:rPr>
            </w:pPr>
          </w:p>
        </w:tc>
      </w:tr>
      <w:tr w:rsidR="00DF16E1" w:rsidRPr="005038A6" w14:paraId="6C1DD641" w14:textId="77777777" w:rsidTr="005B2543">
        <w:trPr>
          <w:trHeight w:val="89"/>
        </w:trPr>
        <w:tc>
          <w:tcPr>
            <w:tcW w:w="2752" w:type="pct"/>
            <w:shd w:val="clear" w:color="auto" w:fill="auto"/>
            <w:tcMar>
              <w:top w:w="4" w:type="dxa"/>
              <w:left w:w="4" w:type="dxa"/>
              <w:bottom w:w="0" w:type="dxa"/>
              <w:right w:w="4" w:type="dxa"/>
            </w:tcMar>
            <w:vAlign w:val="center"/>
            <w:hideMark/>
          </w:tcPr>
          <w:p w14:paraId="33AFFA88" w14:textId="77777777" w:rsidR="00DF16E1" w:rsidRPr="005038A6" w:rsidRDefault="00DF16E1" w:rsidP="00730F4E">
            <w:pPr>
              <w:pStyle w:val="TableText"/>
              <w:rPr>
                <w:rFonts w:eastAsia="Calibri"/>
              </w:rPr>
            </w:pPr>
            <w:r w:rsidRPr="005038A6">
              <w:rPr>
                <w:rFonts w:eastAsia="Calibri"/>
              </w:rPr>
              <w:t xml:space="preserve">Asset Tag </w:t>
            </w:r>
          </w:p>
        </w:tc>
        <w:tc>
          <w:tcPr>
            <w:tcW w:w="2248" w:type="pct"/>
            <w:shd w:val="clear" w:color="auto" w:fill="auto"/>
            <w:tcMar>
              <w:top w:w="4" w:type="dxa"/>
              <w:left w:w="4" w:type="dxa"/>
              <w:bottom w:w="0" w:type="dxa"/>
              <w:right w:w="4" w:type="dxa"/>
            </w:tcMar>
          </w:tcPr>
          <w:p w14:paraId="012B1052" w14:textId="77777777" w:rsidR="00DF16E1" w:rsidRPr="005038A6" w:rsidRDefault="00DF16E1" w:rsidP="00730F4E">
            <w:pPr>
              <w:pStyle w:val="TableText"/>
              <w:rPr>
                <w:rFonts w:eastAsia="Calibri"/>
              </w:rPr>
            </w:pPr>
          </w:p>
        </w:tc>
      </w:tr>
      <w:tr w:rsidR="00DF16E1" w:rsidRPr="005038A6" w14:paraId="27ABA259" w14:textId="77777777" w:rsidTr="005B2543">
        <w:trPr>
          <w:trHeight w:val="89"/>
        </w:trPr>
        <w:tc>
          <w:tcPr>
            <w:tcW w:w="2752" w:type="pct"/>
            <w:shd w:val="clear" w:color="auto" w:fill="auto"/>
            <w:tcMar>
              <w:top w:w="4" w:type="dxa"/>
              <w:left w:w="4" w:type="dxa"/>
              <w:bottom w:w="0" w:type="dxa"/>
              <w:right w:w="4" w:type="dxa"/>
            </w:tcMar>
            <w:vAlign w:val="center"/>
            <w:hideMark/>
          </w:tcPr>
          <w:p w14:paraId="4FB16BDB" w14:textId="77777777" w:rsidR="00DF16E1" w:rsidRPr="005038A6" w:rsidRDefault="00DF16E1" w:rsidP="00730F4E">
            <w:pPr>
              <w:pStyle w:val="TableText"/>
              <w:rPr>
                <w:rFonts w:eastAsia="Calibri"/>
              </w:rPr>
            </w:pPr>
            <w:r w:rsidRPr="005038A6">
              <w:rPr>
                <w:rFonts w:eastAsia="Calibri"/>
              </w:rPr>
              <w:t xml:space="preserve">Serial Number </w:t>
            </w:r>
          </w:p>
        </w:tc>
        <w:tc>
          <w:tcPr>
            <w:tcW w:w="2248" w:type="pct"/>
            <w:shd w:val="clear" w:color="auto" w:fill="auto"/>
            <w:tcMar>
              <w:top w:w="4" w:type="dxa"/>
              <w:left w:w="4" w:type="dxa"/>
              <w:bottom w:w="0" w:type="dxa"/>
              <w:right w:w="4" w:type="dxa"/>
            </w:tcMar>
          </w:tcPr>
          <w:p w14:paraId="648399AE" w14:textId="77777777" w:rsidR="00DF16E1" w:rsidRPr="005038A6" w:rsidRDefault="00DF16E1" w:rsidP="00730F4E">
            <w:pPr>
              <w:pStyle w:val="TableText"/>
              <w:rPr>
                <w:rFonts w:eastAsia="Calibri"/>
              </w:rPr>
            </w:pPr>
          </w:p>
        </w:tc>
      </w:tr>
      <w:tr w:rsidR="00DF16E1" w:rsidRPr="005038A6" w14:paraId="7452F53E" w14:textId="77777777" w:rsidTr="005B2543">
        <w:trPr>
          <w:trHeight w:val="89"/>
        </w:trPr>
        <w:tc>
          <w:tcPr>
            <w:tcW w:w="2752" w:type="pct"/>
            <w:shd w:val="clear" w:color="auto" w:fill="auto"/>
            <w:tcMar>
              <w:top w:w="4" w:type="dxa"/>
              <w:left w:w="4" w:type="dxa"/>
              <w:bottom w:w="0" w:type="dxa"/>
              <w:right w:w="4" w:type="dxa"/>
            </w:tcMar>
            <w:vAlign w:val="center"/>
            <w:hideMark/>
          </w:tcPr>
          <w:p w14:paraId="7E7FE6A7" w14:textId="77777777" w:rsidR="00DF16E1" w:rsidRPr="005038A6" w:rsidRDefault="00DF16E1" w:rsidP="00730F4E">
            <w:pPr>
              <w:pStyle w:val="TableText"/>
              <w:rPr>
                <w:rFonts w:eastAsia="Calibri"/>
              </w:rPr>
            </w:pPr>
            <w:r w:rsidRPr="005038A6">
              <w:rPr>
                <w:rFonts w:eastAsia="Calibri"/>
              </w:rPr>
              <w:t xml:space="preserve">Licensing Information </w:t>
            </w:r>
          </w:p>
        </w:tc>
        <w:tc>
          <w:tcPr>
            <w:tcW w:w="2248" w:type="pct"/>
            <w:shd w:val="clear" w:color="auto" w:fill="auto"/>
            <w:tcMar>
              <w:top w:w="4" w:type="dxa"/>
              <w:left w:w="4" w:type="dxa"/>
              <w:bottom w:w="0" w:type="dxa"/>
              <w:right w:w="4" w:type="dxa"/>
            </w:tcMar>
          </w:tcPr>
          <w:p w14:paraId="0BC088F6" w14:textId="77777777" w:rsidR="00DF16E1" w:rsidRPr="005038A6" w:rsidRDefault="00DF16E1" w:rsidP="00730F4E">
            <w:pPr>
              <w:pStyle w:val="TableText"/>
              <w:rPr>
                <w:rFonts w:eastAsia="Calibri"/>
              </w:rPr>
            </w:pPr>
          </w:p>
        </w:tc>
      </w:tr>
      <w:tr w:rsidR="00DF16E1" w:rsidRPr="005038A6" w14:paraId="09F38DD5" w14:textId="77777777" w:rsidTr="005B2543">
        <w:trPr>
          <w:trHeight w:val="89"/>
        </w:trPr>
        <w:tc>
          <w:tcPr>
            <w:tcW w:w="2752" w:type="pct"/>
            <w:shd w:val="clear" w:color="auto" w:fill="auto"/>
            <w:tcMar>
              <w:top w:w="4" w:type="dxa"/>
              <w:left w:w="4" w:type="dxa"/>
              <w:bottom w:w="0" w:type="dxa"/>
              <w:right w:w="4" w:type="dxa"/>
            </w:tcMar>
            <w:vAlign w:val="center"/>
            <w:hideMark/>
          </w:tcPr>
          <w:p w14:paraId="2D974E5A" w14:textId="77777777" w:rsidR="00DF16E1" w:rsidRPr="005038A6" w:rsidRDefault="00DF16E1" w:rsidP="00730F4E">
            <w:pPr>
              <w:pStyle w:val="TableText"/>
              <w:rPr>
                <w:rFonts w:eastAsia="Calibri"/>
              </w:rPr>
            </w:pPr>
            <w:r w:rsidRPr="005038A6">
              <w:rPr>
                <w:rFonts w:eastAsia="Calibri"/>
              </w:rPr>
              <w:t xml:space="preserve">Vendor (or, internally developed) </w:t>
            </w:r>
          </w:p>
        </w:tc>
        <w:tc>
          <w:tcPr>
            <w:tcW w:w="2248" w:type="pct"/>
            <w:shd w:val="clear" w:color="auto" w:fill="auto"/>
            <w:tcMar>
              <w:top w:w="4" w:type="dxa"/>
              <w:left w:w="4" w:type="dxa"/>
              <w:bottom w:w="0" w:type="dxa"/>
              <w:right w:w="4" w:type="dxa"/>
            </w:tcMar>
          </w:tcPr>
          <w:p w14:paraId="20A58BDE" w14:textId="77777777" w:rsidR="00DF16E1" w:rsidRPr="005038A6" w:rsidRDefault="00DF16E1" w:rsidP="00730F4E">
            <w:pPr>
              <w:pStyle w:val="TableText"/>
              <w:rPr>
                <w:rFonts w:eastAsia="Calibri"/>
              </w:rPr>
            </w:pPr>
          </w:p>
        </w:tc>
      </w:tr>
      <w:tr w:rsidR="00DF16E1" w:rsidRPr="005038A6" w14:paraId="53B27CAA" w14:textId="77777777" w:rsidTr="005B2543">
        <w:trPr>
          <w:trHeight w:val="89"/>
        </w:trPr>
        <w:tc>
          <w:tcPr>
            <w:tcW w:w="2752" w:type="pct"/>
            <w:shd w:val="clear" w:color="auto" w:fill="auto"/>
            <w:tcMar>
              <w:top w:w="4" w:type="dxa"/>
              <w:left w:w="4" w:type="dxa"/>
              <w:bottom w:w="0" w:type="dxa"/>
              <w:right w:w="4" w:type="dxa"/>
            </w:tcMar>
            <w:vAlign w:val="center"/>
            <w:hideMark/>
          </w:tcPr>
          <w:p w14:paraId="5F94D11C" w14:textId="77777777" w:rsidR="00DF16E1" w:rsidRPr="005038A6" w:rsidRDefault="00DF16E1" w:rsidP="00730F4E">
            <w:pPr>
              <w:pStyle w:val="TableText"/>
              <w:rPr>
                <w:rFonts w:eastAsia="Calibri"/>
              </w:rPr>
            </w:pPr>
            <w:r w:rsidRPr="005038A6">
              <w:rPr>
                <w:rFonts w:eastAsia="Calibri"/>
              </w:rPr>
              <w:t xml:space="preserve">Maintenance Contract Expires </w:t>
            </w:r>
          </w:p>
        </w:tc>
        <w:tc>
          <w:tcPr>
            <w:tcW w:w="2248" w:type="pct"/>
            <w:shd w:val="clear" w:color="auto" w:fill="auto"/>
            <w:tcMar>
              <w:top w:w="4" w:type="dxa"/>
              <w:left w:w="4" w:type="dxa"/>
              <w:bottom w:w="0" w:type="dxa"/>
              <w:right w:w="4" w:type="dxa"/>
            </w:tcMar>
            <w:vAlign w:val="center"/>
          </w:tcPr>
          <w:p w14:paraId="6B2709DE" w14:textId="77777777" w:rsidR="00DF16E1" w:rsidRPr="005038A6" w:rsidRDefault="00DF16E1" w:rsidP="00730F4E">
            <w:pPr>
              <w:pStyle w:val="TableText"/>
              <w:rPr>
                <w:rFonts w:eastAsia="Calibri"/>
              </w:rPr>
            </w:pPr>
          </w:p>
        </w:tc>
      </w:tr>
      <w:tr w:rsidR="00DF16E1" w:rsidRPr="005038A6" w14:paraId="74D9830F" w14:textId="77777777" w:rsidTr="005B2543">
        <w:trPr>
          <w:trHeight w:val="89"/>
        </w:trPr>
        <w:tc>
          <w:tcPr>
            <w:tcW w:w="2752" w:type="pct"/>
            <w:shd w:val="clear" w:color="auto" w:fill="auto"/>
            <w:tcMar>
              <w:top w:w="4" w:type="dxa"/>
              <w:left w:w="4" w:type="dxa"/>
              <w:bottom w:w="0" w:type="dxa"/>
              <w:right w:w="4" w:type="dxa"/>
            </w:tcMar>
            <w:vAlign w:val="center"/>
            <w:hideMark/>
          </w:tcPr>
          <w:p w14:paraId="016558B5" w14:textId="77777777" w:rsidR="00DF16E1" w:rsidRPr="005038A6" w:rsidRDefault="00DF16E1" w:rsidP="00730F4E">
            <w:pPr>
              <w:pStyle w:val="TableText"/>
              <w:rPr>
                <w:rFonts w:eastAsia="Calibri"/>
              </w:rPr>
            </w:pPr>
            <w:r w:rsidRPr="005038A6">
              <w:rPr>
                <w:rFonts w:eastAsia="Calibri"/>
              </w:rPr>
              <w:t xml:space="preserve">Maintenance Contact </w:t>
            </w:r>
          </w:p>
        </w:tc>
        <w:tc>
          <w:tcPr>
            <w:tcW w:w="2248" w:type="pct"/>
            <w:shd w:val="clear" w:color="auto" w:fill="auto"/>
            <w:tcMar>
              <w:top w:w="4" w:type="dxa"/>
              <w:left w:w="4" w:type="dxa"/>
              <w:bottom w:w="0" w:type="dxa"/>
              <w:right w:w="4" w:type="dxa"/>
            </w:tcMar>
          </w:tcPr>
          <w:p w14:paraId="2808CE27" w14:textId="77777777" w:rsidR="00DF16E1" w:rsidRPr="005038A6" w:rsidRDefault="00DF16E1" w:rsidP="00730F4E">
            <w:pPr>
              <w:pStyle w:val="TableText"/>
              <w:rPr>
                <w:rFonts w:eastAsia="Calibri"/>
              </w:rPr>
            </w:pPr>
          </w:p>
        </w:tc>
      </w:tr>
      <w:tr w:rsidR="00DF16E1" w:rsidRPr="005038A6" w14:paraId="07E1B46A" w14:textId="77777777" w:rsidTr="005B2543">
        <w:trPr>
          <w:trHeight w:val="178"/>
        </w:trPr>
        <w:tc>
          <w:tcPr>
            <w:tcW w:w="2752" w:type="pct"/>
            <w:shd w:val="clear" w:color="auto" w:fill="auto"/>
            <w:tcMar>
              <w:top w:w="4" w:type="dxa"/>
              <w:left w:w="4" w:type="dxa"/>
              <w:bottom w:w="0" w:type="dxa"/>
              <w:right w:w="4" w:type="dxa"/>
            </w:tcMar>
            <w:vAlign w:val="center"/>
            <w:hideMark/>
          </w:tcPr>
          <w:p w14:paraId="5785DA6F" w14:textId="77777777" w:rsidR="00DF16E1" w:rsidRPr="005038A6" w:rsidRDefault="00DF16E1" w:rsidP="00730F4E">
            <w:pPr>
              <w:pStyle w:val="TableText"/>
              <w:rPr>
                <w:rFonts w:eastAsia="Calibri"/>
              </w:rPr>
            </w:pPr>
            <w:r w:rsidRPr="005038A6">
              <w:rPr>
                <w:rFonts w:eastAsia="Calibri"/>
              </w:rPr>
              <w:t xml:space="preserve">Current Instances (e.g., production and test, test only, production only) </w:t>
            </w:r>
          </w:p>
        </w:tc>
        <w:tc>
          <w:tcPr>
            <w:tcW w:w="2248" w:type="pct"/>
            <w:shd w:val="clear" w:color="auto" w:fill="auto"/>
            <w:tcMar>
              <w:top w:w="4" w:type="dxa"/>
              <w:left w:w="4" w:type="dxa"/>
              <w:bottom w:w="0" w:type="dxa"/>
              <w:right w:w="4" w:type="dxa"/>
            </w:tcMar>
          </w:tcPr>
          <w:p w14:paraId="4519BFD9" w14:textId="77777777" w:rsidR="00DF16E1" w:rsidRPr="005038A6" w:rsidRDefault="00DF16E1" w:rsidP="00730F4E">
            <w:pPr>
              <w:pStyle w:val="TableText"/>
              <w:rPr>
                <w:rFonts w:eastAsia="Calibri"/>
              </w:rPr>
            </w:pPr>
          </w:p>
        </w:tc>
      </w:tr>
      <w:tr w:rsidR="00DF16E1" w:rsidRPr="005038A6" w14:paraId="45E4F012" w14:textId="77777777" w:rsidTr="005B2543">
        <w:trPr>
          <w:trHeight w:val="89"/>
        </w:trPr>
        <w:tc>
          <w:tcPr>
            <w:tcW w:w="2752" w:type="pct"/>
            <w:shd w:val="clear" w:color="auto" w:fill="auto"/>
            <w:tcMar>
              <w:top w:w="4" w:type="dxa"/>
              <w:left w:w="4" w:type="dxa"/>
              <w:bottom w:w="0" w:type="dxa"/>
              <w:right w:w="4" w:type="dxa"/>
            </w:tcMar>
            <w:vAlign w:val="center"/>
            <w:hideMark/>
          </w:tcPr>
          <w:p w14:paraId="78D2EC0B" w14:textId="77777777" w:rsidR="00DF16E1" w:rsidRPr="005038A6" w:rsidRDefault="00DF16E1" w:rsidP="00730F4E">
            <w:pPr>
              <w:pStyle w:val="TableText"/>
              <w:rPr>
                <w:rFonts w:eastAsia="Calibri"/>
              </w:rPr>
            </w:pPr>
            <w:r w:rsidRPr="005038A6">
              <w:rPr>
                <w:rFonts w:eastAsia="Calibri"/>
              </w:rPr>
              <w:t xml:space="preserve">Program Language (s) </w:t>
            </w:r>
          </w:p>
        </w:tc>
        <w:tc>
          <w:tcPr>
            <w:tcW w:w="2248" w:type="pct"/>
            <w:shd w:val="clear" w:color="auto" w:fill="auto"/>
            <w:tcMar>
              <w:top w:w="4" w:type="dxa"/>
              <w:left w:w="4" w:type="dxa"/>
              <w:bottom w:w="0" w:type="dxa"/>
              <w:right w:w="4" w:type="dxa"/>
            </w:tcMar>
          </w:tcPr>
          <w:p w14:paraId="4EB66246" w14:textId="77777777" w:rsidR="00DF16E1" w:rsidRPr="005038A6" w:rsidRDefault="00DF16E1" w:rsidP="00730F4E">
            <w:pPr>
              <w:pStyle w:val="TableText"/>
              <w:rPr>
                <w:rFonts w:eastAsia="Calibri"/>
              </w:rPr>
            </w:pPr>
          </w:p>
        </w:tc>
      </w:tr>
      <w:tr w:rsidR="00DF16E1" w:rsidRPr="005038A6" w14:paraId="733DD6C7" w14:textId="77777777" w:rsidTr="005B2543">
        <w:trPr>
          <w:trHeight w:val="89"/>
        </w:trPr>
        <w:tc>
          <w:tcPr>
            <w:tcW w:w="2752" w:type="pct"/>
            <w:shd w:val="clear" w:color="auto" w:fill="auto"/>
            <w:tcMar>
              <w:top w:w="4" w:type="dxa"/>
              <w:left w:w="4" w:type="dxa"/>
              <w:bottom w:w="0" w:type="dxa"/>
              <w:right w:w="4" w:type="dxa"/>
            </w:tcMar>
            <w:vAlign w:val="center"/>
            <w:hideMark/>
          </w:tcPr>
          <w:p w14:paraId="7ADAB7CE" w14:textId="77777777" w:rsidR="00DF16E1" w:rsidRPr="005038A6" w:rsidRDefault="00DF16E1" w:rsidP="00730F4E">
            <w:pPr>
              <w:pStyle w:val="TableText"/>
              <w:rPr>
                <w:rFonts w:eastAsia="Calibri"/>
              </w:rPr>
            </w:pPr>
            <w:r w:rsidRPr="005038A6">
              <w:rPr>
                <w:rFonts w:eastAsia="Calibri"/>
              </w:rPr>
              <w:t xml:space="preserve">Internet Accessible </w:t>
            </w:r>
          </w:p>
        </w:tc>
        <w:tc>
          <w:tcPr>
            <w:tcW w:w="2248" w:type="pct"/>
            <w:shd w:val="clear" w:color="auto" w:fill="auto"/>
            <w:tcMar>
              <w:top w:w="4" w:type="dxa"/>
              <w:left w:w="4" w:type="dxa"/>
              <w:bottom w:w="0" w:type="dxa"/>
              <w:right w:w="4" w:type="dxa"/>
            </w:tcMar>
          </w:tcPr>
          <w:p w14:paraId="33CA4ECD" w14:textId="77777777" w:rsidR="00DF16E1" w:rsidRPr="005038A6" w:rsidRDefault="00DF16E1" w:rsidP="00730F4E">
            <w:pPr>
              <w:pStyle w:val="TableText"/>
              <w:rPr>
                <w:rFonts w:eastAsia="Calibri"/>
              </w:rPr>
            </w:pPr>
          </w:p>
        </w:tc>
      </w:tr>
      <w:tr w:rsidR="00DF16E1" w:rsidRPr="005038A6" w14:paraId="2A0FF5B8" w14:textId="77777777" w:rsidTr="005B2543">
        <w:trPr>
          <w:trHeight w:val="89"/>
        </w:trPr>
        <w:tc>
          <w:tcPr>
            <w:tcW w:w="2752" w:type="pct"/>
            <w:shd w:val="clear" w:color="auto" w:fill="auto"/>
            <w:tcMar>
              <w:top w:w="4" w:type="dxa"/>
              <w:left w:w="4" w:type="dxa"/>
              <w:bottom w:w="0" w:type="dxa"/>
              <w:right w:w="4" w:type="dxa"/>
            </w:tcMar>
            <w:vAlign w:val="center"/>
            <w:hideMark/>
          </w:tcPr>
          <w:p w14:paraId="26657500" w14:textId="77777777" w:rsidR="00DF16E1" w:rsidRPr="005038A6" w:rsidRDefault="00DF16E1" w:rsidP="00730F4E">
            <w:pPr>
              <w:pStyle w:val="TableText"/>
              <w:rPr>
                <w:rFonts w:eastAsia="Calibri"/>
              </w:rPr>
            </w:pPr>
            <w:r w:rsidRPr="005038A6">
              <w:rPr>
                <w:rFonts w:eastAsia="Calibri"/>
              </w:rPr>
              <w:t xml:space="preserve">Requires own server </w:t>
            </w:r>
          </w:p>
        </w:tc>
        <w:tc>
          <w:tcPr>
            <w:tcW w:w="2248" w:type="pct"/>
            <w:shd w:val="clear" w:color="auto" w:fill="auto"/>
            <w:tcMar>
              <w:top w:w="4" w:type="dxa"/>
              <w:left w:w="4" w:type="dxa"/>
              <w:bottom w:w="0" w:type="dxa"/>
              <w:right w:w="4" w:type="dxa"/>
            </w:tcMar>
          </w:tcPr>
          <w:p w14:paraId="1D463946" w14:textId="77777777" w:rsidR="00DF16E1" w:rsidRPr="005038A6" w:rsidRDefault="00DF16E1" w:rsidP="00730F4E">
            <w:pPr>
              <w:pStyle w:val="TableText"/>
              <w:rPr>
                <w:rFonts w:eastAsia="Calibri"/>
              </w:rPr>
            </w:pPr>
          </w:p>
        </w:tc>
      </w:tr>
      <w:tr w:rsidR="00DF16E1" w:rsidRPr="005038A6" w14:paraId="2A3813EB" w14:textId="77777777" w:rsidTr="005B2543">
        <w:trPr>
          <w:trHeight w:val="266"/>
        </w:trPr>
        <w:tc>
          <w:tcPr>
            <w:tcW w:w="2752" w:type="pct"/>
            <w:shd w:val="clear" w:color="auto" w:fill="auto"/>
            <w:tcMar>
              <w:top w:w="4" w:type="dxa"/>
              <w:left w:w="4" w:type="dxa"/>
              <w:bottom w:w="0" w:type="dxa"/>
              <w:right w:w="4" w:type="dxa"/>
            </w:tcMar>
            <w:vAlign w:val="center"/>
            <w:hideMark/>
          </w:tcPr>
          <w:p w14:paraId="41524BAA" w14:textId="77777777" w:rsidR="00DF16E1" w:rsidRPr="005038A6" w:rsidRDefault="00DF16E1" w:rsidP="00730F4E">
            <w:pPr>
              <w:pStyle w:val="TableText"/>
              <w:rPr>
                <w:rFonts w:eastAsia="Calibri"/>
              </w:rPr>
            </w:pPr>
            <w:r w:rsidRPr="005038A6">
              <w:rPr>
                <w:rFonts w:eastAsia="Calibri"/>
              </w:rPr>
              <w:t xml:space="preserve">Desktop Data Storage (e.g., what files/configuration are required if app allows or requires storage of data on workstations) </w:t>
            </w:r>
          </w:p>
        </w:tc>
        <w:tc>
          <w:tcPr>
            <w:tcW w:w="2248" w:type="pct"/>
            <w:shd w:val="clear" w:color="auto" w:fill="auto"/>
            <w:tcMar>
              <w:top w:w="4" w:type="dxa"/>
              <w:left w:w="4" w:type="dxa"/>
              <w:bottom w:w="0" w:type="dxa"/>
              <w:right w:w="4" w:type="dxa"/>
            </w:tcMar>
          </w:tcPr>
          <w:p w14:paraId="0D2D9EF7" w14:textId="77777777" w:rsidR="00DF16E1" w:rsidRPr="005038A6" w:rsidRDefault="00DF16E1" w:rsidP="00730F4E">
            <w:pPr>
              <w:pStyle w:val="TableText"/>
              <w:rPr>
                <w:rFonts w:eastAsia="Calibri"/>
              </w:rPr>
            </w:pPr>
          </w:p>
        </w:tc>
      </w:tr>
      <w:tr w:rsidR="00DF16E1" w:rsidRPr="005038A6" w14:paraId="75CF5C7D" w14:textId="77777777" w:rsidTr="005B2543">
        <w:trPr>
          <w:trHeight w:val="89"/>
        </w:trPr>
        <w:tc>
          <w:tcPr>
            <w:tcW w:w="2752" w:type="pct"/>
            <w:shd w:val="clear" w:color="auto" w:fill="auto"/>
            <w:tcMar>
              <w:top w:w="4" w:type="dxa"/>
              <w:left w:w="4" w:type="dxa"/>
              <w:bottom w:w="0" w:type="dxa"/>
              <w:right w:w="4" w:type="dxa"/>
            </w:tcMar>
            <w:vAlign w:val="center"/>
            <w:hideMark/>
          </w:tcPr>
          <w:p w14:paraId="4460DBF6" w14:textId="77777777" w:rsidR="00DF16E1" w:rsidRPr="005038A6" w:rsidRDefault="00DF16E1" w:rsidP="00730F4E">
            <w:pPr>
              <w:pStyle w:val="TableText"/>
              <w:rPr>
                <w:rFonts w:eastAsia="Calibri"/>
              </w:rPr>
            </w:pPr>
            <w:r w:rsidRPr="005038A6">
              <w:rPr>
                <w:rFonts w:eastAsia="Calibri"/>
              </w:rPr>
              <w:lastRenderedPageBreak/>
              <w:t xml:space="preserve">External File Requirements </w:t>
            </w:r>
          </w:p>
        </w:tc>
        <w:tc>
          <w:tcPr>
            <w:tcW w:w="2248" w:type="pct"/>
            <w:shd w:val="clear" w:color="auto" w:fill="auto"/>
            <w:tcMar>
              <w:top w:w="4" w:type="dxa"/>
              <w:left w:w="4" w:type="dxa"/>
              <w:bottom w:w="0" w:type="dxa"/>
              <w:right w:w="4" w:type="dxa"/>
            </w:tcMar>
          </w:tcPr>
          <w:p w14:paraId="52E3520B" w14:textId="77777777" w:rsidR="00DF16E1" w:rsidRPr="005038A6" w:rsidRDefault="00DF16E1" w:rsidP="00730F4E">
            <w:pPr>
              <w:pStyle w:val="TableText"/>
              <w:rPr>
                <w:rFonts w:eastAsia="Calibri"/>
              </w:rPr>
            </w:pPr>
          </w:p>
        </w:tc>
      </w:tr>
      <w:tr w:rsidR="00DF16E1" w:rsidRPr="005038A6" w14:paraId="2D87BF24" w14:textId="77777777" w:rsidTr="005B2543">
        <w:trPr>
          <w:trHeight w:val="89"/>
        </w:trPr>
        <w:tc>
          <w:tcPr>
            <w:tcW w:w="2752" w:type="pct"/>
            <w:shd w:val="clear" w:color="auto" w:fill="auto"/>
            <w:tcMar>
              <w:top w:w="4" w:type="dxa"/>
              <w:left w:w="4" w:type="dxa"/>
              <w:bottom w:w="0" w:type="dxa"/>
              <w:right w:w="4" w:type="dxa"/>
            </w:tcMar>
            <w:vAlign w:val="center"/>
            <w:hideMark/>
          </w:tcPr>
          <w:p w14:paraId="2F1C2837" w14:textId="77777777" w:rsidR="00DF16E1" w:rsidRPr="005038A6" w:rsidRDefault="00DF16E1" w:rsidP="00730F4E">
            <w:pPr>
              <w:pStyle w:val="TableText"/>
              <w:rPr>
                <w:rFonts w:eastAsia="Calibri"/>
              </w:rPr>
            </w:pPr>
            <w:r w:rsidRPr="005038A6">
              <w:rPr>
                <w:rFonts w:eastAsia="Calibri"/>
              </w:rPr>
              <w:t xml:space="preserve">Domain Information </w:t>
            </w:r>
          </w:p>
        </w:tc>
        <w:tc>
          <w:tcPr>
            <w:tcW w:w="2248" w:type="pct"/>
            <w:shd w:val="clear" w:color="auto" w:fill="auto"/>
            <w:tcMar>
              <w:top w:w="4" w:type="dxa"/>
              <w:left w:w="4" w:type="dxa"/>
              <w:bottom w:w="0" w:type="dxa"/>
              <w:right w:w="4" w:type="dxa"/>
            </w:tcMar>
          </w:tcPr>
          <w:p w14:paraId="663F82BF" w14:textId="77777777" w:rsidR="00DF16E1" w:rsidRPr="005038A6" w:rsidRDefault="00DF16E1" w:rsidP="00730F4E">
            <w:pPr>
              <w:pStyle w:val="TableText"/>
              <w:rPr>
                <w:rFonts w:eastAsia="Calibri"/>
              </w:rPr>
            </w:pPr>
          </w:p>
        </w:tc>
      </w:tr>
      <w:tr w:rsidR="00DF16E1" w:rsidRPr="005038A6" w14:paraId="3B0CDBF9" w14:textId="77777777" w:rsidTr="005B2543">
        <w:trPr>
          <w:trHeight w:val="89"/>
        </w:trPr>
        <w:tc>
          <w:tcPr>
            <w:tcW w:w="2752" w:type="pct"/>
            <w:shd w:val="clear" w:color="auto" w:fill="auto"/>
            <w:tcMar>
              <w:top w:w="4" w:type="dxa"/>
              <w:left w:w="4" w:type="dxa"/>
              <w:bottom w:w="0" w:type="dxa"/>
              <w:right w:w="4" w:type="dxa"/>
            </w:tcMar>
            <w:vAlign w:val="center"/>
            <w:hideMark/>
          </w:tcPr>
          <w:p w14:paraId="4BBC952E" w14:textId="77777777" w:rsidR="00DF16E1" w:rsidRPr="005038A6" w:rsidRDefault="00DF16E1" w:rsidP="00730F4E">
            <w:pPr>
              <w:pStyle w:val="TableText"/>
              <w:rPr>
                <w:rFonts w:eastAsia="Calibri"/>
              </w:rPr>
            </w:pPr>
            <w:r w:rsidRPr="005038A6">
              <w:rPr>
                <w:rFonts w:eastAsia="Calibri"/>
              </w:rPr>
              <w:t xml:space="preserve">Service Account (s) </w:t>
            </w:r>
          </w:p>
        </w:tc>
        <w:tc>
          <w:tcPr>
            <w:tcW w:w="2248" w:type="pct"/>
            <w:shd w:val="clear" w:color="auto" w:fill="auto"/>
            <w:tcMar>
              <w:top w:w="4" w:type="dxa"/>
              <w:left w:w="4" w:type="dxa"/>
              <w:bottom w:w="0" w:type="dxa"/>
              <w:right w:w="4" w:type="dxa"/>
            </w:tcMar>
          </w:tcPr>
          <w:p w14:paraId="1CB3DC08" w14:textId="77777777" w:rsidR="00DF16E1" w:rsidRPr="005038A6" w:rsidRDefault="00DF16E1" w:rsidP="00730F4E">
            <w:pPr>
              <w:pStyle w:val="TableText"/>
              <w:rPr>
                <w:rFonts w:eastAsia="Calibri"/>
              </w:rPr>
            </w:pPr>
          </w:p>
        </w:tc>
      </w:tr>
      <w:tr w:rsidR="00DF16E1" w:rsidRPr="005038A6" w14:paraId="26B8018C" w14:textId="77777777" w:rsidTr="005B2543">
        <w:trPr>
          <w:trHeight w:val="103"/>
        </w:trPr>
        <w:tc>
          <w:tcPr>
            <w:tcW w:w="2752" w:type="pct"/>
            <w:shd w:val="clear" w:color="auto" w:fill="auto"/>
            <w:tcMar>
              <w:top w:w="4" w:type="dxa"/>
              <w:left w:w="4" w:type="dxa"/>
              <w:bottom w:w="0" w:type="dxa"/>
              <w:right w:w="4" w:type="dxa"/>
            </w:tcMar>
            <w:vAlign w:val="center"/>
            <w:hideMark/>
          </w:tcPr>
          <w:p w14:paraId="775FBAB7" w14:textId="77777777" w:rsidR="00DF16E1" w:rsidRPr="005038A6" w:rsidRDefault="00DF16E1" w:rsidP="00730F4E">
            <w:pPr>
              <w:pStyle w:val="TableText"/>
              <w:rPr>
                <w:rFonts w:eastAsia="Calibri"/>
              </w:rPr>
            </w:pPr>
            <w:r w:rsidRPr="005038A6">
              <w:rPr>
                <w:rFonts w:eastAsia="Calibri"/>
              </w:rPr>
              <w:t xml:space="preserve">Storage Requirements </w:t>
            </w:r>
          </w:p>
        </w:tc>
        <w:tc>
          <w:tcPr>
            <w:tcW w:w="2248" w:type="pct"/>
            <w:shd w:val="clear" w:color="auto" w:fill="auto"/>
            <w:tcMar>
              <w:top w:w="4" w:type="dxa"/>
              <w:left w:w="4" w:type="dxa"/>
              <w:bottom w:w="0" w:type="dxa"/>
              <w:right w:w="4" w:type="dxa"/>
            </w:tcMar>
          </w:tcPr>
          <w:p w14:paraId="2E8B07D3" w14:textId="77777777" w:rsidR="00DF16E1" w:rsidRPr="005038A6" w:rsidRDefault="00DF16E1" w:rsidP="00730F4E">
            <w:pPr>
              <w:pStyle w:val="TableText"/>
              <w:rPr>
                <w:rFonts w:eastAsia="Calibri"/>
              </w:rPr>
            </w:pPr>
          </w:p>
        </w:tc>
      </w:tr>
      <w:tr w:rsidR="00DF16E1" w:rsidRPr="005038A6" w14:paraId="4D9997DD" w14:textId="77777777" w:rsidTr="005B2543">
        <w:trPr>
          <w:trHeight w:val="103"/>
        </w:trPr>
        <w:tc>
          <w:tcPr>
            <w:tcW w:w="2752" w:type="pct"/>
            <w:shd w:val="clear" w:color="auto" w:fill="auto"/>
            <w:tcMar>
              <w:top w:w="4" w:type="dxa"/>
              <w:left w:w="4" w:type="dxa"/>
              <w:bottom w:w="0" w:type="dxa"/>
              <w:right w:w="4" w:type="dxa"/>
            </w:tcMar>
            <w:vAlign w:val="center"/>
            <w:hideMark/>
          </w:tcPr>
          <w:p w14:paraId="7C200DCE" w14:textId="77777777" w:rsidR="00DF16E1" w:rsidRPr="005038A6" w:rsidRDefault="00DF16E1" w:rsidP="00730F4E">
            <w:pPr>
              <w:pStyle w:val="TableText"/>
              <w:rPr>
                <w:rFonts w:eastAsia="Calibri"/>
              </w:rPr>
            </w:pPr>
            <w:r w:rsidRPr="005038A6">
              <w:rPr>
                <w:rFonts w:eastAsia="Calibri"/>
              </w:rPr>
              <w:t xml:space="preserve">Seats/Units </w:t>
            </w:r>
          </w:p>
        </w:tc>
        <w:tc>
          <w:tcPr>
            <w:tcW w:w="2248" w:type="pct"/>
            <w:shd w:val="clear" w:color="auto" w:fill="auto"/>
            <w:tcMar>
              <w:top w:w="4" w:type="dxa"/>
              <w:left w:w="4" w:type="dxa"/>
              <w:bottom w:w="0" w:type="dxa"/>
              <w:right w:w="4" w:type="dxa"/>
            </w:tcMar>
          </w:tcPr>
          <w:p w14:paraId="74BE8FA5" w14:textId="77777777" w:rsidR="00DF16E1" w:rsidRPr="005038A6" w:rsidRDefault="00DF16E1" w:rsidP="00730F4E">
            <w:pPr>
              <w:pStyle w:val="TableText"/>
              <w:rPr>
                <w:rFonts w:eastAsia="Calibri"/>
              </w:rPr>
            </w:pPr>
          </w:p>
        </w:tc>
      </w:tr>
      <w:tr w:rsidR="00DF16E1" w:rsidRPr="005038A6" w14:paraId="208EF5A1" w14:textId="77777777" w:rsidTr="005B2543">
        <w:trPr>
          <w:trHeight w:val="103"/>
        </w:trPr>
        <w:tc>
          <w:tcPr>
            <w:tcW w:w="2752" w:type="pct"/>
            <w:shd w:val="clear" w:color="auto" w:fill="auto"/>
            <w:tcMar>
              <w:top w:w="4" w:type="dxa"/>
              <w:left w:w="4" w:type="dxa"/>
              <w:bottom w:w="0" w:type="dxa"/>
              <w:right w:w="4" w:type="dxa"/>
            </w:tcMar>
            <w:vAlign w:val="center"/>
            <w:hideMark/>
          </w:tcPr>
          <w:p w14:paraId="1863DAEB" w14:textId="77777777" w:rsidR="00DF16E1" w:rsidRPr="005038A6" w:rsidRDefault="00DF16E1" w:rsidP="00730F4E">
            <w:pPr>
              <w:pStyle w:val="TableText"/>
              <w:rPr>
                <w:rFonts w:eastAsia="Calibri"/>
              </w:rPr>
            </w:pPr>
            <w:r w:rsidRPr="005038A6">
              <w:rPr>
                <w:rFonts w:eastAsia="Calibri"/>
              </w:rPr>
              <w:t xml:space="preserve">Load Balancing </w:t>
            </w:r>
          </w:p>
        </w:tc>
        <w:tc>
          <w:tcPr>
            <w:tcW w:w="2248" w:type="pct"/>
            <w:shd w:val="clear" w:color="auto" w:fill="auto"/>
            <w:tcMar>
              <w:top w:w="4" w:type="dxa"/>
              <w:left w:w="4" w:type="dxa"/>
              <w:bottom w:w="0" w:type="dxa"/>
              <w:right w:w="4" w:type="dxa"/>
            </w:tcMar>
          </w:tcPr>
          <w:p w14:paraId="49D236D9" w14:textId="77777777" w:rsidR="00DF16E1" w:rsidRPr="005038A6" w:rsidRDefault="00DF16E1" w:rsidP="00730F4E">
            <w:pPr>
              <w:pStyle w:val="TableText"/>
              <w:rPr>
                <w:rFonts w:eastAsia="Calibri"/>
              </w:rPr>
            </w:pPr>
          </w:p>
        </w:tc>
      </w:tr>
      <w:tr w:rsidR="00DF16E1" w:rsidRPr="005038A6" w14:paraId="4A1D17E6" w14:textId="77777777" w:rsidTr="005B2543">
        <w:trPr>
          <w:trHeight w:val="103"/>
        </w:trPr>
        <w:tc>
          <w:tcPr>
            <w:tcW w:w="2752" w:type="pct"/>
            <w:shd w:val="clear" w:color="auto" w:fill="auto"/>
            <w:tcMar>
              <w:top w:w="4" w:type="dxa"/>
              <w:left w:w="4" w:type="dxa"/>
              <w:bottom w:w="0" w:type="dxa"/>
              <w:right w:w="4" w:type="dxa"/>
            </w:tcMar>
            <w:vAlign w:val="center"/>
            <w:hideMark/>
          </w:tcPr>
          <w:p w14:paraId="2771F051" w14:textId="77777777" w:rsidR="00DF16E1" w:rsidRPr="005038A6" w:rsidRDefault="00DF16E1" w:rsidP="00730F4E">
            <w:pPr>
              <w:pStyle w:val="TableText"/>
              <w:rPr>
                <w:rFonts w:eastAsia="Calibri"/>
              </w:rPr>
            </w:pPr>
            <w:r w:rsidRPr="005038A6">
              <w:rPr>
                <w:rFonts w:eastAsia="Calibri"/>
              </w:rPr>
              <w:t xml:space="preserve">License Requirements </w:t>
            </w:r>
          </w:p>
        </w:tc>
        <w:tc>
          <w:tcPr>
            <w:tcW w:w="2248" w:type="pct"/>
            <w:shd w:val="clear" w:color="auto" w:fill="auto"/>
            <w:tcMar>
              <w:top w:w="4" w:type="dxa"/>
              <w:left w:w="4" w:type="dxa"/>
              <w:bottom w:w="0" w:type="dxa"/>
              <w:right w:w="4" w:type="dxa"/>
            </w:tcMar>
          </w:tcPr>
          <w:p w14:paraId="591D0A32" w14:textId="77777777" w:rsidR="00DF16E1" w:rsidRPr="005038A6" w:rsidRDefault="00DF16E1" w:rsidP="00730F4E">
            <w:pPr>
              <w:pStyle w:val="TableText"/>
              <w:rPr>
                <w:rFonts w:eastAsia="Calibri"/>
              </w:rPr>
            </w:pPr>
          </w:p>
        </w:tc>
      </w:tr>
      <w:tr w:rsidR="00DF16E1" w:rsidRPr="005038A6" w14:paraId="2AD2E686" w14:textId="77777777" w:rsidTr="005B2543">
        <w:trPr>
          <w:trHeight w:val="103"/>
        </w:trPr>
        <w:tc>
          <w:tcPr>
            <w:tcW w:w="2752" w:type="pct"/>
            <w:shd w:val="clear" w:color="auto" w:fill="auto"/>
            <w:tcMar>
              <w:top w:w="4" w:type="dxa"/>
              <w:left w:w="4" w:type="dxa"/>
              <w:bottom w:w="0" w:type="dxa"/>
              <w:right w:w="4" w:type="dxa"/>
            </w:tcMar>
            <w:vAlign w:val="center"/>
            <w:hideMark/>
          </w:tcPr>
          <w:p w14:paraId="592AB66F" w14:textId="77777777" w:rsidR="00DF16E1" w:rsidRPr="005038A6" w:rsidRDefault="00DF16E1" w:rsidP="00730F4E">
            <w:pPr>
              <w:pStyle w:val="TableText"/>
              <w:rPr>
                <w:rFonts w:eastAsia="Calibri"/>
              </w:rPr>
            </w:pPr>
            <w:r w:rsidRPr="005038A6">
              <w:rPr>
                <w:rFonts w:eastAsia="Calibri"/>
              </w:rPr>
              <w:t xml:space="preserve">Protocol Requirements </w:t>
            </w:r>
          </w:p>
        </w:tc>
        <w:tc>
          <w:tcPr>
            <w:tcW w:w="2248" w:type="pct"/>
            <w:shd w:val="clear" w:color="auto" w:fill="auto"/>
            <w:tcMar>
              <w:top w:w="4" w:type="dxa"/>
              <w:left w:w="4" w:type="dxa"/>
              <w:bottom w:w="0" w:type="dxa"/>
              <w:right w:w="4" w:type="dxa"/>
            </w:tcMar>
          </w:tcPr>
          <w:p w14:paraId="56A59F08" w14:textId="77777777" w:rsidR="00DF16E1" w:rsidRPr="005038A6" w:rsidRDefault="00DF16E1" w:rsidP="00730F4E">
            <w:pPr>
              <w:pStyle w:val="TableText"/>
              <w:rPr>
                <w:rFonts w:eastAsia="Calibri"/>
              </w:rPr>
            </w:pPr>
          </w:p>
        </w:tc>
      </w:tr>
      <w:tr w:rsidR="00DF16E1" w:rsidRPr="005038A6" w14:paraId="77A4C00B" w14:textId="77777777" w:rsidTr="005B2543">
        <w:trPr>
          <w:trHeight w:val="103"/>
        </w:trPr>
        <w:tc>
          <w:tcPr>
            <w:tcW w:w="2752" w:type="pct"/>
            <w:shd w:val="clear" w:color="auto" w:fill="auto"/>
            <w:tcMar>
              <w:top w:w="4" w:type="dxa"/>
              <w:left w:w="4" w:type="dxa"/>
              <w:bottom w:w="0" w:type="dxa"/>
              <w:right w:w="4" w:type="dxa"/>
            </w:tcMar>
            <w:vAlign w:val="center"/>
            <w:hideMark/>
          </w:tcPr>
          <w:p w14:paraId="77E27CBE" w14:textId="77777777" w:rsidR="00DF16E1" w:rsidRPr="005038A6" w:rsidRDefault="00DF16E1" w:rsidP="00730F4E">
            <w:pPr>
              <w:pStyle w:val="TableText"/>
              <w:rPr>
                <w:rFonts w:eastAsia="Calibri"/>
              </w:rPr>
            </w:pPr>
            <w:r w:rsidRPr="005038A6">
              <w:rPr>
                <w:rFonts w:eastAsia="Calibri"/>
              </w:rPr>
              <w:t xml:space="preserve">Port Requirements </w:t>
            </w:r>
          </w:p>
        </w:tc>
        <w:tc>
          <w:tcPr>
            <w:tcW w:w="2248" w:type="pct"/>
            <w:shd w:val="clear" w:color="auto" w:fill="auto"/>
            <w:tcMar>
              <w:top w:w="4" w:type="dxa"/>
              <w:left w:w="4" w:type="dxa"/>
              <w:bottom w:w="0" w:type="dxa"/>
              <w:right w:w="4" w:type="dxa"/>
            </w:tcMar>
          </w:tcPr>
          <w:p w14:paraId="46D86B9A" w14:textId="77777777" w:rsidR="00DF16E1" w:rsidRPr="005038A6" w:rsidRDefault="00DF16E1" w:rsidP="00730F4E">
            <w:pPr>
              <w:pStyle w:val="TableText"/>
              <w:rPr>
                <w:rFonts w:eastAsia="Calibri"/>
              </w:rPr>
            </w:pPr>
          </w:p>
        </w:tc>
      </w:tr>
      <w:tr w:rsidR="00DF16E1" w:rsidRPr="005038A6" w14:paraId="7160010E" w14:textId="77777777" w:rsidTr="005B2543">
        <w:trPr>
          <w:trHeight w:val="103"/>
        </w:trPr>
        <w:tc>
          <w:tcPr>
            <w:tcW w:w="2752" w:type="pct"/>
            <w:shd w:val="clear" w:color="auto" w:fill="auto"/>
            <w:tcMar>
              <w:top w:w="4" w:type="dxa"/>
              <w:left w:w="4" w:type="dxa"/>
              <w:bottom w:w="0" w:type="dxa"/>
              <w:right w:w="4" w:type="dxa"/>
            </w:tcMar>
            <w:vAlign w:val="center"/>
            <w:hideMark/>
          </w:tcPr>
          <w:p w14:paraId="066862AE" w14:textId="77777777" w:rsidR="00DF16E1" w:rsidRPr="005038A6" w:rsidRDefault="00DF16E1" w:rsidP="00730F4E">
            <w:pPr>
              <w:pStyle w:val="TableText"/>
              <w:rPr>
                <w:rFonts w:eastAsia="Calibri"/>
              </w:rPr>
            </w:pPr>
            <w:r w:rsidRPr="005038A6">
              <w:rPr>
                <w:rFonts w:eastAsia="Calibri"/>
              </w:rPr>
              <w:t xml:space="preserve">Network Requirements </w:t>
            </w:r>
          </w:p>
        </w:tc>
        <w:tc>
          <w:tcPr>
            <w:tcW w:w="2248" w:type="pct"/>
            <w:shd w:val="clear" w:color="auto" w:fill="auto"/>
            <w:tcMar>
              <w:top w:w="4" w:type="dxa"/>
              <w:left w:w="4" w:type="dxa"/>
              <w:bottom w:w="0" w:type="dxa"/>
              <w:right w:w="4" w:type="dxa"/>
            </w:tcMar>
          </w:tcPr>
          <w:p w14:paraId="6D9E6A46" w14:textId="77777777" w:rsidR="00DF16E1" w:rsidRPr="005038A6" w:rsidRDefault="00DF16E1" w:rsidP="00730F4E">
            <w:pPr>
              <w:pStyle w:val="TableText"/>
              <w:rPr>
                <w:rFonts w:eastAsia="Calibri"/>
              </w:rPr>
            </w:pPr>
          </w:p>
        </w:tc>
      </w:tr>
      <w:tr w:rsidR="00DF16E1" w:rsidRPr="005038A6" w14:paraId="72837144" w14:textId="77777777" w:rsidTr="005B2543">
        <w:trPr>
          <w:trHeight w:val="103"/>
        </w:trPr>
        <w:tc>
          <w:tcPr>
            <w:tcW w:w="2752" w:type="pct"/>
            <w:shd w:val="clear" w:color="auto" w:fill="auto"/>
            <w:tcMar>
              <w:top w:w="4" w:type="dxa"/>
              <w:left w:w="4" w:type="dxa"/>
              <w:bottom w:w="0" w:type="dxa"/>
              <w:right w:w="4" w:type="dxa"/>
            </w:tcMar>
            <w:vAlign w:val="center"/>
            <w:hideMark/>
          </w:tcPr>
          <w:p w14:paraId="0B155938" w14:textId="77777777" w:rsidR="00DF16E1" w:rsidRPr="005038A6" w:rsidRDefault="00DF16E1" w:rsidP="00730F4E">
            <w:pPr>
              <w:pStyle w:val="TableText"/>
              <w:rPr>
                <w:rFonts w:eastAsia="Calibri"/>
              </w:rPr>
            </w:pPr>
            <w:r w:rsidRPr="005038A6">
              <w:rPr>
                <w:rFonts w:eastAsia="Calibri"/>
              </w:rPr>
              <w:t xml:space="preserve">IP Address/Range </w:t>
            </w:r>
          </w:p>
        </w:tc>
        <w:tc>
          <w:tcPr>
            <w:tcW w:w="2248" w:type="pct"/>
            <w:shd w:val="clear" w:color="auto" w:fill="auto"/>
            <w:tcMar>
              <w:top w:w="4" w:type="dxa"/>
              <w:left w:w="4" w:type="dxa"/>
              <w:bottom w:w="0" w:type="dxa"/>
              <w:right w:w="4" w:type="dxa"/>
            </w:tcMar>
          </w:tcPr>
          <w:p w14:paraId="4D0C78CF" w14:textId="77777777" w:rsidR="00DF16E1" w:rsidRPr="005038A6" w:rsidRDefault="00DF16E1" w:rsidP="00730F4E">
            <w:pPr>
              <w:pStyle w:val="TableText"/>
              <w:rPr>
                <w:rFonts w:eastAsia="Calibri"/>
              </w:rPr>
            </w:pPr>
          </w:p>
        </w:tc>
      </w:tr>
      <w:tr w:rsidR="00DF16E1" w:rsidRPr="005038A6" w14:paraId="5F0B1F0D" w14:textId="77777777" w:rsidTr="005B2543">
        <w:trPr>
          <w:trHeight w:val="103"/>
        </w:trPr>
        <w:tc>
          <w:tcPr>
            <w:tcW w:w="2752" w:type="pct"/>
            <w:shd w:val="clear" w:color="auto" w:fill="auto"/>
            <w:tcMar>
              <w:top w:w="4" w:type="dxa"/>
              <w:left w:w="4" w:type="dxa"/>
              <w:bottom w:w="0" w:type="dxa"/>
              <w:right w:w="4" w:type="dxa"/>
            </w:tcMar>
            <w:vAlign w:val="center"/>
            <w:hideMark/>
          </w:tcPr>
          <w:p w14:paraId="379D3643" w14:textId="77777777" w:rsidR="00DF16E1" w:rsidRPr="005038A6" w:rsidRDefault="00DF16E1" w:rsidP="00730F4E">
            <w:pPr>
              <w:pStyle w:val="TableText"/>
              <w:rPr>
                <w:rFonts w:eastAsia="Calibri"/>
              </w:rPr>
            </w:pPr>
            <w:r w:rsidRPr="005038A6">
              <w:rPr>
                <w:rFonts w:eastAsia="Calibri"/>
              </w:rPr>
              <w:t xml:space="preserve">Minimum Client Requirements </w:t>
            </w:r>
          </w:p>
        </w:tc>
        <w:tc>
          <w:tcPr>
            <w:tcW w:w="2248" w:type="pct"/>
            <w:shd w:val="clear" w:color="auto" w:fill="auto"/>
            <w:tcMar>
              <w:top w:w="4" w:type="dxa"/>
              <w:left w:w="4" w:type="dxa"/>
              <w:bottom w:w="0" w:type="dxa"/>
              <w:right w:w="4" w:type="dxa"/>
            </w:tcMar>
          </w:tcPr>
          <w:p w14:paraId="25378C39" w14:textId="77777777" w:rsidR="00DF16E1" w:rsidRPr="005038A6" w:rsidRDefault="00DF16E1" w:rsidP="00730F4E">
            <w:pPr>
              <w:pStyle w:val="TableText"/>
              <w:rPr>
                <w:rFonts w:eastAsia="Calibri"/>
              </w:rPr>
            </w:pPr>
          </w:p>
        </w:tc>
      </w:tr>
      <w:tr w:rsidR="00DF16E1" w:rsidRPr="005038A6" w14:paraId="7CF6D3B2" w14:textId="77777777" w:rsidTr="005B2543">
        <w:trPr>
          <w:trHeight w:val="103"/>
        </w:trPr>
        <w:tc>
          <w:tcPr>
            <w:tcW w:w="2752" w:type="pct"/>
            <w:shd w:val="clear" w:color="auto" w:fill="auto"/>
            <w:tcMar>
              <w:top w:w="4" w:type="dxa"/>
              <w:left w:w="4" w:type="dxa"/>
              <w:bottom w:w="0" w:type="dxa"/>
              <w:right w:w="4" w:type="dxa"/>
            </w:tcMar>
            <w:vAlign w:val="center"/>
            <w:hideMark/>
          </w:tcPr>
          <w:p w14:paraId="48B32657" w14:textId="77777777" w:rsidR="00DF16E1" w:rsidRPr="005038A6" w:rsidRDefault="00DF16E1" w:rsidP="00730F4E">
            <w:pPr>
              <w:pStyle w:val="TableText"/>
              <w:rPr>
                <w:rFonts w:eastAsia="Calibri"/>
              </w:rPr>
            </w:pPr>
            <w:r w:rsidRPr="005038A6">
              <w:rPr>
                <w:rFonts w:eastAsia="Calibri"/>
              </w:rPr>
              <w:t xml:space="preserve">Encryption Requirements </w:t>
            </w:r>
          </w:p>
        </w:tc>
        <w:tc>
          <w:tcPr>
            <w:tcW w:w="2248" w:type="pct"/>
            <w:shd w:val="clear" w:color="auto" w:fill="auto"/>
            <w:tcMar>
              <w:top w:w="4" w:type="dxa"/>
              <w:left w:w="4" w:type="dxa"/>
              <w:bottom w:w="0" w:type="dxa"/>
              <w:right w:w="4" w:type="dxa"/>
            </w:tcMar>
          </w:tcPr>
          <w:p w14:paraId="1BD2B1AC" w14:textId="77777777" w:rsidR="00DF16E1" w:rsidRPr="005038A6" w:rsidRDefault="00DF16E1" w:rsidP="00730F4E">
            <w:pPr>
              <w:pStyle w:val="TableText"/>
              <w:rPr>
                <w:rFonts w:eastAsia="Calibri"/>
              </w:rPr>
            </w:pPr>
          </w:p>
        </w:tc>
      </w:tr>
      <w:tr w:rsidR="00DF16E1" w:rsidRPr="005038A6" w14:paraId="47DE90E0" w14:textId="77777777" w:rsidTr="005B2543">
        <w:trPr>
          <w:cantSplit/>
          <w:trHeight w:val="103"/>
        </w:trPr>
        <w:tc>
          <w:tcPr>
            <w:tcW w:w="2752" w:type="pct"/>
            <w:shd w:val="clear" w:color="auto" w:fill="auto"/>
            <w:tcMar>
              <w:top w:w="4" w:type="dxa"/>
              <w:left w:w="4" w:type="dxa"/>
              <w:bottom w:w="0" w:type="dxa"/>
              <w:right w:w="4" w:type="dxa"/>
            </w:tcMar>
            <w:vAlign w:val="center"/>
            <w:hideMark/>
          </w:tcPr>
          <w:p w14:paraId="2424470E" w14:textId="3D653635" w:rsidR="00DF16E1" w:rsidRPr="005038A6" w:rsidRDefault="00DF16E1" w:rsidP="00730F4E">
            <w:pPr>
              <w:pStyle w:val="TableText"/>
              <w:rPr>
                <w:rFonts w:eastAsia="Calibri"/>
              </w:rPr>
            </w:pPr>
            <w:r w:rsidRPr="005038A6">
              <w:rPr>
                <w:rFonts w:eastAsia="Calibri"/>
              </w:rPr>
              <w:t xml:space="preserve">Third Party Requirements (e.g., applications or software required) </w:t>
            </w:r>
          </w:p>
        </w:tc>
        <w:tc>
          <w:tcPr>
            <w:tcW w:w="2248" w:type="pct"/>
            <w:shd w:val="clear" w:color="auto" w:fill="auto"/>
            <w:tcMar>
              <w:top w:w="4" w:type="dxa"/>
              <w:left w:w="4" w:type="dxa"/>
              <w:bottom w:w="0" w:type="dxa"/>
              <w:right w:w="4" w:type="dxa"/>
            </w:tcMar>
          </w:tcPr>
          <w:p w14:paraId="1EC6B370" w14:textId="77777777" w:rsidR="00DF16E1" w:rsidRPr="005038A6" w:rsidRDefault="00DF16E1" w:rsidP="00730F4E">
            <w:pPr>
              <w:pStyle w:val="TableText"/>
              <w:rPr>
                <w:rFonts w:eastAsia="Calibri"/>
              </w:rPr>
            </w:pPr>
          </w:p>
        </w:tc>
      </w:tr>
      <w:tr w:rsidR="00DF16E1" w:rsidRPr="005038A6" w14:paraId="0329F088" w14:textId="77777777" w:rsidTr="005B2543">
        <w:trPr>
          <w:trHeight w:val="103"/>
        </w:trPr>
        <w:tc>
          <w:tcPr>
            <w:tcW w:w="2752" w:type="pct"/>
            <w:shd w:val="clear" w:color="auto" w:fill="auto"/>
            <w:tcMar>
              <w:top w:w="4" w:type="dxa"/>
              <w:left w:w="4" w:type="dxa"/>
              <w:bottom w:w="0" w:type="dxa"/>
              <w:right w:w="4" w:type="dxa"/>
            </w:tcMar>
            <w:vAlign w:val="center"/>
            <w:hideMark/>
          </w:tcPr>
          <w:p w14:paraId="4068BC43" w14:textId="77777777" w:rsidR="00DF16E1" w:rsidRPr="005038A6" w:rsidRDefault="00DF16E1" w:rsidP="00730F4E">
            <w:pPr>
              <w:pStyle w:val="TableText"/>
              <w:rPr>
                <w:rFonts w:eastAsia="Calibri"/>
              </w:rPr>
            </w:pPr>
            <w:r w:rsidRPr="005038A6">
              <w:rPr>
                <w:rFonts w:eastAsia="Calibri"/>
              </w:rPr>
              <w:t xml:space="preserve">Code Libraries </w:t>
            </w:r>
          </w:p>
        </w:tc>
        <w:tc>
          <w:tcPr>
            <w:tcW w:w="2248" w:type="pct"/>
            <w:shd w:val="clear" w:color="auto" w:fill="auto"/>
            <w:tcMar>
              <w:top w:w="4" w:type="dxa"/>
              <w:left w:w="4" w:type="dxa"/>
              <w:bottom w:w="0" w:type="dxa"/>
              <w:right w:w="4" w:type="dxa"/>
            </w:tcMar>
          </w:tcPr>
          <w:p w14:paraId="0D0B3CD8" w14:textId="77777777" w:rsidR="00DF16E1" w:rsidRPr="005038A6" w:rsidRDefault="00DF16E1" w:rsidP="00730F4E">
            <w:pPr>
              <w:pStyle w:val="TableText"/>
              <w:rPr>
                <w:rFonts w:eastAsia="Calibri"/>
              </w:rPr>
            </w:pPr>
          </w:p>
        </w:tc>
      </w:tr>
      <w:tr w:rsidR="00DF16E1" w:rsidRPr="005038A6" w14:paraId="13C76A9E" w14:textId="77777777" w:rsidTr="005B2543">
        <w:trPr>
          <w:trHeight w:val="103"/>
        </w:trPr>
        <w:tc>
          <w:tcPr>
            <w:tcW w:w="2752" w:type="pct"/>
            <w:shd w:val="clear" w:color="auto" w:fill="auto"/>
            <w:tcMar>
              <w:top w:w="4" w:type="dxa"/>
              <w:left w:w="4" w:type="dxa"/>
              <w:bottom w:w="0" w:type="dxa"/>
              <w:right w:w="4" w:type="dxa"/>
            </w:tcMar>
            <w:vAlign w:val="center"/>
            <w:hideMark/>
          </w:tcPr>
          <w:p w14:paraId="7AFD3E83" w14:textId="77777777" w:rsidR="00DF16E1" w:rsidRPr="005038A6" w:rsidRDefault="00DF16E1" w:rsidP="00730F4E">
            <w:pPr>
              <w:pStyle w:val="TableText"/>
              <w:rPr>
                <w:rFonts w:eastAsia="Calibri"/>
              </w:rPr>
            </w:pPr>
            <w:r w:rsidRPr="005038A6">
              <w:rPr>
                <w:rFonts w:eastAsia="Calibri"/>
              </w:rPr>
              <w:t xml:space="preserve">Known Bottlenecks </w:t>
            </w:r>
          </w:p>
        </w:tc>
        <w:tc>
          <w:tcPr>
            <w:tcW w:w="2248" w:type="pct"/>
            <w:shd w:val="clear" w:color="auto" w:fill="auto"/>
            <w:tcMar>
              <w:top w:w="4" w:type="dxa"/>
              <w:left w:w="4" w:type="dxa"/>
              <w:bottom w:w="0" w:type="dxa"/>
              <w:right w:w="4" w:type="dxa"/>
            </w:tcMar>
          </w:tcPr>
          <w:p w14:paraId="60540EC4" w14:textId="77777777" w:rsidR="00DF16E1" w:rsidRPr="005038A6" w:rsidRDefault="00DF16E1" w:rsidP="00730F4E">
            <w:pPr>
              <w:pStyle w:val="TableText"/>
              <w:rPr>
                <w:rFonts w:eastAsia="Calibri"/>
              </w:rPr>
            </w:pPr>
          </w:p>
        </w:tc>
      </w:tr>
      <w:tr w:rsidR="00DF16E1" w:rsidRPr="005038A6" w14:paraId="5696A96F" w14:textId="77777777" w:rsidTr="005B2543">
        <w:trPr>
          <w:trHeight w:val="103"/>
        </w:trPr>
        <w:tc>
          <w:tcPr>
            <w:tcW w:w="2752" w:type="pct"/>
            <w:shd w:val="clear" w:color="auto" w:fill="auto"/>
            <w:tcMar>
              <w:top w:w="4" w:type="dxa"/>
              <w:left w:w="4" w:type="dxa"/>
              <w:bottom w:w="0" w:type="dxa"/>
              <w:right w:w="4" w:type="dxa"/>
            </w:tcMar>
            <w:vAlign w:val="center"/>
            <w:hideMark/>
          </w:tcPr>
          <w:p w14:paraId="6451FB13" w14:textId="77777777" w:rsidR="00DF16E1" w:rsidRPr="005038A6" w:rsidRDefault="00DF16E1" w:rsidP="00730F4E">
            <w:pPr>
              <w:pStyle w:val="TableText"/>
              <w:rPr>
                <w:rFonts w:eastAsia="Calibri"/>
              </w:rPr>
            </w:pPr>
            <w:r w:rsidRPr="005038A6">
              <w:rPr>
                <w:rFonts w:eastAsia="Calibri"/>
              </w:rPr>
              <w:t xml:space="preserve">Batch Processing Details (e.g., scheduled tasks, duration, subtasks, etc.) </w:t>
            </w:r>
          </w:p>
        </w:tc>
        <w:tc>
          <w:tcPr>
            <w:tcW w:w="2248" w:type="pct"/>
            <w:shd w:val="clear" w:color="auto" w:fill="auto"/>
            <w:tcMar>
              <w:top w:w="4" w:type="dxa"/>
              <w:left w:w="4" w:type="dxa"/>
              <w:bottom w:w="0" w:type="dxa"/>
              <w:right w:w="4" w:type="dxa"/>
            </w:tcMar>
          </w:tcPr>
          <w:p w14:paraId="3819F347" w14:textId="77777777" w:rsidR="00DF16E1" w:rsidRPr="005038A6" w:rsidRDefault="00DF16E1" w:rsidP="00730F4E">
            <w:pPr>
              <w:pStyle w:val="TableText"/>
              <w:rPr>
                <w:rFonts w:eastAsia="Calibri"/>
              </w:rPr>
            </w:pPr>
          </w:p>
        </w:tc>
      </w:tr>
      <w:tr w:rsidR="00DF16E1" w:rsidRPr="005038A6" w14:paraId="4D0DE94F" w14:textId="77777777" w:rsidTr="005B2543">
        <w:trPr>
          <w:trHeight w:val="103"/>
        </w:trPr>
        <w:tc>
          <w:tcPr>
            <w:tcW w:w="2752" w:type="pct"/>
            <w:shd w:val="clear" w:color="auto" w:fill="auto"/>
            <w:tcMar>
              <w:top w:w="4" w:type="dxa"/>
              <w:left w:w="4" w:type="dxa"/>
              <w:bottom w:w="0" w:type="dxa"/>
              <w:right w:w="4" w:type="dxa"/>
            </w:tcMar>
            <w:vAlign w:val="center"/>
            <w:hideMark/>
          </w:tcPr>
          <w:p w14:paraId="6CEEDB77" w14:textId="77777777" w:rsidR="00DF16E1" w:rsidRPr="005038A6" w:rsidRDefault="00DF16E1" w:rsidP="00730F4E">
            <w:pPr>
              <w:pStyle w:val="TableText"/>
              <w:rPr>
                <w:rFonts w:eastAsia="Calibri"/>
              </w:rPr>
            </w:pPr>
            <w:r w:rsidRPr="005038A6">
              <w:rPr>
                <w:rFonts w:eastAsia="Calibri"/>
              </w:rPr>
              <w:t xml:space="preserve">Backup Software </w:t>
            </w:r>
          </w:p>
        </w:tc>
        <w:tc>
          <w:tcPr>
            <w:tcW w:w="2248" w:type="pct"/>
            <w:shd w:val="clear" w:color="auto" w:fill="auto"/>
            <w:tcMar>
              <w:top w:w="4" w:type="dxa"/>
              <w:left w:w="4" w:type="dxa"/>
              <w:bottom w:w="0" w:type="dxa"/>
              <w:right w:w="4" w:type="dxa"/>
            </w:tcMar>
          </w:tcPr>
          <w:p w14:paraId="226663C3" w14:textId="77777777" w:rsidR="00DF16E1" w:rsidRPr="005038A6" w:rsidRDefault="00DF16E1" w:rsidP="00730F4E">
            <w:pPr>
              <w:pStyle w:val="TableText"/>
              <w:rPr>
                <w:rFonts w:eastAsia="Calibri"/>
              </w:rPr>
            </w:pPr>
          </w:p>
        </w:tc>
      </w:tr>
      <w:tr w:rsidR="00DF16E1" w:rsidRPr="005038A6" w14:paraId="60A60467" w14:textId="77777777" w:rsidTr="005B2543">
        <w:trPr>
          <w:trHeight w:val="103"/>
        </w:trPr>
        <w:tc>
          <w:tcPr>
            <w:tcW w:w="2752" w:type="pct"/>
            <w:shd w:val="clear" w:color="auto" w:fill="auto"/>
            <w:tcMar>
              <w:top w:w="4" w:type="dxa"/>
              <w:left w:w="4" w:type="dxa"/>
              <w:bottom w:w="0" w:type="dxa"/>
              <w:right w:w="4" w:type="dxa"/>
            </w:tcMar>
            <w:vAlign w:val="center"/>
            <w:hideMark/>
          </w:tcPr>
          <w:p w14:paraId="29BC61C1" w14:textId="77777777" w:rsidR="00DF16E1" w:rsidRPr="005038A6" w:rsidRDefault="00DF16E1" w:rsidP="00730F4E">
            <w:pPr>
              <w:pStyle w:val="TableText"/>
              <w:rPr>
                <w:rFonts w:eastAsia="Calibri"/>
              </w:rPr>
            </w:pPr>
            <w:r w:rsidRPr="005038A6">
              <w:rPr>
                <w:rFonts w:eastAsia="Calibri"/>
              </w:rPr>
              <w:t xml:space="preserve">Backup Type </w:t>
            </w:r>
          </w:p>
        </w:tc>
        <w:tc>
          <w:tcPr>
            <w:tcW w:w="2248" w:type="pct"/>
            <w:shd w:val="clear" w:color="auto" w:fill="auto"/>
            <w:tcMar>
              <w:top w:w="4" w:type="dxa"/>
              <w:left w:w="4" w:type="dxa"/>
              <w:bottom w:w="0" w:type="dxa"/>
              <w:right w:w="4" w:type="dxa"/>
            </w:tcMar>
          </w:tcPr>
          <w:p w14:paraId="3AFEEBBA" w14:textId="77777777" w:rsidR="00DF16E1" w:rsidRPr="005038A6" w:rsidRDefault="00DF16E1" w:rsidP="00730F4E">
            <w:pPr>
              <w:pStyle w:val="TableText"/>
              <w:rPr>
                <w:rFonts w:eastAsia="Calibri"/>
              </w:rPr>
            </w:pPr>
          </w:p>
        </w:tc>
      </w:tr>
      <w:tr w:rsidR="00DF16E1" w:rsidRPr="005038A6" w14:paraId="16711784" w14:textId="77777777" w:rsidTr="005B2543">
        <w:trPr>
          <w:trHeight w:val="103"/>
        </w:trPr>
        <w:tc>
          <w:tcPr>
            <w:tcW w:w="2752" w:type="pct"/>
            <w:shd w:val="clear" w:color="auto" w:fill="auto"/>
            <w:tcMar>
              <w:top w:w="4" w:type="dxa"/>
              <w:left w:w="4" w:type="dxa"/>
              <w:bottom w:w="0" w:type="dxa"/>
              <w:right w:w="4" w:type="dxa"/>
            </w:tcMar>
            <w:vAlign w:val="center"/>
            <w:hideMark/>
          </w:tcPr>
          <w:p w14:paraId="5C03C858" w14:textId="77777777" w:rsidR="00DF16E1" w:rsidRPr="005038A6" w:rsidRDefault="00DF16E1" w:rsidP="00730F4E">
            <w:pPr>
              <w:pStyle w:val="TableText"/>
              <w:rPr>
                <w:rFonts w:eastAsia="Calibri"/>
              </w:rPr>
            </w:pPr>
            <w:r w:rsidRPr="005038A6">
              <w:rPr>
                <w:rFonts w:eastAsia="Calibri"/>
              </w:rPr>
              <w:t xml:space="preserve">Backup Frequency/Schedule </w:t>
            </w:r>
          </w:p>
        </w:tc>
        <w:tc>
          <w:tcPr>
            <w:tcW w:w="2248" w:type="pct"/>
            <w:shd w:val="clear" w:color="auto" w:fill="auto"/>
            <w:tcMar>
              <w:top w:w="4" w:type="dxa"/>
              <w:left w:w="4" w:type="dxa"/>
              <w:bottom w:w="0" w:type="dxa"/>
              <w:right w:w="4" w:type="dxa"/>
            </w:tcMar>
          </w:tcPr>
          <w:p w14:paraId="1829CB83" w14:textId="77777777" w:rsidR="00DF16E1" w:rsidRPr="005038A6" w:rsidRDefault="00DF16E1" w:rsidP="00730F4E">
            <w:pPr>
              <w:pStyle w:val="TableText"/>
              <w:rPr>
                <w:rFonts w:eastAsia="Calibri"/>
              </w:rPr>
            </w:pPr>
          </w:p>
        </w:tc>
      </w:tr>
      <w:tr w:rsidR="00DF16E1" w:rsidRPr="005038A6" w14:paraId="0BC95143" w14:textId="77777777" w:rsidTr="005B2543">
        <w:trPr>
          <w:trHeight w:val="103"/>
        </w:trPr>
        <w:tc>
          <w:tcPr>
            <w:tcW w:w="2752" w:type="pct"/>
            <w:shd w:val="clear" w:color="auto" w:fill="auto"/>
            <w:tcMar>
              <w:top w:w="4" w:type="dxa"/>
              <w:left w:w="4" w:type="dxa"/>
              <w:bottom w:w="0" w:type="dxa"/>
              <w:right w:w="4" w:type="dxa"/>
            </w:tcMar>
            <w:vAlign w:val="center"/>
            <w:hideMark/>
          </w:tcPr>
          <w:p w14:paraId="0B9FDBE7" w14:textId="77777777" w:rsidR="00DF16E1" w:rsidRPr="005038A6" w:rsidRDefault="00DF16E1" w:rsidP="00730F4E">
            <w:pPr>
              <w:pStyle w:val="TableText"/>
              <w:rPr>
                <w:rFonts w:eastAsia="Calibri"/>
              </w:rPr>
            </w:pPr>
            <w:r w:rsidRPr="005038A6">
              <w:rPr>
                <w:rFonts w:eastAsia="Calibri"/>
              </w:rPr>
              <w:t xml:space="preserve">Media </w:t>
            </w:r>
          </w:p>
        </w:tc>
        <w:tc>
          <w:tcPr>
            <w:tcW w:w="2248" w:type="pct"/>
            <w:shd w:val="clear" w:color="auto" w:fill="auto"/>
            <w:tcMar>
              <w:top w:w="4" w:type="dxa"/>
              <w:left w:w="4" w:type="dxa"/>
              <w:bottom w:w="0" w:type="dxa"/>
              <w:right w:w="4" w:type="dxa"/>
            </w:tcMar>
          </w:tcPr>
          <w:p w14:paraId="0EC3E232" w14:textId="77777777" w:rsidR="00DF16E1" w:rsidRPr="005038A6" w:rsidRDefault="00DF16E1" w:rsidP="00730F4E">
            <w:pPr>
              <w:pStyle w:val="TableText"/>
              <w:rPr>
                <w:rFonts w:eastAsia="Calibri"/>
              </w:rPr>
            </w:pPr>
          </w:p>
        </w:tc>
      </w:tr>
      <w:tr w:rsidR="00DF16E1" w:rsidRPr="005038A6" w14:paraId="53BB5503" w14:textId="77777777" w:rsidTr="005B2543">
        <w:trPr>
          <w:trHeight w:val="103"/>
        </w:trPr>
        <w:tc>
          <w:tcPr>
            <w:tcW w:w="2752" w:type="pct"/>
            <w:shd w:val="clear" w:color="auto" w:fill="auto"/>
            <w:tcMar>
              <w:top w:w="4" w:type="dxa"/>
              <w:left w:w="4" w:type="dxa"/>
              <w:bottom w:w="0" w:type="dxa"/>
              <w:right w:w="4" w:type="dxa"/>
            </w:tcMar>
            <w:vAlign w:val="center"/>
            <w:hideMark/>
          </w:tcPr>
          <w:p w14:paraId="453F3A8D" w14:textId="77777777" w:rsidR="00DF16E1" w:rsidRPr="005038A6" w:rsidRDefault="00DF16E1" w:rsidP="00730F4E">
            <w:pPr>
              <w:pStyle w:val="TableText"/>
              <w:rPr>
                <w:rFonts w:eastAsia="Calibri"/>
              </w:rPr>
            </w:pPr>
            <w:r w:rsidRPr="005038A6">
              <w:rPr>
                <w:rFonts w:eastAsia="Calibri"/>
              </w:rPr>
              <w:t xml:space="preserve">Offsite Storage Location </w:t>
            </w:r>
          </w:p>
        </w:tc>
        <w:tc>
          <w:tcPr>
            <w:tcW w:w="2248" w:type="pct"/>
            <w:shd w:val="clear" w:color="auto" w:fill="auto"/>
            <w:tcMar>
              <w:top w:w="4" w:type="dxa"/>
              <w:left w:w="4" w:type="dxa"/>
              <w:bottom w:w="0" w:type="dxa"/>
              <w:right w:w="4" w:type="dxa"/>
            </w:tcMar>
          </w:tcPr>
          <w:p w14:paraId="25B60A71" w14:textId="77777777" w:rsidR="00DF16E1" w:rsidRPr="005038A6" w:rsidRDefault="00DF16E1" w:rsidP="00730F4E">
            <w:pPr>
              <w:pStyle w:val="TableText"/>
              <w:rPr>
                <w:rFonts w:eastAsia="Calibri"/>
              </w:rPr>
            </w:pPr>
          </w:p>
        </w:tc>
      </w:tr>
      <w:tr w:rsidR="00DF16E1" w:rsidRPr="005038A6" w14:paraId="6B38F6D8" w14:textId="77777777" w:rsidTr="005B2543">
        <w:trPr>
          <w:trHeight w:val="103"/>
        </w:trPr>
        <w:tc>
          <w:tcPr>
            <w:tcW w:w="2752" w:type="pct"/>
            <w:shd w:val="clear" w:color="auto" w:fill="auto"/>
            <w:tcMar>
              <w:top w:w="4" w:type="dxa"/>
              <w:left w:w="4" w:type="dxa"/>
              <w:bottom w:w="0" w:type="dxa"/>
              <w:right w:w="4" w:type="dxa"/>
            </w:tcMar>
            <w:vAlign w:val="center"/>
            <w:hideMark/>
          </w:tcPr>
          <w:p w14:paraId="54B92443" w14:textId="77777777" w:rsidR="00DF16E1" w:rsidRPr="005038A6" w:rsidRDefault="00DF16E1" w:rsidP="00730F4E">
            <w:pPr>
              <w:pStyle w:val="TableText"/>
              <w:rPr>
                <w:rFonts w:eastAsia="Calibri"/>
              </w:rPr>
            </w:pPr>
            <w:r w:rsidRPr="005038A6">
              <w:rPr>
                <w:rFonts w:eastAsia="Calibri"/>
              </w:rPr>
              <w:t xml:space="preserve">Generations Offsite </w:t>
            </w:r>
          </w:p>
        </w:tc>
        <w:tc>
          <w:tcPr>
            <w:tcW w:w="2248" w:type="pct"/>
            <w:shd w:val="clear" w:color="auto" w:fill="auto"/>
            <w:tcMar>
              <w:top w:w="4" w:type="dxa"/>
              <w:left w:w="4" w:type="dxa"/>
              <w:bottom w:w="0" w:type="dxa"/>
              <w:right w:w="4" w:type="dxa"/>
            </w:tcMar>
          </w:tcPr>
          <w:p w14:paraId="5DB105D0" w14:textId="77777777" w:rsidR="00DF16E1" w:rsidRPr="005038A6" w:rsidRDefault="00DF16E1" w:rsidP="00730F4E">
            <w:pPr>
              <w:pStyle w:val="TableText"/>
              <w:rPr>
                <w:rFonts w:eastAsia="Calibri"/>
              </w:rPr>
            </w:pPr>
          </w:p>
        </w:tc>
      </w:tr>
      <w:tr w:rsidR="00DF16E1" w:rsidRPr="005038A6" w14:paraId="74C56B47" w14:textId="77777777" w:rsidTr="005B2543">
        <w:trPr>
          <w:trHeight w:val="103"/>
        </w:trPr>
        <w:tc>
          <w:tcPr>
            <w:tcW w:w="2752" w:type="pct"/>
            <w:shd w:val="clear" w:color="auto" w:fill="auto"/>
            <w:tcMar>
              <w:top w:w="4" w:type="dxa"/>
              <w:left w:w="4" w:type="dxa"/>
              <w:bottom w:w="0" w:type="dxa"/>
              <w:right w:w="4" w:type="dxa"/>
            </w:tcMar>
            <w:vAlign w:val="center"/>
            <w:hideMark/>
          </w:tcPr>
          <w:p w14:paraId="0362A719" w14:textId="77777777" w:rsidR="00DF16E1" w:rsidRPr="005038A6" w:rsidRDefault="00DF16E1" w:rsidP="00730F4E">
            <w:pPr>
              <w:pStyle w:val="TableText"/>
              <w:rPr>
                <w:rFonts w:eastAsia="Calibri"/>
              </w:rPr>
            </w:pPr>
            <w:r w:rsidRPr="005038A6">
              <w:rPr>
                <w:rFonts w:eastAsia="Calibri"/>
              </w:rPr>
              <w:t xml:space="preserve">Source Code Backed Up? </w:t>
            </w:r>
          </w:p>
        </w:tc>
        <w:tc>
          <w:tcPr>
            <w:tcW w:w="2248" w:type="pct"/>
            <w:shd w:val="clear" w:color="auto" w:fill="auto"/>
            <w:tcMar>
              <w:top w:w="4" w:type="dxa"/>
              <w:left w:w="4" w:type="dxa"/>
              <w:bottom w:w="0" w:type="dxa"/>
              <w:right w:w="4" w:type="dxa"/>
            </w:tcMar>
          </w:tcPr>
          <w:p w14:paraId="7AB10979" w14:textId="77777777" w:rsidR="00DF16E1" w:rsidRPr="005038A6" w:rsidRDefault="00DF16E1" w:rsidP="00730F4E">
            <w:pPr>
              <w:pStyle w:val="TableText"/>
              <w:rPr>
                <w:rFonts w:eastAsia="Calibri"/>
              </w:rPr>
            </w:pPr>
          </w:p>
        </w:tc>
      </w:tr>
      <w:tr w:rsidR="00DF16E1" w:rsidRPr="005038A6" w14:paraId="5B603634" w14:textId="77777777" w:rsidTr="005B2543">
        <w:trPr>
          <w:trHeight w:val="103"/>
        </w:trPr>
        <w:tc>
          <w:tcPr>
            <w:tcW w:w="2752" w:type="pct"/>
            <w:shd w:val="clear" w:color="auto" w:fill="auto"/>
            <w:tcMar>
              <w:top w:w="4" w:type="dxa"/>
              <w:left w:w="4" w:type="dxa"/>
              <w:bottom w:w="0" w:type="dxa"/>
              <w:right w:w="4" w:type="dxa"/>
            </w:tcMar>
            <w:vAlign w:val="center"/>
            <w:hideMark/>
          </w:tcPr>
          <w:p w14:paraId="54B17A9A" w14:textId="77777777" w:rsidR="00DF16E1" w:rsidRPr="005038A6" w:rsidRDefault="00DF16E1" w:rsidP="00730F4E">
            <w:pPr>
              <w:pStyle w:val="TableText"/>
              <w:rPr>
                <w:rFonts w:eastAsia="Calibri"/>
              </w:rPr>
            </w:pPr>
            <w:r w:rsidRPr="005038A6">
              <w:rPr>
                <w:rFonts w:eastAsia="Calibri"/>
              </w:rPr>
              <w:t xml:space="preserve">Additional Details </w:t>
            </w:r>
          </w:p>
        </w:tc>
        <w:tc>
          <w:tcPr>
            <w:tcW w:w="2248" w:type="pct"/>
            <w:shd w:val="clear" w:color="auto" w:fill="auto"/>
            <w:tcMar>
              <w:top w:w="4" w:type="dxa"/>
              <w:left w:w="4" w:type="dxa"/>
              <w:bottom w:w="0" w:type="dxa"/>
              <w:right w:w="4" w:type="dxa"/>
            </w:tcMar>
          </w:tcPr>
          <w:p w14:paraId="37B950DE" w14:textId="77777777" w:rsidR="00DF16E1" w:rsidRPr="005038A6" w:rsidRDefault="00DF16E1" w:rsidP="00730F4E">
            <w:pPr>
              <w:pStyle w:val="TableText"/>
              <w:rPr>
                <w:rFonts w:eastAsia="Calibri"/>
              </w:rPr>
            </w:pPr>
          </w:p>
        </w:tc>
      </w:tr>
      <w:tr w:rsidR="00DF16E1" w:rsidRPr="005038A6" w14:paraId="441B10ED" w14:textId="77777777" w:rsidTr="005B2543">
        <w:trPr>
          <w:trHeight w:val="103"/>
        </w:trPr>
        <w:tc>
          <w:tcPr>
            <w:tcW w:w="2752" w:type="pct"/>
            <w:shd w:val="clear" w:color="auto" w:fill="auto"/>
            <w:tcMar>
              <w:top w:w="4" w:type="dxa"/>
              <w:left w:w="4" w:type="dxa"/>
              <w:bottom w:w="0" w:type="dxa"/>
              <w:right w:w="4" w:type="dxa"/>
            </w:tcMar>
            <w:vAlign w:val="center"/>
            <w:hideMark/>
          </w:tcPr>
          <w:p w14:paraId="150C55C4" w14:textId="77777777" w:rsidR="00DF16E1" w:rsidRPr="005038A6" w:rsidRDefault="00DF16E1" w:rsidP="00730F4E">
            <w:pPr>
              <w:pStyle w:val="TableText"/>
              <w:rPr>
                <w:rFonts w:eastAsia="Calibri"/>
              </w:rPr>
            </w:pPr>
            <w:r w:rsidRPr="005038A6">
              <w:rPr>
                <w:rFonts w:eastAsia="Calibri"/>
              </w:rPr>
              <w:t xml:space="preserve">Maintenance Window Details </w:t>
            </w:r>
          </w:p>
        </w:tc>
        <w:tc>
          <w:tcPr>
            <w:tcW w:w="2248" w:type="pct"/>
            <w:shd w:val="clear" w:color="auto" w:fill="auto"/>
            <w:tcMar>
              <w:top w:w="4" w:type="dxa"/>
              <w:left w:w="4" w:type="dxa"/>
              <w:bottom w:w="0" w:type="dxa"/>
              <w:right w:w="4" w:type="dxa"/>
            </w:tcMar>
          </w:tcPr>
          <w:p w14:paraId="1542F0C2" w14:textId="77777777" w:rsidR="00DF16E1" w:rsidRPr="005038A6" w:rsidRDefault="00DF16E1" w:rsidP="00730F4E">
            <w:pPr>
              <w:pStyle w:val="TableText"/>
              <w:rPr>
                <w:rFonts w:eastAsia="Calibri"/>
              </w:rPr>
            </w:pPr>
          </w:p>
        </w:tc>
      </w:tr>
      <w:tr w:rsidR="00DF16E1" w:rsidRPr="005038A6" w14:paraId="0647725E" w14:textId="77777777" w:rsidTr="005B2543">
        <w:trPr>
          <w:trHeight w:val="103"/>
        </w:trPr>
        <w:tc>
          <w:tcPr>
            <w:tcW w:w="2752" w:type="pct"/>
            <w:shd w:val="clear" w:color="auto" w:fill="auto"/>
            <w:tcMar>
              <w:top w:w="4" w:type="dxa"/>
              <w:left w:w="4" w:type="dxa"/>
              <w:bottom w:w="0" w:type="dxa"/>
              <w:right w:w="4" w:type="dxa"/>
            </w:tcMar>
            <w:vAlign w:val="center"/>
            <w:hideMark/>
          </w:tcPr>
          <w:p w14:paraId="5D6534C1" w14:textId="77777777" w:rsidR="00DF16E1" w:rsidRPr="005038A6" w:rsidRDefault="00DF16E1" w:rsidP="00730F4E">
            <w:pPr>
              <w:pStyle w:val="TableText"/>
              <w:rPr>
                <w:rFonts w:eastAsia="Calibri"/>
              </w:rPr>
            </w:pPr>
            <w:r w:rsidRPr="005038A6">
              <w:rPr>
                <w:rFonts w:eastAsia="Calibri"/>
              </w:rPr>
              <w:t xml:space="preserve">Vendor /Internal contact information </w:t>
            </w:r>
          </w:p>
        </w:tc>
        <w:tc>
          <w:tcPr>
            <w:tcW w:w="2248" w:type="pct"/>
            <w:shd w:val="clear" w:color="auto" w:fill="auto"/>
            <w:tcMar>
              <w:top w:w="4" w:type="dxa"/>
              <w:left w:w="4" w:type="dxa"/>
              <w:bottom w:w="0" w:type="dxa"/>
              <w:right w:w="4" w:type="dxa"/>
            </w:tcMar>
          </w:tcPr>
          <w:p w14:paraId="0EA5B618" w14:textId="77777777" w:rsidR="00DF16E1" w:rsidRPr="005038A6" w:rsidRDefault="00DF16E1" w:rsidP="00730F4E">
            <w:pPr>
              <w:pStyle w:val="TableText"/>
              <w:rPr>
                <w:rFonts w:eastAsia="Calibri"/>
              </w:rPr>
            </w:pPr>
          </w:p>
        </w:tc>
      </w:tr>
      <w:tr w:rsidR="00DF16E1" w:rsidRPr="005038A6" w14:paraId="073D84D5" w14:textId="77777777" w:rsidTr="005B2543">
        <w:trPr>
          <w:trHeight w:val="103"/>
        </w:trPr>
        <w:tc>
          <w:tcPr>
            <w:tcW w:w="2752" w:type="pct"/>
            <w:shd w:val="clear" w:color="auto" w:fill="auto"/>
            <w:tcMar>
              <w:top w:w="4" w:type="dxa"/>
              <w:left w:w="4" w:type="dxa"/>
              <w:bottom w:w="0" w:type="dxa"/>
              <w:right w:w="4" w:type="dxa"/>
            </w:tcMar>
            <w:vAlign w:val="center"/>
            <w:hideMark/>
          </w:tcPr>
          <w:p w14:paraId="7DFB23BC" w14:textId="77777777" w:rsidR="00DF16E1" w:rsidRPr="005038A6" w:rsidRDefault="00DF16E1" w:rsidP="00730F4E">
            <w:pPr>
              <w:pStyle w:val="TableText"/>
              <w:rPr>
                <w:rFonts w:eastAsia="Calibri"/>
              </w:rPr>
            </w:pPr>
            <w:r w:rsidRPr="005038A6">
              <w:rPr>
                <w:rFonts w:eastAsia="Calibri"/>
              </w:rPr>
              <w:t xml:space="preserve">Recovery Point Objective (RPO) </w:t>
            </w:r>
          </w:p>
        </w:tc>
        <w:tc>
          <w:tcPr>
            <w:tcW w:w="2248" w:type="pct"/>
            <w:shd w:val="clear" w:color="auto" w:fill="auto"/>
            <w:tcMar>
              <w:top w:w="4" w:type="dxa"/>
              <w:left w:w="4" w:type="dxa"/>
              <w:bottom w:w="0" w:type="dxa"/>
              <w:right w:w="4" w:type="dxa"/>
            </w:tcMar>
          </w:tcPr>
          <w:p w14:paraId="2696EE37" w14:textId="77777777" w:rsidR="00DF16E1" w:rsidRPr="005038A6" w:rsidRDefault="00DF16E1" w:rsidP="00730F4E">
            <w:pPr>
              <w:pStyle w:val="TableText"/>
              <w:rPr>
                <w:rFonts w:eastAsia="Calibri"/>
              </w:rPr>
            </w:pPr>
          </w:p>
        </w:tc>
      </w:tr>
      <w:tr w:rsidR="00DF16E1" w:rsidRPr="005038A6" w14:paraId="417D785F" w14:textId="77777777" w:rsidTr="005B2543">
        <w:trPr>
          <w:trHeight w:val="103"/>
        </w:trPr>
        <w:tc>
          <w:tcPr>
            <w:tcW w:w="2752" w:type="pct"/>
            <w:shd w:val="clear" w:color="auto" w:fill="auto"/>
            <w:tcMar>
              <w:top w:w="4" w:type="dxa"/>
              <w:left w:w="4" w:type="dxa"/>
              <w:bottom w:w="0" w:type="dxa"/>
              <w:right w:w="4" w:type="dxa"/>
            </w:tcMar>
            <w:vAlign w:val="center"/>
            <w:hideMark/>
          </w:tcPr>
          <w:p w14:paraId="5E1D927A" w14:textId="77777777" w:rsidR="00DF16E1" w:rsidRPr="005038A6" w:rsidRDefault="00DF16E1" w:rsidP="00730F4E">
            <w:pPr>
              <w:pStyle w:val="TableText"/>
              <w:rPr>
                <w:rFonts w:eastAsia="Calibri"/>
              </w:rPr>
            </w:pPr>
            <w:r w:rsidRPr="005038A6">
              <w:rPr>
                <w:rFonts w:eastAsia="Calibri"/>
              </w:rPr>
              <w:t xml:space="preserve">Recovery Time Objective (RTO) </w:t>
            </w:r>
          </w:p>
        </w:tc>
        <w:tc>
          <w:tcPr>
            <w:tcW w:w="2248" w:type="pct"/>
            <w:shd w:val="clear" w:color="auto" w:fill="auto"/>
            <w:tcMar>
              <w:top w:w="4" w:type="dxa"/>
              <w:left w:w="4" w:type="dxa"/>
              <w:bottom w:w="0" w:type="dxa"/>
              <w:right w:w="4" w:type="dxa"/>
            </w:tcMar>
          </w:tcPr>
          <w:p w14:paraId="2F894DE1" w14:textId="77777777" w:rsidR="00DF16E1" w:rsidRPr="005038A6" w:rsidRDefault="00DF16E1" w:rsidP="00730F4E">
            <w:pPr>
              <w:pStyle w:val="TableText"/>
              <w:rPr>
                <w:rFonts w:eastAsia="Calibri"/>
              </w:rPr>
            </w:pPr>
          </w:p>
        </w:tc>
      </w:tr>
      <w:tr w:rsidR="00DF16E1" w:rsidRPr="005038A6" w14:paraId="38706F38" w14:textId="77777777" w:rsidTr="005B2543">
        <w:trPr>
          <w:trHeight w:val="103"/>
        </w:trPr>
        <w:tc>
          <w:tcPr>
            <w:tcW w:w="2752" w:type="pct"/>
            <w:shd w:val="clear" w:color="auto" w:fill="auto"/>
            <w:tcMar>
              <w:top w:w="4" w:type="dxa"/>
              <w:left w:w="4" w:type="dxa"/>
              <w:bottom w:w="0" w:type="dxa"/>
              <w:right w:w="4" w:type="dxa"/>
            </w:tcMar>
            <w:vAlign w:val="center"/>
            <w:hideMark/>
          </w:tcPr>
          <w:p w14:paraId="057FA0DE" w14:textId="77777777" w:rsidR="00DF16E1" w:rsidRPr="005038A6" w:rsidRDefault="00DF16E1" w:rsidP="00730F4E">
            <w:pPr>
              <w:pStyle w:val="TableText"/>
              <w:rPr>
                <w:rFonts w:eastAsia="Calibri"/>
              </w:rPr>
            </w:pPr>
            <w:r w:rsidRPr="005038A6">
              <w:rPr>
                <w:rFonts w:eastAsia="Calibri"/>
              </w:rPr>
              <w:t xml:space="preserve">Priority </w:t>
            </w:r>
          </w:p>
        </w:tc>
        <w:tc>
          <w:tcPr>
            <w:tcW w:w="2248" w:type="pct"/>
            <w:shd w:val="clear" w:color="auto" w:fill="auto"/>
            <w:tcMar>
              <w:top w:w="4" w:type="dxa"/>
              <w:left w:w="4" w:type="dxa"/>
              <w:bottom w:w="0" w:type="dxa"/>
              <w:right w:w="4" w:type="dxa"/>
            </w:tcMar>
          </w:tcPr>
          <w:p w14:paraId="0C4B1BA6" w14:textId="77777777" w:rsidR="00DF16E1" w:rsidRPr="005038A6" w:rsidRDefault="00DF16E1" w:rsidP="00730F4E">
            <w:pPr>
              <w:pStyle w:val="TableText"/>
              <w:rPr>
                <w:rFonts w:eastAsia="Calibri"/>
              </w:rPr>
            </w:pPr>
          </w:p>
        </w:tc>
      </w:tr>
      <w:tr w:rsidR="00DF16E1" w:rsidRPr="005038A6" w14:paraId="2BDF6B2B" w14:textId="77777777" w:rsidTr="005B2543">
        <w:trPr>
          <w:trHeight w:val="103"/>
        </w:trPr>
        <w:tc>
          <w:tcPr>
            <w:tcW w:w="2752" w:type="pct"/>
            <w:shd w:val="clear" w:color="auto" w:fill="auto"/>
            <w:tcMar>
              <w:top w:w="4" w:type="dxa"/>
              <w:left w:w="4" w:type="dxa"/>
              <w:bottom w:w="0" w:type="dxa"/>
              <w:right w:w="4" w:type="dxa"/>
            </w:tcMar>
            <w:vAlign w:val="center"/>
            <w:hideMark/>
          </w:tcPr>
          <w:p w14:paraId="4C678EDC" w14:textId="77777777" w:rsidR="00DF16E1" w:rsidRPr="005038A6" w:rsidRDefault="00DF16E1" w:rsidP="00730F4E">
            <w:pPr>
              <w:pStyle w:val="TableText"/>
              <w:rPr>
                <w:rFonts w:eastAsia="Calibri"/>
              </w:rPr>
            </w:pPr>
            <w:r w:rsidRPr="005038A6">
              <w:rPr>
                <w:rFonts w:eastAsia="Calibri"/>
              </w:rPr>
              <w:t xml:space="preserve">Additional Details </w:t>
            </w:r>
          </w:p>
        </w:tc>
        <w:tc>
          <w:tcPr>
            <w:tcW w:w="2248" w:type="pct"/>
            <w:shd w:val="clear" w:color="auto" w:fill="auto"/>
            <w:tcMar>
              <w:top w:w="4" w:type="dxa"/>
              <w:left w:w="4" w:type="dxa"/>
              <w:bottom w:w="0" w:type="dxa"/>
              <w:right w:w="4" w:type="dxa"/>
            </w:tcMar>
          </w:tcPr>
          <w:p w14:paraId="3BE06DC1" w14:textId="77777777" w:rsidR="00DF16E1" w:rsidRPr="005038A6" w:rsidRDefault="00DF16E1" w:rsidP="00730F4E">
            <w:pPr>
              <w:pStyle w:val="TableText"/>
              <w:rPr>
                <w:rFonts w:eastAsia="Calibri"/>
              </w:rPr>
            </w:pPr>
          </w:p>
        </w:tc>
      </w:tr>
      <w:tr w:rsidR="00DF16E1" w:rsidRPr="005038A6" w14:paraId="006BC76C" w14:textId="77777777" w:rsidTr="005B2543">
        <w:trPr>
          <w:trHeight w:val="103"/>
        </w:trPr>
        <w:tc>
          <w:tcPr>
            <w:tcW w:w="2752" w:type="pct"/>
            <w:shd w:val="clear" w:color="auto" w:fill="auto"/>
            <w:tcMar>
              <w:top w:w="4" w:type="dxa"/>
              <w:left w:w="4" w:type="dxa"/>
              <w:bottom w:w="0" w:type="dxa"/>
              <w:right w:w="4" w:type="dxa"/>
            </w:tcMar>
            <w:vAlign w:val="center"/>
            <w:hideMark/>
          </w:tcPr>
          <w:p w14:paraId="351F133C" w14:textId="77777777" w:rsidR="00DF16E1" w:rsidRPr="005038A6" w:rsidRDefault="00DF16E1" w:rsidP="00730F4E">
            <w:pPr>
              <w:pStyle w:val="TableText"/>
              <w:rPr>
                <w:rFonts w:eastAsia="Calibri"/>
              </w:rPr>
            </w:pPr>
            <w:r w:rsidRPr="005038A6">
              <w:rPr>
                <w:rFonts w:eastAsia="Calibri"/>
              </w:rPr>
              <w:t xml:space="preserve">Supporting Documentation Location </w:t>
            </w:r>
          </w:p>
        </w:tc>
        <w:tc>
          <w:tcPr>
            <w:tcW w:w="2248" w:type="pct"/>
            <w:shd w:val="clear" w:color="auto" w:fill="auto"/>
            <w:tcMar>
              <w:top w:w="4" w:type="dxa"/>
              <w:left w:w="4" w:type="dxa"/>
              <w:bottom w:w="0" w:type="dxa"/>
              <w:right w:w="4" w:type="dxa"/>
            </w:tcMar>
          </w:tcPr>
          <w:p w14:paraId="0431AAA2" w14:textId="77777777" w:rsidR="00DF16E1" w:rsidRPr="005038A6" w:rsidRDefault="00DF16E1" w:rsidP="00730F4E">
            <w:pPr>
              <w:pStyle w:val="TableText"/>
              <w:rPr>
                <w:rFonts w:eastAsia="Calibri"/>
              </w:rPr>
            </w:pPr>
          </w:p>
        </w:tc>
      </w:tr>
      <w:tr w:rsidR="00DF16E1" w:rsidRPr="005038A6" w14:paraId="14C3F2B8" w14:textId="77777777" w:rsidTr="005B2543">
        <w:trPr>
          <w:trHeight w:val="103"/>
        </w:trPr>
        <w:tc>
          <w:tcPr>
            <w:tcW w:w="2752" w:type="pct"/>
            <w:shd w:val="clear" w:color="auto" w:fill="auto"/>
            <w:tcMar>
              <w:top w:w="4" w:type="dxa"/>
              <w:left w:w="4" w:type="dxa"/>
              <w:bottom w:w="0" w:type="dxa"/>
              <w:right w:w="4" w:type="dxa"/>
            </w:tcMar>
            <w:vAlign w:val="center"/>
            <w:hideMark/>
          </w:tcPr>
          <w:p w14:paraId="41CE210C" w14:textId="77777777" w:rsidR="00DF16E1" w:rsidRPr="005038A6" w:rsidRDefault="00DF16E1" w:rsidP="00730F4E">
            <w:pPr>
              <w:pStyle w:val="TableText"/>
              <w:rPr>
                <w:rFonts w:eastAsia="Calibri"/>
              </w:rPr>
            </w:pPr>
            <w:r w:rsidRPr="005038A6">
              <w:rPr>
                <w:rFonts w:eastAsia="Calibri"/>
              </w:rPr>
              <w:t xml:space="preserve">Additional Details </w:t>
            </w:r>
          </w:p>
        </w:tc>
        <w:tc>
          <w:tcPr>
            <w:tcW w:w="2248" w:type="pct"/>
            <w:shd w:val="clear" w:color="auto" w:fill="auto"/>
            <w:tcMar>
              <w:top w:w="4" w:type="dxa"/>
              <w:left w:w="4" w:type="dxa"/>
              <w:bottom w:w="0" w:type="dxa"/>
              <w:right w:w="4" w:type="dxa"/>
            </w:tcMar>
          </w:tcPr>
          <w:p w14:paraId="1BD6A6A6" w14:textId="77777777" w:rsidR="00DF16E1" w:rsidRPr="005038A6" w:rsidRDefault="00DF16E1" w:rsidP="00730F4E">
            <w:pPr>
              <w:pStyle w:val="TableText"/>
              <w:rPr>
                <w:rFonts w:eastAsia="Calibri"/>
              </w:rPr>
            </w:pPr>
          </w:p>
        </w:tc>
      </w:tr>
      <w:tr w:rsidR="00DF16E1" w:rsidRPr="005038A6" w14:paraId="279BB255" w14:textId="77777777" w:rsidTr="005B2543">
        <w:trPr>
          <w:trHeight w:val="103"/>
        </w:trPr>
        <w:tc>
          <w:tcPr>
            <w:tcW w:w="2752" w:type="pct"/>
            <w:shd w:val="clear" w:color="auto" w:fill="auto"/>
            <w:tcMar>
              <w:top w:w="4" w:type="dxa"/>
              <w:left w:w="4" w:type="dxa"/>
              <w:bottom w:w="0" w:type="dxa"/>
              <w:right w:w="4" w:type="dxa"/>
            </w:tcMar>
            <w:vAlign w:val="center"/>
            <w:hideMark/>
          </w:tcPr>
          <w:p w14:paraId="3C432A1A" w14:textId="77777777" w:rsidR="00DF16E1" w:rsidRPr="005038A6" w:rsidRDefault="00DF16E1" w:rsidP="00730F4E">
            <w:pPr>
              <w:pStyle w:val="TableText"/>
              <w:rPr>
                <w:rFonts w:eastAsia="Calibri"/>
              </w:rPr>
            </w:pPr>
            <w:r w:rsidRPr="005038A6">
              <w:rPr>
                <w:rFonts w:eastAsia="Calibri"/>
              </w:rPr>
              <w:t xml:space="preserve">Application is dependent on the following hardware resources: </w:t>
            </w:r>
          </w:p>
        </w:tc>
        <w:tc>
          <w:tcPr>
            <w:tcW w:w="2248" w:type="pct"/>
            <w:shd w:val="clear" w:color="auto" w:fill="auto"/>
            <w:tcMar>
              <w:top w:w="4" w:type="dxa"/>
              <w:left w:w="4" w:type="dxa"/>
              <w:bottom w:w="0" w:type="dxa"/>
              <w:right w:w="4" w:type="dxa"/>
            </w:tcMar>
          </w:tcPr>
          <w:p w14:paraId="77B2F631" w14:textId="77777777" w:rsidR="00DF16E1" w:rsidRPr="005038A6" w:rsidRDefault="00DF16E1" w:rsidP="00730F4E">
            <w:pPr>
              <w:pStyle w:val="TableText"/>
              <w:rPr>
                <w:rFonts w:eastAsia="Calibri"/>
              </w:rPr>
            </w:pPr>
          </w:p>
        </w:tc>
      </w:tr>
      <w:tr w:rsidR="00DF16E1" w:rsidRPr="005038A6" w14:paraId="0C2D0B78" w14:textId="77777777" w:rsidTr="005B2543">
        <w:trPr>
          <w:trHeight w:val="103"/>
        </w:trPr>
        <w:tc>
          <w:tcPr>
            <w:tcW w:w="2752" w:type="pct"/>
            <w:shd w:val="clear" w:color="auto" w:fill="auto"/>
            <w:tcMar>
              <w:top w:w="4" w:type="dxa"/>
              <w:left w:w="4" w:type="dxa"/>
              <w:bottom w:w="0" w:type="dxa"/>
              <w:right w:w="4" w:type="dxa"/>
            </w:tcMar>
            <w:vAlign w:val="center"/>
            <w:hideMark/>
          </w:tcPr>
          <w:p w14:paraId="1B153C86" w14:textId="77777777" w:rsidR="00DF16E1" w:rsidRPr="005038A6" w:rsidRDefault="00DF16E1" w:rsidP="00730F4E">
            <w:pPr>
              <w:pStyle w:val="TableText"/>
              <w:rPr>
                <w:rFonts w:eastAsia="Calibri"/>
              </w:rPr>
            </w:pPr>
            <w:r w:rsidRPr="005038A6">
              <w:rPr>
                <w:rFonts w:eastAsia="Calibri"/>
              </w:rPr>
              <w:lastRenderedPageBreak/>
              <w:t xml:space="preserve">Other Processes dependent on this application: </w:t>
            </w:r>
          </w:p>
        </w:tc>
        <w:tc>
          <w:tcPr>
            <w:tcW w:w="2248" w:type="pct"/>
            <w:shd w:val="clear" w:color="auto" w:fill="auto"/>
            <w:tcMar>
              <w:top w:w="4" w:type="dxa"/>
              <w:left w:w="4" w:type="dxa"/>
              <w:bottom w:w="0" w:type="dxa"/>
              <w:right w:w="4" w:type="dxa"/>
            </w:tcMar>
          </w:tcPr>
          <w:p w14:paraId="18BFABC3" w14:textId="77777777" w:rsidR="00DF16E1" w:rsidRPr="005038A6" w:rsidRDefault="00DF16E1" w:rsidP="00730F4E">
            <w:pPr>
              <w:pStyle w:val="TableText"/>
              <w:rPr>
                <w:rFonts w:eastAsia="Calibri"/>
              </w:rPr>
            </w:pPr>
          </w:p>
        </w:tc>
      </w:tr>
      <w:tr w:rsidR="00DF16E1" w:rsidRPr="005038A6" w14:paraId="6A415C96" w14:textId="77777777" w:rsidTr="005B2543">
        <w:trPr>
          <w:trHeight w:val="103"/>
        </w:trPr>
        <w:tc>
          <w:tcPr>
            <w:tcW w:w="2752" w:type="pct"/>
            <w:shd w:val="clear" w:color="auto" w:fill="auto"/>
            <w:tcMar>
              <w:top w:w="4" w:type="dxa"/>
              <w:left w:w="4" w:type="dxa"/>
              <w:bottom w:w="0" w:type="dxa"/>
              <w:right w:w="4" w:type="dxa"/>
            </w:tcMar>
            <w:vAlign w:val="center"/>
            <w:hideMark/>
          </w:tcPr>
          <w:p w14:paraId="371DB3D7" w14:textId="77777777" w:rsidR="00DF16E1" w:rsidRPr="005038A6" w:rsidRDefault="00DF16E1" w:rsidP="00730F4E">
            <w:pPr>
              <w:pStyle w:val="TableText"/>
              <w:rPr>
                <w:rFonts w:eastAsia="Calibri"/>
              </w:rPr>
            </w:pPr>
            <w:r w:rsidRPr="005038A6">
              <w:rPr>
                <w:rFonts w:eastAsia="Calibri"/>
              </w:rPr>
              <w:t xml:space="preserve">Applications/services etc. dependent on this resource: </w:t>
            </w:r>
          </w:p>
        </w:tc>
        <w:tc>
          <w:tcPr>
            <w:tcW w:w="2248" w:type="pct"/>
            <w:shd w:val="clear" w:color="auto" w:fill="auto"/>
            <w:tcMar>
              <w:top w:w="4" w:type="dxa"/>
              <w:left w:w="4" w:type="dxa"/>
              <w:bottom w:w="0" w:type="dxa"/>
              <w:right w:w="4" w:type="dxa"/>
            </w:tcMar>
          </w:tcPr>
          <w:p w14:paraId="09891042" w14:textId="77777777" w:rsidR="00DF16E1" w:rsidRPr="005038A6" w:rsidRDefault="00DF16E1" w:rsidP="00730F4E">
            <w:pPr>
              <w:pStyle w:val="TableText"/>
              <w:rPr>
                <w:rFonts w:eastAsia="Calibri"/>
              </w:rPr>
            </w:pPr>
          </w:p>
        </w:tc>
      </w:tr>
      <w:tr w:rsidR="00DF16E1" w:rsidRPr="005038A6" w14:paraId="58A97377" w14:textId="77777777" w:rsidTr="005B2543">
        <w:trPr>
          <w:trHeight w:val="103"/>
        </w:trPr>
        <w:tc>
          <w:tcPr>
            <w:tcW w:w="2752" w:type="pct"/>
            <w:shd w:val="clear" w:color="auto" w:fill="auto"/>
            <w:tcMar>
              <w:top w:w="4" w:type="dxa"/>
              <w:left w:w="4" w:type="dxa"/>
              <w:bottom w:w="0" w:type="dxa"/>
              <w:right w:w="4" w:type="dxa"/>
            </w:tcMar>
            <w:vAlign w:val="center"/>
            <w:hideMark/>
          </w:tcPr>
          <w:p w14:paraId="6889D190" w14:textId="77777777" w:rsidR="00DF16E1" w:rsidRPr="005038A6" w:rsidRDefault="00DF16E1" w:rsidP="00730F4E">
            <w:pPr>
              <w:pStyle w:val="TableText"/>
              <w:rPr>
                <w:rFonts w:eastAsia="Calibri"/>
              </w:rPr>
            </w:pPr>
            <w:r w:rsidRPr="005038A6">
              <w:rPr>
                <w:rFonts w:eastAsia="Calibri"/>
              </w:rPr>
              <w:t xml:space="preserve">Applications/services etc. this resource is dependent on: </w:t>
            </w:r>
          </w:p>
        </w:tc>
        <w:tc>
          <w:tcPr>
            <w:tcW w:w="2248" w:type="pct"/>
            <w:shd w:val="clear" w:color="auto" w:fill="auto"/>
            <w:tcMar>
              <w:top w:w="4" w:type="dxa"/>
              <w:left w:w="4" w:type="dxa"/>
              <w:bottom w:w="0" w:type="dxa"/>
              <w:right w:w="4" w:type="dxa"/>
            </w:tcMar>
          </w:tcPr>
          <w:p w14:paraId="0A3970CF" w14:textId="77777777" w:rsidR="00DF16E1" w:rsidRPr="005038A6" w:rsidRDefault="00DF16E1" w:rsidP="00730F4E">
            <w:pPr>
              <w:pStyle w:val="TableText"/>
              <w:rPr>
                <w:rFonts w:eastAsia="Calibri"/>
              </w:rPr>
            </w:pPr>
          </w:p>
        </w:tc>
      </w:tr>
    </w:tbl>
    <w:p w14:paraId="77BF73E5" w14:textId="77777777" w:rsidR="00DF16E1" w:rsidRDefault="00DF16E1" w:rsidP="00DF16E1">
      <w:pPr>
        <w:spacing w:before="100" w:beforeAutospacing="1" w:after="100" w:afterAutospacing="1"/>
        <w:contextualSpacing/>
        <w:rPr>
          <w:rFonts w:eastAsia="Calibri"/>
        </w:rPr>
      </w:pPr>
    </w:p>
    <w:p w14:paraId="06CE05F7" w14:textId="77777777" w:rsidR="00DF16E1" w:rsidRPr="005038A6" w:rsidRDefault="00DF16E1" w:rsidP="00DF16E1">
      <w:pPr>
        <w:pStyle w:val="NoteTipCaution"/>
        <w:rPr>
          <w:rFonts w:eastAsia="Calibri"/>
        </w:rPr>
      </w:pPr>
      <w:r>
        <w:t>This list should be filled out and kept current.</w:t>
      </w:r>
    </w:p>
    <w:p w14:paraId="28C78C41" w14:textId="77777777" w:rsidR="00DF16E1" w:rsidRDefault="00DF16E1">
      <w:r>
        <w:br w:type="page"/>
      </w:r>
    </w:p>
    <w:p w14:paraId="0A5C63F2" w14:textId="16D012CA" w:rsidR="00DF16E1" w:rsidRDefault="00333671" w:rsidP="00DF16E1">
      <w:pPr>
        <w:pStyle w:val="Heading2"/>
        <w:rPr>
          <w:rFonts w:asciiTheme="minorHAnsi" w:hAnsiTheme="minorHAnsi" w:cstheme="minorHAnsi"/>
          <w:b w:val="0"/>
          <w:sz w:val="36"/>
          <w:szCs w:val="36"/>
        </w:rPr>
      </w:pPr>
      <w:bookmarkStart w:id="24" w:name="_Toc452145050"/>
      <w:r>
        <w:rPr>
          <w:rFonts w:asciiTheme="minorHAnsi" w:hAnsiTheme="minorHAnsi" w:cstheme="minorHAnsi"/>
          <w:sz w:val="36"/>
          <w:szCs w:val="36"/>
        </w:rPr>
        <w:lastRenderedPageBreak/>
        <w:t>Building Controls System</w:t>
      </w:r>
      <w:r w:rsidR="00D02E71">
        <w:rPr>
          <w:rFonts w:asciiTheme="minorHAnsi" w:hAnsiTheme="minorHAnsi" w:cstheme="minorHAnsi"/>
          <w:sz w:val="36"/>
          <w:szCs w:val="36"/>
        </w:rPr>
        <w:t xml:space="preserve"> </w:t>
      </w:r>
      <w:r w:rsidR="00DF16E1" w:rsidRPr="00DF16E1">
        <w:rPr>
          <w:rFonts w:asciiTheme="minorHAnsi" w:hAnsiTheme="minorHAnsi" w:cstheme="minorHAnsi"/>
          <w:sz w:val="36"/>
          <w:szCs w:val="36"/>
        </w:rPr>
        <w:t>N</w:t>
      </w:r>
      <w:r w:rsidR="00DF16E1">
        <w:rPr>
          <w:rFonts w:asciiTheme="minorHAnsi" w:hAnsiTheme="minorHAnsi" w:cstheme="minorHAnsi"/>
          <w:sz w:val="36"/>
          <w:szCs w:val="36"/>
        </w:rPr>
        <w:t>etwork</w:t>
      </w:r>
      <w:r w:rsidR="00DF16E1" w:rsidRPr="00DF16E1">
        <w:rPr>
          <w:rFonts w:asciiTheme="minorHAnsi" w:hAnsiTheme="minorHAnsi" w:cstheme="minorHAnsi"/>
          <w:sz w:val="36"/>
          <w:szCs w:val="36"/>
        </w:rPr>
        <w:t xml:space="preserve"> I</w:t>
      </w:r>
      <w:r w:rsidR="00DF16E1">
        <w:rPr>
          <w:rFonts w:asciiTheme="minorHAnsi" w:hAnsiTheme="minorHAnsi" w:cstheme="minorHAnsi"/>
          <w:sz w:val="36"/>
          <w:szCs w:val="36"/>
        </w:rPr>
        <w:t>nformation</w:t>
      </w:r>
      <w:bookmarkEnd w:id="24"/>
    </w:p>
    <w:p w14:paraId="476D912B" w14:textId="3BAE75C1" w:rsidR="00E1230D" w:rsidRDefault="00E1230D" w:rsidP="00324309"/>
    <w:tbl>
      <w:tblPr>
        <w:tblStyle w:val="TableGrid"/>
        <w:tblpPr w:leftFromText="180" w:rightFromText="180" w:vertAnchor="text" w:horzAnchor="margin" w:tblpY="12"/>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6"/>
        <w:gridCol w:w="7234"/>
      </w:tblGrid>
      <w:tr w:rsidR="00E1230D" w:rsidRPr="00683E8D" w14:paraId="2E0F3290" w14:textId="77777777" w:rsidTr="00BE6861">
        <w:tc>
          <w:tcPr>
            <w:tcW w:w="2178" w:type="dxa"/>
          </w:tcPr>
          <w:p w14:paraId="4AE4663A" w14:textId="77777777" w:rsidR="00E1230D" w:rsidRPr="00683E8D" w:rsidRDefault="00E1230D" w:rsidP="00E96760">
            <w:pPr>
              <w:pStyle w:val="TableHead"/>
            </w:pPr>
            <w:r>
              <w:t xml:space="preserve">Form </w:t>
            </w:r>
            <w:r w:rsidRPr="00683E8D">
              <w:t>Description</w:t>
            </w:r>
          </w:p>
        </w:tc>
        <w:tc>
          <w:tcPr>
            <w:tcW w:w="7398" w:type="dxa"/>
          </w:tcPr>
          <w:p w14:paraId="3732AC77" w14:textId="07D96088" w:rsidR="00E1230D" w:rsidRPr="00683E8D" w:rsidRDefault="00E1230D" w:rsidP="00E96760">
            <w:pPr>
              <w:pStyle w:val="TableText"/>
            </w:pPr>
            <w:r w:rsidRPr="00683E8D">
              <w:t xml:space="preserve">This form </w:t>
            </w:r>
            <w:r>
              <w:t xml:space="preserve">lists vital information for critical </w:t>
            </w:r>
            <w:r w:rsidR="004A0FDD">
              <w:t xml:space="preserve">BCS network </w:t>
            </w:r>
            <w:r>
              <w:t>equipment.</w:t>
            </w:r>
          </w:p>
        </w:tc>
      </w:tr>
      <w:tr w:rsidR="00E1230D" w:rsidRPr="00683E8D" w14:paraId="37C4773B" w14:textId="77777777" w:rsidTr="00BE6861">
        <w:tc>
          <w:tcPr>
            <w:tcW w:w="2178" w:type="dxa"/>
          </w:tcPr>
          <w:p w14:paraId="18139648" w14:textId="77777777" w:rsidR="00E1230D" w:rsidRPr="00683E8D" w:rsidRDefault="00E1230D" w:rsidP="00E96760">
            <w:pPr>
              <w:pStyle w:val="TableHead"/>
            </w:pPr>
            <w:r w:rsidRPr="00683E8D">
              <w:t>Why it’s needed</w:t>
            </w:r>
          </w:p>
        </w:tc>
        <w:tc>
          <w:tcPr>
            <w:tcW w:w="7398" w:type="dxa"/>
          </w:tcPr>
          <w:p w14:paraId="42790513" w14:textId="77777777" w:rsidR="00E1230D" w:rsidRPr="00683E8D" w:rsidRDefault="00E1230D" w:rsidP="00E96760">
            <w:pPr>
              <w:pStyle w:val="TableText"/>
            </w:pPr>
            <w:r w:rsidRPr="00683E8D">
              <w:t xml:space="preserve">The form </w:t>
            </w:r>
            <w:r>
              <w:t xml:space="preserve">is a checklist listing the information needed to restore equipment after a cyber-attack. </w:t>
            </w:r>
          </w:p>
        </w:tc>
      </w:tr>
      <w:tr w:rsidR="00E1230D" w:rsidRPr="00683E8D" w14:paraId="4AC1EC73" w14:textId="77777777" w:rsidTr="00BE6861">
        <w:tc>
          <w:tcPr>
            <w:tcW w:w="2178" w:type="dxa"/>
          </w:tcPr>
          <w:p w14:paraId="071ED74C" w14:textId="77777777" w:rsidR="00E1230D" w:rsidRPr="00683E8D" w:rsidRDefault="00E1230D" w:rsidP="00E96760">
            <w:pPr>
              <w:pStyle w:val="TableHead"/>
            </w:pPr>
            <w:r w:rsidRPr="00683E8D">
              <w:t>Who fills it out</w:t>
            </w:r>
          </w:p>
        </w:tc>
        <w:tc>
          <w:tcPr>
            <w:tcW w:w="7398" w:type="dxa"/>
          </w:tcPr>
          <w:p w14:paraId="45362F50" w14:textId="2D1743FE" w:rsidR="00E1230D" w:rsidRPr="00683E8D" w:rsidRDefault="00E1230D" w:rsidP="00E96760">
            <w:pPr>
              <w:pStyle w:val="TableText"/>
            </w:pPr>
            <w:r w:rsidRPr="00683E8D">
              <w:t xml:space="preserve">The </w:t>
            </w:r>
            <w:r>
              <w:t>Incident Response Team member</w:t>
            </w:r>
            <w:r w:rsidR="00522D4C">
              <w:t>s.</w:t>
            </w:r>
            <w:r w:rsidRPr="00683E8D">
              <w:t xml:space="preserve">  </w:t>
            </w:r>
          </w:p>
        </w:tc>
      </w:tr>
      <w:tr w:rsidR="00E1230D" w:rsidRPr="00683E8D" w14:paraId="583AEC01" w14:textId="77777777" w:rsidTr="00BE6861">
        <w:tc>
          <w:tcPr>
            <w:tcW w:w="2178" w:type="dxa"/>
          </w:tcPr>
          <w:p w14:paraId="0C98D032" w14:textId="77777777" w:rsidR="00E1230D" w:rsidRPr="00683E8D" w:rsidRDefault="00E1230D" w:rsidP="00E96760">
            <w:pPr>
              <w:pStyle w:val="TableHead"/>
            </w:pPr>
            <w:r w:rsidRPr="00683E8D">
              <w:t>How often updated</w:t>
            </w:r>
          </w:p>
        </w:tc>
        <w:tc>
          <w:tcPr>
            <w:tcW w:w="7398" w:type="dxa"/>
          </w:tcPr>
          <w:p w14:paraId="5D77CE87" w14:textId="77777777" w:rsidR="00E1230D" w:rsidRPr="00683E8D" w:rsidRDefault="00E1230D" w:rsidP="00E96760">
            <w:pPr>
              <w:pStyle w:val="TableText"/>
            </w:pPr>
            <w:r w:rsidRPr="00683E8D">
              <w:t xml:space="preserve">Form should </w:t>
            </w:r>
            <w:r>
              <w:t>be updated as new</w:t>
            </w:r>
            <w:r w:rsidRPr="00683E8D">
              <w:t xml:space="preserve"> information</w:t>
            </w:r>
            <w:r>
              <w:t xml:space="preserve"> is learned</w:t>
            </w:r>
            <w:r w:rsidRPr="00683E8D">
              <w:t>.</w:t>
            </w:r>
          </w:p>
        </w:tc>
      </w:tr>
    </w:tbl>
    <w:p w14:paraId="2EE836FE" w14:textId="4F4329D3" w:rsidR="00E1230D" w:rsidRDefault="00E1230D" w:rsidP="0032430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157"/>
        <w:gridCol w:w="4213"/>
      </w:tblGrid>
      <w:tr w:rsidR="00DF16E1" w:rsidRPr="005038A6" w14:paraId="74B41717" w14:textId="77777777" w:rsidTr="00E96760">
        <w:trPr>
          <w:trHeight w:val="114"/>
        </w:trPr>
        <w:tc>
          <w:tcPr>
            <w:tcW w:w="2752" w:type="pct"/>
            <w:shd w:val="clear" w:color="auto" w:fill="auto"/>
            <w:tcMar>
              <w:top w:w="4" w:type="dxa"/>
              <w:left w:w="4" w:type="dxa"/>
              <w:bottom w:w="0" w:type="dxa"/>
              <w:right w:w="4" w:type="dxa"/>
            </w:tcMar>
            <w:vAlign w:val="center"/>
            <w:hideMark/>
          </w:tcPr>
          <w:p w14:paraId="76443795" w14:textId="77777777" w:rsidR="00DF16E1" w:rsidRPr="005038A6" w:rsidRDefault="00DF16E1" w:rsidP="00730F4E">
            <w:pPr>
              <w:pStyle w:val="TableText"/>
              <w:rPr>
                <w:rFonts w:eastAsia="Calibri"/>
              </w:rPr>
            </w:pPr>
            <w:r w:rsidRPr="005038A6">
              <w:rPr>
                <w:rFonts w:eastAsia="Calibri"/>
              </w:rPr>
              <w:t>Date Updated</w:t>
            </w:r>
          </w:p>
        </w:tc>
        <w:tc>
          <w:tcPr>
            <w:tcW w:w="2248" w:type="pct"/>
            <w:shd w:val="clear" w:color="auto" w:fill="auto"/>
            <w:tcMar>
              <w:top w:w="4" w:type="dxa"/>
              <w:left w:w="4" w:type="dxa"/>
              <w:bottom w:w="0" w:type="dxa"/>
              <w:right w:w="4" w:type="dxa"/>
            </w:tcMar>
            <w:vAlign w:val="center"/>
          </w:tcPr>
          <w:p w14:paraId="321542E5" w14:textId="77777777" w:rsidR="00DF16E1" w:rsidRPr="005038A6" w:rsidRDefault="00DF16E1" w:rsidP="00730F4E">
            <w:pPr>
              <w:pStyle w:val="TableText"/>
              <w:rPr>
                <w:rFonts w:eastAsia="Calibri"/>
              </w:rPr>
            </w:pPr>
          </w:p>
        </w:tc>
      </w:tr>
      <w:tr w:rsidR="00DF16E1" w:rsidRPr="005038A6" w14:paraId="5AC5EF0A" w14:textId="77777777" w:rsidTr="00E96760">
        <w:trPr>
          <w:trHeight w:val="89"/>
        </w:trPr>
        <w:tc>
          <w:tcPr>
            <w:tcW w:w="2752" w:type="pct"/>
            <w:shd w:val="clear" w:color="auto" w:fill="auto"/>
            <w:tcMar>
              <w:top w:w="4" w:type="dxa"/>
              <w:left w:w="4" w:type="dxa"/>
              <w:bottom w:w="0" w:type="dxa"/>
              <w:right w:w="4" w:type="dxa"/>
            </w:tcMar>
            <w:vAlign w:val="center"/>
            <w:hideMark/>
          </w:tcPr>
          <w:p w14:paraId="3BE6CDA2" w14:textId="77777777" w:rsidR="00DF16E1" w:rsidRPr="005038A6" w:rsidRDefault="00DF16E1" w:rsidP="00730F4E">
            <w:pPr>
              <w:pStyle w:val="TableText"/>
              <w:rPr>
                <w:rFonts w:eastAsia="Calibri"/>
              </w:rPr>
            </w:pPr>
            <w:r w:rsidRPr="005038A6">
              <w:rPr>
                <w:rFonts w:eastAsia="Calibri"/>
              </w:rPr>
              <w:t xml:space="preserve">Unique Application ID </w:t>
            </w:r>
          </w:p>
        </w:tc>
        <w:tc>
          <w:tcPr>
            <w:tcW w:w="2248" w:type="pct"/>
            <w:shd w:val="clear" w:color="auto" w:fill="auto"/>
            <w:tcMar>
              <w:top w:w="4" w:type="dxa"/>
              <w:left w:w="4" w:type="dxa"/>
              <w:bottom w:w="0" w:type="dxa"/>
              <w:right w:w="4" w:type="dxa"/>
            </w:tcMar>
            <w:vAlign w:val="center"/>
          </w:tcPr>
          <w:p w14:paraId="206B987E" w14:textId="77777777" w:rsidR="00DF16E1" w:rsidRPr="005038A6" w:rsidRDefault="00DF16E1" w:rsidP="00730F4E">
            <w:pPr>
              <w:pStyle w:val="TableText"/>
              <w:rPr>
                <w:rFonts w:eastAsia="Calibri"/>
              </w:rPr>
            </w:pPr>
          </w:p>
        </w:tc>
      </w:tr>
      <w:tr w:rsidR="00DF16E1" w:rsidRPr="005038A6" w14:paraId="1F95894D" w14:textId="77777777" w:rsidTr="00E96760">
        <w:trPr>
          <w:trHeight w:val="89"/>
        </w:trPr>
        <w:tc>
          <w:tcPr>
            <w:tcW w:w="2752" w:type="pct"/>
            <w:shd w:val="clear" w:color="auto" w:fill="auto"/>
            <w:tcMar>
              <w:top w:w="4" w:type="dxa"/>
              <w:left w:w="4" w:type="dxa"/>
              <w:bottom w:w="0" w:type="dxa"/>
              <w:right w:w="4" w:type="dxa"/>
            </w:tcMar>
            <w:vAlign w:val="center"/>
            <w:hideMark/>
          </w:tcPr>
          <w:p w14:paraId="76704798" w14:textId="77777777" w:rsidR="00DF16E1" w:rsidRPr="005038A6" w:rsidRDefault="00DF16E1" w:rsidP="00730F4E">
            <w:pPr>
              <w:pStyle w:val="TableText"/>
              <w:rPr>
                <w:rFonts w:eastAsia="Calibri"/>
              </w:rPr>
            </w:pPr>
            <w:r w:rsidRPr="005038A6">
              <w:rPr>
                <w:rFonts w:eastAsia="Calibri"/>
              </w:rPr>
              <w:t xml:space="preserve">Application Name </w:t>
            </w:r>
          </w:p>
        </w:tc>
        <w:tc>
          <w:tcPr>
            <w:tcW w:w="2248" w:type="pct"/>
            <w:shd w:val="clear" w:color="auto" w:fill="auto"/>
            <w:tcMar>
              <w:top w:w="4" w:type="dxa"/>
              <w:left w:w="4" w:type="dxa"/>
              <w:bottom w:w="0" w:type="dxa"/>
              <w:right w:w="4" w:type="dxa"/>
            </w:tcMar>
          </w:tcPr>
          <w:p w14:paraId="4C7780D0" w14:textId="77777777" w:rsidR="00DF16E1" w:rsidRPr="005038A6" w:rsidRDefault="00DF16E1" w:rsidP="00730F4E">
            <w:pPr>
              <w:pStyle w:val="TableText"/>
              <w:rPr>
                <w:rFonts w:eastAsia="Calibri"/>
              </w:rPr>
            </w:pPr>
          </w:p>
        </w:tc>
      </w:tr>
      <w:tr w:rsidR="00DF16E1" w:rsidRPr="005038A6" w14:paraId="37B69928" w14:textId="77777777" w:rsidTr="00E96760">
        <w:trPr>
          <w:trHeight w:val="89"/>
        </w:trPr>
        <w:tc>
          <w:tcPr>
            <w:tcW w:w="2752" w:type="pct"/>
            <w:shd w:val="clear" w:color="auto" w:fill="auto"/>
            <w:tcMar>
              <w:top w:w="4" w:type="dxa"/>
              <w:left w:w="4" w:type="dxa"/>
              <w:bottom w:w="0" w:type="dxa"/>
              <w:right w:w="4" w:type="dxa"/>
            </w:tcMar>
            <w:vAlign w:val="center"/>
            <w:hideMark/>
          </w:tcPr>
          <w:p w14:paraId="46C10B5D" w14:textId="77777777" w:rsidR="00DF16E1" w:rsidRPr="005038A6" w:rsidRDefault="00DF16E1" w:rsidP="00730F4E">
            <w:pPr>
              <w:pStyle w:val="TableText"/>
              <w:rPr>
                <w:rFonts w:eastAsia="Calibri"/>
              </w:rPr>
            </w:pPr>
            <w:r w:rsidRPr="005038A6">
              <w:rPr>
                <w:rFonts w:eastAsia="Calibri"/>
              </w:rPr>
              <w:t xml:space="preserve">Owner (e.g., Department, etc.) </w:t>
            </w:r>
          </w:p>
        </w:tc>
        <w:tc>
          <w:tcPr>
            <w:tcW w:w="2248" w:type="pct"/>
            <w:shd w:val="clear" w:color="auto" w:fill="auto"/>
            <w:tcMar>
              <w:top w:w="4" w:type="dxa"/>
              <w:left w:w="4" w:type="dxa"/>
              <w:bottom w:w="0" w:type="dxa"/>
              <w:right w:w="4" w:type="dxa"/>
            </w:tcMar>
          </w:tcPr>
          <w:p w14:paraId="76DDD80E" w14:textId="77777777" w:rsidR="00DF16E1" w:rsidRPr="005038A6" w:rsidRDefault="00DF16E1" w:rsidP="00730F4E">
            <w:pPr>
              <w:pStyle w:val="TableText"/>
              <w:rPr>
                <w:rFonts w:eastAsia="Calibri"/>
              </w:rPr>
            </w:pPr>
          </w:p>
        </w:tc>
      </w:tr>
      <w:tr w:rsidR="00DF16E1" w:rsidRPr="005038A6" w14:paraId="208AC77D" w14:textId="77777777" w:rsidTr="00E96760">
        <w:trPr>
          <w:trHeight w:val="89"/>
        </w:trPr>
        <w:tc>
          <w:tcPr>
            <w:tcW w:w="2752" w:type="pct"/>
            <w:shd w:val="clear" w:color="auto" w:fill="auto"/>
            <w:tcMar>
              <w:top w:w="4" w:type="dxa"/>
              <w:left w:w="4" w:type="dxa"/>
              <w:bottom w:w="0" w:type="dxa"/>
              <w:right w:w="4" w:type="dxa"/>
            </w:tcMar>
            <w:vAlign w:val="center"/>
            <w:hideMark/>
          </w:tcPr>
          <w:p w14:paraId="731E67F9" w14:textId="77777777" w:rsidR="00DF16E1" w:rsidRPr="005038A6" w:rsidRDefault="00DF16E1" w:rsidP="00730F4E">
            <w:pPr>
              <w:pStyle w:val="TableText"/>
              <w:rPr>
                <w:rFonts w:eastAsia="Calibri"/>
              </w:rPr>
            </w:pPr>
            <w:r w:rsidRPr="005038A6">
              <w:rPr>
                <w:rFonts w:eastAsia="Calibri"/>
              </w:rPr>
              <w:t xml:space="preserve">Custodian (e.g., departmental IT staff, vendor) </w:t>
            </w:r>
          </w:p>
        </w:tc>
        <w:tc>
          <w:tcPr>
            <w:tcW w:w="2248" w:type="pct"/>
            <w:shd w:val="clear" w:color="auto" w:fill="auto"/>
            <w:tcMar>
              <w:top w:w="4" w:type="dxa"/>
              <w:left w:w="4" w:type="dxa"/>
              <w:bottom w:w="0" w:type="dxa"/>
              <w:right w:w="4" w:type="dxa"/>
            </w:tcMar>
          </w:tcPr>
          <w:p w14:paraId="7087B07E" w14:textId="77777777" w:rsidR="00DF16E1" w:rsidRPr="005038A6" w:rsidRDefault="00DF16E1" w:rsidP="00730F4E">
            <w:pPr>
              <w:pStyle w:val="TableText"/>
              <w:rPr>
                <w:rFonts w:eastAsia="Calibri"/>
              </w:rPr>
            </w:pPr>
          </w:p>
        </w:tc>
      </w:tr>
      <w:tr w:rsidR="00DF16E1" w:rsidRPr="005038A6" w14:paraId="568732FC" w14:textId="77777777" w:rsidTr="00E96760">
        <w:trPr>
          <w:trHeight w:val="89"/>
        </w:trPr>
        <w:tc>
          <w:tcPr>
            <w:tcW w:w="2752" w:type="pct"/>
            <w:shd w:val="clear" w:color="auto" w:fill="auto"/>
            <w:tcMar>
              <w:top w:w="4" w:type="dxa"/>
              <w:left w:w="4" w:type="dxa"/>
              <w:bottom w:w="0" w:type="dxa"/>
              <w:right w:w="4" w:type="dxa"/>
            </w:tcMar>
            <w:vAlign w:val="center"/>
            <w:hideMark/>
          </w:tcPr>
          <w:p w14:paraId="0713C7AD" w14:textId="77777777" w:rsidR="00DF16E1" w:rsidRPr="005038A6" w:rsidRDefault="00DF16E1" w:rsidP="00730F4E">
            <w:pPr>
              <w:pStyle w:val="TableText"/>
              <w:rPr>
                <w:rFonts w:eastAsia="Calibri"/>
              </w:rPr>
            </w:pPr>
            <w:r w:rsidRPr="005038A6">
              <w:rPr>
                <w:rFonts w:eastAsia="Calibri"/>
              </w:rPr>
              <w:t xml:space="preserve">Description </w:t>
            </w:r>
          </w:p>
        </w:tc>
        <w:tc>
          <w:tcPr>
            <w:tcW w:w="2248" w:type="pct"/>
            <w:shd w:val="clear" w:color="auto" w:fill="auto"/>
            <w:tcMar>
              <w:top w:w="4" w:type="dxa"/>
              <w:left w:w="4" w:type="dxa"/>
              <w:bottom w:w="0" w:type="dxa"/>
              <w:right w:w="4" w:type="dxa"/>
            </w:tcMar>
          </w:tcPr>
          <w:p w14:paraId="1CDFF358" w14:textId="77777777" w:rsidR="00DF16E1" w:rsidRPr="005038A6" w:rsidRDefault="00DF16E1" w:rsidP="00730F4E">
            <w:pPr>
              <w:pStyle w:val="TableText"/>
              <w:rPr>
                <w:rFonts w:eastAsia="Calibri"/>
              </w:rPr>
            </w:pPr>
          </w:p>
        </w:tc>
      </w:tr>
      <w:tr w:rsidR="00DF16E1" w:rsidRPr="005038A6" w14:paraId="6BEBD6F1" w14:textId="77777777" w:rsidTr="00E96760">
        <w:trPr>
          <w:trHeight w:val="89"/>
        </w:trPr>
        <w:tc>
          <w:tcPr>
            <w:tcW w:w="2752" w:type="pct"/>
            <w:shd w:val="clear" w:color="auto" w:fill="auto"/>
            <w:tcMar>
              <w:top w:w="4" w:type="dxa"/>
              <w:left w:w="4" w:type="dxa"/>
              <w:bottom w:w="0" w:type="dxa"/>
              <w:right w:w="4" w:type="dxa"/>
            </w:tcMar>
            <w:vAlign w:val="center"/>
            <w:hideMark/>
          </w:tcPr>
          <w:p w14:paraId="1BBBDA58" w14:textId="77777777" w:rsidR="00DF16E1" w:rsidRPr="005038A6" w:rsidRDefault="00DF16E1" w:rsidP="00730F4E">
            <w:pPr>
              <w:pStyle w:val="TableText"/>
              <w:rPr>
                <w:rFonts w:eastAsia="Calibri"/>
              </w:rPr>
            </w:pPr>
            <w:r w:rsidRPr="005038A6">
              <w:rPr>
                <w:rFonts w:eastAsia="Calibri"/>
              </w:rPr>
              <w:t xml:space="preserve">User Base/Scope </w:t>
            </w:r>
          </w:p>
        </w:tc>
        <w:tc>
          <w:tcPr>
            <w:tcW w:w="2248" w:type="pct"/>
            <w:shd w:val="clear" w:color="auto" w:fill="auto"/>
            <w:tcMar>
              <w:top w:w="4" w:type="dxa"/>
              <w:left w:w="4" w:type="dxa"/>
              <w:bottom w:w="0" w:type="dxa"/>
              <w:right w:w="4" w:type="dxa"/>
            </w:tcMar>
          </w:tcPr>
          <w:p w14:paraId="10B431EC" w14:textId="77777777" w:rsidR="00DF16E1" w:rsidRPr="005038A6" w:rsidRDefault="00DF16E1" w:rsidP="00730F4E">
            <w:pPr>
              <w:pStyle w:val="TableText"/>
              <w:rPr>
                <w:rFonts w:eastAsia="Calibri"/>
              </w:rPr>
            </w:pPr>
          </w:p>
        </w:tc>
      </w:tr>
      <w:tr w:rsidR="00DF16E1" w:rsidRPr="005038A6" w14:paraId="25FD3EDC" w14:textId="77777777" w:rsidTr="00E96760">
        <w:trPr>
          <w:trHeight w:val="89"/>
        </w:trPr>
        <w:tc>
          <w:tcPr>
            <w:tcW w:w="2752" w:type="pct"/>
            <w:shd w:val="clear" w:color="auto" w:fill="auto"/>
            <w:tcMar>
              <w:top w:w="4" w:type="dxa"/>
              <w:left w:w="4" w:type="dxa"/>
              <w:bottom w:w="0" w:type="dxa"/>
              <w:right w:w="4" w:type="dxa"/>
            </w:tcMar>
            <w:vAlign w:val="center"/>
            <w:hideMark/>
          </w:tcPr>
          <w:p w14:paraId="51A1BBD5" w14:textId="77777777" w:rsidR="00DF16E1" w:rsidRPr="005038A6" w:rsidRDefault="00DF16E1" w:rsidP="00730F4E">
            <w:pPr>
              <w:pStyle w:val="TableText"/>
              <w:rPr>
                <w:rFonts w:eastAsia="Calibri"/>
              </w:rPr>
            </w:pPr>
            <w:r w:rsidRPr="005038A6">
              <w:rPr>
                <w:rFonts w:eastAsia="Calibri"/>
              </w:rPr>
              <w:t xml:space="preserve">Business Function </w:t>
            </w:r>
          </w:p>
        </w:tc>
        <w:tc>
          <w:tcPr>
            <w:tcW w:w="2248" w:type="pct"/>
            <w:shd w:val="clear" w:color="auto" w:fill="auto"/>
            <w:tcMar>
              <w:top w:w="4" w:type="dxa"/>
              <w:left w:w="4" w:type="dxa"/>
              <w:bottom w:w="0" w:type="dxa"/>
              <w:right w:w="4" w:type="dxa"/>
            </w:tcMar>
          </w:tcPr>
          <w:p w14:paraId="44AFC3F4" w14:textId="77777777" w:rsidR="00DF16E1" w:rsidRPr="005038A6" w:rsidRDefault="00DF16E1" w:rsidP="00730F4E">
            <w:pPr>
              <w:pStyle w:val="TableText"/>
              <w:rPr>
                <w:rFonts w:eastAsia="Calibri"/>
              </w:rPr>
            </w:pPr>
          </w:p>
        </w:tc>
      </w:tr>
      <w:tr w:rsidR="00DF16E1" w:rsidRPr="005038A6" w14:paraId="3839A40E" w14:textId="77777777" w:rsidTr="00E96760">
        <w:trPr>
          <w:trHeight w:val="89"/>
        </w:trPr>
        <w:tc>
          <w:tcPr>
            <w:tcW w:w="2752" w:type="pct"/>
            <w:shd w:val="clear" w:color="auto" w:fill="auto"/>
            <w:tcMar>
              <w:top w:w="4" w:type="dxa"/>
              <w:left w:w="4" w:type="dxa"/>
              <w:bottom w:w="0" w:type="dxa"/>
              <w:right w:w="4" w:type="dxa"/>
            </w:tcMar>
            <w:vAlign w:val="center"/>
            <w:hideMark/>
          </w:tcPr>
          <w:p w14:paraId="7F6141E1" w14:textId="77777777" w:rsidR="00DF16E1" w:rsidRPr="005038A6" w:rsidRDefault="00DF16E1" w:rsidP="00730F4E">
            <w:pPr>
              <w:pStyle w:val="TableText"/>
              <w:rPr>
                <w:rFonts w:eastAsia="Calibri"/>
              </w:rPr>
            </w:pPr>
            <w:r w:rsidRPr="005038A6">
              <w:rPr>
                <w:rFonts w:eastAsia="Calibri"/>
              </w:rPr>
              <w:t xml:space="preserve">Data Classification </w:t>
            </w:r>
          </w:p>
        </w:tc>
        <w:tc>
          <w:tcPr>
            <w:tcW w:w="2248" w:type="pct"/>
            <w:shd w:val="clear" w:color="auto" w:fill="auto"/>
            <w:tcMar>
              <w:top w:w="4" w:type="dxa"/>
              <w:left w:w="4" w:type="dxa"/>
              <w:bottom w:w="0" w:type="dxa"/>
              <w:right w:w="4" w:type="dxa"/>
            </w:tcMar>
          </w:tcPr>
          <w:p w14:paraId="51294B46" w14:textId="77777777" w:rsidR="00DF16E1" w:rsidRPr="005038A6" w:rsidRDefault="00DF16E1" w:rsidP="00730F4E">
            <w:pPr>
              <w:pStyle w:val="TableText"/>
              <w:rPr>
                <w:rFonts w:eastAsia="Calibri"/>
              </w:rPr>
            </w:pPr>
          </w:p>
        </w:tc>
      </w:tr>
      <w:tr w:rsidR="00DF16E1" w:rsidRPr="005038A6" w14:paraId="626BB841" w14:textId="77777777" w:rsidTr="00E96760">
        <w:trPr>
          <w:trHeight w:val="89"/>
        </w:trPr>
        <w:tc>
          <w:tcPr>
            <w:tcW w:w="2752" w:type="pct"/>
            <w:shd w:val="clear" w:color="auto" w:fill="auto"/>
            <w:tcMar>
              <w:top w:w="4" w:type="dxa"/>
              <w:left w:w="4" w:type="dxa"/>
              <w:bottom w:w="0" w:type="dxa"/>
              <w:right w:w="4" w:type="dxa"/>
            </w:tcMar>
            <w:vAlign w:val="center"/>
            <w:hideMark/>
          </w:tcPr>
          <w:p w14:paraId="16578EF2" w14:textId="77777777" w:rsidR="00DF16E1" w:rsidRPr="005038A6" w:rsidRDefault="00DF16E1" w:rsidP="00730F4E">
            <w:pPr>
              <w:pStyle w:val="TableText"/>
              <w:rPr>
                <w:rFonts w:eastAsia="Calibri"/>
              </w:rPr>
            </w:pPr>
            <w:r w:rsidRPr="005038A6">
              <w:rPr>
                <w:rFonts w:eastAsia="Calibri"/>
              </w:rPr>
              <w:t xml:space="preserve">Criticality </w:t>
            </w:r>
          </w:p>
        </w:tc>
        <w:tc>
          <w:tcPr>
            <w:tcW w:w="2248" w:type="pct"/>
            <w:shd w:val="clear" w:color="auto" w:fill="auto"/>
            <w:tcMar>
              <w:top w:w="4" w:type="dxa"/>
              <w:left w:w="4" w:type="dxa"/>
              <w:bottom w:w="0" w:type="dxa"/>
              <w:right w:w="4" w:type="dxa"/>
            </w:tcMar>
          </w:tcPr>
          <w:p w14:paraId="381395EF" w14:textId="77777777" w:rsidR="00DF16E1" w:rsidRPr="005038A6" w:rsidRDefault="00DF16E1" w:rsidP="00730F4E">
            <w:pPr>
              <w:pStyle w:val="TableText"/>
              <w:rPr>
                <w:rFonts w:eastAsia="Calibri"/>
              </w:rPr>
            </w:pPr>
          </w:p>
        </w:tc>
      </w:tr>
      <w:tr w:rsidR="00DF16E1" w:rsidRPr="005038A6" w14:paraId="784DE167" w14:textId="77777777" w:rsidTr="00E96760">
        <w:trPr>
          <w:trHeight w:val="89"/>
        </w:trPr>
        <w:tc>
          <w:tcPr>
            <w:tcW w:w="2752" w:type="pct"/>
            <w:shd w:val="clear" w:color="auto" w:fill="auto"/>
            <w:tcMar>
              <w:top w:w="4" w:type="dxa"/>
              <w:left w:w="4" w:type="dxa"/>
              <w:bottom w:w="0" w:type="dxa"/>
              <w:right w:w="4" w:type="dxa"/>
            </w:tcMar>
            <w:vAlign w:val="center"/>
            <w:hideMark/>
          </w:tcPr>
          <w:p w14:paraId="59888BEC" w14:textId="77777777" w:rsidR="00DF16E1" w:rsidRPr="005038A6" w:rsidRDefault="00DF16E1" w:rsidP="00730F4E">
            <w:pPr>
              <w:pStyle w:val="TableText"/>
              <w:rPr>
                <w:rFonts w:eastAsia="Calibri"/>
              </w:rPr>
            </w:pPr>
            <w:r w:rsidRPr="005038A6">
              <w:rPr>
                <w:rFonts w:eastAsia="Calibri"/>
              </w:rPr>
              <w:t xml:space="preserve">Date of Last Business Impact Analysis (BIA) </w:t>
            </w:r>
          </w:p>
        </w:tc>
        <w:tc>
          <w:tcPr>
            <w:tcW w:w="2248" w:type="pct"/>
            <w:shd w:val="clear" w:color="auto" w:fill="auto"/>
            <w:tcMar>
              <w:top w:w="4" w:type="dxa"/>
              <w:left w:w="4" w:type="dxa"/>
              <w:bottom w:w="0" w:type="dxa"/>
              <w:right w:w="4" w:type="dxa"/>
            </w:tcMar>
          </w:tcPr>
          <w:p w14:paraId="666CD5AB" w14:textId="77777777" w:rsidR="00DF16E1" w:rsidRPr="005038A6" w:rsidRDefault="00DF16E1" w:rsidP="00730F4E">
            <w:pPr>
              <w:pStyle w:val="TableText"/>
              <w:rPr>
                <w:rFonts w:eastAsia="Calibri"/>
              </w:rPr>
            </w:pPr>
          </w:p>
        </w:tc>
      </w:tr>
      <w:tr w:rsidR="00DF16E1" w:rsidRPr="005038A6" w14:paraId="1F27A3D8" w14:textId="77777777" w:rsidTr="00E96760">
        <w:trPr>
          <w:trHeight w:val="89"/>
        </w:trPr>
        <w:tc>
          <w:tcPr>
            <w:tcW w:w="2752" w:type="pct"/>
            <w:shd w:val="clear" w:color="auto" w:fill="auto"/>
            <w:tcMar>
              <w:top w:w="4" w:type="dxa"/>
              <w:left w:w="4" w:type="dxa"/>
              <w:bottom w:w="0" w:type="dxa"/>
              <w:right w:w="4" w:type="dxa"/>
            </w:tcMar>
            <w:vAlign w:val="center"/>
            <w:hideMark/>
          </w:tcPr>
          <w:p w14:paraId="5ECD15EA" w14:textId="77777777" w:rsidR="00DF16E1" w:rsidRPr="005038A6" w:rsidRDefault="00DF16E1" w:rsidP="00730F4E">
            <w:pPr>
              <w:pStyle w:val="TableText"/>
              <w:rPr>
                <w:rFonts w:eastAsia="Calibri"/>
              </w:rPr>
            </w:pPr>
            <w:r w:rsidRPr="005038A6">
              <w:rPr>
                <w:rFonts w:eastAsia="Calibri"/>
              </w:rPr>
              <w:t xml:space="preserve">Operating System </w:t>
            </w:r>
          </w:p>
        </w:tc>
        <w:tc>
          <w:tcPr>
            <w:tcW w:w="2248" w:type="pct"/>
            <w:shd w:val="clear" w:color="auto" w:fill="auto"/>
            <w:tcMar>
              <w:top w:w="4" w:type="dxa"/>
              <w:left w:w="4" w:type="dxa"/>
              <w:bottom w:w="0" w:type="dxa"/>
              <w:right w:w="4" w:type="dxa"/>
            </w:tcMar>
          </w:tcPr>
          <w:p w14:paraId="7CCEA89E" w14:textId="77777777" w:rsidR="00DF16E1" w:rsidRPr="005038A6" w:rsidRDefault="00DF16E1" w:rsidP="00730F4E">
            <w:pPr>
              <w:pStyle w:val="TableText"/>
              <w:rPr>
                <w:rFonts w:eastAsia="Calibri"/>
              </w:rPr>
            </w:pPr>
          </w:p>
        </w:tc>
      </w:tr>
      <w:tr w:rsidR="00DF16E1" w:rsidRPr="005038A6" w14:paraId="2CA8AB56" w14:textId="77777777" w:rsidTr="00E96760">
        <w:trPr>
          <w:trHeight w:val="89"/>
        </w:trPr>
        <w:tc>
          <w:tcPr>
            <w:tcW w:w="2752" w:type="pct"/>
            <w:shd w:val="clear" w:color="auto" w:fill="auto"/>
            <w:tcMar>
              <w:top w:w="4" w:type="dxa"/>
              <w:left w:w="4" w:type="dxa"/>
              <w:bottom w:w="0" w:type="dxa"/>
              <w:right w:w="4" w:type="dxa"/>
            </w:tcMar>
            <w:vAlign w:val="center"/>
            <w:hideMark/>
          </w:tcPr>
          <w:p w14:paraId="4EC5656B" w14:textId="77777777" w:rsidR="00DF16E1" w:rsidRPr="005038A6" w:rsidRDefault="00DF16E1" w:rsidP="00730F4E">
            <w:pPr>
              <w:pStyle w:val="TableText"/>
              <w:rPr>
                <w:rFonts w:eastAsia="Calibri"/>
              </w:rPr>
            </w:pPr>
            <w:r w:rsidRPr="005038A6">
              <w:rPr>
                <w:rFonts w:eastAsia="Calibri"/>
              </w:rPr>
              <w:t xml:space="preserve">Asset Tag </w:t>
            </w:r>
          </w:p>
        </w:tc>
        <w:tc>
          <w:tcPr>
            <w:tcW w:w="2248" w:type="pct"/>
            <w:shd w:val="clear" w:color="auto" w:fill="auto"/>
            <w:tcMar>
              <w:top w:w="4" w:type="dxa"/>
              <w:left w:w="4" w:type="dxa"/>
              <w:bottom w:w="0" w:type="dxa"/>
              <w:right w:w="4" w:type="dxa"/>
            </w:tcMar>
          </w:tcPr>
          <w:p w14:paraId="05D08C72" w14:textId="77777777" w:rsidR="00DF16E1" w:rsidRPr="005038A6" w:rsidRDefault="00DF16E1" w:rsidP="00730F4E">
            <w:pPr>
              <w:pStyle w:val="TableText"/>
              <w:rPr>
                <w:rFonts w:eastAsia="Calibri"/>
              </w:rPr>
            </w:pPr>
          </w:p>
        </w:tc>
      </w:tr>
      <w:tr w:rsidR="00DF16E1" w:rsidRPr="005038A6" w14:paraId="29D9857E" w14:textId="77777777" w:rsidTr="00E96760">
        <w:trPr>
          <w:trHeight w:val="89"/>
        </w:trPr>
        <w:tc>
          <w:tcPr>
            <w:tcW w:w="2752" w:type="pct"/>
            <w:shd w:val="clear" w:color="auto" w:fill="auto"/>
            <w:tcMar>
              <w:top w:w="4" w:type="dxa"/>
              <w:left w:w="4" w:type="dxa"/>
              <w:bottom w:w="0" w:type="dxa"/>
              <w:right w:w="4" w:type="dxa"/>
            </w:tcMar>
            <w:vAlign w:val="center"/>
            <w:hideMark/>
          </w:tcPr>
          <w:p w14:paraId="5DC1C560" w14:textId="77777777" w:rsidR="00DF16E1" w:rsidRPr="005038A6" w:rsidRDefault="00DF16E1" w:rsidP="00730F4E">
            <w:pPr>
              <w:pStyle w:val="TableText"/>
              <w:rPr>
                <w:rFonts w:eastAsia="Calibri"/>
              </w:rPr>
            </w:pPr>
            <w:r w:rsidRPr="005038A6">
              <w:rPr>
                <w:rFonts w:eastAsia="Calibri"/>
              </w:rPr>
              <w:t xml:space="preserve">Serial Number </w:t>
            </w:r>
          </w:p>
        </w:tc>
        <w:tc>
          <w:tcPr>
            <w:tcW w:w="2248" w:type="pct"/>
            <w:shd w:val="clear" w:color="auto" w:fill="auto"/>
            <w:tcMar>
              <w:top w:w="4" w:type="dxa"/>
              <w:left w:w="4" w:type="dxa"/>
              <w:bottom w:w="0" w:type="dxa"/>
              <w:right w:w="4" w:type="dxa"/>
            </w:tcMar>
          </w:tcPr>
          <w:p w14:paraId="6DBDEA7C" w14:textId="77777777" w:rsidR="00DF16E1" w:rsidRPr="005038A6" w:rsidRDefault="00DF16E1" w:rsidP="00730F4E">
            <w:pPr>
              <w:pStyle w:val="TableText"/>
              <w:rPr>
                <w:rFonts w:eastAsia="Calibri"/>
              </w:rPr>
            </w:pPr>
          </w:p>
        </w:tc>
      </w:tr>
      <w:tr w:rsidR="00DF16E1" w:rsidRPr="005038A6" w14:paraId="1E3DC394" w14:textId="77777777" w:rsidTr="00E96760">
        <w:trPr>
          <w:trHeight w:val="89"/>
        </w:trPr>
        <w:tc>
          <w:tcPr>
            <w:tcW w:w="2752" w:type="pct"/>
            <w:shd w:val="clear" w:color="auto" w:fill="auto"/>
            <w:tcMar>
              <w:top w:w="4" w:type="dxa"/>
              <w:left w:w="4" w:type="dxa"/>
              <w:bottom w:w="0" w:type="dxa"/>
              <w:right w:w="4" w:type="dxa"/>
            </w:tcMar>
            <w:vAlign w:val="center"/>
            <w:hideMark/>
          </w:tcPr>
          <w:p w14:paraId="18E302BA" w14:textId="77777777" w:rsidR="00DF16E1" w:rsidRPr="005038A6" w:rsidRDefault="00DF16E1" w:rsidP="00730F4E">
            <w:pPr>
              <w:pStyle w:val="TableText"/>
              <w:rPr>
                <w:rFonts w:eastAsia="Calibri"/>
              </w:rPr>
            </w:pPr>
            <w:r w:rsidRPr="005038A6">
              <w:rPr>
                <w:rFonts w:eastAsia="Calibri"/>
              </w:rPr>
              <w:t xml:space="preserve">Licensing Information </w:t>
            </w:r>
          </w:p>
        </w:tc>
        <w:tc>
          <w:tcPr>
            <w:tcW w:w="2248" w:type="pct"/>
            <w:shd w:val="clear" w:color="auto" w:fill="auto"/>
            <w:tcMar>
              <w:top w:w="4" w:type="dxa"/>
              <w:left w:w="4" w:type="dxa"/>
              <w:bottom w:w="0" w:type="dxa"/>
              <w:right w:w="4" w:type="dxa"/>
            </w:tcMar>
          </w:tcPr>
          <w:p w14:paraId="57EC45C7" w14:textId="77777777" w:rsidR="00DF16E1" w:rsidRPr="005038A6" w:rsidRDefault="00DF16E1" w:rsidP="00730F4E">
            <w:pPr>
              <w:pStyle w:val="TableText"/>
              <w:rPr>
                <w:rFonts w:eastAsia="Calibri"/>
              </w:rPr>
            </w:pPr>
          </w:p>
        </w:tc>
      </w:tr>
      <w:tr w:rsidR="00DF16E1" w:rsidRPr="005038A6" w14:paraId="3FCD6EB4" w14:textId="77777777" w:rsidTr="00E96760">
        <w:trPr>
          <w:trHeight w:val="89"/>
        </w:trPr>
        <w:tc>
          <w:tcPr>
            <w:tcW w:w="2752" w:type="pct"/>
            <w:shd w:val="clear" w:color="auto" w:fill="auto"/>
            <w:tcMar>
              <w:top w:w="4" w:type="dxa"/>
              <w:left w:w="4" w:type="dxa"/>
              <w:bottom w:w="0" w:type="dxa"/>
              <w:right w:w="4" w:type="dxa"/>
            </w:tcMar>
            <w:vAlign w:val="center"/>
            <w:hideMark/>
          </w:tcPr>
          <w:p w14:paraId="4284C7E7" w14:textId="77777777" w:rsidR="00DF16E1" w:rsidRPr="005038A6" w:rsidRDefault="00DF16E1" w:rsidP="00730F4E">
            <w:pPr>
              <w:pStyle w:val="TableText"/>
              <w:rPr>
                <w:rFonts w:eastAsia="Calibri"/>
              </w:rPr>
            </w:pPr>
            <w:r w:rsidRPr="005038A6">
              <w:rPr>
                <w:rFonts w:eastAsia="Calibri"/>
              </w:rPr>
              <w:t xml:space="preserve">Vendor (or, internally developed) </w:t>
            </w:r>
          </w:p>
        </w:tc>
        <w:tc>
          <w:tcPr>
            <w:tcW w:w="2248" w:type="pct"/>
            <w:shd w:val="clear" w:color="auto" w:fill="auto"/>
            <w:tcMar>
              <w:top w:w="4" w:type="dxa"/>
              <w:left w:w="4" w:type="dxa"/>
              <w:bottom w:w="0" w:type="dxa"/>
              <w:right w:w="4" w:type="dxa"/>
            </w:tcMar>
          </w:tcPr>
          <w:p w14:paraId="7AF5B92A" w14:textId="77777777" w:rsidR="00DF16E1" w:rsidRPr="005038A6" w:rsidRDefault="00DF16E1" w:rsidP="00730F4E">
            <w:pPr>
              <w:pStyle w:val="TableText"/>
              <w:rPr>
                <w:rFonts w:eastAsia="Calibri"/>
              </w:rPr>
            </w:pPr>
          </w:p>
        </w:tc>
      </w:tr>
      <w:tr w:rsidR="00DF16E1" w:rsidRPr="005038A6" w14:paraId="59B581A1" w14:textId="77777777" w:rsidTr="00E96760">
        <w:trPr>
          <w:trHeight w:val="89"/>
        </w:trPr>
        <w:tc>
          <w:tcPr>
            <w:tcW w:w="2752" w:type="pct"/>
            <w:shd w:val="clear" w:color="auto" w:fill="auto"/>
            <w:tcMar>
              <w:top w:w="4" w:type="dxa"/>
              <w:left w:w="4" w:type="dxa"/>
              <w:bottom w:w="0" w:type="dxa"/>
              <w:right w:w="4" w:type="dxa"/>
            </w:tcMar>
            <w:vAlign w:val="center"/>
            <w:hideMark/>
          </w:tcPr>
          <w:p w14:paraId="471CBF57" w14:textId="77777777" w:rsidR="00DF16E1" w:rsidRPr="005038A6" w:rsidRDefault="00DF16E1" w:rsidP="00730F4E">
            <w:pPr>
              <w:pStyle w:val="TableText"/>
              <w:rPr>
                <w:rFonts w:eastAsia="Calibri"/>
              </w:rPr>
            </w:pPr>
            <w:r w:rsidRPr="005038A6">
              <w:rPr>
                <w:rFonts w:eastAsia="Calibri"/>
              </w:rPr>
              <w:t xml:space="preserve">Maintenance Contract Expires </w:t>
            </w:r>
          </w:p>
        </w:tc>
        <w:tc>
          <w:tcPr>
            <w:tcW w:w="2248" w:type="pct"/>
            <w:shd w:val="clear" w:color="auto" w:fill="auto"/>
            <w:tcMar>
              <w:top w:w="4" w:type="dxa"/>
              <w:left w:w="4" w:type="dxa"/>
              <w:bottom w:w="0" w:type="dxa"/>
              <w:right w:w="4" w:type="dxa"/>
            </w:tcMar>
            <w:vAlign w:val="center"/>
          </w:tcPr>
          <w:p w14:paraId="34E53F2D" w14:textId="77777777" w:rsidR="00DF16E1" w:rsidRPr="005038A6" w:rsidRDefault="00DF16E1" w:rsidP="00730F4E">
            <w:pPr>
              <w:pStyle w:val="TableText"/>
              <w:rPr>
                <w:rFonts w:eastAsia="Calibri"/>
              </w:rPr>
            </w:pPr>
          </w:p>
        </w:tc>
      </w:tr>
      <w:tr w:rsidR="00DF16E1" w:rsidRPr="005038A6" w14:paraId="432914FA" w14:textId="77777777" w:rsidTr="00E96760">
        <w:trPr>
          <w:trHeight w:val="89"/>
        </w:trPr>
        <w:tc>
          <w:tcPr>
            <w:tcW w:w="2752" w:type="pct"/>
            <w:shd w:val="clear" w:color="auto" w:fill="auto"/>
            <w:tcMar>
              <w:top w:w="4" w:type="dxa"/>
              <w:left w:w="4" w:type="dxa"/>
              <w:bottom w:w="0" w:type="dxa"/>
              <w:right w:w="4" w:type="dxa"/>
            </w:tcMar>
            <w:vAlign w:val="center"/>
            <w:hideMark/>
          </w:tcPr>
          <w:p w14:paraId="233AE6FD" w14:textId="77777777" w:rsidR="00DF16E1" w:rsidRPr="005038A6" w:rsidRDefault="00DF16E1" w:rsidP="00730F4E">
            <w:pPr>
              <w:pStyle w:val="TableText"/>
              <w:rPr>
                <w:rFonts w:eastAsia="Calibri"/>
              </w:rPr>
            </w:pPr>
            <w:r w:rsidRPr="005038A6">
              <w:rPr>
                <w:rFonts w:eastAsia="Calibri"/>
              </w:rPr>
              <w:t xml:space="preserve">Maintenance Contact </w:t>
            </w:r>
          </w:p>
        </w:tc>
        <w:tc>
          <w:tcPr>
            <w:tcW w:w="2248" w:type="pct"/>
            <w:shd w:val="clear" w:color="auto" w:fill="auto"/>
            <w:tcMar>
              <w:top w:w="4" w:type="dxa"/>
              <w:left w:w="4" w:type="dxa"/>
              <w:bottom w:w="0" w:type="dxa"/>
              <w:right w:w="4" w:type="dxa"/>
            </w:tcMar>
          </w:tcPr>
          <w:p w14:paraId="25BC4829" w14:textId="77777777" w:rsidR="00DF16E1" w:rsidRPr="005038A6" w:rsidRDefault="00DF16E1" w:rsidP="00730F4E">
            <w:pPr>
              <w:pStyle w:val="TableText"/>
              <w:rPr>
                <w:rFonts w:eastAsia="Calibri"/>
              </w:rPr>
            </w:pPr>
          </w:p>
        </w:tc>
      </w:tr>
      <w:tr w:rsidR="00DF16E1" w:rsidRPr="005038A6" w14:paraId="7B8B9D37" w14:textId="77777777" w:rsidTr="00E96760">
        <w:trPr>
          <w:trHeight w:val="178"/>
        </w:trPr>
        <w:tc>
          <w:tcPr>
            <w:tcW w:w="2752" w:type="pct"/>
            <w:shd w:val="clear" w:color="auto" w:fill="auto"/>
            <w:tcMar>
              <w:top w:w="4" w:type="dxa"/>
              <w:left w:w="4" w:type="dxa"/>
              <w:bottom w:w="0" w:type="dxa"/>
              <w:right w:w="4" w:type="dxa"/>
            </w:tcMar>
            <w:vAlign w:val="center"/>
            <w:hideMark/>
          </w:tcPr>
          <w:p w14:paraId="1A168A9F" w14:textId="77777777" w:rsidR="00DF16E1" w:rsidRPr="005038A6" w:rsidRDefault="00DF16E1" w:rsidP="00730F4E">
            <w:pPr>
              <w:pStyle w:val="TableText"/>
              <w:rPr>
                <w:rFonts w:eastAsia="Calibri"/>
              </w:rPr>
            </w:pPr>
            <w:r w:rsidRPr="005038A6">
              <w:rPr>
                <w:rFonts w:eastAsia="Calibri"/>
              </w:rPr>
              <w:t xml:space="preserve">Current Instances (e.g., production and test, test only, production only) </w:t>
            </w:r>
          </w:p>
        </w:tc>
        <w:tc>
          <w:tcPr>
            <w:tcW w:w="2248" w:type="pct"/>
            <w:shd w:val="clear" w:color="auto" w:fill="auto"/>
            <w:tcMar>
              <w:top w:w="4" w:type="dxa"/>
              <w:left w:w="4" w:type="dxa"/>
              <w:bottom w:w="0" w:type="dxa"/>
              <w:right w:w="4" w:type="dxa"/>
            </w:tcMar>
          </w:tcPr>
          <w:p w14:paraId="6DD0BA65" w14:textId="77777777" w:rsidR="00DF16E1" w:rsidRPr="005038A6" w:rsidRDefault="00DF16E1" w:rsidP="00730F4E">
            <w:pPr>
              <w:pStyle w:val="TableText"/>
              <w:rPr>
                <w:rFonts w:eastAsia="Calibri"/>
              </w:rPr>
            </w:pPr>
          </w:p>
        </w:tc>
      </w:tr>
      <w:tr w:rsidR="00DF16E1" w:rsidRPr="005038A6" w14:paraId="160FF5C3" w14:textId="77777777" w:rsidTr="00E96760">
        <w:trPr>
          <w:trHeight w:val="89"/>
        </w:trPr>
        <w:tc>
          <w:tcPr>
            <w:tcW w:w="2752" w:type="pct"/>
            <w:shd w:val="clear" w:color="auto" w:fill="auto"/>
            <w:tcMar>
              <w:top w:w="4" w:type="dxa"/>
              <w:left w:w="4" w:type="dxa"/>
              <w:bottom w:w="0" w:type="dxa"/>
              <w:right w:w="4" w:type="dxa"/>
            </w:tcMar>
            <w:vAlign w:val="center"/>
            <w:hideMark/>
          </w:tcPr>
          <w:p w14:paraId="361B2FCE" w14:textId="77777777" w:rsidR="00DF16E1" w:rsidRPr="005038A6" w:rsidRDefault="00DF16E1" w:rsidP="00730F4E">
            <w:pPr>
              <w:pStyle w:val="TableText"/>
              <w:rPr>
                <w:rFonts w:eastAsia="Calibri"/>
              </w:rPr>
            </w:pPr>
            <w:r w:rsidRPr="005038A6">
              <w:rPr>
                <w:rFonts w:eastAsia="Calibri"/>
              </w:rPr>
              <w:t xml:space="preserve">Program Language (s) </w:t>
            </w:r>
          </w:p>
        </w:tc>
        <w:tc>
          <w:tcPr>
            <w:tcW w:w="2248" w:type="pct"/>
            <w:shd w:val="clear" w:color="auto" w:fill="auto"/>
            <w:tcMar>
              <w:top w:w="4" w:type="dxa"/>
              <w:left w:w="4" w:type="dxa"/>
              <w:bottom w:w="0" w:type="dxa"/>
              <w:right w:w="4" w:type="dxa"/>
            </w:tcMar>
          </w:tcPr>
          <w:p w14:paraId="4C05D02C" w14:textId="77777777" w:rsidR="00DF16E1" w:rsidRPr="005038A6" w:rsidRDefault="00DF16E1" w:rsidP="00730F4E">
            <w:pPr>
              <w:pStyle w:val="TableText"/>
              <w:rPr>
                <w:rFonts w:eastAsia="Calibri"/>
              </w:rPr>
            </w:pPr>
          </w:p>
        </w:tc>
      </w:tr>
      <w:tr w:rsidR="00DF16E1" w:rsidRPr="005038A6" w14:paraId="17D4AC14" w14:textId="77777777" w:rsidTr="00E96760">
        <w:trPr>
          <w:trHeight w:val="89"/>
        </w:trPr>
        <w:tc>
          <w:tcPr>
            <w:tcW w:w="2752" w:type="pct"/>
            <w:shd w:val="clear" w:color="auto" w:fill="auto"/>
            <w:tcMar>
              <w:top w:w="4" w:type="dxa"/>
              <w:left w:w="4" w:type="dxa"/>
              <w:bottom w:w="0" w:type="dxa"/>
              <w:right w:w="4" w:type="dxa"/>
            </w:tcMar>
            <w:vAlign w:val="center"/>
            <w:hideMark/>
          </w:tcPr>
          <w:p w14:paraId="7D540224" w14:textId="77777777" w:rsidR="00DF16E1" w:rsidRPr="005038A6" w:rsidRDefault="00DF16E1" w:rsidP="00730F4E">
            <w:pPr>
              <w:pStyle w:val="TableText"/>
              <w:rPr>
                <w:rFonts w:eastAsia="Calibri"/>
              </w:rPr>
            </w:pPr>
            <w:r w:rsidRPr="005038A6">
              <w:rPr>
                <w:rFonts w:eastAsia="Calibri"/>
              </w:rPr>
              <w:t xml:space="preserve">Internet Accessible </w:t>
            </w:r>
          </w:p>
        </w:tc>
        <w:tc>
          <w:tcPr>
            <w:tcW w:w="2248" w:type="pct"/>
            <w:shd w:val="clear" w:color="auto" w:fill="auto"/>
            <w:tcMar>
              <w:top w:w="4" w:type="dxa"/>
              <w:left w:w="4" w:type="dxa"/>
              <w:bottom w:w="0" w:type="dxa"/>
              <w:right w:w="4" w:type="dxa"/>
            </w:tcMar>
          </w:tcPr>
          <w:p w14:paraId="1AE32A26" w14:textId="77777777" w:rsidR="00DF16E1" w:rsidRPr="005038A6" w:rsidRDefault="00DF16E1" w:rsidP="00730F4E">
            <w:pPr>
              <w:pStyle w:val="TableText"/>
              <w:rPr>
                <w:rFonts w:eastAsia="Calibri"/>
              </w:rPr>
            </w:pPr>
          </w:p>
        </w:tc>
      </w:tr>
      <w:tr w:rsidR="00DF16E1" w:rsidRPr="005038A6" w14:paraId="0370CCFD" w14:textId="77777777" w:rsidTr="00E96760">
        <w:trPr>
          <w:trHeight w:val="89"/>
        </w:trPr>
        <w:tc>
          <w:tcPr>
            <w:tcW w:w="2752" w:type="pct"/>
            <w:shd w:val="clear" w:color="auto" w:fill="auto"/>
            <w:tcMar>
              <w:top w:w="4" w:type="dxa"/>
              <w:left w:w="4" w:type="dxa"/>
              <w:bottom w:w="0" w:type="dxa"/>
              <w:right w:w="4" w:type="dxa"/>
            </w:tcMar>
            <w:vAlign w:val="center"/>
            <w:hideMark/>
          </w:tcPr>
          <w:p w14:paraId="54DA3E8D" w14:textId="77777777" w:rsidR="00DF16E1" w:rsidRPr="005038A6" w:rsidRDefault="00DF16E1" w:rsidP="00730F4E">
            <w:pPr>
              <w:pStyle w:val="TableText"/>
              <w:rPr>
                <w:rFonts w:eastAsia="Calibri"/>
              </w:rPr>
            </w:pPr>
            <w:r w:rsidRPr="005038A6">
              <w:rPr>
                <w:rFonts w:eastAsia="Calibri"/>
              </w:rPr>
              <w:t xml:space="preserve">Requires own server </w:t>
            </w:r>
          </w:p>
        </w:tc>
        <w:tc>
          <w:tcPr>
            <w:tcW w:w="2248" w:type="pct"/>
            <w:shd w:val="clear" w:color="auto" w:fill="auto"/>
            <w:tcMar>
              <w:top w:w="4" w:type="dxa"/>
              <w:left w:w="4" w:type="dxa"/>
              <w:bottom w:w="0" w:type="dxa"/>
              <w:right w:w="4" w:type="dxa"/>
            </w:tcMar>
          </w:tcPr>
          <w:p w14:paraId="539E8568" w14:textId="77777777" w:rsidR="00DF16E1" w:rsidRPr="005038A6" w:rsidRDefault="00DF16E1" w:rsidP="00730F4E">
            <w:pPr>
              <w:pStyle w:val="TableText"/>
              <w:rPr>
                <w:rFonts w:eastAsia="Calibri"/>
              </w:rPr>
            </w:pPr>
          </w:p>
        </w:tc>
      </w:tr>
      <w:tr w:rsidR="00DF16E1" w:rsidRPr="005038A6" w14:paraId="5519E829" w14:textId="77777777" w:rsidTr="00E96760">
        <w:trPr>
          <w:trHeight w:val="266"/>
        </w:trPr>
        <w:tc>
          <w:tcPr>
            <w:tcW w:w="2752" w:type="pct"/>
            <w:shd w:val="clear" w:color="auto" w:fill="auto"/>
            <w:tcMar>
              <w:top w:w="4" w:type="dxa"/>
              <w:left w:w="4" w:type="dxa"/>
              <w:bottom w:w="0" w:type="dxa"/>
              <w:right w:w="4" w:type="dxa"/>
            </w:tcMar>
            <w:vAlign w:val="center"/>
            <w:hideMark/>
          </w:tcPr>
          <w:p w14:paraId="1974B019" w14:textId="77777777" w:rsidR="00DF16E1" w:rsidRPr="005038A6" w:rsidRDefault="00DF16E1" w:rsidP="00730F4E">
            <w:pPr>
              <w:pStyle w:val="TableText"/>
              <w:rPr>
                <w:rFonts w:eastAsia="Calibri"/>
              </w:rPr>
            </w:pPr>
            <w:r w:rsidRPr="005038A6">
              <w:rPr>
                <w:rFonts w:eastAsia="Calibri"/>
              </w:rPr>
              <w:t xml:space="preserve">Desktop Data Storage (e.g., what files/configuration are required if app allows or requires storage of data on workstations) </w:t>
            </w:r>
          </w:p>
        </w:tc>
        <w:tc>
          <w:tcPr>
            <w:tcW w:w="2248" w:type="pct"/>
            <w:shd w:val="clear" w:color="auto" w:fill="auto"/>
            <w:tcMar>
              <w:top w:w="4" w:type="dxa"/>
              <w:left w:w="4" w:type="dxa"/>
              <w:bottom w:w="0" w:type="dxa"/>
              <w:right w:w="4" w:type="dxa"/>
            </w:tcMar>
          </w:tcPr>
          <w:p w14:paraId="2C946CAD" w14:textId="77777777" w:rsidR="00DF16E1" w:rsidRPr="005038A6" w:rsidRDefault="00DF16E1" w:rsidP="00730F4E">
            <w:pPr>
              <w:pStyle w:val="TableText"/>
              <w:rPr>
                <w:rFonts w:eastAsia="Calibri"/>
              </w:rPr>
            </w:pPr>
          </w:p>
        </w:tc>
      </w:tr>
      <w:tr w:rsidR="00DF16E1" w:rsidRPr="005038A6" w14:paraId="3951E142" w14:textId="77777777" w:rsidTr="00E96760">
        <w:trPr>
          <w:trHeight w:val="89"/>
        </w:trPr>
        <w:tc>
          <w:tcPr>
            <w:tcW w:w="2752" w:type="pct"/>
            <w:shd w:val="clear" w:color="auto" w:fill="auto"/>
            <w:tcMar>
              <w:top w:w="4" w:type="dxa"/>
              <w:left w:w="4" w:type="dxa"/>
              <w:bottom w:w="0" w:type="dxa"/>
              <w:right w:w="4" w:type="dxa"/>
            </w:tcMar>
            <w:vAlign w:val="center"/>
            <w:hideMark/>
          </w:tcPr>
          <w:p w14:paraId="5DEC5964" w14:textId="77777777" w:rsidR="00DF16E1" w:rsidRPr="005038A6" w:rsidRDefault="00DF16E1" w:rsidP="00730F4E">
            <w:pPr>
              <w:pStyle w:val="TableText"/>
              <w:rPr>
                <w:rFonts w:eastAsia="Calibri"/>
              </w:rPr>
            </w:pPr>
            <w:r w:rsidRPr="005038A6">
              <w:rPr>
                <w:rFonts w:eastAsia="Calibri"/>
              </w:rPr>
              <w:lastRenderedPageBreak/>
              <w:t xml:space="preserve">External File Requirements </w:t>
            </w:r>
          </w:p>
        </w:tc>
        <w:tc>
          <w:tcPr>
            <w:tcW w:w="2248" w:type="pct"/>
            <w:shd w:val="clear" w:color="auto" w:fill="auto"/>
            <w:tcMar>
              <w:top w:w="4" w:type="dxa"/>
              <w:left w:w="4" w:type="dxa"/>
              <w:bottom w:w="0" w:type="dxa"/>
              <w:right w:w="4" w:type="dxa"/>
            </w:tcMar>
          </w:tcPr>
          <w:p w14:paraId="4F2E2BC4" w14:textId="77777777" w:rsidR="00DF16E1" w:rsidRPr="005038A6" w:rsidRDefault="00DF16E1" w:rsidP="00730F4E">
            <w:pPr>
              <w:pStyle w:val="TableText"/>
              <w:rPr>
                <w:rFonts w:eastAsia="Calibri"/>
              </w:rPr>
            </w:pPr>
          </w:p>
        </w:tc>
      </w:tr>
      <w:tr w:rsidR="00DF16E1" w:rsidRPr="005038A6" w14:paraId="104A94C2" w14:textId="77777777" w:rsidTr="00E96760">
        <w:trPr>
          <w:trHeight w:val="89"/>
        </w:trPr>
        <w:tc>
          <w:tcPr>
            <w:tcW w:w="2752" w:type="pct"/>
            <w:shd w:val="clear" w:color="auto" w:fill="auto"/>
            <w:tcMar>
              <w:top w:w="4" w:type="dxa"/>
              <w:left w:w="4" w:type="dxa"/>
              <w:bottom w:w="0" w:type="dxa"/>
              <w:right w:w="4" w:type="dxa"/>
            </w:tcMar>
            <w:vAlign w:val="center"/>
            <w:hideMark/>
          </w:tcPr>
          <w:p w14:paraId="153B7FC4" w14:textId="77777777" w:rsidR="00DF16E1" w:rsidRPr="005038A6" w:rsidRDefault="00DF16E1" w:rsidP="00730F4E">
            <w:pPr>
              <w:pStyle w:val="TableText"/>
              <w:rPr>
                <w:rFonts w:eastAsia="Calibri"/>
              </w:rPr>
            </w:pPr>
            <w:r w:rsidRPr="005038A6">
              <w:rPr>
                <w:rFonts w:eastAsia="Calibri"/>
              </w:rPr>
              <w:t xml:space="preserve">Domain Information </w:t>
            </w:r>
          </w:p>
        </w:tc>
        <w:tc>
          <w:tcPr>
            <w:tcW w:w="2248" w:type="pct"/>
            <w:shd w:val="clear" w:color="auto" w:fill="auto"/>
            <w:tcMar>
              <w:top w:w="4" w:type="dxa"/>
              <w:left w:w="4" w:type="dxa"/>
              <w:bottom w:w="0" w:type="dxa"/>
              <w:right w:w="4" w:type="dxa"/>
            </w:tcMar>
          </w:tcPr>
          <w:p w14:paraId="26A12D10" w14:textId="77777777" w:rsidR="00DF16E1" w:rsidRPr="005038A6" w:rsidRDefault="00DF16E1" w:rsidP="00730F4E">
            <w:pPr>
              <w:pStyle w:val="TableText"/>
              <w:rPr>
                <w:rFonts w:eastAsia="Calibri"/>
              </w:rPr>
            </w:pPr>
          </w:p>
        </w:tc>
      </w:tr>
      <w:tr w:rsidR="00DF16E1" w:rsidRPr="005038A6" w14:paraId="69096451" w14:textId="77777777" w:rsidTr="00E96760">
        <w:trPr>
          <w:trHeight w:val="89"/>
        </w:trPr>
        <w:tc>
          <w:tcPr>
            <w:tcW w:w="2752" w:type="pct"/>
            <w:shd w:val="clear" w:color="auto" w:fill="auto"/>
            <w:tcMar>
              <w:top w:w="4" w:type="dxa"/>
              <w:left w:w="4" w:type="dxa"/>
              <w:bottom w:w="0" w:type="dxa"/>
              <w:right w:w="4" w:type="dxa"/>
            </w:tcMar>
            <w:vAlign w:val="center"/>
            <w:hideMark/>
          </w:tcPr>
          <w:p w14:paraId="18399711" w14:textId="77777777" w:rsidR="00DF16E1" w:rsidRPr="005038A6" w:rsidRDefault="00DF16E1" w:rsidP="00730F4E">
            <w:pPr>
              <w:pStyle w:val="TableText"/>
              <w:rPr>
                <w:rFonts w:eastAsia="Calibri"/>
              </w:rPr>
            </w:pPr>
            <w:r w:rsidRPr="005038A6">
              <w:rPr>
                <w:rFonts w:eastAsia="Calibri"/>
              </w:rPr>
              <w:t xml:space="preserve">Service Account (s) </w:t>
            </w:r>
          </w:p>
        </w:tc>
        <w:tc>
          <w:tcPr>
            <w:tcW w:w="2248" w:type="pct"/>
            <w:shd w:val="clear" w:color="auto" w:fill="auto"/>
            <w:tcMar>
              <w:top w:w="4" w:type="dxa"/>
              <w:left w:w="4" w:type="dxa"/>
              <w:bottom w:w="0" w:type="dxa"/>
              <w:right w:w="4" w:type="dxa"/>
            </w:tcMar>
          </w:tcPr>
          <w:p w14:paraId="746530AD" w14:textId="77777777" w:rsidR="00DF16E1" w:rsidRPr="005038A6" w:rsidRDefault="00DF16E1" w:rsidP="00730F4E">
            <w:pPr>
              <w:pStyle w:val="TableText"/>
              <w:rPr>
                <w:rFonts w:eastAsia="Calibri"/>
              </w:rPr>
            </w:pPr>
          </w:p>
        </w:tc>
      </w:tr>
      <w:tr w:rsidR="00DF16E1" w:rsidRPr="005038A6" w14:paraId="41AF9886" w14:textId="77777777" w:rsidTr="00E96760">
        <w:trPr>
          <w:trHeight w:val="103"/>
        </w:trPr>
        <w:tc>
          <w:tcPr>
            <w:tcW w:w="2752" w:type="pct"/>
            <w:shd w:val="clear" w:color="auto" w:fill="auto"/>
            <w:tcMar>
              <w:top w:w="4" w:type="dxa"/>
              <w:left w:w="4" w:type="dxa"/>
              <w:bottom w:w="0" w:type="dxa"/>
              <w:right w:w="4" w:type="dxa"/>
            </w:tcMar>
            <w:vAlign w:val="center"/>
            <w:hideMark/>
          </w:tcPr>
          <w:p w14:paraId="285A60DA" w14:textId="77777777" w:rsidR="00DF16E1" w:rsidRPr="005038A6" w:rsidRDefault="00DF16E1" w:rsidP="00730F4E">
            <w:pPr>
              <w:pStyle w:val="TableText"/>
              <w:rPr>
                <w:rFonts w:eastAsia="Calibri"/>
              </w:rPr>
            </w:pPr>
            <w:r w:rsidRPr="005038A6">
              <w:rPr>
                <w:rFonts w:eastAsia="Calibri"/>
              </w:rPr>
              <w:t xml:space="preserve">Storage Requirements </w:t>
            </w:r>
          </w:p>
        </w:tc>
        <w:tc>
          <w:tcPr>
            <w:tcW w:w="2248" w:type="pct"/>
            <w:shd w:val="clear" w:color="auto" w:fill="auto"/>
            <w:tcMar>
              <w:top w:w="4" w:type="dxa"/>
              <w:left w:w="4" w:type="dxa"/>
              <w:bottom w:w="0" w:type="dxa"/>
              <w:right w:w="4" w:type="dxa"/>
            </w:tcMar>
          </w:tcPr>
          <w:p w14:paraId="2E42547A" w14:textId="77777777" w:rsidR="00DF16E1" w:rsidRPr="005038A6" w:rsidRDefault="00DF16E1" w:rsidP="00730F4E">
            <w:pPr>
              <w:pStyle w:val="TableText"/>
              <w:rPr>
                <w:rFonts w:eastAsia="Calibri"/>
              </w:rPr>
            </w:pPr>
          </w:p>
        </w:tc>
      </w:tr>
      <w:tr w:rsidR="00DF16E1" w:rsidRPr="005038A6" w14:paraId="5FF57D7F" w14:textId="77777777" w:rsidTr="00E96760">
        <w:trPr>
          <w:trHeight w:val="103"/>
        </w:trPr>
        <w:tc>
          <w:tcPr>
            <w:tcW w:w="2752" w:type="pct"/>
            <w:shd w:val="clear" w:color="auto" w:fill="auto"/>
            <w:tcMar>
              <w:top w:w="4" w:type="dxa"/>
              <w:left w:w="4" w:type="dxa"/>
              <w:bottom w:w="0" w:type="dxa"/>
              <w:right w:w="4" w:type="dxa"/>
            </w:tcMar>
            <w:vAlign w:val="center"/>
            <w:hideMark/>
          </w:tcPr>
          <w:p w14:paraId="087B1C1B" w14:textId="77777777" w:rsidR="00DF16E1" w:rsidRPr="005038A6" w:rsidRDefault="00DF16E1" w:rsidP="00730F4E">
            <w:pPr>
              <w:pStyle w:val="TableText"/>
              <w:rPr>
                <w:rFonts w:eastAsia="Calibri"/>
              </w:rPr>
            </w:pPr>
            <w:r w:rsidRPr="005038A6">
              <w:rPr>
                <w:rFonts w:eastAsia="Calibri"/>
              </w:rPr>
              <w:t xml:space="preserve">Seats/Units </w:t>
            </w:r>
          </w:p>
        </w:tc>
        <w:tc>
          <w:tcPr>
            <w:tcW w:w="2248" w:type="pct"/>
            <w:shd w:val="clear" w:color="auto" w:fill="auto"/>
            <w:tcMar>
              <w:top w:w="4" w:type="dxa"/>
              <w:left w:w="4" w:type="dxa"/>
              <w:bottom w:w="0" w:type="dxa"/>
              <w:right w:w="4" w:type="dxa"/>
            </w:tcMar>
          </w:tcPr>
          <w:p w14:paraId="75F1FFF6" w14:textId="77777777" w:rsidR="00DF16E1" w:rsidRPr="005038A6" w:rsidRDefault="00DF16E1" w:rsidP="00730F4E">
            <w:pPr>
              <w:pStyle w:val="TableText"/>
              <w:rPr>
                <w:rFonts w:eastAsia="Calibri"/>
              </w:rPr>
            </w:pPr>
          </w:p>
        </w:tc>
      </w:tr>
      <w:tr w:rsidR="00DF16E1" w:rsidRPr="005038A6" w14:paraId="2814C9EC" w14:textId="77777777" w:rsidTr="00E96760">
        <w:trPr>
          <w:trHeight w:val="103"/>
        </w:trPr>
        <w:tc>
          <w:tcPr>
            <w:tcW w:w="2752" w:type="pct"/>
            <w:shd w:val="clear" w:color="auto" w:fill="auto"/>
            <w:tcMar>
              <w:top w:w="4" w:type="dxa"/>
              <w:left w:w="4" w:type="dxa"/>
              <w:bottom w:w="0" w:type="dxa"/>
              <w:right w:w="4" w:type="dxa"/>
            </w:tcMar>
            <w:vAlign w:val="center"/>
            <w:hideMark/>
          </w:tcPr>
          <w:p w14:paraId="67DC5829" w14:textId="77777777" w:rsidR="00DF16E1" w:rsidRPr="005038A6" w:rsidRDefault="00DF16E1" w:rsidP="00730F4E">
            <w:pPr>
              <w:pStyle w:val="TableText"/>
              <w:rPr>
                <w:rFonts w:eastAsia="Calibri"/>
              </w:rPr>
            </w:pPr>
            <w:r w:rsidRPr="005038A6">
              <w:rPr>
                <w:rFonts w:eastAsia="Calibri"/>
              </w:rPr>
              <w:t xml:space="preserve">Load Balancing </w:t>
            </w:r>
          </w:p>
        </w:tc>
        <w:tc>
          <w:tcPr>
            <w:tcW w:w="2248" w:type="pct"/>
            <w:shd w:val="clear" w:color="auto" w:fill="auto"/>
            <w:tcMar>
              <w:top w:w="4" w:type="dxa"/>
              <w:left w:w="4" w:type="dxa"/>
              <w:bottom w:w="0" w:type="dxa"/>
              <w:right w:w="4" w:type="dxa"/>
            </w:tcMar>
          </w:tcPr>
          <w:p w14:paraId="0B2F13BC" w14:textId="77777777" w:rsidR="00DF16E1" w:rsidRPr="005038A6" w:rsidRDefault="00DF16E1" w:rsidP="00730F4E">
            <w:pPr>
              <w:pStyle w:val="TableText"/>
              <w:rPr>
                <w:rFonts w:eastAsia="Calibri"/>
              </w:rPr>
            </w:pPr>
          </w:p>
        </w:tc>
      </w:tr>
      <w:tr w:rsidR="00DF16E1" w:rsidRPr="005038A6" w14:paraId="0196F5FD" w14:textId="77777777" w:rsidTr="00E96760">
        <w:trPr>
          <w:trHeight w:val="103"/>
        </w:trPr>
        <w:tc>
          <w:tcPr>
            <w:tcW w:w="2752" w:type="pct"/>
            <w:shd w:val="clear" w:color="auto" w:fill="auto"/>
            <w:tcMar>
              <w:top w:w="4" w:type="dxa"/>
              <w:left w:w="4" w:type="dxa"/>
              <w:bottom w:w="0" w:type="dxa"/>
              <w:right w:w="4" w:type="dxa"/>
            </w:tcMar>
            <w:vAlign w:val="center"/>
            <w:hideMark/>
          </w:tcPr>
          <w:p w14:paraId="4093262C" w14:textId="77777777" w:rsidR="00DF16E1" w:rsidRPr="005038A6" w:rsidRDefault="00DF16E1" w:rsidP="00730F4E">
            <w:pPr>
              <w:pStyle w:val="TableText"/>
              <w:rPr>
                <w:rFonts w:eastAsia="Calibri"/>
              </w:rPr>
            </w:pPr>
            <w:r w:rsidRPr="005038A6">
              <w:rPr>
                <w:rFonts w:eastAsia="Calibri"/>
              </w:rPr>
              <w:t xml:space="preserve">License Requirements </w:t>
            </w:r>
          </w:p>
        </w:tc>
        <w:tc>
          <w:tcPr>
            <w:tcW w:w="2248" w:type="pct"/>
            <w:shd w:val="clear" w:color="auto" w:fill="auto"/>
            <w:tcMar>
              <w:top w:w="4" w:type="dxa"/>
              <w:left w:w="4" w:type="dxa"/>
              <w:bottom w:w="0" w:type="dxa"/>
              <w:right w:w="4" w:type="dxa"/>
            </w:tcMar>
          </w:tcPr>
          <w:p w14:paraId="682C2BBE" w14:textId="77777777" w:rsidR="00DF16E1" w:rsidRPr="005038A6" w:rsidRDefault="00DF16E1" w:rsidP="00730F4E">
            <w:pPr>
              <w:pStyle w:val="TableText"/>
              <w:rPr>
                <w:rFonts w:eastAsia="Calibri"/>
              </w:rPr>
            </w:pPr>
          </w:p>
        </w:tc>
      </w:tr>
      <w:tr w:rsidR="00DF16E1" w:rsidRPr="005038A6" w14:paraId="35A0E392" w14:textId="77777777" w:rsidTr="00E96760">
        <w:trPr>
          <w:trHeight w:val="103"/>
        </w:trPr>
        <w:tc>
          <w:tcPr>
            <w:tcW w:w="2752" w:type="pct"/>
            <w:shd w:val="clear" w:color="auto" w:fill="auto"/>
            <w:tcMar>
              <w:top w:w="4" w:type="dxa"/>
              <w:left w:w="4" w:type="dxa"/>
              <w:bottom w:w="0" w:type="dxa"/>
              <w:right w:w="4" w:type="dxa"/>
            </w:tcMar>
            <w:vAlign w:val="center"/>
            <w:hideMark/>
          </w:tcPr>
          <w:p w14:paraId="176795D9" w14:textId="77777777" w:rsidR="00DF16E1" w:rsidRPr="005038A6" w:rsidRDefault="00DF16E1" w:rsidP="00730F4E">
            <w:pPr>
              <w:pStyle w:val="TableText"/>
              <w:rPr>
                <w:rFonts w:eastAsia="Calibri"/>
              </w:rPr>
            </w:pPr>
            <w:r w:rsidRPr="005038A6">
              <w:rPr>
                <w:rFonts w:eastAsia="Calibri"/>
              </w:rPr>
              <w:t xml:space="preserve">Protocol Requirements </w:t>
            </w:r>
          </w:p>
        </w:tc>
        <w:tc>
          <w:tcPr>
            <w:tcW w:w="2248" w:type="pct"/>
            <w:shd w:val="clear" w:color="auto" w:fill="auto"/>
            <w:tcMar>
              <w:top w:w="4" w:type="dxa"/>
              <w:left w:w="4" w:type="dxa"/>
              <w:bottom w:w="0" w:type="dxa"/>
              <w:right w:w="4" w:type="dxa"/>
            </w:tcMar>
          </w:tcPr>
          <w:p w14:paraId="7BEC5C61" w14:textId="77777777" w:rsidR="00DF16E1" w:rsidRPr="005038A6" w:rsidRDefault="00DF16E1" w:rsidP="00730F4E">
            <w:pPr>
              <w:pStyle w:val="TableText"/>
              <w:rPr>
                <w:rFonts w:eastAsia="Calibri"/>
              </w:rPr>
            </w:pPr>
          </w:p>
        </w:tc>
      </w:tr>
      <w:tr w:rsidR="00DF16E1" w:rsidRPr="005038A6" w14:paraId="0D063570" w14:textId="77777777" w:rsidTr="00E96760">
        <w:trPr>
          <w:trHeight w:val="103"/>
        </w:trPr>
        <w:tc>
          <w:tcPr>
            <w:tcW w:w="2752" w:type="pct"/>
            <w:shd w:val="clear" w:color="auto" w:fill="auto"/>
            <w:tcMar>
              <w:top w:w="4" w:type="dxa"/>
              <w:left w:w="4" w:type="dxa"/>
              <w:bottom w:w="0" w:type="dxa"/>
              <w:right w:w="4" w:type="dxa"/>
            </w:tcMar>
            <w:vAlign w:val="center"/>
            <w:hideMark/>
          </w:tcPr>
          <w:p w14:paraId="784730AD" w14:textId="77777777" w:rsidR="00DF16E1" w:rsidRPr="005038A6" w:rsidRDefault="00DF16E1" w:rsidP="00730F4E">
            <w:pPr>
              <w:pStyle w:val="TableText"/>
              <w:rPr>
                <w:rFonts w:eastAsia="Calibri"/>
              </w:rPr>
            </w:pPr>
            <w:r w:rsidRPr="005038A6">
              <w:rPr>
                <w:rFonts w:eastAsia="Calibri"/>
              </w:rPr>
              <w:t xml:space="preserve">Port Requirements </w:t>
            </w:r>
          </w:p>
        </w:tc>
        <w:tc>
          <w:tcPr>
            <w:tcW w:w="2248" w:type="pct"/>
            <w:shd w:val="clear" w:color="auto" w:fill="auto"/>
            <w:tcMar>
              <w:top w:w="4" w:type="dxa"/>
              <w:left w:w="4" w:type="dxa"/>
              <w:bottom w:w="0" w:type="dxa"/>
              <w:right w:w="4" w:type="dxa"/>
            </w:tcMar>
          </w:tcPr>
          <w:p w14:paraId="5E23587A" w14:textId="77777777" w:rsidR="00DF16E1" w:rsidRPr="005038A6" w:rsidRDefault="00DF16E1" w:rsidP="00730F4E">
            <w:pPr>
              <w:pStyle w:val="TableText"/>
              <w:rPr>
                <w:rFonts w:eastAsia="Calibri"/>
              </w:rPr>
            </w:pPr>
          </w:p>
        </w:tc>
      </w:tr>
      <w:tr w:rsidR="00DF16E1" w:rsidRPr="005038A6" w14:paraId="0808D036" w14:textId="77777777" w:rsidTr="00E96760">
        <w:trPr>
          <w:trHeight w:val="103"/>
        </w:trPr>
        <w:tc>
          <w:tcPr>
            <w:tcW w:w="2752" w:type="pct"/>
            <w:shd w:val="clear" w:color="auto" w:fill="auto"/>
            <w:tcMar>
              <w:top w:w="4" w:type="dxa"/>
              <w:left w:w="4" w:type="dxa"/>
              <w:bottom w:w="0" w:type="dxa"/>
              <w:right w:w="4" w:type="dxa"/>
            </w:tcMar>
            <w:vAlign w:val="center"/>
            <w:hideMark/>
          </w:tcPr>
          <w:p w14:paraId="423CB97E" w14:textId="77777777" w:rsidR="00DF16E1" w:rsidRPr="005038A6" w:rsidRDefault="00DF16E1" w:rsidP="00730F4E">
            <w:pPr>
              <w:pStyle w:val="TableText"/>
              <w:rPr>
                <w:rFonts w:eastAsia="Calibri"/>
              </w:rPr>
            </w:pPr>
            <w:r w:rsidRPr="005038A6">
              <w:rPr>
                <w:rFonts w:eastAsia="Calibri"/>
              </w:rPr>
              <w:t xml:space="preserve">Network Requirements </w:t>
            </w:r>
          </w:p>
        </w:tc>
        <w:tc>
          <w:tcPr>
            <w:tcW w:w="2248" w:type="pct"/>
            <w:shd w:val="clear" w:color="auto" w:fill="auto"/>
            <w:tcMar>
              <w:top w:w="4" w:type="dxa"/>
              <w:left w:w="4" w:type="dxa"/>
              <w:bottom w:w="0" w:type="dxa"/>
              <w:right w:w="4" w:type="dxa"/>
            </w:tcMar>
          </w:tcPr>
          <w:p w14:paraId="2EA4EC45" w14:textId="77777777" w:rsidR="00DF16E1" w:rsidRPr="005038A6" w:rsidRDefault="00DF16E1" w:rsidP="00730F4E">
            <w:pPr>
              <w:pStyle w:val="TableText"/>
              <w:rPr>
                <w:rFonts w:eastAsia="Calibri"/>
              </w:rPr>
            </w:pPr>
          </w:p>
        </w:tc>
      </w:tr>
      <w:tr w:rsidR="00DF16E1" w:rsidRPr="005038A6" w14:paraId="2B7B1E79" w14:textId="77777777" w:rsidTr="00E96760">
        <w:trPr>
          <w:trHeight w:val="103"/>
        </w:trPr>
        <w:tc>
          <w:tcPr>
            <w:tcW w:w="2752" w:type="pct"/>
            <w:shd w:val="clear" w:color="auto" w:fill="auto"/>
            <w:tcMar>
              <w:top w:w="4" w:type="dxa"/>
              <w:left w:w="4" w:type="dxa"/>
              <w:bottom w:w="0" w:type="dxa"/>
              <w:right w:w="4" w:type="dxa"/>
            </w:tcMar>
            <w:vAlign w:val="center"/>
            <w:hideMark/>
          </w:tcPr>
          <w:p w14:paraId="5528637C" w14:textId="77777777" w:rsidR="00DF16E1" w:rsidRPr="005038A6" w:rsidRDefault="00DF16E1" w:rsidP="00730F4E">
            <w:pPr>
              <w:pStyle w:val="TableText"/>
              <w:rPr>
                <w:rFonts w:eastAsia="Calibri"/>
              </w:rPr>
            </w:pPr>
            <w:r w:rsidRPr="005038A6">
              <w:rPr>
                <w:rFonts w:eastAsia="Calibri"/>
              </w:rPr>
              <w:t xml:space="preserve">IP Address/Range </w:t>
            </w:r>
          </w:p>
        </w:tc>
        <w:tc>
          <w:tcPr>
            <w:tcW w:w="2248" w:type="pct"/>
            <w:shd w:val="clear" w:color="auto" w:fill="auto"/>
            <w:tcMar>
              <w:top w:w="4" w:type="dxa"/>
              <w:left w:w="4" w:type="dxa"/>
              <w:bottom w:w="0" w:type="dxa"/>
              <w:right w:w="4" w:type="dxa"/>
            </w:tcMar>
          </w:tcPr>
          <w:p w14:paraId="097D6AE9" w14:textId="77777777" w:rsidR="00DF16E1" w:rsidRPr="005038A6" w:rsidRDefault="00DF16E1" w:rsidP="00730F4E">
            <w:pPr>
              <w:pStyle w:val="TableText"/>
              <w:rPr>
                <w:rFonts w:eastAsia="Calibri"/>
              </w:rPr>
            </w:pPr>
          </w:p>
        </w:tc>
      </w:tr>
      <w:tr w:rsidR="00DF16E1" w:rsidRPr="005038A6" w14:paraId="05AB2FC0" w14:textId="77777777" w:rsidTr="00E96760">
        <w:trPr>
          <w:trHeight w:val="103"/>
        </w:trPr>
        <w:tc>
          <w:tcPr>
            <w:tcW w:w="2752" w:type="pct"/>
            <w:shd w:val="clear" w:color="auto" w:fill="auto"/>
            <w:tcMar>
              <w:top w:w="4" w:type="dxa"/>
              <w:left w:w="4" w:type="dxa"/>
              <w:bottom w:w="0" w:type="dxa"/>
              <w:right w:w="4" w:type="dxa"/>
            </w:tcMar>
            <w:vAlign w:val="center"/>
            <w:hideMark/>
          </w:tcPr>
          <w:p w14:paraId="2D4CD9C8" w14:textId="77777777" w:rsidR="00DF16E1" w:rsidRPr="005038A6" w:rsidRDefault="00DF16E1" w:rsidP="00730F4E">
            <w:pPr>
              <w:pStyle w:val="TableText"/>
              <w:rPr>
                <w:rFonts w:eastAsia="Calibri"/>
              </w:rPr>
            </w:pPr>
            <w:r w:rsidRPr="005038A6">
              <w:rPr>
                <w:rFonts w:eastAsia="Calibri"/>
              </w:rPr>
              <w:t xml:space="preserve">Minimum Client Requirements </w:t>
            </w:r>
          </w:p>
        </w:tc>
        <w:tc>
          <w:tcPr>
            <w:tcW w:w="2248" w:type="pct"/>
            <w:shd w:val="clear" w:color="auto" w:fill="auto"/>
            <w:tcMar>
              <w:top w:w="4" w:type="dxa"/>
              <w:left w:w="4" w:type="dxa"/>
              <w:bottom w:w="0" w:type="dxa"/>
              <w:right w:w="4" w:type="dxa"/>
            </w:tcMar>
          </w:tcPr>
          <w:p w14:paraId="784B8E9E" w14:textId="77777777" w:rsidR="00DF16E1" w:rsidRPr="005038A6" w:rsidRDefault="00DF16E1" w:rsidP="00730F4E">
            <w:pPr>
              <w:pStyle w:val="TableText"/>
              <w:rPr>
                <w:rFonts w:eastAsia="Calibri"/>
              </w:rPr>
            </w:pPr>
          </w:p>
        </w:tc>
      </w:tr>
      <w:tr w:rsidR="00DF16E1" w:rsidRPr="005038A6" w14:paraId="21D1ABA9" w14:textId="77777777" w:rsidTr="00E96760">
        <w:trPr>
          <w:trHeight w:val="103"/>
        </w:trPr>
        <w:tc>
          <w:tcPr>
            <w:tcW w:w="2752" w:type="pct"/>
            <w:shd w:val="clear" w:color="auto" w:fill="auto"/>
            <w:tcMar>
              <w:top w:w="4" w:type="dxa"/>
              <w:left w:w="4" w:type="dxa"/>
              <w:bottom w:w="0" w:type="dxa"/>
              <w:right w:w="4" w:type="dxa"/>
            </w:tcMar>
            <w:vAlign w:val="center"/>
            <w:hideMark/>
          </w:tcPr>
          <w:p w14:paraId="13537F0B" w14:textId="77777777" w:rsidR="00DF16E1" w:rsidRPr="005038A6" w:rsidRDefault="00DF16E1" w:rsidP="00730F4E">
            <w:pPr>
              <w:pStyle w:val="TableText"/>
              <w:rPr>
                <w:rFonts w:eastAsia="Calibri"/>
              </w:rPr>
            </w:pPr>
            <w:r w:rsidRPr="005038A6">
              <w:rPr>
                <w:rFonts w:eastAsia="Calibri"/>
              </w:rPr>
              <w:t xml:space="preserve">Encryption Requirements </w:t>
            </w:r>
          </w:p>
        </w:tc>
        <w:tc>
          <w:tcPr>
            <w:tcW w:w="2248" w:type="pct"/>
            <w:shd w:val="clear" w:color="auto" w:fill="auto"/>
            <w:tcMar>
              <w:top w:w="4" w:type="dxa"/>
              <w:left w:w="4" w:type="dxa"/>
              <w:bottom w:w="0" w:type="dxa"/>
              <w:right w:w="4" w:type="dxa"/>
            </w:tcMar>
          </w:tcPr>
          <w:p w14:paraId="053D7582" w14:textId="77777777" w:rsidR="00DF16E1" w:rsidRPr="005038A6" w:rsidRDefault="00DF16E1" w:rsidP="00730F4E">
            <w:pPr>
              <w:pStyle w:val="TableText"/>
              <w:rPr>
                <w:rFonts w:eastAsia="Calibri"/>
              </w:rPr>
            </w:pPr>
          </w:p>
        </w:tc>
      </w:tr>
      <w:tr w:rsidR="00DF16E1" w:rsidRPr="005038A6" w14:paraId="5FCD5F2A" w14:textId="77777777" w:rsidTr="00E96760">
        <w:trPr>
          <w:cantSplit/>
          <w:trHeight w:val="103"/>
        </w:trPr>
        <w:tc>
          <w:tcPr>
            <w:tcW w:w="2752" w:type="pct"/>
            <w:shd w:val="clear" w:color="auto" w:fill="auto"/>
            <w:tcMar>
              <w:top w:w="4" w:type="dxa"/>
              <w:left w:w="4" w:type="dxa"/>
              <w:bottom w:w="0" w:type="dxa"/>
              <w:right w:w="4" w:type="dxa"/>
            </w:tcMar>
            <w:vAlign w:val="center"/>
            <w:hideMark/>
          </w:tcPr>
          <w:p w14:paraId="03B3250D" w14:textId="18513108" w:rsidR="00DF16E1" w:rsidRPr="005038A6" w:rsidRDefault="00DF16E1" w:rsidP="00730F4E">
            <w:pPr>
              <w:pStyle w:val="TableText"/>
              <w:rPr>
                <w:rFonts w:eastAsia="Calibri"/>
              </w:rPr>
            </w:pPr>
            <w:r w:rsidRPr="005038A6">
              <w:rPr>
                <w:rFonts w:eastAsia="Calibri"/>
              </w:rPr>
              <w:t xml:space="preserve">Third Party Requirements (e.g., applications or software required) </w:t>
            </w:r>
          </w:p>
        </w:tc>
        <w:tc>
          <w:tcPr>
            <w:tcW w:w="2248" w:type="pct"/>
            <w:shd w:val="clear" w:color="auto" w:fill="auto"/>
            <w:tcMar>
              <w:top w:w="4" w:type="dxa"/>
              <w:left w:w="4" w:type="dxa"/>
              <w:bottom w:w="0" w:type="dxa"/>
              <w:right w:w="4" w:type="dxa"/>
            </w:tcMar>
          </w:tcPr>
          <w:p w14:paraId="0AA10F1C" w14:textId="77777777" w:rsidR="00DF16E1" w:rsidRPr="005038A6" w:rsidRDefault="00DF16E1" w:rsidP="00730F4E">
            <w:pPr>
              <w:pStyle w:val="TableText"/>
              <w:rPr>
                <w:rFonts w:eastAsia="Calibri"/>
              </w:rPr>
            </w:pPr>
          </w:p>
        </w:tc>
      </w:tr>
      <w:tr w:rsidR="00DF16E1" w:rsidRPr="005038A6" w14:paraId="1A32E87C" w14:textId="77777777" w:rsidTr="00E96760">
        <w:trPr>
          <w:trHeight w:val="103"/>
        </w:trPr>
        <w:tc>
          <w:tcPr>
            <w:tcW w:w="2752" w:type="pct"/>
            <w:shd w:val="clear" w:color="auto" w:fill="auto"/>
            <w:tcMar>
              <w:top w:w="4" w:type="dxa"/>
              <w:left w:w="4" w:type="dxa"/>
              <w:bottom w:w="0" w:type="dxa"/>
              <w:right w:w="4" w:type="dxa"/>
            </w:tcMar>
            <w:vAlign w:val="center"/>
            <w:hideMark/>
          </w:tcPr>
          <w:p w14:paraId="64C8BEB9" w14:textId="77777777" w:rsidR="00DF16E1" w:rsidRPr="005038A6" w:rsidRDefault="00DF16E1" w:rsidP="00730F4E">
            <w:pPr>
              <w:pStyle w:val="TableText"/>
              <w:rPr>
                <w:rFonts w:eastAsia="Calibri"/>
              </w:rPr>
            </w:pPr>
            <w:r w:rsidRPr="005038A6">
              <w:rPr>
                <w:rFonts w:eastAsia="Calibri"/>
              </w:rPr>
              <w:t xml:space="preserve">Code Libraries </w:t>
            </w:r>
          </w:p>
        </w:tc>
        <w:tc>
          <w:tcPr>
            <w:tcW w:w="2248" w:type="pct"/>
            <w:shd w:val="clear" w:color="auto" w:fill="auto"/>
            <w:tcMar>
              <w:top w:w="4" w:type="dxa"/>
              <w:left w:w="4" w:type="dxa"/>
              <w:bottom w:w="0" w:type="dxa"/>
              <w:right w:w="4" w:type="dxa"/>
            </w:tcMar>
          </w:tcPr>
          <w:p w14:paraId="0449B1B4" w14:textId="77777777" w:rsidR="00DF16E1" w:rsidRPr="005038A6" w:rsidRDefault="00DF16E1" w:rsidP="00730F4E">
            <w:pPr>
              <w:pStyle w:val="TableText"/>
              <w:rPr>
                <w:rFonts w:eastAsia="Calibri"/>
              </w:rPr>
            </w:pPr>
          </w:p>
        </w:tc>
      </w:tr>
      <w:tr w:rsidR="00DF16E1" w:rsidRPr="005038A6" w14:paraId="0932DDE6" w14:textId="77777777" w:rsidTr="00E96760">
        <w:trPr>
          <w:trHeight w:val="103"/>
        </w:trPr>
        <w:tc>
          <w:tcPr>
            <w:tcW w:w="2752" w:type="pct"/>
            <w:shd w:val="clear" w:color="auto" w:fill="auto"/>
            <w:tcMar>
              <w:top w:w="4" w:type="dxa"/>
              <w:left w:w="4" w:type="dxa"/>
              <w:bottom w:w="0" w:type="dxa"/>
              <w:right w:w="4" w:type="dxa"/>
            </w:tcMar>
            <w:vAlign w:val="center"/>
            <w:hideMark/>
          </w:tcPr>
          <w:p w14:paraId="2E0DA953" w14:textId="77777777" w:rsidR="00DF16E1" w:rsidRPr="005038A6" w:rsidRDefault="00DF16E1" w:rsidP="00730F4E">
            <w:pPr>
              <w:pStyle w:val="TableText"/>
              <w:rPr>
                <w:rFonts w:eastAsia="Calibri"/>
              </w:rPr>
            </w:pPr>
            <w:r w:rsidRPr="005038A6">
              <w:rPr>
                <w:rFonts w:eastAsia="Calibri"/>
              </w:rPr>
              <w:t xml:space="preserve">Known Bottlenecks </w:t>
            </w:r>
          </w:p>
        </w:tc>
        <w:tc>
          <w:tcPr>
            <w:tcW w:w="2248" w:type="pct"/>
            <w:shd w:val="clear" w:color="auto" w:fill="auto"/>
            <w:tcMar>
              <w:top w:w="4" w:type="dxa"/>
              <w:left w:w="4" w:type="dxa"/>
              <w:bottom w:w="0" w:type="dxa"/>
              <w:right w:w="4" w:type="dxa"/>
            </w:tcMar>
          </w:tcPr>
          <w:p w14:paraId="5D25AB8B" w14:textId="77777777" w:rsidR="00DF16E1" w:rsidRPr="005038A6" w:rsidRDefault="00DF16E1" w:rsidP="00730F4E">
            <w:pPr>
              <w:pStyle w:val="TableText"/>
              <w:rPr>
                <w:rFonts w:eastAsia="Calibri"/>
              </w:rPr>
            </w:pPr>
          </w:p>
        </w:tc>
      </w:tr>
      <w:tr w:rsidR="00DF16E1" w:rsidRPr="005038A6" w14:paraId="5359AB3D" w14:textId="77777777" w:rsidTr="00E96760">
        <w:trPr>
          <w:trHeight w:val="103"/>
        </w:trPr>
        <w:tc>
          <w:tcPr>
            <w:tcW w:w="2752" w:type="pct"/>
            <w:shd w:val="clear" w:color="auto" w:fill="auto"/>
            <w:tcMar>
              <w:top w:w="4" w:type="dxa"/>
              <w:left w:w="4" w:type="dxa"/>
              <w:bottom w:w="0" w:type="dxa"/>
              <w:right w:w="4" w:type="dxa"/>
            </w:tcMar>
            <w:vAlign w:val="center"/>
            <w:hideMark/>
          </w:tcPr>
          <w:p w14:paraId="7F777154" w14:textId="77777777" w:rsidR="00DF16E1" w:rsidRPr="005038A6" w:rsidRDefault="00DF16E1" w:rsidP="00730F4E">
            <w:pPr>
              <w:pStyle w:val="TableText"/>
              <w:rPr>
                <w:rFonts w:eastAsia="Calibri"/>
              </w:rPr>
            </w:pPr>
            <w:r w:rsidRPr="005038A6">
              <w:rPr>
                <w:rFonts w:eastAsia="Calibri"/>
              </w:rPr>
              <w:t xml:space="preserve">Batch Processing Details (e.g., scheduled tasks, duration, subtasks, etc.) </w:t>
            </w:r>
          </w:p>
        </w:tc>
        <w:tc>
          <w:tcPr>
            <w:tcW w:w="2248" w:type="pct"/>
            <w:shd w:val="clear" w:color="auto" w:fill="auto"/>
            <w:tcMar>
              <w:top w:w="4" w:type="dxa"/>
              <w:left w:w="4" w:type="dxa"/>
              <w:bottom w:w="0" w:type="dxa"/>
              <w:right w:w="4" w:type="dxa"/>
            </w:tcMar>
          </w:tcPr>
          <w:p w14:paraId="2443AD3C" w14:textId="77777777" w:rsidR="00DF16E1" w:rsidRPr="005038A6" w:rsidRDefault="00DF16E1" w:rsidP="00730F4E">
            <w:pPr>
              <w:pStyle w:val="TableText"/>
              <w:rPr>
                <w:rFonts w:eastAsia="Calibri"/>
              </w:rPr>
            </w:pPr>
          </w:p>
        </w:tc>
      </w:tr>
      <w:tr w:rsidR="00DF16E1" w:rsidRPr="005038A6" w14:paraId="55CF782F" w14:textId="77777777" w:rsidTr="00E96760">
        <w:trPr>
          <w:trHeight w:val="103"/>
        </w:trPr>
        <w:tc>
          <w:tcPr>
            <w:tcW w:w="2752" w:type="pct"/>
            <w:shd w:val="clear" w:color="auto" w:fill="auto"/>
            <w:tcMar>
              <w:top w:w="4" w:type="dxa"/>
              <w:left w:w="4" w:type="dxa"/>
              <w:bottom w:w="0" w:type="dxa"/>
              <w:right w:w="4" w:type="dxa"/>
            </w:tcMar>
            <w:vAlign w:val="center"/>
            <w:hideMark/>
          </w:tcPr>
          <w:p w14:paraId="320B3833" w14:textId="77777777" w:rsidR="00DF16E1" w:rsidRPr="005038A6" w:rsidRDefault="00DF16E1" w:rsidP="00730F4E">
            <w:pPr>
              <w:pStyle w:val="TableText"/>
              <w:rPr>
                <w:rFonts w:eastAsia="Calibri"/>
              </w:rPr>
            </w:pPr>
            <w:r w:rsidRPr="005038A6">
              <w:rPr>
                <w:rFonts w:eastAsia="Calibri"/>
              </w:rPr>
              <w:t xml:space="preserve">Backup Software </w:t>
            </w:r>
          </w:p>
        </w:tc>
        <w:tc>
          <w:tcPr>
            <w:tcW w:w="2248" w:type="pct"/>
            <w:shd w:val="clear" w:color="auto" w:fill="auto"/>
            <w:tcMar>
              <w:top w:w="4" w:type="dxa"/>
              <w:left w:w="4" w:type="dxa"/>
              <w:bottom w:w="0" w:type="dxa"/>
              <w:right w:w="4" w:type="dxa"/>
            </w:tcMar>
          </w:tcPr>
          <w:p w14:paraId="7377CBB9" w14:textId="77777777" w:rsidR="00DF16E1" w:rsidRPr="005038A6" w:rsidRDefault="00DF16E1" w:rsidP="00730F4E">
            <w:pPr>
              <w:pStyle w:val="TableText"/>
              <w:rPr>
                <w:rFonts w:eastAsia="Calibri"/>
              </w:rPr>
            </w:pPr>
          </w:p>
        </w:tc>
      </w:tr>
      <w:tr w:rsidR="00DF16E1" w:rsidRPr="005038A6" w14:paraId="39F2AD0B" w14:textId="77777777" w:rsidTr="00E96760">
        <w:trPr>
          <w:trHeight w:val="103"/>
        </w:trPr>
        <w:tc>
          <w:tcPr>
            <w:tcW w:w="2752" w:type="pct"/>
            <w:shd w:val="clear" w:color="auto" w:fill="auto"/>
            <w:tcMar>
              <w:top w:w="4" w:type="dxa"/>
              <w:left w:w="4" w:type="dxa"/>
              <w:bottom w:w="0" w:type="dxa"/>
              <w:right w:w="4" w:type="dxa"/>
            </w:tcMar>
            <w:vAlign w:val="center"/>
            <w:hideMark/>
          </w:tcPr>
          <w:p w14:paraId="13428635" w14:textId="77777777" w:rsidR="00DF16E1" w:rsidRPr="005038A6" w:rsidRDefault="00DF16E1" w:rsidP="00730F4E">
            <w:pPr>
              <w:pStyle w:val="TableText"/>
              <w:rPr>
                <w:rFonts w:eastAsia="Calibri"/>
              </w:rPr>
            </w:pPr>
            <w:r w:rsidRPr="005038A6">
              <w:rPr>
                <w:rFonts w:eastAsia="Calibri"/>
              </w:rPr>
              <w:t xml:space="preserve">Backup Type </w:t>
            </w:r>
          </w:p>
        </w:tc>
        <w:tc>
          <w:tcPr>
            <w:tcW w:w="2248" w:type="pct"/>
            <w:shd w:val="clear" w:color="auto" w:fill="auto"/>
            <w:tcMar>
              <w:top w:w="4" w:type="dxa"/>
              <w:left w:w="4" w:type="dxa"/>
              <w:bottom w:w="0" w:type="dxa"/>
              <w:right w:w="4" w:type="dxa"/>
            </w:tcMar>
          </w:tcPr>
          <w:p w14:paraId="7A235EA4" w14:textId="77777777" w:rsidR="00DF16E1" w:rsidRPr="005038A6" w:rsidRDefault="00DF16E1" w:rsidP="00730F4E">
            <w:pPr>
              <w:pStyle w:val="TableText"/>
              <w:rPr>
                <w:rFonts w:eastAsia="Calibri"/>
              </w:rPr>
            </w:pPr>
          </w:p>
        </w:tc>
      </w:tr>
      <w:tr w:rsidR="00DF16E1" w:rsidRPr="005038A6" w14:paraId="568043ED" w14:textId="77777777" w:rsidTr="00E96760">
        <w:trPr>
          <w:trHeight w:val="103"/>
        </w:trPr>
        <w:tc>
          <w:tcPr>
            <w:tcW w:w="2752" w:type="pct"/>
            <w:shd w:val="clear" w:color="auto" w:fill="auto"/>
            <w:tcMar>
              <w:top w:w="4" w:type="dxa"/>
              <w:left w:w="4" w:type="dxa"/>
              <w:bottom w:w="0" w:type="dxa"/>
              <w:right w:w="4" w:type="dxa"/>
            </w:tcMar>
            <w:vAlign w:val="center"/>
            <w:hideMark/>
          </w:tcPr>
          <w:p w14:paraId="2DE55564" w14:textId="77777777" w:rsidR="00DF16E1" w:rsidRPr="005038A6" w:rsidRDefault="00DF16E1" w:rsidP="00730F4E">
            <w:pPr>
              <w:pStyle w:val="TableText"/>
              <w:rPr>
                <w:rFonts w:eastAsia="Calibri"/>
              </w:rPr>
            </w:pPr>
            <w:r w:rsidRPr="005038A6">
              <w:rPr>
                <w:rFonts w:eastAsia="Calibri"/>
              </w:rPr>
              <w:t xml:space="preserve">Backup Frequency/Schedule </w:t>
            </w:r>
          </w:p>
        </w:tc>
        <w:tc>
          <w:tcPr>
            <w:tcW w:w="2248" w:type="pct"/>
            <w:shd w:val="clear" w:color="auto" w:fill="auto"/>
            <w:tcMar>
              <w:top w:w="4" w:type="dxa"/>
              <w:left w:w="4" w:type="dxa"/>
              <w:bottom w:w="0" w:type="dxa"/>
              <w:right w:w="4" w:type="dxa"/>
            </w:tcMar>
          </w:tcPr>
          <w:p w14:paraId="5209A15D" w14:textId="77777777" w:rsidR="00DF16E1" w:rsidRPr="005038A6" w:rsidRDefault="00DF16E1" w:rsidP="00730F4E">
            <w:pPr>
              <w:pStyle w:val="TableText"/>
              <w:rPr>
                <w:rFonts w:eastAsia="Calibri"/>
              </w:rPr>
            </w:pPr>
          </w:p>
        </w:tc>
      </w:tr>
      <w:tr w:rsidR="00DF16E1" w:rsidRPr="005038A6" w14:paraId="7D00556C" w14:textId="77777777" w:rsidTr="00E96760">
        <w:trPr>
          <w:trHeight w:val="103"/>
        </w:trPr>
        <w:tc>
          <w:tcPr>
            <w:tcW w:w="2752" w:type="pct"/>
            <w:shd w:val="clear" w:color="auto" w:fill="auto"/>
            <w:tcMar>
              <w:top w:w="4" w:type="dxa"/>
              <w:left w:w="4" w:type="dxa"/>
              <w:bottom w:w="0" w:type="dxa"/>
              <w:right w:w="4" w:type="dxa"/>
            </w:tcMar>
            <w:vAlign w:val="center"/>
            <w:hideMark/>
          </w:tcPr>
          <w:p w14:paraId="11BABE75" w14:textId="77777777" w:rsidR="00DF16E1" w:rsidRPr="005038A6" w:rsidRDefault="00DF16E1" w:rsidP="00730F4E">
            <w:pPr>
              <w:pStyle w:val="TableText"/>
              <w:rPr>
                <w:rFonts w:eastAsia="Calibri"/>
              </w:rPr>
            </w:pPr>
            <w:r w:rsidRPr="005038A6">
              <w:rPr>
                <w:rFonts w:eastAsia="Calibri"/>
              </w:rPr>
              <w:t xml:space="preserve">Media </w:t>
            </w:r>
          </w:p>
        </w:tc>
        <w:tc>
          <w:tcPr>
            <w:tcW w:w="2248" w:type="pct"/>
            <w:shd w:val="clear" w:color="auto" w:fill="auto"/>
            <w:tcMar>
              <w:top w:w="4" w:type="dxa"/>
              <w:left w:w="4" w:type="dxa"/>
              <w:bottom w:w="0" w:type="dxa"/>
              <w:right w:w="4" w:type="dxa"/>
            </w:tcMar>
          </w:tcPr>
          <w:p w14:paraId="44293C6F" w14:textId="77777777" w:rsidR="00DF16E1" w:rsidRPr="005038A6" w:rsidRDefault="00DF16E1" w:rsidP="00730F4E">
            <w:pPr>
              <w:pStyle w:val="TableText"/>
              <w:rPr>
                <w:rFonts w:eastAsia="Calibri"/>
              </w:rPr>
            </w:pPr>
          </w:p>
        </w:tc>
      </w:tr>
      <w:tr w:rsidR="00DF16E1" w:rsidRPr="005038A6" w14:paraId="39F3C82E" w14:textId="77777777" w:rsidTr="00E96760">
        <w:trPr>
          <w:trHeight w:val="103"/>
        </w:trPr>
        <w:tc>
          <w:tcPr>
            <w:tcW w:w="2752" w:type="pct"/>
            <w:shd w:val="clear" w:color="auto" w:fill="auto"/>
            <w:tcMar>
              <w:top w:w="4" w:type="dxa"/>
              <w:left w:w="4" w:type="dxa"/>
              <w:bottom w:w="0" w:type="dxa"/>
              <w:right w:w="4" w:type="dxa"/>
            </w:tcMar>
            <w:vAlign w:val="center"/>
            <w:hideMark/>
          </w:tcPr>
          <w:p w14:paraId="10DA0E0B" w14:textId="77777777" w:rsidR="00DF16E1" w:rsidRPr="005038A6" w:rsidRDefault="00DF16E1" w:rsidP="00730F4E">
            <w:pPr>
              <w:pStyle w:val="TableText"/>
              <w:rPr>
                <w:rFonts w:eastAsia="Calibri"/>
              </w:rPr>
            </w:pPr>
            <w:r w:rsidRPr="005038A6">
              <w:rPr>
                <w:rFonts w:eastAsia="Calibri"/>
              </w:rPr>
              <w:t xml:space="preserve">Offsite Storage Location </w:t>
            </w:r>
          </w:p>
        </w:tc>
        <w:tc>
          <w:tcPr>
            <w:tcW w:w="2248" w:type="pct"/>
            <w:shd w:val="clear" w:color="auto" w:fill="auto"/>
            <w:tcMar>
              <w:top w:w="4" w:type="dxa"/>
              <w:left w:w="4" w:type="dxa"/>
              <w:bottom w:w="0" w:type="dxa"/>
              <w:right w:w="4" w:type="dxa"/>
            </w:tcMar>
          </w:tcPr>
          <w:p w14:paraId="18596E93" w14:textId="77777777" w:rsidR="00DF16E1" w:rsidRPr="005038A6" w:rsidRDefault="00DF16E1" w:rsidP="00730F4E">
            <w:pPr>
              <w:pStyle w:val="TableText"/>
              <w:rPr>
                <w:rFonts w:eastAsia="Calibri"/>
              </w:rPr>
            </w:pPr>
          </w:p>
        </w:tc>
      </w:tr>
      <w:tr w:rsidR="00DF16E1" w:rsidRPr="005038A6" w14:paraId="3147E70E" w14:textId="77777777" w:rsidTr="00E96760">
        <w:trPr>
          <w:trHeight w:val="103"/>
        </w:trPr>
        <w:tc>
          <w:tcPr>
            <w:tcW w:w="2752" w:type="pct"/>
            <w:shd w:val="clear" w:color="auto" w:fill="auto"/>
            <w:tcMar>
              <w:top w:w="4" w:type="dxa"/>
              <w:left w:w="4" w:type="dxa"/>
              <w:bottom w:w="0" w:type="dxa"/>
              <w:right w:w="4" w:type="dxa"/>
            </w:tcMar>
            <w:vAlign w:val="center"/>
            <w:hideMark/>
          </w:tcPr>
          <w:p w14:paraId="58537130" w14:textId="77777777" w:rsidR="00DF16E1" w:rsidRPr="005038A6" w:rsidRDefault="00DF16E1" w:rsidP="00730F4E">
            <w:pPr>
              <w:pStyle w:val="TableText"/>
              <w:rPr>
                <w:rFonts w:eastAsia="Calibri"/>
              </w:rPr>
            </w:pPr>
            <w:r w:rsidRPr="005038A6">
              <w:rPr>
                <w:rFonts w:eastAsia="Calibri"/>
              </w:rPr>
              <w:t xml:space="preserve">Generations Offsite </w:t>
            </w:r>
          </w:p>
        </w:tc>
        <w:tc>
          <w:tcPr>
            <w:tcW w:w="2248" w:type="pct"/>
            <w:shd w:val="clear" w:color="auto" w:fill="auto"/>
            <w:tcMar>
              <w:top w:w="4" w:type="dxa"/>
              <w:left w:w="4" w:type="dxa"/>
              <w:bottom w:w="0" w:type="dxa"/>
              <w:right w:w="4" w:type="dxa"/>
            </w:tcMar>
          </w:tcPr>
          <w:p w14:paraId="142A2E89" w14:textId="77777777" w:rsidR="00DF16E1" w:rsidRPr="005038A6" w:rsidRDefault="00DF16E1" w:rsidP="00730F4E">
            <w:pPr>
              <w:pStyle w:val="TableText"/>
              <w:rPr>
                <w:rFonts w:eastAsia="Calibri"/>
              </w:rPr>
            </w:pPr>
          </w:p>
        </w:tc>
      </w:tr>
      <w:tr w:rsidR="00DF16E1" w:rsidRPr="005038A6" w14:paraId="0B708E42" w14:textId="77777777" w:rsidTr="00E96760">
        <w:trPr>
          <w:trHeight w:val="103"/>
        </w:trPr>
        <w:tc>
          <w:tcPr>
            <w:tcW w:w="2752" w:type="pct"/>
            <w:shd w:val="clear" w:color="auto" w:fill="auto"/>
            <w:tcMar>
              <w:top w:w="4" w:type="dxa"/>
              <w:left w:w="4" w:type="dxa"/>
              <w:bottom w:w="0" w:type="dxa"/>
              <w:right w:w="4" w:type="dxa"/>
            </w:tcMar>
            <w:vAlign w:val="center"/>
            <w:hideMark/>
          </w:tcPr>
          <w:p w14:paraId="2E77E126" w14:textId="77777777" w:rsidR="00DF16E1" w:rsidRPr="005038A6" w:rsidRDefault="00DF16E1" w:rsidP="00730F4E">
            <w:pPr>
              <w:pStyle w:val="TableText"/>
              <w:rPr>
                <w:rFonts w:eastAsia="Calibri"/>
              </w:rPr>
            </w:pPr>
            <w:r w:rsidRPr="005038A6">
              <w:rPr>
                <w:rFonts w:eastAsia="Calibri"/>
              </w:rPr>
              <w:t xml:space="preserve">Source Code Backed Up? </w:t>
            </w:r>
          </w:p>
        </w:tc>
        <w:tc>
          <w:tcPr>
            <w:tcW w:w="2248" w:type="pct"/>
            <w:shd w:val="clear" w:color="auto" w:fill="auto"/>
            <w:tcMar>
              <w:top w:w="4" w:type="dxa"/>
              <w:left w:w="4" w:type="dxa"/>
              <w:bottom w:w="0" w:type="dxa"/>
              <w:right w:w="4" w:type="dxa"/>
            </w:tcMar>
          </w:tcPr>
          <w:p w14:paraId="48053935" w14:textId="77777777" w:rsidR="00DF16E1" w:rsidRPr="005038A6" w:rsidRDefault="00DF16E1" w:rsidP="00730F4E">
            <w:pPr>
              <w:pStyle w:val="TableText"/>
              <w:rPr>
                <w:rFonts w:eastAsia="Calibri"/>
              </w:rPr>
            </w:pPr>
          </w:p>
        </w:tc>
      </w:tr>
      <w:tr w:rsidR="00DF16E1" w:rsidRPr="005038A6" w14:paraId="1691B28B" w14:textId="77777777" w:rsidTr="00E96760">
        <w:trPr>
          <w:trHeight w:val="103"/>
        </w:trPr>
        <w:tc>
          <w:tcPr>
            <w:tcW w:w="2752" w:type="pct"/>
            <w:shd w:val="clear" w:color="auto" w:fill="auto"/>
            <w:tcMar>
              <w:top w:w="4" w:type="dxa"/>
              <w:left w:w="4" w:type="dxa"/>
              <w:bottom w:w="0" w:type="dxa"/>
              <w:right w:w="4" w:type="dxa"/>
            </w:tcMar>
            <w:vAlign w:val="center"/>
            <w:hideMark/>
          </w:tcPr>
          <w:p w14:paraId="780E31F2" w14:textId="77777777" w:rsidR="00DF16E1" w:rsidRPr="005038A6" w:rsidRDefault="00DF16E1" w:rsidP="00730F4E">
            <w:pPr>
              <w:pStyle w:val="TableText"/>
              <w:rPr>
                <w:rFonts w:eastAsia="Calibri"/>
              </w:rPr>
            </w:pPr>
            <w:r w:rsidRPr="005038A6">
              <w:rPr>
                <w:rFonts w:eastAsia="Calibri"/>
              </w:rPr>
              <w:t xml:space="preserve">Additional Details </w:t>
            </w:r>
          </w:p>
        </w:tc>
        <w:tc>
          <w:tcPr>
            <w:tcW w:w="2248" w:type="pct"/>
            <w:shd w:val="clear" w:color="auto" w:fill="auto"/>
            <w:tcMar>
              <w:top w:w="4" w:type="dxa"/>
              <w:left w:w="4" w:type="dxa"/>
              <w:bottom w:w="0" w:type="dxa"/>
              <w:right w:w="4" w:type="dxa"/>
            </w:tcMar>
          </w:tcPr>
          <w:p w14:paraId="539F050D" w14:textId="77777777" w:rsidR="00DF16E1" w:rsidRPr="005038A6" w:rsidRDefault="00DF16E1" w:rsidP="00730F4E">
            <w:pPr>
              <w:pStyle w:val="TableText"/>
              <w:rPr>
                <w:rFonts w:eastAsia="Calibri"/>
              </w:rPr>
            </w:pPr>
          </w:p>
        </w:tc>
      </w:tr>
      <w:tr w:rsidR="00DF16E1" w:rsidRPr="005038A6" w14:paraId="43458843" w14:textId="77777777" w:rsidTr="00E96760">
        <w:trPr>
          <w:trHeight w:val="103"/>
        </w:trPr>
        <w:tc>
          <w:tcPr>
            <w:tcW w:w="2752" w:type="pct"/>
            <w:shd w:val="clear" w:color="auto" w:fill="auto"/>
            <w:tcMar>
              <w:top w:w="4" w:type="dxa"/>
              <w:left w:w="4" w:type="dxa"/>
              <w:bottom w:w="0" w:type="dxa"/>
              <w:right w:w="4" w:type="dxa"/>
            </w:tcMar>
            <w:vAlign w:val="center"/>
            <w:hideMark/>
          </w:tcPr>
          <w:p w14:paraId="6E7B4AC5" w14:textId="77777777" w:rsidR="00DF16E1" w:rsidRPr="005038A6" w:rsidRDefault="00DF16E1" w:rsidP="00730F4E">
            <w:pPr>
              <w:pStyle w:val="TableText"/>
              <w:rPr>
                <w:rFonts w:eastAsia="Calibri"/>
              </w:rPr>
            </w:pPr>
            <w:r w:rsidRPr="005038A6">
              <w:rPr>
                <w:rFonts w:eastAsia="Calibri"/>
              </w:rPr>
              <w:t xml:space="preserve">Maintenance Window Details </w:t>
            </w:r>
          </w:p>
        </w:tc>
        <w:tc>
          <w:tcPr>
            <w:tcW w:w="2248" w:type="pct"/>
            <w:shd w:val="clear" w:color="auto" w:fill="auto"/>
            <w:tcMar>
              <w:top w:w="4" w:type="dxa"/>
              <w:left w:w="4" w:type="dxa"/>
              <w:bottom w:w="0" w:type="dxa"/>
              <w:right w:w="4" w:type="dxa"/>
            </w:tcMar>
          </w:tcPr>
          <w:p w14:paraId="0AF06453" w14:textId="77777777" w:rsidR="00DF16E1" w:rsidRPr="005038A6" w:rsidRDefault="00DF16E1" w:rsidP="00730F4E">
            <w:pPr>
              <w:pStyle w:val="TableText"/>
              <w:rPr>
                <w:rFonts w:eastAsia="Calibri"/>
              </w:rPr>
            </w:pPr>
          </w:p>
        </w:tc>
      </w:tr>
      <w:tr w:rsidR="00DF16E1" w:rsidRPr="005038A6" w14:paraId="6DDEE6C2" w14:textId="77777777" w:rsidTr="00E96760">
        <w:trPr>
          <w:trHeight w:val="103"/>
        </w:trPr>
        <w:tc>
          <w:tcPr>
            <w:tcW w:w="2752" w:type="pct"/>
            <w:shd w:val="clear" w:color="auto" w:fill="auto"/>
            <w:tcMar>
              <w:top w:w="4" w:type="dxa"/>
              <w:left w:w="4" w:type="dxa"/>
              <w:bottom w:w="0" w:type="dxa"/>
              <w:right w:w="4" w:type="dxa"/>
            </w:tcMar>
            <w:vAlign w:val="center"/>
            <w:hideMark/>
          </w:tcPr>
          <w:p w14:paraId="5D895073" w14:textId="77777777" w:rsidR="00DF16E1" w:rsidRPr="005038A6" w:rsidRDefault="00DF16E1" w:rsidP="00730F4E">
            <w:pPr>
              <w:pStyle w:val="TableText"/>
              <w:rPr>
                <w:rFonts w:eastAsia="Calibri"/>
              </w:rPr>
            </w:pPr>
            <w:r w:rsidRPr="005038A6">
              <w:rPr>
                <w:rFonts w:eastAsia="Calibri"/>
              </w:rPr>
              <w:t xml:space="preserve">Vendor /Internal contact information </w:t>
            </w:r>
          </w:p>
        </w:tc>
        <w:tc>
          <w:tcPr>
            <w:tcW w:w="2248" w:type="pct"/>
            <w:shd w:val="clear" w:color="auto" w:fill="auto"/>
            <w:tcMar>
              <w:top w:w="4" w:type="dxa"/>
              <w:left w:w="4" w:type="dxa"/>
              <w:bottom w:w="0" w:type="dxa"/>
              <w:right w:w="4" w:type="dxa"/>
            </w:tcMar>
          </w:tcPr>
          <w:p w14:paraId="77E02B02" w14:textId="77777777" w:rsidR="00DF16E1" w:rsidRPr="005038A6" w:rsidRDefault="00DF16E1" w:rsidP="00730F4E">
            <w:pPr>
              <w:pStyle w:val="TableText"/>
              <w:rPr>
                <w:rFonts w:eastAsia="Calibri"/>
              </w:rPr>
            </w:pPr>
          </w:p>
        </w:tc>
      </w:tr>
      <w:tr w:rsidR="00DF16E1" w:rsidRPr="005038A6" w14:paraId="3A01DCE9" w14:textId="77777777" w:rsidTr="00E96760">
        <w:trPr>
          <w:trHeight w:val="103"/>
        </w:trPr>
        <w:tc>
          <w:tcPr>
            <w:tcW w:w="2752" w:type="pct"/>
            <w:shd w:val="clear" w:color="auto" w:fill="auto"/>
            <w:tcMar>
              <w:top w:w="4" w:type="dxa"/>
              <w:left w:w="4" w:type="dxa"/>
              <w:bottom w:w="0" w:type="dxa"/>
              <w:right w:w="4" w:type="dxa"/>
            </w:tcMar>
            <w:vAlign w:val="center"/>
            <w:hideMark/>
          </w:tcPr>
          <w:p w14:paraId="1B478435" w14:textId="77777777" w:rsidR="00DF16E1" w:rsidRPr="005038A6" w:rsidRDefault="00DF16E1" w:rsidP="00730F4E">
            <w:pPr>
              <w:pStyle w:val="TableText"/>
              <w:rPr>
                <w:rFonts w:eastAsia="Calibri"/>
              </w:rPr>
            </w:pPr>
            <w:r w:rsidRPr="005038A6">
              <w:rPr>
                <w:rFonts w:eastAsia="Calibri"/>
              </w:rPr>
              <w:t xml:space="preserve">Recovery Point Objective (RPO) </w:t>
            </w:r>
          </w:p>
        </w:tc>
        <w:tc>
          <w:tcPr>
            <w:tcW w:w="2248" w:type="pct"/>
            <w:shd w:val="clear" w:color="auto" w:fill="auto"/>
            <w:tcMar>
              <w:top w:w="4" w:type="dxa"/>
              <w:left w:w="4" w:type="dxa"/>
              <w:bottom w:w="0" w:type="dxa"/>
              <w:right w:w="4" w:type="dxa"/>
            </w:tcMar>
          </w:tcPr>
          <w:p w14:paraId="21A7B61B" w14:textId="77777777" w:rsidR="00DF16E1" w:rsidRPr="005038A6" w:rsidRDefault="00DF16E1" w:rsidP="00730F4E">
            <w:pPr>
              <w:pStyle w:val="TableText"/>
              <w:rPr>
                <w:rFonts w:eastAsia="Calibri"/>
              </w:rPr>
            </w:pPr>
          </w:p>
        </w:tc>
      </w:tr>
      <w:tr w:rsidR="00DF16E1" w:rsidRPr="005038A6" w14:paraId="2BC50503" w14:textId="77777777" w:rsidTr="00E96760">
        <w:trPr>
          <w:trHeight w:val="103"/>
        </w:trPr>
        <w:tc>
          <w:tcPr>
            <w:tcW w:w="2752" w:type="pct"/>
            <w:shd w:val="clear" w:color="auto" w:fill="auto"/>
            <w:tcMar>
              <w:top w:w="4" w:type="dxa"/>
              <w:left w:w="4" w:type="dxa"/>
              <w:bottom w:w="0" w:type="dxa"/>
              <w:right w:w="4" w:type="dxa"/>
            </w:tcMar>
            <w:vAlign w:val="center"/>
            <w:hideMark/>
          </w:tcPr>
          <w:p w14:paraId="7484ABD6" w14:textId="77777777" w:rsidR="00DF16E1" w:rsidRPr="005038A6" w:rsidRDefault="00DF16E1" w:rsidP="00730F4E">
            <w:pPr>
              <w:pStyle w:val="TableText"/>
              <w:rPr>
                <w:rFonts w:eastAsia="Calibri"/>
              </w:rPr>
            </w:pPr>
            <w:r w:rsidRPr="005038A6">
              <w:rPr>
                <w:rFonts w:eastAsia="Calibri"/>
              </w:rPr>
              <w:t xml:space="preserve">Recovery Time Objective (RTO) </w:t>
            </w:r>
          </w:p>
        </w:tc>
        <w:tc>
          <w:tcPr>
            <w:tcW w:w="2248" w:type="pct"/>
            <w:shd w:val="clear" w:color="auto" w:fill="auto"/>
            <w:tcMar>
              <w:top w:w="4" w:type="dxa"/>
              <w:left w:w="4" w:type="dxa"/>
              <w:bottom w:w="0" w:type="dxa"/>
              <w:right w:w="4" w:type="dxa"/>
            </w:tcMar>
          </w:tcPr>
          <w:p w14:paraId="20C11EBD" w14:textId="77777777" w:rsidR="00DF16E1" w:rsidRPr="005038A6" w:rsidRDefault="00DF16E1" w:rsidP="00730F4E">
            <w:pPr>
              <w:pStyle w:val="TableText"/>
              <w:rPr>
                <w:rFonts w:eastAsia="Calibri"/>
              </w:rPr>
            </w:pPr>
          </w:p>
        </w:tc>
      </w:tr>
      <w:tr w:rsidR="00DF16E1" w:rsidRPr="005038A6" w14:paraId="1552339B" w14:textId="77777777" w:rsidTr="00E96760">
        <w:trPr>
          <w:trHeight w:val="103"/>
        </w:trPr>
        <w:tc>
          <w:tcPr>
            <w:tcW w:w="2752" w:type="pct"/>
            <w:shd w:val="clear" w:color="auto" w:fill="auto"/>
            <w:tcMar>
              <w:top w:w="4" w:type="dxa"/>
              <w:left w:w="4" w:type="dxa"/>
              <w:bottom w:w="0" w:type="dxa"/>
              <w:right w:w="4" w:type="dxa"/>
            </w:tcMar>
            <w:vAlign w:val="center"/>
            <w:hideMark/>
          </w:tcPr>
          <w:p w14:paraId="405E2173" w14:textId="77777777" w:rsidR="00DF16E1" w:rsidRPr="005038A6" w:rsidRDefault="00DF16E1" w:rsidP="00730F4E">
            <w:pPr>
              <w:pStyle w:val="TableText"/>
              <w:rPr>
                <w:rFonts w:eastAsia="Calibri"/>
              </w:rPr>
            </w:pPr>
            <w:r w:rsidRPr="005038A6">
              <w:rPr>
                <w:rFonts w:eastAsia="Calibri"/>
              </w:rPr>
              <w:t xml:space="preserve">Priority </w:t>
            </w:r>
          </w:p>
        </w:tc>
        <w:tc>
          <w:tcPr>
            <w:tcW w:w="2248" w:type="pct"/>
            <w:shd w:val="clear" w:color="auto" w:fill="auto"/>
            <w:tcMar>
              <w:top w:w="4" w:type="dxa"/>
              <w:left w:w="4" w:type="dxa"/>
              <w:bottom w:w="0" w:type="dxa"/>
              <w:right w:w="4" w:type="dxa"/>
            </w:tcMar>
          </w:tcPr>
          <w:p w14:paraId="76361F0D" w14:textId="77777777" w:rsidR="00DF16E1" w:rsidRPr="005038A6" w:rsidRDefault="00DF16E1" w:rsidP="00730F4E">
            <w:pPr>
              <w:pStyle w:val="TableText"/>
              <w:rPr>
                <w:rFonts w:eastAsia="Calibri"/>
              </w:rPr>
            </w:pPr>
          </w:p>
        </w:tc>
      </w:tr>
      <w:tr w:rsidR="00DF16E1" w:rsidRPr="005038A6" w14:paraId="2302BAF2" w14:textId="77777777" w:rsidTr="00E96760">
        <w:trPr>
          <w:trHeight w:val="103"/>
        </w:trPr>
        <w:tc>
          <w:tcPr>
            <w:tcW w:w="2752" w:type="pct"/>
            <w:shd w:val="clear" w:color="auto" w:fill="auto"/>
            <w:tcMar>
              <w:top w:w="4" w:type="dxa"/>
              <w:left w:w="4" w:type="dxa"/>
              <w:bottom w:w="0" w:type="dxa"/>
              <w:right w:w="4" w:type="dxa"/>
            </w:tcMar>
            <w:vAlign w:val="center"/>
            <w:hideMark/>
          </w:tcPr>
          <w:p w14:paraId="0D927AC8" w14:textId="77777777" w:rsidR="00DF16E1" w:rsidRPr="005038A6" w:rsidRDefault="00DF16E1" w:rsidP="00730F4E">
            <w:pPr>
              <w:pStyle w:val="TableText"/>
              <w:rPr>
                <w:rFonts w:eastAsia="Calibri"/>
              </w:rPr>
            </w:pPr>
            <w:r w:rsidRPr="005038A6">
              <w:rPr>
                <w:rFonts w:eastAsia="Calibri"/>
              </w:rPr>
              <w:t xml:space="preserve">Additional Details </w:t>
            </w:r>
          </w:p>
        </w:tc>
        <w:tc>
          <w:tcPr>
            <w:tcW w:w="2248" w:type="pct"/>
            <w:shd w:val="clear" w:color="auto" w:fill="auto"/>
            <w:tcMar>
              <w:top w:w="4" w:type="dxa"/>
              <w:left w:w="4" w:type="dxa"/>
              <w:bottom w:w="0" w:type="dxa"/>
              <w:right w:w="4" w:type="dxa"/>
            </w:tcMar>
          </w:tcPr>
          <w:p w14:paraId="477D0A58" w14:textId="77777777" w:rsidR="00DF16E1" w:rsidRPr="005038A6" w:rsidRDefault="00DF16E1" w:rsidP="00730F4E">
            <w:pPr>
              <w:pStyle w:val="TableText"/>
              <w:rPr>
                <w:rFonts w:eastAsia="Calibri"/>
              </w:rPr>
            </w:pPr>
          </w:p>
        </w:tc>
      </w:tr>
      <w:tr w:rsidR="00DF16E1" w:rsidRPr="005038A6" w14:paraId="0548979B" w14:textId="77777777" w:rsidTr="00E96760">
        <w:trPr>
          <w:trHeight w:val="103"/>
        </w:trPr>
        <w:tc>
          <w:tcPr>
            <w:tcW w:w="2752" w:type="pct"/>
            <w:shd w:val="clear" w:color="auto" w:fill="auto"/>
            <w:tcMar>
              <w:top w:w="4" w:type="dxa"/>
              <w:left w:w="4" w:type="dxa"/>
              <w:bottom w:w="0" w:type="dxa"/>
              <w:right w:w="4" w:type="dxa"/>
            </w:tcMar>
            <w:vAlign w:val="center"/>
            <w:hideMark/>
          </w:tcPr>
          <w:p w14:paraId="3ACA9BBF" w14:textId="77777777" w:rsidR="00DF16E1" w:rsidRPr="005038A6" w:rsidRDefault="00DF16E1" w:rsidP="00730F4E">
            <w:pPr>
              <w:pStyle w:val="TableText"/>
              <w:rPr>
                <w:rFonts w:eastAsia="Calibri"/>
              </w:rPr>
            </w:pPr>
            <w:r w:rsidRPr="005038A6">
              <w:rPr>
                <w:rFonts w:eastAsia="Calibri"/>
              </w:rPr>
              <w:t xml:space="preserve">Supporting Documentation Location </w:t>
            </w:r>
          </w:p>
        </w:tc>
        <w:tc>
          <w:tcPr>
            <w:tcW w:w="2248" w:type="pct"/>
            <w:shd w:val="clear" w:color="auto" w:fill="auto"/>
            <w:tcMar>
              <w:top w:w="4" w:type="dxa"/>
              <w:left w:w="4" w:type="dxa"/>
              <w:bottom w:w="0" w:type="dxa"/>
              <w:right w:w="4" w:type="dxa"/>
            </w:tcMar>
          </w:tcPr>
          <w:p w14:paraId="09C5D352" w14:textId="77777777" w:rsidR="00DF16E1" w:rsidRPr="005038A6" w:rsidRDefault="00DF16E1" w:rsidP="00730F4E">
            <w:pPr>
              <w:pStyle w:val="TableText"/>
              <w:rPr>
                <w:rFonts w:eastAsia="Calibri"/>
              </w:rPr>
            </w:pPr>
          </w:p>
        </w:tc>
      </w:tr>
      <w:tr w:rsidR="00DF16E1" w:rsidRPr="005038A6" w14:paraId="17989EAA" w14:textId="77777777" w:rsidTr="00E96760">
        <w:trPr>
          <w:trHeight w:val="103"/>
        </w:trPr>
        <w:tc>
          <w:tcPr>
            <w:tcW w:w="2752" w:type="pct"/>
            <w:shd w:val="clear" w:color="auto" w:fill="auto"/>
            <w:tcMar>
              <w:top w:w="4" w:type="dxa"/>
              <w:left w:w="4" w:type="dxa"/>
              <w:bottom w:w="0" w:type="dxa"/>
              <w:right w:w="4" w:type="dxa"/>
            </w:tcMar>
            <w:vAlign w:val="center"/>
            <w:hideMark/>
          </w:tcPr>
          <w:p w14:paraId="4CECCC3B" w14:textId="77777777" w:rsidR="00DF16E1" w:rsidRPr="005038A6" w:rsidRDefault="00DF16E1" w:rsidP="00730F4E">
            <w:pPr>
              <w:pStyle w:val="TableText"/>
              <w:rPr>
                <w:rFonts w:eastAsia="Calibri"/>
              </w:rPr>
            </w:pPr>
            <w:r w:rsidRPr="005038A6">
              <w:rPr>
                <w:rFonts w:eastAsia="Calibri"/>
              </w:rPr>
              <w:t xml:space="preserve">Additional Details </w:t>
            </w:r>
          </w:p>
        </w:tc>
        <w:tc>
          <w:tcPr>
            <w:tcW w:w="2248" w:type="pct"/>
            <w:shd w:val="clear" w:color="auto" w:fill="auto"/>
            <w:tcMar>
              <w:top w:w="4" w:type="dxa"/>
              <w:left w:w="4" w:type="dxa"/>
              <w:bottom w:w="0" w:type="dxa"/>
              <w:right w:w="4" w:type="dxa"/>
            </w:tcMar>
          </w:tcPr>
          <w:p w14:paraId="3363D2BE" w14:textId="77777777" w:rsidR="00DF16E1" w:rsidRPr="005038A6" w:rsidRDefault="00DF16E1" w:rsidP="00730F4E">
            <w:pPr>
              <w:pStyle w:val="TableText"/>
              <w:rPr>
                <w:rFonts w:eastAsia="Calibri"/>
              </w:rPr>
            </w:pPr>
          </w:p>
        </w:tc>
      </w:tr>
      <w:tr w:rsidR="00DF16E1" w:rsidRPr="005038A6" w14:paraId="7C0378C8" w14:textId="77777777" w:rsidTr="00E96760">
        <w:trPr>
          <w:trHeight w:val="103"/>
        </w:trPr>
        <w:tc>
          <w:tcPr>
            <w:tcW w:w="2752" w:type="pct"/>
            <w:shd w:val="clear" w:color="auto" w:fill="auto"/>
            <w:tcMar>
              <w:top w:w="4" w:type="dxa"/>
              <w:left w:w="4" w:type="dxa"/>
              <w:bottom w:w="0" w:type="dxa"/>
              <w:right w:w="4" w:type="dxa"/>
            </w:tcMar>
            <w:vAlign w:val="center"/>
            <w:hideMark/>
          </w:tcPr>
          <w:p w14:paraId="550B98DA" w14:textId="77777777" w:rsidR="00DF16E1" w:rsidRPr="005038A6" w:rsidRDefault="00DF16E1" w:rsidP="00730F4E">
            <w:pPr>
              <w:pStyle w:val="TableText"/>
              <w:rPr>
                <w:rFonts w:eastAsia="Calibri"/>
              </w:rPr>
            </w:pPr>
            <w:r w:rsidRPr="005038A6">
              <w:rPr>
                <w:rFonts w:eastAsia="Calibri"/>
              </w:rPr>
              <w:t xml:space="preserve">Application is dependent on the following hardware resources: </w:t>
            </w:r>
          </w:p>
        </w:tc>
        <w:tc>
          <w:tcPr>
            <w:tcW w:w="2248" w:type="pct"/>
            <w:shd w:val="clear" w:color="auto" w:fill="auto"/>
            <w:tcMar>
              <w:top w:w="4" w:type="dxa"/>
              <w:left w:w="4" w:type="dxa"/>
              <w:bottom w:w="0" w:type="dxa"/>
              <w:right w:w="4" w:type="dxa"/>
            </w:tcMar>
          </w:tcPr>
          <w:p w14:paraId="38F3CCC5" w14:textId="77777777" w:rsidR="00DF16E1" w:rsidRPr="005038A6" w:rsidRDefault="00DF16E1" w:rsidP="00730F4E">
            <w:pPr>
              <w:pStyle w:val="TableText"/>
              <w:rPr>
                <w:rFonts w:eastAsia="Calibri"/>
              </w:rPr>
            </w:pPr>
          </w:p>
        </w:tc>
      </w:tr>
      <w:tr w:rsidR="00DF16E1" w:rsidRPr="005038A6" w14:paraId="1DF3CD68" w14:textId="77777777" w:rsidTr="00E96760">
        <w:trPr>
          <w:trHeight w:val="103"/>
        </w:trPr>
        <w:tc>
          <w:tcPr>
            <w:tcW w:w="2752" w:type="pct"/>
            <w:shd w:val="clear" w:color="auto" w:fill="auto"/>
            <w:tcMar>
              <w:top w:w="4" w:type="dxa"/>
              <w:left w:w="4" w:type="dxa"/>
              <w:bottom w:w="0" w:type="dxa"/>
              <w:right w:w="4" w:type="dxa"/>
            </w:tcMar>
            <w:vAlign w:val="center"/>
            <w:hideMark/>
          </w:tcPr>
          <w:p w14:paraId="2C3D7AFB" w14:textId="77777777" w:rsidR="00DF16E1" w:rsidRPr="005038A6" w:rsidRDefault="00DF16E1" w:rsidP="00730F4E">
            <w:pPr>
              <w:pStyle w:val="TableText"/>
              <w:rPr>
                <w:rFonts w:eastAsia="Calibri"/>
              </w:rPr>
            </w:pPr>
            <w:r w:rsidRPr="005038A6">
              <w:rPr>
                <w:rFonts w:eastAsia="Calibri"/>
              </w:rPr>
              <w:lastRenderedPageBreak/>
              <w:t xml:space="preserve">Other Processes dependent on this application: </w:t>
            </w:r>
          </w:p>
        </w:tc>
        <w:tc>
          <w:tcPr>
            <w:tcW w:w="2248" w:type="pct"/>
            <w:shd w:val="clear" w:color="auto" w:fill="auto"/>
            <w:tcMar>
              <w:top w:w="4" w:type="dxa"/>
              <w:left w:w="4" w:type="dxa"/>
              <w:bottom w:w="0" w:type="dxa"/>
              <w:right w:w="4" w:type="dxa"/>
            </w:tcMar>
          </w:tcPr>
          <w:p w14:paraId="4DA3BF6E" w14:textId="77777777" w:rsidR="00DF16E1" w:rsidRPr="005038A6" w:rsidRDefault="00DF16E1" w:rsidP="00730F4E">
            <w:pPr>
              <w:pStyle w:val="TableText"/>
              <w:rPr>
                <w:rFonts w:eastAsia="Calibri"/>
              </w:rPr>
            </w:pPr>
          </w:p>
        </w:tc>
      </w:tr>
      <w:tr w:rsidR="00DF16E1" w:rsidRPr="005038A6" w14:paraId="4C41275D" w14:textId="77777777" w:rsidTr="00E96760">
        <w:trPr>
          <w:trHeight w:val="103"/>
        </w:trPr>
        <w:tc>
          <w:tcPr>
            <w:tcW w:w="2752" w:type="pct"/>
            <w:shd w:val="clear" w:color="auto" w:fill="auto"/>
            <w:tcMar>
              <w:top w:w="4" w:type="dxa"/>
              <w:left w:w="4" w:type="dxa"/>
              <w:bottom w:w="0" w:type="dxa"/>
              <w:right w:w="4" w:type="dxa"/>
            </w:tcMar>
            <w:vAlign w:val="center"/>
            <w:hideMark/>
          </w:tcPr>
          <w:p w14:paraId="2D1BDE95" w14:textId="77777777" w:rsidR="00DF16E1" w:rsidRPr="005038A6" w:rsidRDefault="00DF16E1" w:rsidP="00730F4E">
            <w:pPr>
              <w:pStyle w:val="TableText"/>
              <w:rPr>
                <w:rFonts w:eastAsia="Calibri"/>
              </w:rPr>
            </w:pPr>
            <w:r w:rsidRPr="005038A6">
              <w:rPr>
                <w:rFonts w:eastAsia="Calibri"/>
              </w:rPr>
              <w:t xml:space="preserve">Applications/services etc. dependent on this resource: </w:t>
            </w:r>
          </w:p>
        </w:tc>
        <w:tc>
          <w:tcPr>
            <w:tcW w:w="2248" w:type="pct"/>
            <w:shd w:val="clear" w:color="auto" w:fill="auto"/>
            <w:tcMar>
              <w:top w:w="4" w:type="dxa"/>
              <w:left w:w="4" w:type="dxa"/>
              <w:bottom w:w="0" w:type="dxa"/>
              <w:right w:w="4" w:type="dxa"/>
            </w:tcMar>
          </w:tcPr>
          <w:p w14:paraId="2136BEC4" w14:textId="77777777" w:rsidR="00DF16E1" w:rsidRPr="005038A6" w:rsidRDefault="00DF16E1" w:rsidP="00730F4E">
            <w:pPr>
              <w:pStyle w:val="TableText"/>
              <w:rPr>
                <w:rFonts w:eastAsia="Calibri"/>
              </w:rPr>
            </w:pPr>
          </w:p>
        </w:tc>
      </w:tr>
      <w:tr w:rsidR="00DF16E1" w:rsidRPr="005038A6" w14:paraId="34920ED1" w14:textId="77777777" w:rsidTr="00E96760">
        <w:trPr>
          <w:trHeight w:val="103"/>
        </w:trPr>
        <w:tc>
          <w:tcPr>
            <w:tcW w:w="2752" w:type="pct"/>
            <w:shd w:val="clear" w:color="auto" w:fill="auto"/>
            <w:tcMar>
              <w:top w:w="4" w:type="dxa"/>
              <w:left w:w="4" w:type="dxa"/>
              <w:bottom w:w="0" w:type="dxa"/>
              <w:right w:w="4" w:type="dxa"/>
            </w:tcMar>
            <w:vAlign w:val="center"/>
            <w:hideMark/>
          </w:tcPr>
          <w:p w14:paraId="7A900388" w14:textId="77777777" w:rsidR="00DF16E1" w:rsidRPr="005038A6" w:rsidRDefault="00DF16E1" w:rsidP="00730F4E">
            <w:pPr>
              <w:pStyle w:val="TableText"/>
              <w:rPr>
                <w:rFonts w:eastAsia="Calibri"/>
              </w:rPr>
            </w:pPr>
            <w:r w:rsidRPr="005038A6">
              <w:rPr>
                <w:rFonts w:eastAsia="Calibri"/>
              </w:rPr>
              <w:t xml:space="preserve">Applications/services etc. this resource is dependent on: </w:t>
            </w:r>
          </w:p>
        </w:tc>
        <w:tc>
          <w:tcPr>
            <w:tcW w:w="2248" w:type="pct"/>
            <w:shd w:val="clear" w:color="auto" w:fill="auto"/>
            <w:tcMar>
              <w:top w:w="4" w:type="dxa"/>
              <w:left w:w="4" w:type="dxa"/>
              <w:bottom w:w="0" w:type="dxa"/>
              <w:right w:w="4" w:type="dxa"/>
            </w:tcMar>
          </w:tcPr>
          <w:p w14:paraId="01E47611" w14:textId="77777777" w:rsidR="00DF16E1" w:rsidRPr="005038A6" w:rsidRDefault="00DF16E1" w:rsidP="00730F4E">
            <w:pPr>
              <w:pStyle w:val="TableText"/>
              <w:rPr>
                <w:rFonts w:eastAsia="Calibri"/>
              </w:rPr>
            </w:pPr>
          </w:p>
        </w:tc>
      </w:tr>
    </w:tbl>
    <w:p w14:paraId="624F3AF2" w14:textId="77777777" w:rsidR="00DF16E1" w:rsidRDefault="00DF16E1" w:rsidP="00DF16E1">
      <w:pPr>
        <w:spacing w:before="100" w:beforeAutospacing="1" w:after="100" w:afterAutospacing="1"/>
        <w:contextualSpacing/>
        <w:rPr>
          <w:rFonts w:eastAsia="Calibri"/>
        </w:rPr>
      </w:pPr>
    </w:p>
    <w:p w14:paraId="149550A6" w14:textId="77777777" w:rsidR="00DF16E1" w:rsidRPr="005038A6" w:rsidRDefault="00DF16E1" w:rsidP="00DF16E1">
      <w:pPr>
        <w:pStyle w:val="NoteTipCaution"/>
        <w:rPr>
          <w:rFonts w:eastAsia="Calibri"/>
        </w:rPr>
      </w:pPr>
      <w:r>
        <w:t>This list should be filled out and kept current.</w:t>
      </w:r>
    </w:p>
    <w:p w14:paraId="3F43B803" w14:textId="77777777" w:rsidR="00DF16E1" w:rsidRDefault="00DF16E1" w:rsidP="00DF16E1">
      <w:pPr>
        <w:spacing w:after="160" w:line="259" w:lineRule="auto"/>
      </w:pPr>
      <w:r>
        <w:br w:type="page"/>
      </w:r>
    </w:p>
    <w:p w14:paraId="23F71E6A" w14:textId="644427DB" w:rsidR="009E7DBD" w:rsidRDefault="009E7DBD" w:rsidP="00E96760">
      <w:pPr>
        <w:pStyle w:val="Heading1"/>
      </w:pPr>
      <w:bookmarkStart w:id="25" w:name="_Toc447013014"/>
      <w:bookmarkStart w:id="26" w:name="_Toc452145051"/>
      <w:r w:rsidRPr="009E7DBD">
        <w:lastRenderedPageBreak/>
        <w:t>M</w:t>
      </w:r>
      <w:r w:rsidR="00CB534C">
        <w:t>edical</w:t>
      </w:r>
      <w:r w:rsidRPr="009E7DBD">
        <w:t xml:space="preserve"> D</w:t>
      </w:r>
      <w:r w:rsidR="00CB534C">
        <w:t>evice and</w:t>
      </w:r>
      <w:r w:rsidRPr="009E7DBD">
        <w:t xml:space="preserve"> E</w:t>
      </w:r>
      <w:r w:rsidR="00CB534C">
        <w:t>quipment</w:t>
      </w:r>
      <w:r w:rsidRPr="009E7DBD">
        <w:t xml:space="preserve"> V</w:t>
      </w:r>
      <w:r w:rsidR="00CB534C">
        <w:t>endor</w:t>
      </w:r>
      <w:r w:rsidRPr="009E7DBD">
        <w:t xml:space="preserve"> C</w:t>
      </w:r>
      <w:r w:rsidR="00CB534C">
        <w:t>ontact</w:t>
      </w:r>
      <w:r w:rsidRPr="009E7DBD">
        <w:t xml:space="preserve"> L</w:t>
      </w:r>
      <w:r w:rsidR="00CB534C">
        <w:t>ist</w:t>
      </w:r>
      <w:bookmarkEnd w:id="25"/>
      <w:bookmarkEnd w:id="26"/>
    </w:p>
    <w:p w14:paraId="25B9DE91" w14:textId="669C2AA1" w:rsidR="00592D65" w:rsidRDefault="00592D65" w:rsidP="00324309"/>
    <w:tbl>
      <w:tblPr>
        <w:tblStyle w:val="TableGrid"/>
        <w:tblpPr w:leftFromText="180" w:rightFromText="180" w:vertAnchor="text" w:horzAnchor="margin" w:tblpY="12"/>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4"/>
        <w:gridCol w:w="7236"/>
      </w:tblGrid>
      <w:tr w:rsidR="00592D65" w:rsidRPr="00683E8D" w14:paraId="656931F3" w14:textId="77777777" w:rsidTr="00BE6861">
        <w:tc>
          <w:tcPr>
            <w:tcW w:w="2178" w:type="dxa"/>
          </w:tcPr>
          <w:p w14:paraId="6EA3842B" w14:textId="77777777" w:rsidR="00592D65" w:rsidRPr="00683E8D" w:rsidRDefault="00592D65" w:rsidP="00E96760">
            <w:pPr>
              <w:pStyle w:val="TableHead"/>
            </w:pPr>
            <w:r>
              <w:t xml:space="preserve">Form </w:t>
            </w:r>
            <w:r w:rsidRPr="00683E8D">
              <w:t>Description</w:t>
            </w:r>
          </w:p>
        </w:tc>
        <w:tc>
          <w:tcPr>
            <w:tcW w:w="7398" w:type="dxa"/>
          </w:tcPr>
          <w:p w14:paraId="12125C3C" w14:textId="375B07C6" w:rsidR="00592D65" w:rsidRPr="00683E8D" w:rsidRDefault="00592D65" w:rsidP="00E96760">
            <w:pPr>
              <w:pStyle w:val="TableText"/>
            </w:pPr>
            <w:r w:rsidRPr="00683E8D">
              <w:t xml:space="preserve">This form </w:t>
            </w:r>
            <w:r>
              <w:t>is used to identify equipment representatives</w:t>
            </w:r>
            <w:r w:rsidRPr="00683E8D">
              <w:t>.</w:t>
            </w:r>
          </w:p>
        </w:tc>
      </w:tr>
      <w:tr w:rsidR="00592D65" w:rsidRPr="00683E8D" w14:paraId="6711F5EE" w14:textId="77777777" w:rsidTr="00BE6861">
        <w:tc>
          <w:tcPr>
            <w:tcW w:w="2178" w:type="dxa"/>
          </w:tcPr>
          <w:p w14:paraId="0FAE3469" w14:textId="77777777" w:rsidR="00592D65" w:rsidRPr="00683E8D" w:rsidRDefault="00592D65" w:rsidP="00E96760">
            <w:pPr>
              <w:pStyle w:val="TableHead"/>
            </w:pPr>
            <w:r w:rsidRPr="00683E8D">
              <w:t>Why it’s needed</w:t>
            </w:r>
          </w:p>
        </w:tc>
        <w:tc>
          <w:tcPr>
            <w:tcW w:w="7398" w:type="dxa"/>
          </w:tcPr>
          <w:p w14:paraId="291D60A9" w14:textId="28E82DEA" w:rsidR="00592D65" w:rsidRPr="00683E8D" w:rsidRDefault="00592D65" w:rsidP="00E96760">
            <w:pPr>
              <w:pStyle w:val="TableText"/>
            </w:pPr>
            <w:r w:rsidRPr="00683E8D">
              <w:t xml:space="preserve">The form </w:t>
            </w:r>
            <w:r>
              <w:t>provide</w:t>
            </w:r>
            <w:r w:rsidRPr="00683E8D">
              <w:t xml:space="preserve">s </w:t>
            </w:r>
            <w:r>
              <w:t>a comprehensive list of manufacturer’s field maintenance personnel, their contact info so they can be notified of the event quickly</w:t>
            </w:r>
            <w:r w:rsidRPr="00683E8D">
              <w:t xml:space="preserve">. </w:t>
            </w:r>
          </w:p>
        </w:tc>
      </w:tr>
      <w:tr w:rsidR="00592D65" w:rsidRPr="00683E8D" w14:paraId="2A9CEEB7" w14:textId="77777777" w:rsidTr="00BE6861">
        <w:tc>
          <w:tcPr>
            <w:tcW w:w="2178" w:type="dxa"/>
          </w:tcPr>
          <w:p w14:paraId="371490B1" w14:textId="77777777" w:rsidR="00592D65" w:rsidRPr="00683E8D" w:rsidRDefault="00592D65" w:rsidP="00E96760">
            <w:pPr>
              <w:pStyle w:val="TableHead"/>
            </w:pPr>
            <w:r w:rsidRPr="00683E8D">
              <w:t>Who fills it out</w:t>
            </w:r>
          </w:p>
        </w:tc>
        <w:tc>
          <w:tcPr>
            <w:tcW w:w="7398" w:type="dxa"/>
          </w:tcPr>
          <w:p w14:paraId="2AFF98FD" w14:textId="7D608F50" w:rsidR="00592D65" w:rsidRPr="00683E8D" w:rsidRDefault="00592D65" w:rsidP="00E96760">
            <w:pPr>
              <w:pStyle w:val="TableText"/>
            </w:pPr>
            <w:r w:rsidRPr="00683E8D">
              <w:t xml:space="preserve">The </w:t>
            </w:r>
            <w:r>
              <w:t>Incident Response Team member</w:t>
            </w:r>
            <w:r w:rsidR="00522D4C">
              <w:t>s</w:t>
            </w:r>
            <w:r w:rsidRPr="00683E8D">
              <w:t xml:space="preserve">.  </w:t>
            </w:r>
          </w:p>
        </w:tc>
      </w:tr>
      <w:tr w:rsidR="00592D65" w:rsidRPr="00683E8D" w14:paraId="114DA312" w14:textId="77777777" w:rsidTr="00BE6861">
        <w:tc>
          <w:tcPr>
            <w:tcW w:w="2178" w:type="dxa"/>
          </w:tcPr>
          <w:p w14:paraId="617E9CEC" w14:textId="77777777" w:rsidR="00592D65" w:rsidRPr="00683E8D" w:rsidRDefault="00592D65" w:rsidP="00E96760">
            <w:pPr>
              <w:pStyle w:val="TableHead"/>
            </w:pPr>
            <w:r w:rsidRPr="00683E8D">
              <w:t>How often updated</w:t>
            </w:r>
          </w:p>
        </w:tc>
        <w:tc>
          <w:tcPr>
            <w:tcW w:w="7398" w:type="dxa"/>
          </w:tcPr>
          <w:p w14:paraId="5156FDA6" w14:textId="77777777" w:rsidR="00592D65" w:rsidRPr="00683E8D" w:rsidRDefault="00592D65" w:rsidP="00E96760">
            <w:pPr>
              <w:pStyle w:val="TableText"/>
            </w:pPr>
            <w:r w:rsidRPr="00683E8D">
              <w:t xml:space="preserve">Form should </w:t>
            </w:r>
            <w:r>
              <w:t>be updated as new</w:t>
            </w:r>
            <w:r w:rsidRPr="00683E8D">
              <w:t xml:space="preserve"> information</w:t>
            </w:r>
            <w:r>
              <w:t xml:space="preserve"> is learned</w:t>
            </w:r>
            <w:r w:rsidRPr="00683E8D">
              <w:t>.</w:t>
            </w:r>
          </w:p>
        </w:tc>
      </w:tr>
    </w:tbl>
    <w:p w14:paraId="5A567B62" w14:textId="77777777" w:rsidR="00CB534C" w:rsidRPr="00CB534C" w:rsidRDefault="00CB534C" w:rsidP="00CB534C"/>
    <w:p w14:paraId="42C84541" w14:textId="6976405F" w:rsidR="009E7DBD" w:rsidRDefault="009E7DBD" w:rsidP="00E96760">
      <w:pPr>
        <w:pStyle w:val="BodyTextFirst"/>
      </w:pPr>
      <w:r w:rsidRPr="008447AB">
        <w:t xml:space="preserve">This </w:t>
      </w:r>
      <w:r>
        <w:t xml:space="preserve">is a </w:t>
      </w:r>
      <w:r w:rsidRPr="008447AB">
        <w:t xml:space="preserve">listing of all vendors and contractors that currently provide support or will provide support in a post-disaster environment.  Additionally, any Service Level Agreements (SLAs) that have been executed and all subsequent modifications should be </w:t>
      </w:r>
      <w:r>
        <w:t>attached.</w:t>
      </w:r>
    </w:p>
    <w:p w14:paraId="47347AB8" w14:textId="77777777" w:rsidR="00E96760" w:rsidRDefault="00E96760" w:rsidP="00E96760">
      <w:pPr>
        <w:pStyle w:val="BodyTextFirst"/>
      </w:pPr>
    </w:p>
    <w:tbl>
      <w:tblPr>
        <w:tblStyle w:val="TableGrid"/>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620"/>
        <w:gridCol w:w="1674"/>
        <w:gridCol w:w="1628"/>
        <w:gridCol w:w="1668"/>
        <w:gridCol w:w="1595"/>
      </w:tblGrid>
      <w:tr w:rsidR="009E7DBD" w:rsidRPr="00F44F2E" w14:paraId="154B307C" w14:textId="77777777" w:rsidTr="00E96760">
        <w:tc>
          <w:tcPr>
            <w:tcW w:w="8185" w:type="dxa"/>
            <w:gridSpan w:val="5"/>
            <w:shd w:val="clear" w:color="auto" w:fill="FFFFFF" w:themeFill="background1"/>
          </w:tcPr>
          <w:p w14:paraId="110C05E7" w14:textId="77777777" w:rsidR="009E7DBD" w:rsidRPr="00F44F2E" w:rsidRDefault="009E7DBD" w:rsidP="00E96760">
            <w:pPr>
              <w:pStyle w:val="TableHead"/>
            </w:pPr>
            <w:r w:rsidRPr="00F44F2E">
              <w:t>Vendor Contact List</w:t>
            </w:r>
          </w:p>
        </w:tc>
      </w:tr>
      <w:tr w:rsidR="009E7DBD" w:rsidRPr="00F44F2E" w14:paraId="290E5F2C" w14:textId="77777777" w:rsidTr="00E96760">
        <w:tc>
          <w:tcPr>
            <w:tcW w:w="1620" w:type="dxa"/>
            <w:shd w:val="clear" w:color="auto" w:fill="FFFFFF" w:themeFill="background1"/>
          </w:tcPr>
          <w:p w14:paraId="008FB60E" w14:textId="77777777" w:rsidR="009E7DBD" w:rsidRPr="00F44F2E" w:rsidRDefault="009E7DBD" w:rsidP="00E96760">
            <w:pPr>
              <w:pStyle w:val="TableHead"/>
            </w:pPr>
            <w:r w:rsidRPr="00F44F2E">
              <w:t>Vendor</w:t>
            </w:r>
          </w:p>
        </w:tc>
        <w:tc>
          <w:tcPr>
            <w:tcW w:w="1674" w:type="dxa"/>
            <w:shd w:val="clear" w:color="auto" w:fill="FFFFFF" w:themeFill="background1"/>
          </w:tcPr>
          <w:p w14:paraId="2447E29F" w14:textId="77777777" w:rsidR="009E7DBD" w:rsidRPr="00F44F2E" w:rsidRDefault="009E7DBD" w:rsidP="00E96760">
            <w:pPr>
              <w:pStyle w:val="TableHead"/>
              <w:rPr>
                <w:noProof/>
              </w:rPr>
            </w:pPr>
            <w:r w:rsidRPr="00F44F2E">
              <w:t>Equipment</w:t>
            </w:r>
          </w:p>
        </w:tc>
        <w:tc>
          <w:tcPr>
            <w:tcW w:w="1628" w:type="dxa"/>
            <w:shd w:val="clear" w:color="auto" w:fill="FFFFFF" w:themeFill="background1"/>
          </w:tcPr>
          <w:p w14:paraId="74CDB5B1" w14:textId="77777777" w:rsidR="009E7DBD" w:rsidRPr="00F44F2E" w:rsidRDefault="009E7DBD" w:rsidP="00E96760">
            <w:pPr>
              <w:pStyle w:val="TableHead"/>
            </w:pPr>
            <w:r w:rsidRPr="00F44F2E">
              <w:t>Contact Name:</w:t>
            </w:r>
          </w:p>
        </w:tc>
        <w:tc>
          <w:tcPr>
            <w:tcW w:w="1668" w:type="dxa"/>
            <w:shd w:val="clear" w:color="auto" w:fill="FFFFFF" w:themeFill="background1"/>
          </w:tcPr>
          <w:p w14:paraId="12C03B08" w14:textId="77777777" w:rsidR="009E7DBD" w:rsidRPr="00F44F2E" w:rsidRDefault="009E7DBD" w:rsidP="00E96760">
            <w:pPr>
              <w:pStyle w:val="TableHead"/>
            </w:pPr>
            <w:r w:rsidRPr="00F44F2E">
              <w:t>Telephone</w:t>
            </w:r>
          </w:p>
        </w:tc>
        <w:tc>
          <w:tcPr>
            <w:tcW w:w="1595" w:type="dxa"/>
            <w:shd w:val="clear" w:color="auto" w:fill="FFFFFF" w:themeFill="background1"/>
          </w:tcPr>
          <w:p w14:paraId="73A5572D" w14:textId="77777777" w:rsidR="009E7DBD" w:rsidRPr="00F44F2E" w:rsidRDefault="009E7DBD" w:rsidP="00E96760">
            <w:pPr>
              <w:pStyle w:val="TableHead"/>
            </w:pPr>
            <w:r w:rsidRPr="00F44F2E">
              <w:t>Email</w:t>
            </w:r>
          </w:p>
        </w:tc>
      </w:tr>
      <w:tr w:rsidR="009E7DBD" w:rsidRPr="00F44F2E" w14:paraId="591E2869" w14:textId="77777777" w:rsidTr="00E96760">
        <w:tc>
          <w:tcPr>
            <w:tcW w:w="1620" w:type="dxa"/>
            <w:shd w:val="clear" w:color="auto" w:fill="FFFFFF" w:themeFill="background1"/>
          </w:tcPr>
          <w:p w14:paraId="2765DE59" w14:textId="77777777" w:rsidR="009E7DBD" w:rsidRDefault="009E7DBD" w:rsidP="000C5A07">
            <w:pPr>
              <w:pStyle w:val="TableText"/>
            </w:pPr>
          </w:p>
        </w:tc>
        <w:tc>
          <w:tcPr>
            <w:tcW w:w="1674" w:type="dxa"/>
            <w:shd w:val="clear" w:color="auto" w:fill="FFFFFF" w:themeFill="background1"/>
          </w:tcPr>
          <w:p w14:paraId="0A0FBB20" w14:textId="77777777" w:rsidR="009E7DBD" w:rsidRDefault="009E7DBD" w:rsidP="000C5A07">
            <w:pPr>
              <w:pStyle w:val="TableText"/>
            </w:pPr>
          </w:p>
        </w:tc>
        <w:tc>
          <w:tcPr>
            <w:tcW w:w="1628" w:type="dxa"/>
            <w:shd w:val="clear" w:color="auto" w:fill="FFFFFF" w:themeFill="background1"/>
          </w:tcPr>
          <w:p w14:paraId="188A7658" w14:textId="77777777" w:rsidR="009E7DBD" w:rsidRDefault="009E7DBD" w:rsidP="000C5A07">
            <w:pPr>
              <w:pStyle w:val="TableText"/>
            </w:pPr>
          </w:p>
        </w:tc>
        <w:tc>
          <w:tcPr>
            <w:tcW w:w="1668" w:type="dxa"/>
            <w:shd w:val="clear" w:color="auto" w:fill="FFFFFF" w:themeFill="background1"/>
          </w:tcPr>
          <w:p w14:paraId="12EADEE5" w14:textId="77777777" w:rsidR="009E7DBD" w:rsidRDefault="009E7DBD" w:rsidP="000C5A07">
            <w:pPr>
              <w:pStyle w:val="TableText"/>
            </w:pPr>
          </w:p>
        </w:tc>
        <w:tc>
          <w:tcPr>
            <w:tcW w:w="1595" w:type="dxa"/>
            <w:shd w:val="clear" w:color="auto" w:fill="FFFFFF" w:themeFill="background1"/>
          </w:tcPr>
          <w:p w14:paraId="5775B142" w14:textId="77777777" w:rsidR="009E7DBD" w:rsidRDefault="009E7DBD" w:rsidP="000C5A07">
            <w:pPr>
              <w:pStyle w:val="TableText"/>
            </w:pPr>
          </w:p>
        </w:tc>
      </w:tr>
      <w:tr w:rsidR="009E7DBD" w:rsidRPr="00F44F2E" w14:paraId="5C2563AA" w14:textId="77777777" w:rsidTr="00E96760">
        <w:tc>
          <w:tcPr>
            <w:tcW w:w="1620" w:type="dxa"/>
            <w:shd w:val="clear" w:color="auto" w:fill="FFFFFF" w:themeFill="background1"/>
          </w:tcPr>
          <w:p w14:paraId="75013283" w14:textId="77777777" w:rsidR="009E7DBD" w:rsidRDefault="009E7DBD" w:rsidP="000C5A07">
            <w:pPr>
              <w:pStyle w:val="TableText"/>
            </w:pPr>
          </w:p>
        </w:tc>
        <w:tc>
          <w:tcPr>
            <w:tcW w:w="1674" w:type="dxa"/>
            <w:shd w:val="clear" w:color="auto" w:fill="FFFFFF" w:themeFill="background1"/>
          </w:tcPr>
          <w:p w14:paraId="49FBBAC8" w14:textId="77777777" w:rsidR="009E7DBD" w:rsidRDefault="009E7DBD" w:rsidP="000C5A07">
            <w:pPr>
              <w:pStyle w:val="TableText"/>
            </w:pPr>
          </w:p>
        </w:tc>
        <w:tc>
          <w:tcPr>
            <w:tcW w:w="1628" w:type="dxa"/>
            <w:shd w:val="clear" w:color="auto" w:fill="FFFFFF" w:themeFill="background1"/>
          </w:tcPr>
          <w:p w14:paraId="593979C6" w14:textId="77777777" w:rsidR="009E7DBD" w:rsidRDefault="009E7DBD" w:rsidP="000C5A07">
            <w:pPr>
              <w:pStyle w:val="TableText"/>
            </w:pPr>
          </w:p>
        </w:tc>
        <w:tc>
          <w:tcPr>
            <w:tcW w:w="1668" w:type="dxa"/>
            <w:shd w:val="clear" w:color="auto" w:fill="FFFFFF" w:themeFill="background1"/>
          </w:tcPr>
          <w:p w14:paraId="0D018915" w14:textId="77777777" w:rsidR="009E7DBD" w:rsidRDefault="009E7DBD" w:rsidP="000C5A07">
            <w:pPr>
              <w:pStyle w:val="TableText"/>
            </w:pPr>
          </w:p>
        </w:tc>
        <w:tc>
          <w:tcPr>
            <w:tcW w:w="1595" w:type="dxa"/>
            <w:shd w:val="clear" w:color="auto" w:fill="FFFFFF" w:themeFill="background1"/>
          </w:tcPr>
          <w:p w14:paraId="0EF4B08A" w14:textId="77777777" w:rsidR="009E7DBD" w:rsidRDefault="009E7DBD" w:rsidP="000C5A07">
            <w:pPr>
              <w:pStyle w:val="TableText"/>
            </w:pPr>
          </w:p>
        </w:tc>
      </w:tr>
      <w:tr w:rsidR="009E7DBD" w:rsidRPr="00F44F2E" w14:paraId="00A4EF78" w14:textId="77777777" w:rsidTr="00E96760">
        <w:tc>
          <w:tcPr>
            <w:tcW w:w="1620" w:type="dxa"/>
            <w:shd w:val="clear" w:color="auto" w:fill="FFFFFF" w:themeFill="background1"/>
          </w:tcPr>
          <w:p w14:paraId="216D602E" w14:textId="77777777" w:rsidR="009E7DBD" w:rsidRDefault="009E7DBD" w:rsidP="000C5A07">
            <w:pPr>
              <w:pStyle w:val="TableText"/>
            </w:pPr>
          </w:p>
        </w:tc>
        <w:tc>
          <w:tcPr>
            <w:tcW w:w="1674" w:type="dxa"/>
            <w:shd w:val="clear" w:color="auto" w:fill="FFFFFF" w:themeFill="background1"/>
          </w:tcPr>
          <w:p w14:paraId="7C0F7C01" w14:textId="77777777" w:rsidR="009E7DBD" w:rsidRDefault="009E7DBD" w:rsidP="000C5A07">
            <w:pPr>
              <w:pStyle w:val="TableText"/>
            </w:pPr>
          </w:p>
        </w:tc>
        <w:tc>
          <w:tcPr>
            <w:tcW w:w="1628" w:type="dxa"/>
            <w:shd w:val="clear" w:color="auto" w:fill="FFFFFF" w:themeFill="background1"/>
          </w:tcPr>
          <w:p w14:paraId="79153483" w14:textId="77777777" w:rsidR="009E7DBD" w:rsidRDefault="009E7DBD" w:rsidP="000C5A07">
            <w:pPr>
              <w:pStyle w:val="TableText"/>
            </w:pPr>
          </w:p>
        </w:tc>
        <w:tc>
          <w:tcPr>
            <w:tcW w:w="1668" w:type="dxa"/>
            <w:shd w:val="clear" w:color="auto" w:fill="FFFFFF" w:themeFill="background1"/>
          </w:tcPr>
          <w:p w14:paraId="3D8C7310" w14:textId="77777777" w:rsidR="009E7DBD" w:rsidRDefault="009E7DBD" w:rsidP="000C5A07">
            <w:pPr>
              <w:pStyle w:val="TableText"/>
            </w:pPr>
          </w:p>
        </w:tc>
        <w:tc>
          <w:tcPr>
            <w:tcW w:w="1595" w:type="dxa"/>
            <w:shd w:val="clear" w:color="auto" w:fill="FFFFFF" w:themeFill="background1"/>
          </w:tcPr>
          <w:p w14:paraId="5026EED3" w14:textId="77777777" w:rsidR="009E7DBD" w:rsidRDefault="009E7DBD" w:rsidP="000C5A07">
            <w:pPr>
              <w:pStyle w:val="TableText"/>
            </w:pPr>
          </w:p>
        </w:tc>
      </w:tr>
      <w:tr w:rsidR="009E7DBD" w:rsidRPr="00F44F2E" w14:paraId="45D46395" w14:textId="77777777" w:rsidTr="00E96760">
        <w:tc>
          <w:tcPr>
            <w:tcW w:w="1620" w:type="dxa"/>
            <w:shd w:val="clear" w:color="auto" w:fill="FFFFFF" w:themeFill="background1"/>
          </w:tcPr>
          <w:p w14:paraId="528387C3" w14:textId="77777777" w:rsidR="009E7DBD" w:rsidRDefault="009E7DBD" w:rsidP="000C5A07">
            <w:pPr>
              <w:pStyle w:val="TableText"/>
            </w:pPr>
          </w:p>
        </w:tc>
        <w:tc>
          <w:tcPr>
            <w:tcW w:w="1674" w:type="dxa"/>
            <w:shd w:val="clear" w:color="auto" w:fill="FFFFFF" w:themeFill="background1"/>
          </w:tcPr>
          <w:p w14:paraId="1AFC3463" w14:textId="77777777" w:rsidR="009E7DBD" w:rsidRDefault="009E7DBD" w:rsidP="000C5A07">
            <w:pPr>
              <w:pStyle w:val="TableText"/>
            </w:pPr>
          </w:p>
        </w:tc>
        <w:tc>
          <w:tcPr>
            <w:tcW w:w="1628" w:type="dxa"/>
            <w:shd w:val="clear" w:color="auto" w:fill="FFFFFF" w:themeFill="background1"/>
          </w:tcPr>
          <w:p w14:paraId="58727229" w14:textId="77777777" w:rsidR="009E7DBD" w:rsidRDefault="009E7DBD" w:rsidP="000C5A07">
            <w:pPr>
              <w:pStyle w:val="TableText"/>
            </w:pPr>
          </w:p>
        </w:tc>
        <w:tc>
          <w:tcPr>
            <w:tcW w:w="1668" w:type="dxa"/>
            <w:shd w:val="clear" w:color="auto" w:fill="FFFFFF" w:themeFill="background1"/>
          </w:tcPr>
          <w:p w14:paraId="39927193" w14:textId="77777777" w:rsidR="009E7DBD" w:rsidRDefault="009E7DBD" w:rsidP="000C5A07">
            <w:pPr>
              <w:pStyle w:val="TableText"/>
            </w:pPr>
          </w:p>
        </w:tc>
        <w:tc>
          <w:tcPr>
            <w:tcW w:w="1595" w:type="dxa"/>
            <w:shd w:val="clear" w:color="auto" w:fill="FFFFFF" w:themeFill="background1"/>
          </w:tcPr>
          <w:p w14:paraId="421BF6B5" w14:textId="77777777" w:rsidR="009E7DBD" w:rsidRDefault="009E7DBD" w:rsidP="000C5A07">
            <w:pPr>
              <w:pStyle w:val="TableText"/>
            </w:pPr>
          </w:p>
        </w:tc>
      </w:tr>
      <w:tr w:rsidR="009E7DBD" w:rsidRPr="00F44F2E" w14:paraId="16F77F02" w14:textId="77777777" w:rsidTr="00E96760">
        <w:tc>
          <w:tcPr>
            <w:tcW w:w="1620" w:type="dxa"/>
            <w:shd w:val="clear" w:color="auto" w:fill="FFFFFF" w:themeFill="background1"/>
          </w:tcPr>
          <w:p w14:paraId="7FFD1F32" w14:textId="77777777" w:rsidR="009E7DBD" w:rsidRDefault="009E7DBD" w:rsidP="000C5A07">
            <w:pPr>
              <w:pStyle w:val="TableText"/>
            </w:pPr>
          </w:p>
        </w:tc>
        <w:tc>
          <w:tcPr>
            <w:tcW w:w="1674" w:type="dxa"/>
            <w:shd w:val="clear" w:color="auto" w:fill="FFFFFF" w:themeFill="background1"/>
          </w:tcPr>
          <w:p w14:paraId="2CA2B9BA" w14:textId="77777777" w:rsidR="009E7DBD" w:rsidRDefault="009E7DBD" w:rsidP="000C5A07">
            <w:pPr>
              <w:pStyle w:val="TableText"/>
            </w:pPr>
          </w:p>
        </w:tc>
        <w:tc>
          <w:tcPr>
            <w:tcW w:w="1628" w:type="dxa"/>
            <w:shd w:val="clear" w:color="auto" w:fill="FFFFFF" w:themeFill="background1"/>
          </w:tcPr>
          <w:p w14:paraId="79BBD215" w14:textId="77777777" w:rsidR="009E7DBD" w:rsidRDefault="009E7DBD" w:rsidP="000C5A07">
            <w:pPr>
              <w:pStyle w:val="TableText"/>
            </w:pPr>
          </w:p>
        </w:tc>
        <w:tc>
          <w:tcPr>
            <w:tcW w:w="1668" w:type="dxa"/>
            <w:shd w:val="clear" w:color="auto" w:fill="FFFFFF" w:themeFill="background1"/>
          </w:tcPr>
          <w:p w14:paraId="357774B4" w14:textId="77777777" w:rsidR="009E7DBD" w:rsidRDefault="009E7DBD" w:rsidP="000C5A07">
            <w:pPr>
              <w:pStyle w:val="TableText"/>
            </w:pPr>
          </w:p>
        </w:tc>
        <w:tc>
          <w:tcPr>
            <w:tcW w:w="1595" w:type="dxa"/>
            <w:shd w:val="clear" w:color="auto" w:fill="FFFFFF" w:themeFill="background1"/>
          </w:tcPr>
          <w:p w14:paraId="42C4E7A5" w14:textId="77777777" w:rsidR="009E7DBD" w:rsidRDefault="009E7DBD" w:rsidP="000C5A07">
            <w:pPr>
              <w:pStyle w:val="TableText"/>
            </w:pPr>
          </w:p>
        </w:tc>
      </w:tr>
      <w:tr w:rsidR="009E7DBD" w:rsidRPr="00F44F2E" w14:paraId="30272A3E" w14:textId="77777777" w:rsidTr="00E96760">
        <w:tc>
          <w:tcPr>
            <w:tcW w:w="1620" w:type="dxa"/>
            <w:shd w:val="clear" w:color="auto" w:fill="FFFFFF" w:themeFill="background1"/>
          </w:tcPr>
          <w:p w14:paraId="2FD02FF1" w14:textId="77777777" w:rsidR="009E7DBD" w:rsidRDefault="009E7DBD" w:rsidP="000C5A07">
            <w:pPr>
              <w:pStyle w:val="TableText"/>
            </w:pPr>
          </w:p>
        </w:tc>
        <w:tc>
          <w:tcPr>
            <w:tcW w:w="1674" w:type="dxa"/>
            <w:shd w:val="clear" w:color="auto" w:fill="FFFFFF" w:themeFill="background1"/>
          </w:tcPr>
          <w:p w14:paraId="60CBFD93" w14:textId="77777777" w:rsidR="009E7DBD" w:rsidRDefault="009E7DBD" w:rsidP="000C5A07">
            <w:pPr>
              <w:pStyle w:val="TableText"/>
            </w:pPr>
          </w:p>
        </w:tc>
        <w:tc>
          <w:tcPr>
            <w:tcW w:w="1628" w:type="dxa"/>
            <w:shd w:val="clear" w:color="auto" w:fill="FFFFFF" w:themeFill="background1"/>
          </w:tcPr>
          <w:p w14:paraId="0CCBE61E" w14:textId="77777777" w:rsidR="009E7DBD" w:rsidRDefault="009E7DBD" w:rsidP="000C5A07">
            <w:pPr>
              <w:pStyle w:val="TableText"/>
            </w:pPr>
          </w:p>
        </w:tc>
        <w:tc>
          <w:tcPr>
            <w:tcW w:w="1668" w:type="dxa"/>
            <w:shd w:val="clear" w:color="auto" w:fill="FFFFFF" w:themeFill="background1"/>
          </w:tcPr>
          <w:p w14:paraId="0547CE17" w14:textId="77777777" w:rsidR="009E7DBD" w:rsidRDefault="009E7DBD" w:rsidP="000C5A07">
            <w:pPr>
              <w:pStyle w:val="TableText"/>
            </w:pPr>
          </w:p>
        </w:tc>
        <w:tc>
          <w:tcPr>
            <w:tcW w:w="1595" w:type="dxa"/>
            <w:shd w:val="clear" w:color="auto" w:fill="FFFFFF" w:themeFill="background1"/>
          </w:tcPr>
          <w:p w14:paraId="2EB9FCE2" w14:textId="77777777" w:rsidR="009E7DBD" w:rsidRDefault="009E7DBD" w:rsidP="000C5A07">
            <w:pPr>
              <w:pStyle w:val="TableText"/>
            </w:pPr>
          </w:p>
        </w:tc>
      </w:tr>
      <w:tr w:rsidR="009E7DBD" w:rsidRPr="00F44F2E" w14:paraId="364405CE" w14:textId="77777777" w:rsidTr="00E96760">
        <w:tc>
          <w:tcPr>
            <w:tcW w:w="1620" w:type="dxa"/>
            <w:shd w:val="clear" w:color="auto" w:fill="FFFFFF" w:themeFill="background1"/>
          </w:tcPr>
          <w:p w14:paraId="698C5294" w14:textId="77777777" w:rsidR="009E7DBD" w:rsidRDefault="009E7DBD" w:rsidP="000C5A07">
            <w:pPr>
              <w:pStyle w:val="TableText"/>
            </w:pPr>
          </w:p>
        </w:tc>
        <w:tc>
          <w:tcPr>
            <w:tcW w:w="1674" w:type="dxa"/>
            <w:shd w:val="clear" w:color="auto" w:fill="FFFFFF" w:themeFill="background1"/>
          </w:tcPr>
          <w:p w14:paraId="4748F199" w14:textId="77777777" w:rsidR="009E7DBD" w:rsidRDefault="009E7DBD" w:rsidP="000C5A07">
            <w:pPr>
              <w:pStyle w:val="TableText"/>
            </w:pPr>
          </w:p>
        </w:tc>
        <w:tc>
          <w:tcPr>
            <w:tcW w:w="1628" w:type="dxa"/>
            <w:shd w:val="clear" w:color="auto" w:fill="FFFFFF" w:themeFill="background1"/>
          </w:tcPr>
          <w:p w14:paraId="546961C2" w14:textId="77777777" w:rsidR="009E7DBD" w:rsidRDefault="009E7DBD" w:rsidP="000C5A07">
            <w:pPr>
              <w:pStyle w:val="TableText"/>
            </w:pPr>
          </w:p>
        </w:tc>
        <w:tc>
          <w:tcPr>
            <w:tcW w:w="1668" w:type="dxa"/>
            <w:shd w:val="clear" w:color="auto" w:fill="FFFFFF" w:themeFill="background1"/>
          </w:tcPr>
          <w:p w14:paraId="69D82DE2" w14:textId="77777777" w:rsidR="009E7DBD" w:rsidRDefault="009E7DBD" w:rsidP="000C5A07">
            <w:pPr>
              <w:pStyle w:val="TableText"/>
            </w:pPr>
          </w:p>
        </w:tc>
        <w:tc>
          <w:tcPr>
            <w:tcW w:w="1595" w:type="dxa"/>
            <w:shd w:val="clear" w:color="auto" w:fill="FFFFFF" w:themeFill="background1"/>
          </w:tcPr>
          <w:p w14:paraId="25653236" w14:textId="77777777" w:rsidR="009E7DBD" w:rsidRDefault="009E7DBD" w:rsidP="000C5A07">
            <w:pPr>
              <w:pStyle w:val="TableText"/>
            </w:pPr>
          </w:p>
        </w:tc>
      </w:tr>
      <w:tr w:rsidR="009E7DBD" w:rsidRPr="00F44F2E" w14:paraId="5DDF8631" w14:textId="77777777" w:rsidTr="00E96760">
        <w:tc>
          <w:tcPr>
            <w:tcW w:w="1620" w:type="dxa"/>
            <w:shd w:val="clear" w:color="auto" w:fill="FFFFFF" w:themeFill="background1"/>
          </w:tcPr>
          <w:p w14:paraId="6A9F6E8C" w14:textId="77777777" w:rsidR="009E7DBD" w:rsidRDefault="009E7DBD" w:rsidP="000C5A07">
            <w:pPr>
              <w:pStyle w:val="TableText"/>
            </w:pPr>
          </w:p>
        </w:tc>
        <w:tc>
          <w:tcPr>
            <w:tcW w:w="1674" w:type="dxa"/>
            <w:shd w:val="clear" w:color="auto" w:fill="FFFFFF" w:themeFill="background1"/>
          </w:tcPr>
          <w:p w14:paraId="0160F257" w14:textId="77777777" w:rsidR="009E7DBD" w:rsidRDefault="009E7DBD" w:rsidP="000C5A07">
            <w:pPr>
              <w:pStyle w:val="TableText"/>
            </w:pPr>
          </w:p>
        </w:tc>
        <w:tc>
          <w:tcPr>
            <w:tcW w:w="1628" w:type="dxa"/>
            <w:shd w:val="clear" w:color="auto" w:fill="FFFFFF" w:themeFill="background1"/>
          </w:tcPr>
          <w:p w14:paraId="7F3DA248" w14:textId="77777777" w:rsidR="009E7DBD" w:rsidRDefault="009E7DBD" w:rsidP="000C5A07">
            <w:pPr>
              <w:pStyle w:val="TableText"/>
            </w:pPr>
          </w:p>
        </w:tc>
        <w:tc>
          <w:tcPr>
            <w:tcW w:w="1668" w:type="dxa"/>
            <w:shd w:val="clear" w:color="auto" w:fill="FFFFFF" w:themeFill="background1"/>
          </w:tcPr>
          <w:p w14:paraId="7A87AA93" w14:textId="77777777" w:rsidR="009E7DBD" w:rsidRDefault="009E7DBD" w:rsidP="000C5A07">
            <w:pPr>
              <w:pStyle w:val="TableText"/>
            </w:pPr>
          </w:p>
        </w:tc>
        <w:tc>
          <w:tcPr>
            <w:tcW w:w="1595" w:type="dxa"/>
            <w:shd w:val="clear" w:color="auto" w:fill="FFFFFF" w:themeFill="background1"/>
          </w:tcPr>
          <w:p w14:paraId="41A7CFE6" w14:textId="77777777" w:rsidR="009E7DBD" w:rsidRDefault="009E7DBD" w:rsidP="000C5A07">
            <w:pPr>
              <w:pStyle w:val="TableText"/>
            </w:pPr>
          </w:p>
        </w:tc>
      </w:tr>
      <w:tr w:rsidR="009E7DBD" w:rsidRPr="00F44F2E" w14:paraId="40A6E9B0" w14:textId="77777777" w:rsidTr="00E96760">
        <w:tc>
          <w:tcPr>
            <w:tcW w:w="1620" w:type="dxa"/>
            <w:shd w:val="clear" w:color="auto" w:fill="FFFFFF" w:themeFill="background1"/>
          </w:tcPr>
          <w:p w14:paraId="632BE542" w14:textId="77777777" w:rsidR="009E7DBD" w:rsidRDefault="009E7DBD" w:rsidP="000C5A07">
            <w:pPr>
              <w:pStyle w:val="TableText"/>
            </w:pPr>
          </w:p>
        </w:tc>
        <w:tc>
          <w:tcPr>
            <w:tcW w:w="1674" w:type="dxa"/>
            <w:shd w:val="clear" w:color="auto" w:fill="FFFFFF" w:themeFill="background1"/>
          </w:tcPr>
          <w:p w14:paraId="2606FE8D" w14:textId="77777777" w:rsidR="009E7DBD" w:rsidRDefault="009E7DBD" w:rsidP="000C5A07">
            <w:pPr>
              <w:pStyle w:val="TableText"/>
            </w:pPr>
          </w:p>
        </w:tc>
        <w:tc>
          <w:tcPr>
            <w:tcW w:w="1628" w:type="dxa"/>
            <w:shd w:val="clear" w:color="auto" w:fill="FFFFFF" w:themeFill="background1"/>
          </w:tcPr>
          <w:p w14:paraId="75603E70" w14:textId="77777777" w:rsidR="009E7DBD" w:rsidRDefault="009E7DBD" w:rsidP="000C5A07">
            <w:pPr>
              <w:pStyle w:val="TableText"/>
            </w:pPr>
          </w:p>
        </w:tc>
        <w:tc>
          <w:tcPr>
            <w:tcW w:w="1668" w:type="dxa"/>
            <w:shd w:val="clear" w:color="auto" w:fill="FFFFFF" w:themeFill="background1"/>
          </w:tcPr>
          <w:p w14:paraId="08483904" w14:textId="77777777" w:rsidR="009E7DBD" w:rsidRDefault="009E7DBD" w:rsidP="000C5A07">
            <w:pPr>
              <w:pStyle w:val="TableText"/>
            </w:pPr>
          </w:p>
        </w:tc>
        <w:tc>
          <w:tcPr>
            <w:tcW w:w="1595" w:type="dxa"/>
            <w:shd w:val="clear" w:color="auto" w:fill="FFFFFF" w:themeFill="background1"/>
          </w:tcPr>
          <w:p w14:paraId="55BFF856" w14:textId="77777777" w:rsidR="009E7DBD" w:rsidRDefault="009E7DBD" w:rsidP="000C5A07">
            <w:pPr>
              <w:pStyle w:val="TableText"/>
            </w:pPr>
          </w:p>
        </w:tc>
      </w:tr>
      <w:tr w:rsidR="009E7DBD" w:rsidRPr="00F44F2E" w14:paraId="307251C6" w14:textId="77777777" w:rsidTr="00E96760">
        <w:tc>
          <w:tcPr>
            <w:tcW w:w="1620" w:type="dxa"/>
            <w:shd w:val="clear" w:color="auto" w:fill="FFFFFF" w:themeFill="background1"/>
          </w:tcPr>
          <w:p w14:paraId="5E5FD4BC" w14:textId="77777777" w:rsidR="009E7DBD" w:rsidRDefault="009E7DBD" w:rsidP="000C5A07">
            <w:pPr>
              <w:pStyle w:val="TableText"/>
            </w:pPr>
          </w:p>
        </w:tc>
        <w:tc>
          <w:tcPr>
            <w:tcW w:w="1674" w:type="dxa"/>
            <w:shd w:val="clear" w:color="auto" w:fill="FFFFFF" w:themeFill="background1"/>
          </w:tcPr>
          <w:p w14:paraId="1D711B4C" w14:textId="77777777" w:rsidR="009E7DBD" w:rsidRDefault="009E7DBD" w:rsidP="000C5A07">
            <w:pPr>
              <w:pStyle w:val="TableText"/>
            </w:pPr>
          </w:p>
        </w:tc>
        <w:tc>
          <w:tcPr>
            <w:tcW w:w="1628" w:type="dxa"/>
            <w:shd w:val="clear" w:color="auto" w:fill="FFFFFF" w:themeFill="background1"/>
          </w:tcPr>
          <w:p w14:paraId="1730F4C6" w14:textId="77777777" w:rsidR="009E7DBD" w:rsidRDefault="009E7DBD" w:rsidP="000C5A07">
            <w:pPr>
              <w:pStyle w:val="TableText"/>
            </w:pPr>
          </w:p>
        </w:tc>
        <w:tc>
          <w:tcPr>
            <w:tcW w:w="1668" w:type="dxa"/>
            <w:shd w:val="clear" w:color="auto" w:fill="FFFFFF" w:themeFill="background1"/>
          </w:tcPr>
          <w:p w14:paraId="4C2B1251" w14:textId="77777777" w:rsidR="009E7DBD" w:rsidRDefault="009E7DBD" w:rsidP="000C5A07">
            <w:pPr>
              <w:pStyle w:val="TableText"/>
            </w:pPr>
          </w:p>
        </w:tc>
        <w:tc>
          <w:tcPr>
            <w:tcW w:w="1595" w:type="dxa"/>
            <w:shd w:val="clear" w:color="auto" w:fill="FFFFFF" w:themeFill="background1"/>
          </w:tcPr>
          <w:p w14:paraId="2B6A84B8" w14:textId="77777777" w:rsidR="009E7DBD" w:rsidRDefault="009E7DBD" w:rsidP="000C5A07">
            <w:pPr>
              <w:pStyle w:val="TableText"/>
            </w:pPr>
          </w:p>
        </w:tc>
      </w:tr>
      <w:tr w:rsidR="009E7DBD" w:rsidRPr="00F44F2E" w14:paraId="57564A99" w14:textId="77777777" w:rsidTr="00E96760">
        <w:tc>
          <w:tcPr>
            <w:tcW w:w="1620" w:type="dxa"/>
            <w:shd w:val="clear" w:color="auto" w:fill="FFFFFF" w:themeFill="background1"/>
          </w:tcPr>
          <w:p w14:paraId="2CB7E4FC" w14:textId="77777777" w:rsidR="009E7DBD" w:rsidRDefault="009E7DBD" w:rsidP="000C5A07">
            <w:pPr>
              <w:pStyle w:val="TableText"/>
            </w:pPr>
          </w:p>
        </w:tc>
        <w:tc>
          <w:tcPr>
            <w:tcW w:w="1674" w:type="dxa"/>
            <w:shd w:val="clear" w:color="auto" w:fill="FFFFFF" w:themeFill="background1"/>
          </w:tcPr>
          <w:p w14:paraId="25D85909" w14:textId="77777777" w:rsidR="009E7DBD" w:rsidRDefault="009E7DBD" w:rsidP="000C5A07">
            <w:pPr>
              <w:pStyle w:val="TableText"/>
            </w:pPr>
          </w:p>
        </w:tc>
        <w:tc>
          <w:tcPr>
            <w:tcW w:w="1628" w:type="dxa"/>
            <w:shd w:val="clear" w:color="auto" w:fill="FFFFFF" w:themeFill="background1"/>
          </w:tcPr>
          <w:p w14:paraId="77DC7EAA" w14:textId="77777777" w:rsidR="009E7DBD" w:rsidRDefault="009E7DBD" w:rsidP="000C5A07">
            <w:pPr>
              <w:pStyle w:val="TableText"/>
            </w:pPr>
          </w:p>
        </w:tc>
        <w:tc>
          <w:tcPr>
            <w:tcW w:w="1668" w:type="dxa"/>
            <w:shd w:val="clear" w:color="auto" w:fill="FFFFFF" w:themeFill="background1"/>
          </w:tcPr>
          <w:p w14:paraId="60F43C23" w14:textId="77777777" w:rsidR="009E7DBD" w:rsidRDefault="009E7DBD" w:rsidP="000C5A07">
            <w:pPr>
              <w:pStyle w:val="TableText"/>
            </w:pPr>
          </w:p>
        </w:tc>
        <w:tc>
          <w:tcPr>
            <w:tcW w:w="1595" w:type="dxa"/>
            <w:shd w:val="clear" w:color="auto" w:fill="FFFFFF" w:themeFill="background1"/>
          </w:tcPr>
          <w:p w14:paraId="14B3F8A3" w14:textId="77777777" w:rsidR="009E7DBD" w:rsidRDefault="009E7DBD" w:rsidP="000C5A07">
            <w:pPr>
              <w:pStyle w:val="TableText"/>
            </w:pPr>
          </w:p>
        </w:tc>
      </w:tr>
      <w:tr w:rsidR="009E7DBD" w:rsidRPr="00F44F2E" w14:paraId="29A2D1E9" w14:textId="77777777" w:rsidTr="00E96760">
        <w:tc>
          <w:tcPr>
            <w:tcW w:w="1620" w:type="dxa"/>
            <w:shd w:val="clear" w:color="auto" w:fill="FFFFFF" w:themeFill="background1"/>
          </w:tcPr>
          <w:p w14:paraId="2478B111" w14:textId="77777777" w:rsidR="009E7DBD" w:rsidRDefault="009E7DBD" w:rsidP="000C5A07">
            <w:pPr>
              <w:pStyle w:val="TableText"/>
            </w:pPr>
          </w:p>
        </w:tc>
        <w:tc>
          <w:tcPr>
            <w:tcW w:w="1674" w:type="dxa"/>
            <w:shd w:val="clear" w:color="auto" w:fill="FFFFFF" w:themeFill="background1"/>
          </w:tcPr>
          <w:p w14:paraId="452D98B7" w14:textId="77777777" w:rsidR="009E7DBD" w:rsidRDefault="009E7DBD" w:rsidP="000C5A07">
            <w:pPr>
              <w:pStyle w:val="TableText"/>
            </w:pPr>
          </w:p>
        </w:tc>
        <w:tc>
          <w:tcPr>
            <w:tcW w:w="1628" w:type="dxa"/>
            <w:shd w:val="clear" w:color="auto" w:fill="FFFFFF" w:themeFill="background1"/>
          </w:tcPr>
          <w:p w14:paraId="01487F86" w14:textId="77777777" w:rsidR="009E7DBD" w:rsidRDefault="009E7DBD" w:rsidP="000C5A07">
            <w:pPr>
              <w:pStyle w:val="TableText"/>
            </w:pPr>
          </w:p>
        </w:tc>
        <w:tc>
          <w:tcPr>
            <w:tcW w:w="1668" w:type="dxa"/>
            <w:shd w:val="clear" w:color="auto" w:fill="FFFFFF" w:themeFill="background1"/>
          </w:tcPr>
          <w:p w14:paraId="5550DF64" w14:textId="77777777" w:rsidR="009E7DBD" w:rsidRDefault="009E7DBD" w:rsidP="000C5A07">
            <w:pPr>
              <w:pStyle w:val="TableText"/>
            </w:pPr>
          </w:p>
        </w:tc>
        <w:tc>
          <w:tcPr>
            <w:tcW w:w="1595" w:type="dxa"/>
            <w:shd w:val="clear" w:color="auto" w:fill="FFFFFF" w:themeFill="background1"/>
          </w:tcPr>
          <w:p w14:paraId="1A96E383" w14:textId="77777777" w:rsidR="009E7DBD" w:rsidRDefault="009E7DBD" w:rsidP="000C5A07">
            <w:pPr>
              <w:pStyle w:val="TableText"/>
            </w:pPr>
          </w:p>
        </w:tc>
      </w:tr>
      <w:tr w:rsidR="009E7DBD" w:rsidRPr="00F44F2E" w14:paraId="7F066231" w14:textId="77777777" w:rsidTr="00E96760">
        <w:tc>
          <w:tcPr>
            <w:tcW w:w="1620" w:type="dxa"/>
            <w:shd w:val="clear" w:color="auto" w:fill="FFFFFF" w:themeFill="background1"/>
          </w:tcPr>
          <w:p w14:paraId="1ED0361B" w14:textId="77777777" w:rsidR="009E7DBD" w:rsidRDefault="009E7DBD" w:rsidP="000C5A07">
            <w:pPr>
              <w:pStyle w:val="TableText"/>
            </w:pPr>
          </w:p>
        </w:tc>
        <w:tc>
          <w:tcPr>
            <w:tcW w:w="1674" w:type="dxa"/>
            <w:shd w:val="clear" w:color="auto" w:fill="FFFFFF" w:themeFill="background1"/>
          </w:tcPr>
          <w:p w14:paraId="34B87D21" w14:textId="77777777" w:rsidR="009E7DBD" w:rsidRDefault="009E7DBD" w:rsidP="000C5A07">
            <w:pPr>
              <w:pStyle w:val="TableText"/>
            </w:pPr>
          </w:p>
        </w:tc>
        <w:tc>
          <w:tcPr>
            <w:tcW w:w="1628" w:type="dxa"/>
            <w:shd w:val="clear" w:color="auto" w:fill="FFFFFF" w:themeFill="background1"/>
          </w:tcPr>
          <w:p w14:paraId="24A5343B" w14:textId="77777777" w:rsidR="009E7DBD" w:rsidRDefault="009E7DBD" w:rsidP="000C5A07">
            <w:pPr>
              <w:pStyle w:val="TableText"/>
            </w:pPr>
          </w:p>
        </w:tc>
        <w:tc>
          <w:tcPr>
            <w:tcW w:w="1668" w:type="dxa"/>
            <w:shd w:val="clear" w:color="auto" w:fill="FFFFFF" w:themeFill="background1"/>
          </w:tcPr>
          <w:p w14:paraId="70D17BB8" w14:textId="77777777" w:rsidR="009E7DBD" w:rsidRDefault="009E7DBD" w:rsidP="000C5A07">
            <w:pPr>
              <w:pStyle w:val="TableText"/>
            </w:pPr>
          </w:p>
        </w:tc>
        <w:tc>
          <w:tcPr>
            <w:tcW w:w="1595" w:type="dxa"/>
            <w:shd w:val="clear" w:color="auto" w:fill="FFFFFF" w:themeFill="background1"/>
          </w:tcPr>
          <w:p w14:paraId="2F843C34" w14:textId="77777777" w:rsidR="009E7DBD" w:rsidRDefault="009E7DBD" w:rsidP="000C5A07">
            <w:pPr>
              <w:pStyle w:val="TableText"/>
            </w:pPr>
          </w:p>
        </w:tc>
      </w:tr>
      <w:tr w:rsidR="009E7DBD" w:rsidRPr="00F44F2E" w14:paraId="1E795C8C" w14:textId="77777777" w:rsidTr="00E96760">
        <w:tc>
          <w:tcPr>
            <w:tcW w:w="1620" w:type="dxa"/>
            <w:shd w:val="clear" w:color="auto" w:fill="FFFFFF" w:themeFill="background1"/>
          </w:tcPr>
          <w:p w14:paraId="32F1E0B2" w14:textId="77777777" w:rsidR="009E7DBD" w:rsidRDefault="009E7DBD" w:rsidP="00B27780">
            <w:pPr>
              <w:ind w:left="144"/>
            </w:pPr>
          </w:p>
        </w:tc>
        <w:tc>
          <w:tcPr>
            <w:tcW w:w="1674" w:type="dxa"/>
            <w:shd w:val="clear" w:color="auto" w:fill="FFFFFF" w:themeFill="background1"/>
          </w:tcPr>
          <w:p w14:paraId="0445DFEA" w14:textId="77777777" w:rsidR="009E7DBD" w:rsidRDefault="009E7DBD" w:rsidP="00B27780">
            <w:pPr>
              <w:ind w:left="144"/>
            </w:pPr>
          </w:p>
        </w:tc>
        <w:tc>
          <w:tcPr>
            <w:tcW w:w="1628" w:type="dxa"/>
            <w:shd w:val="clear" w:color="auto" w:fill="FFFFFF" w:themeFill="background1"/>
          </w:tcPr>
          <w:p w14:paraId="07ABBFEB" w14:textId="77777777" w:rsidR="009E7DBD" w:rsidRDefault="009E7DBD" w:rsidP="00B27780">
            <w:pPr>
              <w:ind w:left="144"/>
            </w:pPr>
          </w:p>
        </w:tc>
        <w:tc>
          <w:tcPr>
            <w:tcW w:w="1668" w:type="dxa"/>
            <w:shd w:val="clear" w:color="auto" w:fill="FFFFFF" w:themeFill="background1"/>
          </w:tcPr>
          <w:p w14:paraId="62EE5EC7" w14:textId="77777777" w:rsidR="009E7DBD" w:rsidRDefault="009E7DBD" w:rsidP="00B27780">
            <w:pPr>
              <w:ind w:left="144"/>
            </w:pPr>
          </w:p>
        </w:tc>
        <w:tc>
          <w:tcPr>
            <w:tcW w:w="1595" w:type="dxa"/>
            <w:shd w:val="clear" w:color="auto" w:fill="FFFFFF" w:themeFill="background1"/>
          </w:tcPr>
          <w:p w14:paraId="6DB6F246" w14:textId="77777777" w:rsidR="009E7DBD" w:rsidRDefault="009E7DBD" w:rsidP="00B27780">
            <w:pPr>
              <w:ind w:left="144"/>
            </w:pPr>
          </w:p>
        </w:tc>
      </w:tr>
    </w:tbl>
    <w:p w14:paraId="50CBBDEA" w14:textId="77777777" w:rsidR="000E35D7" w:rsidRDefault="000E35D7">
      <w:pPr>
        <w:rPr>
          <w:rFonts w:cstheme="minorHAnsi"/>
        </w:rPr>
      </w:pPr>
      <w:r>
        <w:rPr>
          <w:rFonts w:cstheme="minorHAnsi"/>
        </w:rPr>
        <w:br w:type="page"/>
      </w:r>
    </w:p>
    <w:p w14:paraId="49022FBC" w14:textId="40209D24" w:rsidR="00502B44" w:rsidRDefault="00E57297" w:rsidP="00E57297">
      <w:pPr>
        <w:pStyle w:val="Heading2"/>
        <w:rPr>
          <w:rFonts w:asciiTheme="minorHAnsi" w:hAnsiTheme="minorHAnsi" w:cstheme="minorHAnsi"/>
          <w:b w:val="0"/>
          <w:sz w:val="36"/>
          <w:szCs w:val="36"/>
        </w:rPr>
      </w:pPr>
      <w:bookmarkStart w:id="27" w:name="_Toc447013013"/>
      <w:bookmarkStart w:id="28" w:name="_Toc452145052"/>
      <w:bookmarkStart w:id="29" w:name="_Toc447012951"/>
      <w:r w:rsidRPr="00502B44">
        <w:rPr>
          <w:rFonts w:asciiTheme="minorHAnsi" w:hAnsiTheme="minorHAnsi" w:cstheme="minorHAnsi"/>
          <w:sz w:val="36"/>
          <w:szCs w:val="36"/>
        </w:rPr>
        <w:lastRenderedPageBreak/>
        <w:t>L</w:t>
      </w:r>
      <w:r w:rsidR="00502B44">
        <w:rPr>
          <w:rFonts w:asciiTheme="minorHAnsi" w:hAnsiTheme="minorHAnsi" w:cstheme="minorHAnsi"/>
          <w:sz w:val="36"/>
          <w:szCs w:val="36"/>
        </w:rPr>
        <w:t>ist</w:t>
      </w:r>
      <w:r w:rsidRPr="00502B44">
        <w:rPr>
          <w:rFonts w:asciiTheme="minorHAnsi" w:hAnsiTheme="minorHAnsi" w:cstheme="minorHAnsi"/>
          <w:noProof/>
          <w:sz w:val="36"/>
          <w:szCs w:val="36"/>
        </w:rPr>
        <w:t xml:space="preserve"> </w:t>
      </w:r>
      <w:r w:rsidR="00502B44">
        <w:rPr>
          <w:rFonts w:asciiTheme="minorHAnsi" w:hAnsiTheme="minorHAnsi" w:cstheme="minorHAnsi"/>
          <w:noProof/>
          <w:sz w:val="36"/>
          <w:szCs w:val="36"/>
        </w:rPr>
        <w:t>of</w:t>
      </w:r>
      <w:r w:rsidRPr="00502B44">
        <w:rPr>
          <w:rFonts w:asciiTheme="minorHAnsi" w:hAnsiTheme="minorHAnsi" w:cstheme="minorHAnsi"/>
          <w:noProof/>
          <w:sz w:val="36"/>
          <w:szCs w:val="36"/>
        </w:rPr>
        <w:t xml:space="preserve"> </w:t>
      </w:r>
      <w:r w:rsidRPr="00502B44">
        <w:rPr>
          <w:rFonts w:asciiTheme="minorHAnsi" w:hAnsiTheme="minorHAnsi" w:cstheme="minorHAnsi"/>
          <w:sz w:val="36"/>
          <w:szCs w:val="36"/>
        </w:rPr>
        <w:t>A</w:t>
      </w:r>
      <w:r w:rsidR="00502B44">
        <w:rPr>
          <w:rFonts w:asciiTheme="minorHAnsi" w:hAnsiTheme="minorHAnsi" w:cstheme="minorHAnsi"/>
          <w:sz w:val="36"/>
          <w:szCs w:val="36"/>
        </w:rPr>
        <w:t>uthorized</w:t>
      </w:r>
      <w:r w:rsidRPr="00502B44">
        <w:rPr>
          <w:rFonts w:asciiTheme="minorHAnsi" w:hAnsiTheme="minorHAnsi" w:cstheme="minorHAnsi"/>
          <w:sz w:val="36"/>
          <w:szCs w:val="36"/>
        </w:rPr>
        <w:t xml:space="preserve"> M</w:t>
      </w:r>
      <w:r w:rsidR="00502B44">
        <w:rPr>
          <w:rFonts w:asciiTheme="minorHAnsi" w:hAnsiTheme="minorHAnsi" w:cstheme="minorHAnsi"/>
          <w:sz w:val="36"/>
          <w:szCs w:val="36"/>
        </w:rPr>
        <w:t>aintenance</w:t>
      </w:r>
      <w:r w:rsidRPr="00502B44">
        <w:rPr>
          <w:rFonts w:asciiTheme="minorHAnsi" w:hAnsiTheme="minorHAnsi" w:cstheme="minorHAnsi"/>
          <w:sz w:val="36"/>
          <w:szCs w:val="36"/>
        </w:rPr>
        <w:t xml:space="preserve"> L</w:t>
      </w:r>
      <w:r w:rsidR="00502B44">
        <w:rPr>
          <w:rFonts w:asciiTheme="minorHAnsi" w:hAnsiTheme="minorHAnsi" w:cstheme="minorHAnsi"/>
          <w:sz w:val="36"/>
          <w:szCs w:val="36"/>
        </w:rPr>
        <w:t>aptop</w:t>
      </w:r>
      <w:bookmarkEnd w:id="27"/>
      <w:r w:rsidR="00502B44">
        <w:rPr>
          <w:rFonts w:asciiTheme="minorHAnsi" w:hAnsiTheme="minorHAnsi" w:cstheme="minorHAnsi"/>
          <w:sz w:val="36"/>
          <w:szCs w:val="36"/>
        </w:rPr>
        <w:t xml:space="preserve"> Computers</w:t>
      </w:r>
      <w:bookmarkEnd w:id="28"/>
    </w:p>
    <w:p w14:paraId="3E3957CD" w14:textId="0A9D85BB" w:rsidR="00592D65" w:rsidRDefault="00592D65" w:rsidP="00324309"/>
    <w:tbl>
      <w:tblPr>
        <w:tblStyle w:val="TableGrid"/>
        <w:tblpPr w:leftFromText="180" w:rightFromText="180" w:vertAnchor="text" w:horzAnchor="margin" w:tblpY="12"/>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45"/>
        <w:gridCol w:w="7235"/>
      </w:tblGrid>
      <w:tr w:rsidR="00592D65" w:rsidRPr="00683E8D" w14:paraId="5EEAC0E7" w14:textId="77777777" w:rsidTr="00BE6861">
        <w:tc>
          <w:tcPr>
            <w:tcW w:w="2178" w:type="dxa"/>
          </w:tcPr>
          <w:p w14:paraId="0DC5D591" w14:textId="77777777" w:rsidR="00592D65" w:rsidRPr="00683E8D" w:rsidRDefault="00592D65" w:rsidP="00E96760">
            <w:pPr>
              <w:pStyle w:val="TableHead"/>
            </w:pPr>
            <w:r>
              <w:t xml:space="preserve">Form </w:t>
            </w:r>
            <w:r w:rsidRPr="00683E8D">
              <w:t>Description</w:t>
            </w:r>
          </w:p>
        </w:tc>
        <w:tc>
          <w:tcPr>
            <w:tcW w:w="7398" w:type="dxa"/>
          </w:tcPr>
          <w:p w14:paraId="799EDF55" w14:textId="15B49C76" w:rsidR="00592D65" w:rsidRPr="00683E8D" w:rsidRDefault="00592D65" w:rsidP="00E96760">
            <w:pPr>
              <w:pStyle w:val="TableText"/>
            </w:pPr>
            <w:r w:rsidRPr="00683E8D">
              <w:t xml:space="preserve">This form </w:t>
            </w:r>
            <w:r>
              <w:t>is used to identify hospital laptop computers that are approved for use on the network</w:t>
            </w:r>
            <w:r w:rsidRPr="00683E8D">
              <w:t>.</w:t>
            </w:r>
          </w:p>
        </w:tc>
      </w:tr>
      <w:tr w:rsidR="00592D65" w:rsidRPr="00683E8D" w14:paraId="64F6AA2C" w14:textId="77777777" w:rsidTr="00BE6861">
        <w:tc>
          <w:tcPr>
            <w:tcW w:w="2178" w:type="dxa"/>
          </w:tcPr>
          <w:p w14:paraId="6EF75607" w14:textId="77777777" w:rsidR="00592D65" w:rsidRPr="00683E8D" w:rsidRDefault="00592D65" w:rsidP="00E96760">
            <w:pPr>
              <w:pStyle w:val="TableHead"/>
            </w:pPr>
            <w:r w:rsidRPr="00683E8D">
              <w:t>Why it’s needed</w:t>
            </w:r>
          </w:p>
        </w:tc>
        <w:tc>
          <w:tcPr>
            <w:tcW w:w="7398" w:type="dxa"/>
          </w:tcPr>
          <w:p w14:paraId="21AC2AE7" w14:textId="6719D623" w:rsidR="00592D65" w:rsidRPr="00683E8D" w:rsidRDefault="00592D65" w:rsidP="00E96760">
            <w:pPr>
              <w:pStyle w:val="TableText"/>
            </w:pPr>
            <w:r w:rsidRPr="00683E8D">
              <w:t xml:space="preserve">The form </w:t>
            </w:r>
            <w:r>
              <w:t>provide</w:t>
            </w:r>
            <w:r w:rsidRPr="00683E8D">
              <w:t xml:space="preserve">s </w:t>
            </w:r>
            <w:r>
              <w:t>a comprehensive list of approved equipment including the date of the most recent virus scan</w:t>
            </w:r>
            <w:r w:rsidRPr="00683E8D">
              <w:t xml:space="preserve">. </w:t>
            </w:r>
          </w:p>
        </w:tc>
      </w:tr>
      <w:tr w:rsidR="00592D65" w:rsidRPr="00683E8D" w14:paraId="15034237" w14:textId="77777777" w:rsidTr="00BE6861">
        <w:tc>
          <w:tcPr>
            <w:tcW w:w="2178" w:type="dxa"/>
          </w:tcPr>
          <w:p w14:paraId="65EB340C" w14:textId="77777777" w:rsidR="00592D65" w:rsidRPr="00683E8D" w:rsidRDefault="00592D65" w:rsidP="00E96760">
            <w:pPr>
              <w:pStyle w:val="TableHead"/>
            </w:pPr>
            <w:r w:rsidRPr="00683E8D">
              <w:t>Who fills it out</w:t>
            </w:r>
          </w:p>
        </w:tc>
        <w:tc>
          <w:tcPr>
            <w:tcW w:w="7398" w:type="dxa"/>
          </w:tcPr>
          <w:p w14:paraId="0B3896F1" w14:textId="77777777" w:rsidR="00592D65" w:rsidRPr="00683E8D" w:rsidRDefault="00592D65" w:rsidP="00E96760">
            <w:pPr>
              <w:pStyle w:val="TableText"/>
            </w:pPr>
            <w:r w:rsidRPr="00683E8D">
              <w:t xml:space="preserve">The </w:t>
            </w:r>
            <w:r>
              <w:t xml:space="preserve">Incident Response Team </w:t>
            </w:r>
            <w:proofErr w:type="gramStart"/>
            <w:r>
              <w:t>member provide</w:t>
            </w:r>
            <w:proofErr w:type="gramEnd"/>
            <w:r>
              <w:t xml:space="preserve"> info to Team Leader</w:t>
            </w:r>
            <w:r w:rsidRPr="00683E8D">
              <w:t xml:space="preserve">.  </w:t>
            </w:r>
          </w:p>
        </w:tc>
      </w:tr>
      <w:tr w:rsidR="00592D65" w:rsidRPr="00683E8D" w14:paraId="17C6AC11" w14:textId="77777777" w:rsidTr="00BE6861">
        <w:tc>
          <w:tcPr>
            <w:tcW w:w="2178" w:type="dxa"/>
          </w:tcPr>
          <w:p w14:paraId="39100755" w14:textId="77777777" w:rsidR="00592D65" w:rsidRPr="00683E8D" w:rsidRDefault="00592D65" w:rsidP="00E96760">
            <w:pPr>
              <w:pStyle w:val="TableHead"/>
            </w:pPr>
            <w:r w:rsidRPr="00683E8D">
              <w:t>How often updated</w:t>
            </w:r>
          </w:p>
        </w:tc>
        <w:tc>
          <w:tcPr>
            <w:tcW w:w="7398" w:type="dxa"/>
          </w:tcPr>
          <w:p w14:paraId="36F60911" w14:textId="77777777" w:rsidR="00592D65" w:rsidRPr="00683E8D" w:rsidRDefault="00592D65" w:rsidP="00E96760">
            <w:pPr>
              <w:pStyle w:val="TableText"/>
            </w:pPr>
            <w:r w:rsidRPr="00683E8D">
              <w:t xml:space="preserve">Form should </w:t>
            </w:r>
            <w:r>
              <w:t>be updated as new</w:t>
            </w:r>
            <w:r w:rsidRPr="00683E8D">
              <w:t xml:space="preserve"> information</w:t>
            </w:r>
            <w:r>
              <w:t xml:space="preserve"> is learned</w:t>
            </w:r>
            <w:r w:rsidRPr="00683E8D">
              <w:t>.</w:t>
            </w:r>
          </w:p>
        </w:tc>
      </w:tr>
    </w:tbl>
    <w:p w14:paraId="4434BD6A" w14:textId="77777777" w:rsidR="00E57297" w:rsidRDefault="00E57297" w:rsidP="00E96760">
      <w:pPr>
        <w:pStyle w:val="BodyTextFirst"/>
      </w:pPr>
      <w:r w:rsidRPr="00AB1FAF">
        <w:t xml:space="preserve">The </w:t>
      </w:r>
      <w:r w:rsidRPr="00370244">
        <w:t xml:space="preserve">Authorized Maintenance Laptop List </w:t>
      </w:r>
      <w:r>
        <w:t>may be</w:t>
      </w:r>
      <w:r w:rsidRPr="00AB1FAF">
        <w:t xml:space="preserve"> unique to each building and should be readily available to the IRT.  The </w:t>
      </w:r>
      <w:r>
        <w:t>list</w:t>
      </w:r>
      <w:r w:rsidRPr="00AB1FAF">
        <w:t xml:space="preserve"> includes </w:t>
      </w:r>
      <w:r>
        <w:t>the date of the last virus scan for each</w:t>
      </w:r>
      <w:r w:rsidRPr="00AB1FAF">
        <w:t>.</w:t>
      </w:r>
      <w:r>
        <w:t xml:space="preserve">  </w:t>
      </w:r>
      <w:r w:rsidRPr="00370244">
        <w:t>Au</w:t>
      </w:r>
      <w:r>
        <w:t>thorized maintenance laptops MUST be stored in a secure location and only issued to vendors on site for use on site.  When needed for more than one day, laptops shall be collected at the end of each day and locked away.  Laptop shall be scanned for virus and malware prior to connection to the BCS every time.  After use, vendor software shall be wiped and drive scanned prior to returning to storage.</w:t>
      </w:r>
    </w:p>
    <w:p w14:paraId="36537349" w14:textId="77777777" w:rsidR="00E57297" w:rsidRPr="00AB1FAF" w:rsidRDefault="00E57297" w:rsidP="00E57297">
      <w:pPr>
        <w:contextualSpacing/>
        <w:rPr>
          <w:rFonts w:eastAsia="Times New Roman"/>
        </w:rPr>
      </w:pPr>
    </w:p>
    <w:tbl>
      <w:tblPr>
        <w:tblStyle w:val="TableGrid"/>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925"/>
        <w:gridCol w:w="7455"/>
      </w:tblGrid>
      <w:tr w:rsidR="00E57297" w14:paraId="08B1C46B" w14:textId="77777777" w:rsidTr="00730F4E">
        <w:tc>
          <w:tcPr>
            <w:tcW w:w="5000" w:type="pct"/>
            <w:gridSpan w:val="2"/>
            <w:shd w:val="clear" w:color="auto" w:fill="FFFFFF" w:themeFill="background1"/>
          </w:tcPr>
          <w:p w14:paraId="3A7A80F3" w14:textId="77777777" w:rsidR="00E57297" w:rsidRPr="00370244" w:rsidRDefault="00E57297" w:rsidP="00E96760">
            <w:pPr>
              <w:pStyle w:val="TableHead"/>
            </w:pPr>
            <w:r w:rsidRPr="00370244">
              <w:t>Authorized Maintenance Laptop List</w:t>
            </w:r>
          </w:p>
        </w:tc>
      </w:tr>
      <w:tr w:rsidR="00E57297" w14:paraId="7CC8C0FE" w14:textId="77777777" w:rsidTr="00730F4E">
        <w:tc>
          <w:tcPr>
            <w:tcW w:w="1026" w:type="pct"/>
            <w:shd w:val="clear" w:color="auto" w:fill="FFFFFF" w:themeFill="background1"/>
          </w:tcPr>
          <w:p w14:paraId="26C9040E" w14:textId="77777777" w:rsidR="00E57297" w:rsidRPr="0025384E" w:rsidRDefault="00E57297" w:rsidP="00E96760">
            <w:pPr>
              <w:pStyle w:val="TableHead"/>
            </w:pPr>
            <w:r>
              <w:t>Date of Last Virus Scan</w:t>
            </w:r>
          </w:p>
        </w:tc>
        <w:tc>
          <w:tcPr>
            <w:tcW w:w="3974" w:type="pct"/>
            <w:shd w:val="clear" w:color="auto" w:fill="FFFFFF" w:themeFill="background1"/>
          </w:tcPr>
          <w:p w14:paraId="08AD55FF" w14:textId="77777777" w:rsidR="00E57297" w:rsidRPr="0025384E" w:rsidRDefault="00E57297" w:rsidP="00E96760">
            <w:pPr>
              <w:pStyle w:val="TableHead"/>
              <w:rPr>
                <w:noProof/>
              </w:rPr>
            </w:pPr>
            <w:r>
              <w:t>Laptop Number</w:t>
            </w:r>
          </w:p>
        </w:tc>
      </w:tr>
      <w:tr w:rsidR="00E57297" w14:paraId="2C736FAA" w14:textId="77777777" w:rsidTr="00730F4E">
        <w:trPr>
          <w:trHeight w:val="269"/>
        </w:trPr>
        <w:tc>
          <w:tcPr>
            <w:tcW w:w="1026" w:type="pct"/>
            <w:shd w:val="clear" w:color="auto" w:fill="FFFFFF" w:themeFill="background1"/>
          </w:tcPr>
          <w:p w14:paraId="3CA0DAAB" w14:textId="77777777" w:rsidR="00E57297" w:rsidRPr="0025384E" w:rsidRDefault="00E57297" w:rsidP="000C5A07">
            <w:pPr>
              <w:pStyle w:val="TableText"/>
            </w:pPr>
          </w:p>
        </w:tc>
        <w:tc>
          <w:tcPr>
            <w:tcW w:w="3974" w:type="pct"/>
            <w:shd w:val="clear" w:color="auto" w:fill="FFFFFF" w:themeFill="background1"/>
          </w:tcPr>
          <w:p w14:paraId="01F1987C" w14:textId="77777777" w:rsidR="00E57297" w:rsidRPr="0025384E" w:rsidRDefault="00E57297" w:rsidP="000C5A07">
            <w:pPr>
              <w:pStyle w:val="TableText"/>
            </w:pPr>
          </w:p>
        </w:tc>
      </w:tr>
      <w:tr w:rsidR="00E57297" w14:paraId="44A968E4" w14:textId="77777777" w:rsidTr="00730F4E">
        <w:tc>
          <w:tcPr>
            <w:tcW w:w="1026" w:type="pct"/>
            <w:shd w:val="clear" w:color="auto" w:fill="FFFFFF" w:themeFill="background1"/>
          </w:tcPr>
          <w:p w14:paraId="638FA373" w14:textId="77777777" w:rsidR="00E57297" w:rsidRPr="0025384E" w:rsidRDefault="00E57297" w:rsidP="000C5A07">
            <w:pPr>
              <w:pStyle w:val="TableText"/>
            </w:pPr>
          </w:p>
        </w:tc>
        <w:tc>
          <w:tcPr>
            <w:tcW w:w="3974" w:type="pct"/>
            <w:shd w:val="clear" w:color="auto" w:fill="FFFFFF" w:themeFill="background1"/>
          </w:tcPr>
          <w:p w14:paraId="187E69B1" w14:textId="77777777" w:rsidR="00E57297" w:rsidRPr="0025384E" w:rsidRDefault="00E57297" w:rsidP="000C5A07">
            <w:pPr>
              <w:pStyle w:val="TableText"/>
            </w:pPr>
          </w:p>
        </w:tc>
      </w:tr>
      <w:tr w:rsidR="00E57297" w14:paraId="2ECAD8DD" w14:textId="77777777" w:rsidTr="00730F4E">
        <w:tc>
          <w:tcPr>
            <w:tcW w:w="1026" w:type="pct"/>
            <w:shd w:val="clear" w:color="auto" w:fill="FFFFFF" w:themeFill="background1"/>
          </w:tcPr>
          <w:p w14:paraId="3229D882" w14:textId="77777777" w:rsidR="00E57297" w:rsidRDefault="00E57297" w:rsidP="000C5A07">
            <w:pPr>
              <w:pStyle w:val="TableText"/>
            </w:pPr>
          </w:p>
        </w:tc>
        <w:tc>
          <w:tcPr>
            <w:tcW w:w="3974" w:type="pct"/>
            <w:shd w:val="clear" w:color="auto" w:fill="FFFFFF" w:themeFill="background1"/>
          </w:tcPr>
          <w:p w14:paraId="0A63B95D" w14:textId="77777777" w:rsidR="00E57297" w:rsidRPr="0025384E" w:rsidRDefault="00E57297" w:rsidP="000C5A07">
            <w:pPr>
              <w:pStyle w:val="TableText"/>
            </w:pPr>
          </w:p>
        </w:tc>
      </w:tr>
      <w:tr w:rsidR="00E57297" w14:paraId="36B34E88" w14:textId="77777777" w:rsidTr="00730F4E">
        <w:tc>
          <w:tcPr>
            <w:tcW w:w="1026" w:type="pct"/>
            <w:shd w:val="clear" w:color="auto" w:fill="FFFFFF" w:themeFill="background1"/>
          </w:tcPr>
          <w:p w14:paraId="36EE52FA" w14:textId="77777777" w:rsidR="00E57297" w:rsidRDefault="00E57297" w:rsidP="000C5A07">
            <w:pPr>
              <w:pStyle w:val="TableText"/>
            </w:pPr>
          </w:p>
        </w:tc>
        <w:tc>
          <w:tcPr>
            <w:tcW w:w="3974" w:type="pct"/>
            <w:shd w:val="clear" w:color="auto" w:fill="FFFFFF" w:themeFill="background1"/>
          </w:tcPr>
          <w:p w14:paraId="6FF21F9A" w14:textId="77777777" w:rsidR="00E57297" w:rsidRPr="0025384E" w:rsidRDefault="00E57297" w:rsidP="000C5A07">
            <w:pPr>
              <w:pStyle w:val="TableText"/>
            </w:pPr>
          </w:p>
        </w:tc>
      </w:tr>
      <w:tr w:rsidR="00E57297" w14:paraId="24CD9807" w14:textId="77777777" w:rsidTr="00730F4E">
        <w:tc>
          <w:tcPr>
            <w:tcW w:w="1026" w:type="pct"/>
            <w:shd w:val="clear" w:color="auto" w:fill="FFFFFF" w:themeFill="background1"/>
          </w:tcPr>
          <w:p w14:paraId="17D88D5A" w14:textId="77777777" w:rsidR="00E57297" w:rsidRDefault="00E57297" w:rsidP="000C5A07">
            <w:pPr>
              <w:pStyle w:val="TableText"/>
            </w:pPr>
          </w:p>
        </w:tc>
        <w:tc>
          <w:tcPr>
            <w:tcW w:w="3974" w:type="pct"/>
            <w:shd w:val="clear" w:color="auto" w:fill="FFFFFF" w:themeFill="background1"/>
          </w:tcPr>
          <w:p w14:paraId="69B37648" w14:textId="77777777" w:rsidR="00E57297" w:rsidRPr="0025384E" w:rsidRDefault="00E57297" w:rsidP="000C5A07">
            <w:pPr>
              <w:pStyle w:val="TableText"/>
            </w:pPr>
          </w:p>
        </w:tc>
      </w:tr>
      <w:tr w:rsidR="00E57297" w14:paraId="7E911944" w14:textId="77777777" w:rsidTr="00730F4E">
        <w:tc>
          <w:tcPr>
            <w:tcW w:w="1026" w:type="pct"/>
            <w:shd w:val="clear" w:color="auto" w:fill="FFFFFF" w:themeFill="background1"/>
          </w:tcPr>
          <w:p w14:paraId="7E4DFF49" w14:textId="77777777" w:rsidR="00E57297" w:rsidRDefault="00E57297" w:rsidP="000C5A07">
            <w:pPr>
              <w:pStyle w:val="TableText"/>
            </w:pPr>
          </w:p>
        </w:tc>
        <w:tc>
          <w:tcPr>
            <w:tcW w:w="3974" w:type="pct"/>
            <w:shd w:val="clear" w:color="auto" w:fill="FFFFFF" w:themeFill="background1"/>
          </w:tcPr>
          <w:p w14:paraId="11477CF2" w14:textId="77777777" w:rsidR="00E57297" w:rsidRPr="0025384E" w:rsidRDefault="00E57297" w:rsidP="000C5A07">
            <w:pPr>
              <w:pStyle w:val="TableText"/>
            </w:pPr>
          </w:p>
        </w:tc>
      </w:tr>
      <w:tr w:rsidR="00E57297" w14:paraId="5825A780" w14:textId="77777777" w:rsidTr="00730F4E">
        <w:tc>
          <w:tcPr>
            <w:tcW w:w="1026" w:type="pct"/>
            <w:shd w:val="clear" w:color="auto" w:fill="FFFFFF" w:themeFill="background1"/>
          </w:tcPr>
          <w:p w14:paraId="1F833F3D" w14:textId="77777777" w:rsidR="00E57297" w:rsidRDefault="00E57297" w:rsidP="000C5A07">
            <w:pPr>
              <w:pStyle w:val="TableText"/>
            </w:pPr>
          </w:p>
        </w:tc>
        <w:tc>
          <w:tcPr>
            <w:tcW w:w="3974" w:type="pct"/>
            <w:shd w:val="clear" w:color="auto" w:fill="FFFFFF" w:themeFill="background1"/>
          </w:tcPr>
          <w:p w14:paraId="091DD29E" w14:textId="77777777" w:rsidR="00E57297" w:rsidRPr="0025384E" w:rsidRDefault="00E57297" w:rsidP="000C5A07">
            <w:pPr>
              <w:pStyle w:val="TableText"/>
            </w:pPr>
          </w:p>
        </w:tc>
      </w:tr>
      <w:tr w:rsidR="00E57297" w14:paraId="3E9E78DA" w14:textId="77777777" w:rsidTr="00730F4E">
        <w:tc>
          <w:tcPr>
            <w:tcW w:w="1026" w:type="pct"/>
            <w:shd w:val="clear" w:color="auto" w:fill="FFFFFF" w:themeFill="background1"/>
          </w:tcPr>
          <w:p w14:paraId="3797CADE" w14:textId="77777777" w:rsidR="00E57297" w:rsidRDefault="00E57297" w:rsidP="000C5A07">
            <w:pPr>
              <w:pStyle w:val="TableText"/>
            </w:pPr>
          </w:p>
        </w:tc>
        <w:tc>
          <w:tcPr>
            <w:tcW w:w="3974" w:type="pct"/>
            <w:shd w:val="clear" w:color="auto" w:fill="FFFFFF" w:themeFill="background1"/>
          </w:tcPr>
          <w:p w14:paraId="554E79AB" w14:textId="77777777" w:rsidR="00E57297" w:rsidRPr="0025384E" w:rsidRDefault="00E57297" w:rsidP="000C5A07">
            <w:pPr>
              <w:pStyle w:val="TableText"/>
            </w:pPr>
          </w:p>
        </w:tc>
      </w:tr>
      <w:tr w:rsidR="00E57297" w14:paraId="0610F12D" w14:textId="77777777" w:rsidTr="00730F4E">
        <w:tc>
          <w:tcPr>
            <w:tcW w:w="1026" w:type="pct"/>
            <w:shd w:val="clear" w:color="auto" w:fill="FFFFFF" w:themeFill="background1"/>
          </w:tcPr>
          <w:p w14:paraId="608F13F7" w14:textId="77777777" w:rsidR="00E57297" w:rsidRDefault="00E57297" w:rsidP="000C5A07">
            <w:pPr>
              <w:pStyle w:val="TableText"/>
            </w:pPr>
          </w:p>
        </w:tc>
        <w:tc>
          <w:tcPr>
            <w:tcW w:w="3974" w:type="pct"/>
            <w:shd w:val="clear" w:color="auto" w:fill="FFFFFF" w:themeFill="background1"/>
          </w:tcPr>
          <w:p w14:paraId="6BFDE396" w14:textId="77777777" w:rsidR="00E57297" w:rsidRPr="0025384E" w:rsidRDefault="00E57297" w:rsidP="000C5A07">
            <w:pPr>
              <w:pStyle w:val="TableText"/>
            </w:pPr>
          </w:p>
        </w:tc>
      </w:tr>
      <w:tr w:rsidR="00E57297" w14:paraId="27F4D2A9" w14:textId="77777777" w:rsidTr="00730F4E">
        <w:tc>
          <w:tcPr>
            <w:tcW w:w="1026" w:type="pct"/>
            <w:shd w:val="clear" w:color="auto" w:fill="FFFFFF" w:themeFill="background1"/>
          </w:tcPr>
          <w:p w14:paraId="5300EC3E" w14:textId="77777777" w:rsidR="00E57297" w:rsidRDefault="00E57297" w:rsidP="000C5A07">
            <w:pPr>
              <w:pStyle w:val="TableText"/>
            </w:pPr>
          </w:p>
        </w:tc>
        <w:tc>
          <w:tcPr>
            <w:tcW w:w="3974" w:type="pct"/>
            <w:shd w:val="clear" w:color="auto" w:fill="FFFFFF" w:themeFill="background1"/>
          </w:tcPr>
          <w:p w14:paraId="6573D665" w14:textId="77777777" w:rsidR="00E57297" w:rsidRPr="0025384E" w:rsidRDefault="00E57297" w:rsidP="000C5A07">
            <w:pPr>
              <w:pStyle w:val="TableText"/>
            </w:pPr>
          </w:p>
        </w:tc>
      </w:tr>
      <w:tr w:rsidR="00E57297" w14:paraId="13C401A0" w14:textId="77777777" w:rsidTr="00730F4E">
        <w:tc>
          <w:tcPr>
            <w:tcW w:w="1026" w:type="pct"/>
            <w:shd w:val="clear" w:color="auto" w:fill="FFFFFF" w:themeFill="background1"/>
          </w:tcPr>
          <w:p w14:paraId="76425B6F" w14:textId="77777777" w:rsidR="00E57297" w:rsidRDefault="00E57297" w:rsidP="000C5A07">
            <w:pPr>
              <w:pStyle w:val="TableText"/>
            </w:pPr>
          </w:p>
        </w:tc>
        <w:tc>
          <w:tcPr>
            <w:tcW w:w="3974" w:type="pct"/>
            <w:shd w:val="clear" w:color="auto" w:fill="FFFFFF" w:themeFill="background1"/>
          </w:tcPr>
          <w:p w14:paraId="6ABA9A72" w14:textId="77777777" w:rsidR="00E57297" w:rsidRPr="0025384E" w:rsidRDefault="00E57297" w:rsidP="000C5A07">
            <w:pPr>
              <w:pStyle w:val="TableText"/>
            </w:pPr>
          </w:p>
        </w:tc>
      </w:tr>
      <w:tr w:rsidR="00E57297" w14:paraId="0655C178" w14:textId="77777777" w:rsidTr="00730F4E">
        <w:tc>
          <w:tcPr>
            <w:tcW w:w="1026" w:type="pct"/>
            <w:shd w:val="clear" w:color="auto" w:fill="FFFFFF" w:themeFill="background1"/>
          </w:tcPr>
          <w:p w14:paraId="617F146A" w14:textId="77777777" w:rsidR="00E57297" w:rsidRDefault="00E57297" w:rsidP="00FF166F">
            <w:pPr>
              <w:ind w:left="144"/>
            </w:pPr>
          </w:p>
        </w:tc>
        <w:tc>
          <w:tcPr>
            <w:tcW w:w="3974" w:type="pct"/>
            <w:shd w:val="clear" w:color="auto" w:fill="FFFFFF" w:themeFill="background1"/>
          </w:tcPr>
          <w:p w14:paraId="633F16AC" w14:textId="77777777" w:rsidR="00E57297" w:rsidRPr="0025384E" w:rsidRDefault="00E57297" w:rsidP="00FF166F">
            <w:pPr>
              <w:ind w:left="144"/>
              <w:rPr>
                <w:rFonts w:cstheme="minorHAnsi"/>
                <w:b/>
                <w:bCs/>
              </w:rPr>
            </w:pPr>
          </w:p>
        </w:tc>
      </w:tr>
    </w:tbl>
    <w:p w14:paraId="4309944D" w14:textId="77777777" w:rsidR="00E57297" w:rsidRDefault="00E57297" w:rsidP="00E57297">
      <w:pPr>
        <w:rPr>
          <w:rFonts w:eastAsia="Times New Roman"/>
          <w:b/>
          <w:color w:val="000000"/>
          <w:sz w:val="32"/>
        </w:rPr>
      </w:pPr>
      <w:r>
        <w:rPr>
          <w:rFonts w:eastAsia="Times New Roman"/>
          <w:b/>
          <w:color w:val="000000"/>
          <w:sz w:val="32"/>
        </w:rPr>
        <w:br w:type="page"/>
      </w:r>
    </w:p>
    <w:p w14:paraId="3341884F" w14:textId="226FDE4A" w:rsidR="000E35D7" w:rsidRDefault="000E35D7" w:rsidP="00E96760">
      <w:pPr>
        <w:pStyle w:val="Heading1"/>
      </w:pPr>
      <w:bookmarkStart w:id="30" w:name="_Toc452145053"/>
      <w:r w:rsidRPr="000E35D7">
        <w:lastRenderedPageBreak/>
        <w:t>Vulnerability Assessments History</w:t>
      </w:r>
      <w:bookmarkEnd w:id="29"/>
      <w:bookmarkEnd w:id="30"/>
    </w:p>
    <w:tbl>
      <w:tblPr>
        <w:tblStyle w:val="TableGrid"/>
        <w:tblpPr w:leftFromText="180" w:rightFromText="180" w:vertAnchor="text" w:horzAnchor="margin" w:tblpY="12"/>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216"/>
        <w:gridCol w:w="7164"/>
      </w:tblGrid>
      <w:tr w:rsidR="00592D65" w:rsidRPr="00683E8D" w14:paraId="70DF45B6" w14:textId="77777777" w:rsidTr="00730F4E">
        <w:tc>
          <w:tcPr>
            <w:tcW w:w="1181" w:type="pct"/>
          </w:tcPr>
          <w:p w14:paraId="1DBF4067" w14:textId="77777777" w:rsidR="00592D65" w:rsidRPr="00683E8D" w:rsidRDefault="00592D65" w:rsidP="00E96760">
            <w:pPr>
              <w:pStyle w:val="TableHead"/>
            </w:pPr>
            <w:r>
              <w:t xml:space="preserve">Form </w:t>
            </w:r>
            <w:r w:rsidRPr="00683E8D">
              <w:t>Description</w:t>
            </w:r>
          </w:p>
        </w:tc>
        <w:tc>
          <w:tcPr>
            <w:tcW w:w="3819" w:type="pct"/>
          </w:tcPr>
          <w:p w14:paraId="4D16704E" w14:textId="58AA23D5" w:rsidR="00592D65" w:rsidRPr="00683E8D" w:rsidRDefault="00592D65" w:rsidP="00E96760">
            <w:pPr>
              <w:pStyle w:val="TableText"/>
            </w:pPr>
            <w:r w:rsidRPr="00683E8D">
              <w:t xml:space="preserve">This form </w:t>
            </w:r>
            <w:r>
              <w:t>identifies when the network was last scanned</w:t>
            </w:r>
            <w:r w:rsidR="00DC6ACA">
              <w:t xml:space="preserve"> and the name of the company that performed the scan.</w:t>
            </w:r>
          </w:p>
        </w:tc>
      </w:tr>
      <w:tr w:rsidR="00592D65" w:rsidRPr="00683E8D" w14:paraId="7AFBC5B4" w14:textId="77777777" w:rsidTr="00730F4E">
        <w:tc>
          <w:tcPr>
            <w:tcW w:w="1181" w:type="pct"/>
          </w:tcPr>
          <w:p w14:paraId="40824E1B" w14:textId="77777777" w:rsidR="00592D65" w:rsidRPr="00683E8D" w:rsidRDefault="00592D65" w:rsidP="00E96760">
            <w:pPr>
              <w:pStyle w:val="TableHead"/>
            </w:pPr>
            <w:r w:rsidRPr="00683E8D">
              <w:t>Why it’s needed</w:t>
            </w:r>
          </w:p>
        </w:tc>
        <w:tc>
          <w:tcPr>
            <w:tcW w:w="3819" w:type="pct"/>
          </w:tcPr>
          <w:p w14:paraId="61FB265E" w14:textId="1539067A" w:rsidR="00592D65" w:rsidRPr="00683E8D" w:rsidRDefault="00592D65" w:rsidP="00E96760">
            <w:pPr>
              <w:pStyle w:val="TableText"/>
            </w:pPr>
            <w:r w:rsidRPr="00683E8D">
              <w:t xml:space="preserve">The form </w:t>
            </w:r>
            <w:r w:rsidR="00DC6ACA">
              <w:t>includes brief recommendations made by the company that performed the scan.</w:t>
            </w:r>
            <w:r w:rsidRPr="00683E8D">
              <w:t xml:space="preserve"> </w:t>
            </w:r>
          </w:p>
        </w:tc>
      </w:tr>
      <w:tr w:rsidR="00592D65" w:rsidRPr="00683E8D" w14:paraId="30C3BE4C" w14:textId="77777777" w:rsidTr="00730F4E">
        <w:tc>
          <w:tcPr>
            <w:tcW w:w="1181" w:type="pct"/>
          </w:tcPr>
          <w:p w14:paraId="27DC7743" w14:textId="77777777" w:rsidR="00592D65" w:rsidRPr="00683E8D" w:rsidRDefault="00592D65" w:rsidP="00E96760">
            <w:pPr>
              <w:pStyle w:val="TableHead"/>
            </w:pPr>
            <w:r w:rsidRPr="00683E8D">
              <w:t>Who fills it out</w:t>
            </w:r>
          </w:p>
        </w:tc>
        <w:tc>
          <w:tcPr>
            <w:tcW w:w="3819" w:type="pct"/>
          </w:tcPr>
          <w:p w14:paraId="4FD81C55" w14:textId="65CB1D98" w:rsidR="00592D65" w:rsidRPr="00683E8D" w:rsidRDefault="00592D65" w:rsidP="00E96760">
            <w:pPr>
              <w:pStyle w:val="TableText"/>
            </w:pPr>
            <w:r w:rsidRPr="00683E8D">
              <w:t xml:space="preserve">The </w:t>
            </w:r>
            <w:r w:rsidR="00DC6ACA">
              <w:t xml:space="preserve">Incident Response Team </w:t>
            </w:r>
            <w:r>
              <w:t>Leader</w:t>
            </w:r>
            <w:r w:rsidRPr="00683E8D">
              <w:t xml:space="preserve">.  </w:t>
            </w:r>
          </w:p>
        </w:tc>
      </w:tr>
      <w:tr w:rsidR="00592D65" w:rsidRPr="00683E8D" w14:paraId="15314D3C" w14:textId="77777777" w:rsidTr="00730F4E">
        <w:tc>
          <w:tcPr>
            <w:tcW w:w="1181" w:type="pct"/>
          </w:tcPr>
          <w:p w14:paraId="60684625" w14:textId="77777777" w:rsidR="00592D65" w:rsidRPr="00683E8D" w:rsidRDefault="00592D65" w:rsidP="00E96760">
            <w:pPr>
              <w:pStyle w:val="TableHead"/>
            </w:pPr>
            <w:r w:rsidRPr="00683E8D">
              <w:t>How often updated</w:t>
            </w:r>
          </w:p>
        </w:tc>
        <w:tc>
          <w:tcPr>
            <w:tcW w:w="3819" w:type="pct"/>
          </w:tcPr>
          <w:p w14:paraId="1B57DFCC" w14:textId="77777777" w:rsidR="00592D65" w:rsidRPr="00683E8D" w:rsidRDefault="00592D65" w:rsidP="00E96760">
            <w:pPr>
              <w:pStyle w:val="TableText"/>
            </w:pPr>
            <w:r w:rsidRPr="00683E8D">
              <w:t xml:space="preserve">Form should </w:t>
            </w:r>
            <w:r>
              <w:t>be updated as new</w:t>
            </w:r>
            <w:r w:rsidRPr="00683E8D">
              <w:t xml:space="preserve"> information</w:t>
            </w:r>
            <w:r>
              <w:t xml:space="preserve"> is learned</w:t>
            </w:r>
            <w:r w:rsidRPr="00683E8D">
              <w:t>.</w:t>
            </w:r>
          </w:p>
        </w:tc>
      </w:tr>
    </w:tbl>
    <w:p w14:paraId="34042417" w14:textId="77777777" w:rsidR="000E35D7" w:rsidRDefault="000E35D7" w:rsidP="00E96760">
      <w:pPr>
        <w:pStyle w:val="Heading2"/>
      </w:pPr>
      <w:r w:rsidRPr="00B67E73">
        <w:t>Types of Internal and External Vulnerability Tests</w:t>
      </w:r>
    </w:p>
    <w:p w14:paraId="1E3BA2E8" w14:textId="77777777" w:rsidR="000E35D7" w:rsidRPr="00E96760" w:rsidRDefault="000E35D7" w:rsidP="00E96760">
      <w:pPr>
        <w:pStyle w:val="BodyTextFirst"/>
        <w:rPr>
          <w:rStyle w:val="Strong"/>
        </w:rPr>
      </w:pPr>
      <w:r w:rsidRPr="00E96760">
        <w:rPr>
          <w:rStyle w:val="Strong"/>
        </w:rPr>
        <w:t>White-Box Test Team</w:t>
      </w:r>
    </w:p>
    <w:p w14:paraId="70E55B32" w14:textId="77777777" w:rsidR="000E35D7" w:rsidRDefault="000E35D7" w:rsidP="00E96760">
      <w:pPr>
        <w:pStyle w:val="BodyTextFirst"/>
      </w:pPr>
      <w:r w:rsidRPr="00757BA4">
        <w:t xml:space="preserve">Test team has complete access to the </w:t>
      </w:r>
      <w:r w:rsidRPr="000E35D7">
        <w:t>hospital</w:t>
      </w:r>
      <w:r w:rsidRPr="00757BA4">
        <w:t xml:space="preserve"> network </w:t>
      </w:r>
      <w:r>
        <w:t>including</w:t>
      </w:r>
      <w:r w:rsidRPr="00757BA4">
        <w:t xml:space="preserve"> network diagrams, hardware, operating system and application details.  </w:t>
      </w:r>
      <w:r>
        <w:t>K</w:t>
      </w:r>
      <w:r w:rsidRPr="00757BA4">
        <w:t xml:space="preserve">nowledge </w:t>
      </w:r>
      <w:r>
        <w:t xml:space="preserve">of </w:t>
      </w:r>
      <w:r w:rsidRPr="000E35D7">
        <w:t xml:space="preserve">hospital </w:t>
      </w:r>
      <w:r>
        <w:t>network allows</w:t>
      </w:r>
      <w:r w:rsidRPr="00757BA4">
        <w:t xml:space="preserve"> targeting specific </w:t>
      </w:r>
      <w:r>
        <w:t>building equipment</w:t>
      </w:r>
      <w:r w:rsidRPr="00757BA4">
        <w:t xml:space="preserve">, applications and </w:t>
      </w:r>
      <w:r>
        <w:t>active medical</w:t>
      </w:r>
      <w:r w:rsidRPr="00757BA4">
        <w:t xml:space="preserve"> devices.  </w:t>
      </w:r>
    </w:p>
    <w:p w14:paraId="57A4166B" w14:textId="77777777" w:rsidR="000E35D7" w:rsidRPr="00E96760" w:rsidRDefault="000E35D7" w:rsidP="00E96760">
      <w:pPr>
        <w:pStyle w:val="BodyTextFirst"/>
        <w:rPr>
          <w:rStyle w:val="Strong"/>
        </w:rPr>
      </w:pPr>
      <w:r w:rsidRPr="00E96760">
        <w:rPr>
          <w:rStyle w:val="Strong"/>
        </w:rPr>
        <w:t>Grey-Box Test Team</w:t>
      </w:r>
    </w:p>
    <w:p w14:paraId="4CFCDDF0" w14:textId="77777777" w:rsidR="000E35D7" w:rsidRDefault="000E35D7" w:rsidP="00E96760">
      <w:pPr>
        <w:pStyle w:val="BodyTextFirst"/>
      </w:pPr>
      <w:r w:rsidRPr="00757BA4">
        <w:t>Test team simulate</w:t>
      </w:r>
      <w:r>
        <w:t>s</w:t>
      </w:r>
      <w:r w:rsidRPr="00757BA4">
        <w:t xml:space="preserve"> attack by a disgruntled</w:t>
      </w:r>
      <w:r>
        <w:t xml:space="preserve"> employee</w:t>
      </w:r>
      <w:r w:rsidRPr="00757BA4">
        <w:t xml:space="preserve">.  Test team </w:t>
      </w:r>
      <w:r>
        <w:t>has</w:t>
      </w:r>
      <w:r w:rsidRPr="00757BA4">
        <w:t xml:space="preserve"> user</w:t>
      </w:r>
      <w:r>
        <w:t>-</w:t>
      </w:r>
      <w:r w:rsidRPr="00757BA4">
        <w:t xml:space="preserve">level privileges and access permitted to the </w:t>
      </w:r>
      <w:r w:rsidRPr="000E35D7">
        <w:t>hospital</w:t>
      </w:r>
      <w:r w:rsidRPr="00757BA4">
        <w:t xml:space="preserve"> network </w:t>
      </w:r>
      <w:r>
        <w:t xml:space="preserve">with certain </w:t>
      </w:r>
      <w:r w:rsidRPr="00757BA4">
        <w:t xml:space="preserve">security policies </w:t>
      </w:r>
      <w:r>
        <w:t>relaxed</w:t>
      </w:r>
      <w:r w:rsidRPr="00757BA4">
        <w:t>.</w:t>
      </w:r>
    </w:p>
    <w:p w14:paraId="3FE40BD1" w14:textId="77777777" w:rsidR="000E35D7" w:rsidRPr="00E96760" w:rsidRDefault="000E35D7" w:rsidP="00E96760">
      <w:pPr>
        <w:pStyle w:val="BodyTextFirst"/>
        <w:rPr>
          <w:rStyle w:val="Strong"/>
        </w:rPr>
      </w:pPr>
      <w:r w:rsidRPr="00E96760">
        <w:rPr>
          <w:rStyle w:val="Strong"/>
        </w:rPr>
        <w:t>Black-Box Test Team</w:t>
      </w:r>
    </w:p>
    <w:p w14:paraId="2AA637A7" w14:textId="77777777" w:rsidR="000E35D7" w:rsidRPr="00757BA4" w:rsidRDefault="000E35D7" w:rsidP="00E96760">
      <w:pPr>
        <w:pStyle w:val="BodyTextFirst"/>
      </w:pPr>
      <w:r>
        <w:t>Test team has n</w:t>
      </w:r>
      <w:r w:rsidRPr="00757BA4">
        <w:t xml:space="preserve">o prior knowledge of </w:t>
      </w:r>
      <w:r>
        <w:t>hospital</w:t>
      </w:r>
      <w:r w:rsidRPr="00757BA4">
        <w:t xml:space="preserve"> network</w:t>
      </w:r>
      <w:r>
        <w:t xml:space="preserve"> (except possibly a</w:t>
      </w:r>
      <w:r w:rsidRPr="00757BA4">
        <w:t xml:space="preserve"> website URL or IP address</w:t>
      </w:r>
      <w:r>
        <w:t>)</w:t>
      </w:r>
      <w:r w:rsidRPr="00757BA4">
        <w:t xml:space="preserve">.  </w:t>
      </w:r>
      <w:r>
        <w:t>Test team</w:t>
      </w:r>
      <w:r w:rsidRPr="00757BA4">
        <w:t xml:space="preserve"> attempt</w:t>
      </w:r>
      <w:r>
        <w:t>s</w:t>
      </w:r>
      <w:r w:rsidRPr="00757BA4">
        <w:t xml:space="preserve"> to break into the </w:t>
      </w:r>
      <w:r>
        <w:t>hospital</w:t>
      </w:r>
      <w:r w:rsidRPr="00757BA4">
        <w:t xml:space="preserve"> network</w:t>
      </w:r>
      <w:r>
        <w:t xml:space="preserve"> remotely</w:t>
      </w:r>
      <w:r w:rsidRPr="00757BA4">
        <w:t xml:space="preserve">.  </w:t>
      </w:r>
    </w:p>
    <w:p w14:paraId="45B1DCA2" w14:textId="77777777" w:rsidR="000E35D7" w:rsidRDefault="000E35D7" w:rsidP="000E35D7">
      <w:pPr>
        <w:spacing w:after="3" w:line="249" w:lineRule="auto"/>
        <w:ind w:right="720" w:hanging="10"/>
        <w:rPr>
          <w:rFonts w:eastAsia="Times New Roman"/>
          <w:b/>
          <w:color w:val="000000"/>
        </w:rPr>
      </w:pPr>
    </w:p>
    <w:tbl>
      <w:tblPr>
        <w:tblW w:w="5000" w:type="pct"/>
        <w:tblCellMar>
          <w:left w:w="0" w:type="dxa"/>
          <w:right w:w="0" w:type="dxa"/>
        </w:tblCellMar>
        <w:tblLook w:val="0600" w:firstRow="0" w:lastRow="0" w:firstColumn="0" w:lastColumn="0" w:noHBand="1" w:noVBand="1"/>
      </w:tblPr>
      <w:tblGrid>
        <w:gridCol w:w="1292"/>
        <w:gridCol w:w="2589"/>
        <w:gridCol w:w="1760"/>
        <w:gridCol w:w="3891"/>
      </w:tblGrid>
      <w:tr w:rsidR="000E35D7" w:rsidRPr="002C08D6" w14:paraId="72918FF3" w14:textId="77777777" w:rsidTr="00730F4E">
        <w:trPr>
          <w:trHeight w:val="364"/>
        </w:trPr>
        <w:tc>
          <w:tcPr>
            <w:tcW w:w="678" w:type="pct"/>
            <w:tcBorders>
              <w:top w:val="single" w:sz="8" w:space="0" w:color="auto"/>
              <w:left w:val="single" w:sz="8" w:space="0" w:color="auto"/>
              <w:bottom w:val="single" w:sz="8" w:space="0" w:color="auto"/>
              <w:right w:val="single" w:sz="4" w:space="0" w:color="auto"/>
            </w:tcBorders>
            <w:shd w:val="clear" w:color="auto" w:fill="auto"/>
            <w:tcMar>
              <w:top w:w="9" w:type="dxa"/>
              <w:left w:w="162" w:type="dxa"/>
              <w:bottom w:w="0" w:type="dxa"/>
              <w:right w:w="9" w:type="dxa"/>
            </w:tcMar>
            <w:vAlign w:val="center"/>
            <w:hideMark/>
          </w:tcPr>
          <w:p w14:paraId="5369F9F5" w14:textId="77777777" w:rsidR="000E35D7" w:rsidRPr="00357193" w:rsidRDefault="000E35D7" w:rsidP="00E96760">
            <w:pPr>
              <w:pStyle w:val="TableHead"/>
            </w:pPr>
            <w:r>
              <w:t>Scan Date</w:t>
            </w:r>
          </w:p>
        </w:tc>
        <w:tc>
          <w:tcPr>
            <w:tcW w:w="1358" w:type="pct"/>
            <w:tcBorders>
              <w:top w:val="single" w:sz="8" w:space="0" w:color="auto"/>
              <w:left w:val="single" w:sz="4" w:space="0" w:color="auto"/>
              <w:bottom w:val="single" w:sz="8" w:space="0" w:color="auto"/>
              <w:right w:val="single" w:sz="4" w:space="0" w:color="auto"/>
            </w:tcBorders>
            <w:shd w:val="clear" w:color="auto" w:fill="auto"/>
            <w:tcMar>
              <w:top w:w="9" w:type="dxa"/>
              <w:left w:w="162" w:type="dxa"/>
              <w:bottom w:w="0" w:type="dxa"/>
              <w:right w:w="9" w:type="dxa"/>
            </w:tcMar>
            <w:vAlign w:val="center"/>
            <w:hideMark/>
          </w:tcPr>
          <w:p w14:paraId="23A7144E" w14:textId="77777777" w:rsidR="000E35D7" w:rsidRPr="00357193" w:rsidRDefault="000E35D7" w:rsidP="00E96760">
            <w:pPr>
              <w:pStyle w:val="TableHead"/>
            </w:pPr>
            <w:r>
              <w:t>Testing Team &amp; Type</w:t>
            </w:r>
          </w:p>
        </w:tc>
        <w:tc>
          <w:tcPr>
            <w:tcW w:w="923" w:type="pct"/>
            <w:tcBorders>
              <w:top w:val="single" w:sz="8" w:space="0" w:color="auto"/>
              <w:left w:val="single" w:sz="4" w:space="0" w:color="auto"/>
              <w:bottom w:val="single" w:sz="8" w:space="0" w:color="auto"/>
              <w:right w:val="single" w:sz="4" w:space="0" w:color="auto"/>
            </w:tcBorders>
            <w:shd w:val="clear" w:color="auto" w:fill="auto"/>
            <w:tcMar>
              <w:top w:w="9" w:type="dxa"/>
              <w:left w:w="162" w:type="dxa"/>
              <w:bottom w:w="0" w:type="dxa"/>
              <w:right w:w="9" w:type="dxa"/>
            </w:tcMar>
            <w:vAlign w:val="center"/>
            <w:hideMark/>
          </w:tcPr>
          <w:p w14:paraId="5BC2C82E" w14:textId="77777777" w:rsidR="000E35D7" w:rsidRPr="00357193" w:rsidRDefault="000E35D7" w:rsidP="00E96760">
            <w:pPr>
              <w:pStyle w:val="TableHead"/>
            </w:pPr>
            <w:r>
              <w:t>Company</w:t>
            </w:r>
          </w:p>
        </w:tc>
        <w:tc>
          <w:tcPr>
            <w:tcW w:w="2041" w:type="pct"/>
            <w:tcBorders>
              <w:top w:val="single" w:sz="8" w:space="0" w:color="auto"/>
              <w:left w:val="single" w:sz="4" w:space="0" w:color="auto"/>
              <w:bottom w:val="single" w:sz="8" w:space="0" w:color="auto"/>
              <w:right w:val="single" w:sz="8" w:space="0" w:color="auto"/>
            </w:tcBorders>
            <w:shd w:val="clear" w:color="auto" w:fill="auto"/>
            <w:tcMar>
              <w:top w:w="9" w:type="dxa"/>
              <w:left w:w="162" w:type="dxa"/>
              <w:bottom w:w="0" w:type="dxa"/>
              <w:right w:w="9" w:type="dxa"/>
            </w:tcMar>
            <w:vAlign w:val="center"/>
            <w:hideMark/>
          </w:tcPr>
          <w:p w14:paraId="5A86705D" w14:textId="77777777" w:rsidR="000E35D7" w:rsidRPr="00357193" w:rsidRDefault="000E35D7" w:rsidP="00E96760">
            <w:pPr>
              <w:pStyle w:val="TableHead"/>
            </w:pPr>
            <w:r>
              <w:t>Recommendations</w:t>
            </w:r>
          </w:p>
        </w:tc>
      </w:tr>
      <w:tr w:rsidR="000E35D7" w:rsidRPr="002C08D6" w14:paraId="552AAFFD" w14:textId="77777777" w:rsidTr="00730F4E">
        <w:trPr>
          <w:trHeight w:val="225"/>
        </w:trPr>
        <w:tc>
          <w:tcPr>
            <w:tcW w:w="678" w:type="pct"/>
            <w:tcBorders>
              <w:top w:val="single" w:sz="8" w:space="0" w:color="auto"/>
              <w:left w:val="single" w:sz="8" w:space="0" w:color="000000"/>
              <w:bottom w:val="single" w:sz="4" w:space="0" w:color="auto"/>
              <w:right w:val="single" w:sz="4" w:space="0" w:color="auto"/>
            </w:tcBorders>
            <w:shd w:val="clear" w:color="auto" w:fill="auto"/>
            <w:tcMar>
              <w:top w:w="9" w:type="dxa"/>
              <w:left w:w="162" w:type="dxa"/>
              <w:bottom w:w="0" w:type="dxa"/>
              <w:right w:w="9" w:type="dxa"/>
            </w:tcMar>
            <w:vAlign w:val="center"/>
          </w:tcPr>
          <w:p w14:paraId="554C5A42" w14:textId="77777777" w:rsidR="000E35D7" w:rsidRPr="00B67E73" w:rsidRDefault="000E35D7" w:rsidP="00E96760">
            <w:pPr>
              <w:pStyle w:val="TableText"/>
            </w:pPr>
          </w:p>
        </w:tc>
        <w:tc>
          <w:tcPr>
            <w:tcW w:w="1358" w:type="pct"/>
            <w:tcBorders>
              <w:top w:val="single" w:sz="8" w:space="0" w:color="auto"/>
              <w:left w:val="single" w:sz="4" w:space="0" w:color="auto"/>
              <w:bottom w:val="single" w:sz="4" w:space="0" w:color="auto"/>
              <w:right w:val="single" w:sz="4" w:space="0" w:color="auto"/>
            </w:tcBorders>
            <w:shd w:val="clear" w:color="auto" w:fill="auto"/>
            <w:tcMar>
              <w:top w:w="9" w:type="dxa"/>
              <w:left w:w="162" w:type="dxa"/>
              <w:bottom w:w="0" w:type="dxa"/>
              <w:right w:w="9" w:type="dxa"/>
            </w:tcMar>
            <w:vAlign w:val="center"/>
          </w:tcPr>
          <w:p w14:paraId="6D2F6EEA" w14:textId="77777777" w:rsidR="000E35D7" w:rsidRPr="00B67E73" w:rsidRDefault="000E35D7" w:rsidP="00E96760">
            <w:pPr>
              <w:pStyle w:val="TableText"/>
            </w:pPr>
          </w:p>
        </w:tc>
        <w:tc>
          <w:tcPr>
            <w:tcW w:w="923" w:type="pct"/>
            <w:tcBorders>
              <w:top w:val="single" w:sz="8" w:space="0" w:color="auto"/>
              <w:left w:val="single" w:sz="4" w:space="0" w:color="auto"/>
              <w:bottom w:val="single" w:sz="4" w:space="0" w:color="auto"/>
              <w:right w:val="single" w:sz="4" w:space="0" w:color="auto"/>
            </w:tcBorders>
            <w:shd w:val="clear" w:color="auto" w:fill="auto"/>
            <w:tcMar>
              <w:top w:w="9" w:type="dxa"/>
              <w:left w:w="162" w:type="dxa"/>
              <w:bottom w:w="0" w:type="dxa"/>
              <w:right w:w="9" w:type="dxa"/>
            </w:tcMar>
            <w:vAlign w:val="center"/>
          </w:tcPr>
          <w:p w14:paraId="4FBEF826" w14:textId="77777777" w:rsidR="000E35D7" w:rsidRPr="00B67E73" w:rsidRDefault="000E35D7" w:rsidP="00E96760">
            <w:pPr>
              <w:pStyle w:val="TableText"/>
            </w:pPr>
          </w:p>
        </w:tc>
        <w:tc>
          <w:tcPr>
            <w:tcW w:w="2041" w:type="pct"/>
            <w:tcBorders>
              <w:top w:val="single" w:sz="8" w:space="0" w:color="auto"/>
              <w:left w:val="single" w:sz="4" w:space="0" w:color="auto"/>
              <w:bottom w:val="single" w:sz="4" w:space="0" w:color="auto"/>
              <w:right w:val="single" w:sz="8" w:space="0" w:color="000000"/>
            </w:tcBorders>
            <w:shd w:val="clear" w:color="auto" w:fill="auto"/>
            <w:tcMar>
              <w:top w:w="9" w:type="dxa"/>
              <w:left w:w="162" w:type="dxa"/>
              <w:bottom w:w="0" w:type="dxa"/>
              <w:right w:w="9" w:type="dxa"/>
            </w:tcMar>
            <w:vAlign w:val="center"/>
          </w:tcPr>
          <w:p w14:paraId="6C42AE6E" w14:textId="77777777" w:rsidR="000E35D7" w:rsidRPr="00B67E73" w:rsidRDefault="000E35D7" w:rsidP="00E96760">
            <w:pPr>
              <w:pStyle w:val="TableText"/>
            </w:pPr>
          </w:p>
        </w:tc>
      </w:tr>
      <w:tr w:rsidR="000E35D7" w:rsidRPr="002C08D6" w14:paraId="2CF4B836" w14:textId="77777777" w:rsidTr="00730F4E">
        <w:trPr>
          <w:trHeight w:val="225"/>
        </w:trPr>
        <w:tc>
          <w:tcPr>
            <w:tcW w:w="678" w:type="pct"/>
            <w:tcBorders>
              <w:top w:val="single" w:sz="4" w:space="0" w:color="auto"/>
              <w:left w:val="single" w:sz="8" w:space="0" w:color="000000"/>
              <w:bottom w:val="single" w:sz="4" w:space="0" w:color="auto"/>
              <w:right w:val="single" w:sz="4" w:space="0" w:color="auto"/>
            </w:tcBorders>
            <w:shd w:val="clear" w:color="auto" w:fill="auto"/>
            <w:tcMar>
              <w:top w:w="9" w:type="dxa"/>
              <w:left w:w="9" w:type="dxa"/>
              <w:bottom w:w="0" w:type="dxa"/>
              <w:right w:w="162" w:type="dxa"/>
            </w:tcMar>
            <w:vAlign w:val="center"/>
          </w:tcPr>
          <w:p w14:paraId="61AE6AD4" w14:textId="77777777" w:rsidR="000E35D7" w:rsidRPr="00357193" w:rsidRDefault="000E35D7" w:rsidP="00E96760">
            <w:pPr>
              <w:pStyle w:val="TableText"/>
            </w:pPr>
          </w:p>
        </w:tc>
        <w:tc>
          <w:tcPr>
            <w:tcW w:w="1358" w:type="pct"/>
            <w:tcBorders>
              <w:top w:val="single" w:sz="4" w:space="0" w:color="auto"/>
              <w:left w:val="single" w:sz="4" w:space="0" w:color="auto"/>
              <w:bottom w:val="single" w:sz="4" w:space="0" w:color="auto"/>
              <w:right w:val="single" w:sz="4" w:space="0" w:color="auto"/>
            </w:tcBorders>
            <w:shd w:val="clear" w:color="auto" w:fill="auto"/>
            <w:tcMar>
              <w:top w:w="9" w:type="dxa"/>
              <w:left w:w="162" w:type="dxa"/>
              <w:bottom w:w="0" w:type="dxa"/>
              <w:right w:w="9" w:type="dxa"/>
            </w:tcMar>
            <w:vAlign w:val="center"/>
            <w:hideMark/>
          </w:tcPr>
          <w:p w14:paraId="7B4532C2" w14:textId="77777777" w:rsidR="000E35D7" w:rsidRPr="00357193" w:rsidRDefault="000E35D7" w:rsidP="00E96760">
            <w:pPr>
              <w:pStyle w:val="TableText"/>
            </w:pPr>
          </w:p>
        </w:tc>
        <w:tc>
          <w:tcPr>
            <w:tcW w:w="923" w:type="pct"/>
            <w:tcBorders>
              <w:top w:val="single" w:sz="4" w:space="0" w:color="auto"/>
              <w:left w:val="single" w:sz="4" w:space="0" w:color="auto"/>
              <w:bottom w:val="single" w:sz="4" w:space="0" w:color="auto"/>
              <w:right w:val="single" w:sz="4" w:space="0" w:color="auto"/>
            </w:tcBorders>
            <w:shd w:val="clear" w:color="auto" w:fill="auto"/>
            <w:tcMar>
              <w:top w:w="9" w:type="dxa"/>
              <w:left w:w="162" w:type="dxa"/>
              <w:bottom w:w="0" w:type="dxa"/>
              <w:right w:w="9" w:type="dxa"/>
            </w:tcMar>
            <w:vAlign w:val="center"/>
            <w:hideMark/>
          </w:tcPr>
          <w:p w14:paraId="28B94453" w14:textId="77777777" w:rsidR="000E35D7" w:rsidRPr="00357193" w:rsidRDefault="000E35D7" w:rsidP="00E96760">
            <w:pPr>
              <w:pStyle w:val="TableText"/>
            </w:pPr>
          </w:p>
        </w:tc>
        <w:tc>
          <w:tcPr>
            <w:tcW w:w="2041" w:type="pct"/>
            <w:tcBorders>
              <w:top w:val="single" w:sz="4" w:space="0" w:color="auto"/>
              <w:left w:val="single" w:sz="4" w:space="0" w:color="auto"/>
              <w:bottom w:val="single" w:sz="4" w:space="0" w:color="auto"/>
              <w:right w:val="single" w:sz="8" w:space="0" w:color="000000"/>
            </w:tcBorders>
            <w:shd w:val="clear" w:color="auto" w:fill="auto"/>
            <w:tcMar>
              <w:top w:w="9" w:type="dxa"/>
              <w:left w:w="162" w:type="dxa"/>
              <w:bottom w:w="0" w:type="dxa"/>
              <w:right w:w="9" w:type="dxa"/>
            </w:tcMar>
            <w:vAlign w:val="center"/>
            <w:hideMark/>
          </w:tcPr>
          <w:p w14:paraId="667EE3C4" w14:textId="77777777" w:rsidR="000E35D7" w:rsidRPr="00357193" w:rsidRDefault="000E35D7" w:rsidP="00E96760">
            <w:pPr>
              <w:pStyle w:val="TableText"/>
            </w:pPr>
          </w:p>
        </w:tc>
      </w:tr>
      <w:tr w:rsidR="000E35D7" w:rsidRPr="002C08D6" w14:paraId="732F7FFD" w14:textId="77777777" w:rsidTr="00730F4E">
        <w:trPr>
          <w:trHeight w:val="225"/>
        </w:trPr>
        <w:tc>
          <w:tcPr>
            <w:tcW w:w="678" w:type="pct"/>
            <w:tcBorders>
              <w:top w:val="single" w:sz="4" w:space="0" w:color="auto"/>
              <w:left w:val="single" w:sz="8" w:space="0" w:color="000000"/>
              <w:bottom w:val="single" w:sz="4" w:space="0" w:color="auto"/>
              <w:right w:val="single" w:sz="4" w:space="0" w:color="auto"/>
            </w:tcBorders>
            <w:shd w:val="clear" w:color="auto" w:fill="auto"/>
            <w:tcMar>
              <w:top w:w="9" w:type="dxa"/>
              <w:left w:w="9" w:type="dxa"/>
              <w:bottom w:w="0" w:type="dxa"/>
              <w:right w:w="162" w:type="dxa"/>
            </w:tcMar>
            <w:vAlign w:val="center"/>
          </w:tcPr>
          <w:p w14:paraId="434BB992" w14:textId="77777777" w:rsidR="000E35D7" w:rsidRPr="00357193" w:rsidRDefault="000E35D7" w:rsidP="00E96760">
            <w:pPr>
              <w:pStyle w:val="TableText"/>
            </w:pPr>
          </w:p>
        </w:tc>
        <w:tc>
          <w:tcPr>
            <w:tcW w:w="1358" w:type="pct"/>
            <w:tcBorders>
              <w:top w:val="single" w:sz="4" w:space="0" w:color="auto"/>
              <w:left w:val="single" w:sz="4" w:space="0" w:color="auto"/>
              <w:bottom w:val="single" w:sz="4" w:space="0" w:color="auto"/>
              <w:right w:val="single" w:sz="4" w:space="0" w:color="auto"/>
            </w:tcBorders>
            <w:shd w:val="clear" w:color="auto" w:fill="auto"/>
            <w:tcMar>
              <w:top w:w="9" w:type="dxa"/>
              <w:left w:w="162" w:type="dxa"/>
              <w:bottom w:w="0" w:type="dxa"/>
              <w:right w:w="9" w:type="dxa"/>
            </w:tcMar>
            <w:vAlign w:val="center"/>
          </w:tcPr>
          <w:p w14:paraId="4B1AFA98" w14:textId="77777777" w:rsidR="000E35D7" w:rsidRPr="00357193" w:rsidRDefault="000E35D7" w:rsidP="00E96760">
            <w:pPr>
              <w:pStyle w:val="TableText"/>
            </w:pPr>
          </w:p>
        </w:tc>
        <w:tc>
          <w:tcPr>
            <w:tcW w:w="923" w:type="pct"/>
            <w:tcBorders>
              <w:top w:val="single" w:sz="4" w:space="0" w:color="auto"/>
              <w:left w:val="single" w:sz="4" w:space="0" w:color="auto"/>
              <w:bottom w:val="single" w:sz="4" w:space="0" w:color="auto"/>
              <w:right w:val="single" w:sz="4" w:space="0" w:color="auto"/>
            </w:tcBorders>
            <w:shd w:val="clear" w:color="auto" w:fill="auto"/>
            <w:tcMar>
              <w:top w:w="9" w:type="dxa"/>
              <w:left w:w="162" w:type="dxa"/>
              <w:bottom w:w="0" w:type="dxa"/>
              <w:right w:w="9" w:type="dxa"/>
            </w:tcMar>
            <w:vAlign w:val="center"/>
          </w:tcPr>
          <w:p w14:paraId="650C69EA" w14:textId="77777777" w:rsidR="000E35D7" w:rsidRPr="00357193" w:rsidRDefault="000E35D7" w:rsidP="00E96760">
            <w:pPr>
              <w:pStyle w:val="TableText"/>
            </w:pPr>
          </w:p>
        </w:tc>
        <w:tc>
          <w:tcPr>
            <w:tcW w:w="2041" w:type="pct"/>
            <w:tcBorders>
              <w:top w:val="single" w:sz="4" w:space="0" w:color="auto"/>
              <w:left w:val="single" w:sz="4" w:space="0" w:color="auto"/>
              <w:bottom w:val="single" w:sz="4" w:space="0" w:color="auto"/>
              <w:right w:val="single" w:sz="8" w:space="0" w:color="000000"/>
            </w:tcBorders>
            <w:shd w:val="clear" w:color="auto" w:fill="auto"/>
            <w:tcMar>
              <w:top w:w="9" w:type="dxa"/>
              <w:left w:w="162" w:type="dxa"/>
              <w:bottom w:w="0" w:type="dxa"/>
              <w:right w:w="9" w:type="dxa"/>
            </w:tcMar>
            <w:vAlign w:val="center"/>
          </w:tcPr>
          <w:p w14:paraId="284827E7" w14:textId="77777777" w:rsidR="000E35D7" w:rsidRPr="00357193" w:rsidRDefault="000E35D7" w:rsidP="00E96760">
            <w:pPr>
              <w:pStyle w:val="TableText"/>
            </w:pPr>
          </w:p>
        </w:tc>
      </w:tr>
      <w:tr w:rsidR="000E35D7" w:rsidRPr="002C08D6" w14:paraId="2D3F5D98" w14:textId="77777777" w:rsidTr="00730F4E">
        <w:trPr>
          <w:trHeight w:val="225"/>
        </w:trPr>
        <w:tc>
          <w:tcPr>
            <w:tcW w:w="678" w:type="pct"/>
            <w:tcBorders>
              <w:top w:val="single" w:sz="4" w:space="0" w:color="auto"/>
              <w:left w:val="single" w:sz="8" w:space="0" w:color="000000"/>
              <w:bottom w:val="single" w:sz="4" w:space="0" w:color="auto"/>
              <w:right w:val="single" w:sz="4" w:space="0" w:color="auto"/>
            </w:tcBorders>
            <w:shd w:val="clear" w:color="auto" w:fill="auto"/>
            <w:tcMar>
              <w:top w:w="9" w:type="dxa"/>
              <w:left w:w="9" w:type="dxa"/>
              <w:bottom w:w="0" w:type="dxa"/>
              <w:right w:w="162" w:type="dxa"/>
            </w:tcMar>
            <w:vAlign w:val="center"/>
          </w:tcPr>
          <w:p w14:paraId="004DFA29" w14:textId="77777777" w:rsidR="000E35D7" w:rsidRPr="00357193" w:rsidRDefault="000E35D7" w:rsidP="00E96760">
            <w:pPr>
              <w:pStyle w:val="TableText"/>
            </w:pPr>
          </w:p>
        </w:tc>
        <w:tc>
          <w:tcPr>
            <w:tcW w:w="1358" w:type="pct"/>
            <w:tcBorders>
              <w:top w:val="single" w:sz="4" w:space="0" w:color="auto"/>
              <w:left w:val="single" w:sz="4" w:space="0" w:color="auto"/>
              <w:bottom w:val="single" w:sz="4" w:space="0" w:color="auto"/>
              <w:right w:val="single" w:sz="4" w:space="0" w:color="auto"/>
            </w:tcBorders>
            <w:shd w:val="clear" w:color="auto" w:fill="auto"/>
            <w:tcMar>
              <w:top w:w="9" w:type="dxa"/>
              <w:left w:w="162" w:type="dxa"/>
              <w:bottom w:w="0" w:type="dxa"/>
              <w:right w:w="9" w:type="dxa"/>
            </w:tcMar>
            <w:vAlign w:val="center"/>
          </w:tcPr>
          <w:p w14:paraId="4A82A413" w14:textId="77777777" w:rsidR="000E35D7" w:rsidRPr="00357193" w:rsidRDefault="000E35D7" w:rsidP="00E96760">
            <w:pPr>
              <w:pStyle w:val="TableText"/>
            </w:pPr>
          </w:p>
        </w:tc>
        <w:tc>
          <w:tcPr>
            <w:tcW w:w="923" w:type="pct"/>
            <w:tcBorders>
              <w:top w:val="single" w:sz="4" w:space="0" w:color="auto"/>
              <w:left w:val="single" w:sz="4" w:space="0" w:color="auto"/>
              <w:bottom w:val="single" w:sz="4" w:space="0" w:color="auto"/>
              <w:right w:val="single" w:sz="4" w:space="0" w:color="auto"/>
            </w:tcBorders>
            <w:shd w:val="clear" w:color="auto" w:fill="auto"/>
            <w:tcMar>
              <w:top w:w="9" w:type="dxa"/>
              <w:left w:w="162" w:type="dxa"/>
              <w:bottom w:w="0" w:type="dxa"/>
              <w:right w:w="9" w:type="dxa"/>
            </w:tcMar>
            <w:vAlign w:val="center"/>
          </w:tcPr>
          <w:p w14:paraId="10DD5B0D" w14:textId="77777777" w:rsidR="000E35D7" w:rsidRPr="00357193" w:rsidRDefault="000E35D7" w:rsidP="00E96760">
            <w:pPr>
              <w:pStyle w:val="TableText"/>
            </w:pPr>
          </w:p>
        </w:tc>
        <w:tc>
          <w:tcPr>
            <w:tcW w:w="2041" w:type="pct"/>
            <w:tcBorders>
              <w:top w:val="single" w:sz="4" w:space="0" w:color="auto"/>
              <w:left w:val="single" w:sz="4" w:space="0" w:color="auto"/>
              <w:bottom w:val="single" w:sz="4" w:space="0" w:color="auto"/>
              <w:right w:val="single" w:sz="8" w:space="0" w:color="000000"/>
            </w:tcBorders>
            <w:shd w:val="clear" w:color="auto" w:fill="auto"/>
            <w:tcMar>
              <w:top w:w="9" w:type="dxa"/>
              <w:left w:w="162" w:type="dxa"/>
              <w:bottom w:w="0" w:type="dxa"/>
              <w:right w:w="9" w:type="dxa"/>
            </w:tcMar>
            <w:vAlign w:val="center"/>
          </w:tcPr>
          <w:p w14:paraId="16FAC409" w14:textId="77777777" w:rsidR="000E35D7" w:rsidRPr="00357193" w:rsidRDefault="000E35D7" w:rsidP="00E96760">
            <w:pPr>
              <w:pStyle w:val="TableText"/>
            </w:pPr>
          </w:p>
        </w:tc>
      </w:tr>
    </w:tbl>
    <w:p w14:paraId="61EA90A9" w14:textId="77777777" w:rsidR="000E35D7" w:rsidRDefault="000E35D7" w:rsidP="000E35D7">
      <w:pPr>
        <w:pStyle w:val="BodyText"/>
      </w:pPr>
    </w:p>
    <w:p w14:paraId="7EBC7C7B" w14:textId="77777777" w:rsidR="000E35D7" w:rsidRPr="00E96760" w:rsidRDefault="000E35D7" w:rsidP="00E96760">
      <w:pPr>
        <w:pStyle w:val="BodyTextFirst"/>
        <w:rPr>
          <w:rStyle w:val="Strong"/>
        </w:rPr>
      </w:pPr>
      <w:r w:rsidRPr="00E96760">
        <w:rPr>
          <w:rStyle w:val="Strong"/>
        </w:rPr>
        <w:t>Vulnerability Test Types</w:t>
      </w:r>
    </w:p>
    <w:p w14:paraId="200079C4" w14:textId="77777777" w:rsidR="000E35D7" w:rsidRDefault="000E35D7" w:rsidP="000E35D7">
      <w:pPr>
        <w:pStyle w:val="NumList"/>
      </w:pPr>
      <w:r w:rsidRPr="00B67E73">
        <w:rPr>
          <w:b/>
        </w:rPr>
        <w:t>External Vulnerability Scan</w:t>
      </w:r>
      <w:r w:rsidRPr="007720F0">
        <w:t xml:space="preserve"> - Identify network-facing vulnerabilities (Monthly). </w:t>
      </w:r>
    </w:p>
    <w:p w14:paraId="4D4C0A13" w14:textId="77777777" w:rsidR="000E35D7" w:rsidRDefault="000E35D7" w:rsidP="000E35D7">
      <w:pPr>
        <w:pStyle w:val="NumList"/>
      </w:pPr>
      <w:r w:rsidRPr="00B67E73">
        <w:rPr>
          <w:b/>
        </w:rPr>
        <w:t>Internal Vulnerability Scan</w:t>
      </w:r>
      <w:r w:rsidRPr="007720F0">
        <w:t xml:space="preserve"> - Identify network-facing vulnerabilities (Quarterly).</w:t>
      </w:r>
    </w:p>
    <w:p w14:paraId="792B6BBE" w14:textId="77777777" w:rsidR="000E35D7" w:rsidRDefault="000E35D7" w:rsidP="000E35D7">
      <w:pPr>
        <w:pStyle w:val="NumList"/>
      </w:pPr>
      <w:r w:rsidRPr="00B67E73">
        <w:rPr>
          <w:b/>
        </w:rPr>
        <w:t>External Vulnerability Assessment</w:t>
      </w:r>
      <w:r w:rsidRPr="007720F0">
        <w:t xml:space="preserve"> - Identify configuration and architecture vulnerabilities (Annual).</w:t>
      </w:r>
    </w:p>
    <w:p w14:paraId="11D146FF" w14:textId="77777777" w:rsidR="000E35D7" w:rsidRDefault="000E35D7" w:rsidP="000E35D7">
      <w:pPr>
        <w:pStyle w:val="NumList"/>
      </w:pPr>
      <w:r w:rsidRPr="00B67E73">
        <w:rPr>
          <w:b/>
        </w:rPr>
        <w:t>Internal Vulnerability Assessment</w:t>
      </w:r>
      <w:r w:rsidRPr="007720F0">
        <w:t xml:space="preserve"> - Identify network, client, configuration and physical vulnerabilities (Annual).</w:t>
      </w:r>
    </w:p>
    <w:p w14:paraId="249D5890" w14:textId="77777777" w:rsidR="000E35D7" w:rsidRDefault="000E35D7" w:rsidP="000E35D7">
      <w:pPr>
        <w:pStyle w:val="NumList"/>
      </w:pPr>
      <w:r w:rsidRPr="00B67E73">
        <w:rPr>
          <w:b/>
        </w:rPr>
        <w:t>Penetration Test</w:t>
      </w:r>
      <w:r w:rsidRPr="007720F0">
        <w:t xml:space="preserve"> - Exploit any vulnerability to obtain access to building controls (Annual).</w:t>
      </w:r>
    </w:p>
    <w:p w14:paraId="1CA71476" w14:textId="50C8C596" w:rsidR="00E96760" w:rsidRDefault="00E96760">
      <w:pPr>
        <w:spacing w:after="0" w:line="240" w:lineRule="auto"/>
        <w:rPr>
          <w:rFonts w:ascii="Utopia" w:hAnsi="Utopia"/>
          <w:b/>
          <w:sz w:val="18"/>
        </w:rPr>
      </w:pPr>
      <w:r>
        <w:rPr>
          <w:b/>
        </w:rPr>
        <w:br w:type="page"/>
      </w:r>
    </w:p>
    <w:p w14:paraId="45E3DFDF" w14:textId="77777777" w:rsidR="00E96760" w:rsidRDefault="00E96760" w:rsidP="00E96760">
      <w:pPr>
        <w:pStyle w:val="NumList"/>
        <w:numPr>
          <w:ilvl w:val="0"/>
          <w:numId w:val="0"/>
        </w:numPr>
        <w:ind w:left="936"/>
      </w:pPr>
    </w:p>
    <w:p w14:paraId="6647A745" w14:textId="4A379063" w:rsidR="000E35D7" w:rsidRDefault="00DC6ACA" w:rsidP="00324309">
      <w:pPr>
        <w:spacing w:line="240" w:lineRule="auto"/>
        <w:rPr>
          <w:rFonts w:cstheme="minorHAnsi"/>
        </w:rPr>
      </w:pPr>
      <w:r w:rsidRPr="001A6C1A">
        <w:rPr>
          <w:rFonts w:cstheme="minorHAnsi"/>
          <w:b/>
          <w:sz w:val="36"/>
          <w:szCs w:val="36"/>
        </w:rPr>
        <w:t>V</w:t>
      </w:r>
      <w:r>
        <w:rPr>
          <w:rFonts w:cstheme="minorHAnsi"/>
          <w:b/>
          <w:sz w:val="36"/>
          <w:szCs w:val="36"/>
        </w:rPr>
        <w:t>ulnerabilities</w:t>
      </w:r>
      <w:r w:rsidRPr="001A6C1A">
        <w:rPr>
          <w:rFonts w:cstheme="minorHAnsi"/>
          <w:b/>
          <w:sz w:val="36"/>
          <w:szCs w:val="36"/>
        </w:rPr>
        <w:t xml:space="preserve"> N</w:t>
      </w:r>
      <w:r>
        <w:rPr>
          <w:rFonts w:cstheme="minorHAnsi"/>
          <w:b/>
          <w:sz w:val="36"/>
          <w:szCs w:val="36"/>
        </w:rPr>
        <w:t>otifications</w:t>
      </w:r>
      <w:r w:rsidRPr="001A6C1A">
        <w:rPr>
          <w:rFonts w:cstheme="minorHAnsi"/>
          <w:b/>
          <w:sz w:val="36"/>
          <w:szCs w:val="36"/>
        </w:rPr>
        <w:t xml:space="preserve"> R</w:t>
      </w:r>
      <w:r>
        <w:rPr>
          <w:rFonts w:cstheme="minorHAnsi"/>
          <w:b/>
          <w:sz w:val="36"/>
          <w:szCs w:val="36"/>
        </w:rPr>
        <w:t>eports</w:t>
      </w:r>
      <w:r w:rsidDel="00DC6ACA">
        <w:rPr>
          <w:rFonts w:cstheme="minorHAnsi"/>
        </w:rPr>
        <w:t xml:space="preserve"> </w:t>
      </w:r>
    </w:p>
    <w:p w14:paraId="42667EE6" w14:textId="77777777" w:rsidR="00E96760" w:rsidRDefault="00E96760" w:rsidP="00324309">
      <w:pPr>
        <w:spacing w:line="240" w:lineRule="auto"/>
        <w:rPr>
          <w:rFonts w:cstheme="minorHAnsi"/>
        </w:rPr>
      </w:pPr>
    </w:p>
    <w:tbl>
      <w:tblPr>
        <w:tblStyle w:val="TableGrid"/>
        <w:tblpPr w:leftFromText="180" w:rightFromText="180" w:vertAnchor="text" w:horzAnchor="margin" w:tblpY="516"/>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229"/>
        <w:gridCol w:w="7151"/>
      </w:tblGrid>
      <w:tr w:rsidR="00E96760" w:rsidRPr="00683E8D" w14:paraId="3421C99F" w14:textId="77777777" w:rsidTr="00730F4E">
        <w:tc>
          <w:tcPr>
            <w:tcW w:w="1188" w:type="pct"/>
          </w:tcPr>
          <w:p w14:paraId="1111DC1D" w14:textId="77777777" w:rsidR="00E96760" w:rsidRPr="00683E8D" w:rsidRDefault="00E96760" w:rsidP="00BE6E6E">
            <w:pPr>
              <w:pStyle w:val="TableHead"/>
            </w:pPr>
            <w:r>
              <w:t xml:space="preserve">Form </w:t>
            </w:r>
            <w:r w:rsidRPr="00683E8D">
              <w:t>Description</w:t>
            </w:r>
          </w:p>
        </w:tc>
        <w:tc>
          <w:tcPr>
            <w:tcW w:w="3812" w:type="pct"/>
          </w:tcPr>
          <w:p w14:paraId="75360319" w14:textId="77777777" w:rsidR="00E96760" w:rsidRPr="00683E8D" w:rsidRDefault="00E96760" w:rsidP="00BE6E6E">
            <w:pPr>
              <w:pStyle w:val="TableText"/>
            </w:pPr>
            <w:r>
              <w:t>The following</w:t>
            </w:r>
            <w:r w:rsidRPr="00683E8D">
              <w:t xml:space="preserve"> form</w:t>
            </w:r>
            <w:r>
              <w:t>s</w:t>
            </w:r>
            <w:r w:rsidRPr="00683E8D">
              <w:t xml:space="preserve"> </w:t>
            </w:r>
            <w:r>
              <w:t xml:space="preserve">list the vulnerabilities that were announced for equipment the hospital </w:t>
            </w:r>
            <w:proofErr w:type="gramStart"/>
            <w:r>
              <w:t>maintains</w:t>
            </w:r>
            <w:proofErr w:type="gramEnd"/>
            <w:r>
              <w:t xml:space="preserve">, indicates when the vulnerability was announced, the impact of the vulnerability if not fixed and when the patch was installed. </w:t>
            </w:r>
          </w:p>
        </w:tc>
      </w:tr>
      <w:tr w:rsidR="00E96760" w:rsidRPr="00683E8D" w14:paraId="270980C3" w14:textId="77777777" w:rsidTr="00730F4E">
        <w:tc>
          <w:tcPr>
            <w:tcW w:w="1188" w:type="pct"/>
          </w:tcPr>
          <w:p w14:paraId="0F40B60D" w14:textId="77777777" w:rsidR="00E96760" w:rsidRPr="00683E8D" w:rsidRDefault="00E96760" w:rsidP="00BE6E6E">
            <w:pPr>
              <w:pStyle w:val="TableHead"/>
            </w:pPr>
            <w:r w:rsidRPr="00683E8D">
              <w:t>Why it’s needed</w:t>
            </w:r>
          </w:p>
        </w:tc>
        <w:tc>
          <w:tcPr>
            <w:tcW w:w="3812" w:type="pct"/>
          </w:tcPr>
          <w:p w14:paraId="4094C9AB" w14:textId="77777777" w:rsidR="00E96760" w:rsidRPr="00683E8D" w:rsidRDefault="00E96760" w:rsidP="00BE6E6E">
            <w:pPr>
              <w:pStyle w:val="TableText"/>
            </w:pPr>
            <w:r w:rsidRPr="00683E8D">
              <w:t>The form</w:t>
            </w:r>
            <w:r>
              <w:t>s</w:t>
            </w:r>
            <w:r w:rsidRPr="00683E8D">
              <w:t xml:space="preserve"> </w:t>
            </w:r>
            <w:r>
              <w:t xml:space="preserve">include a brief description of the vulnerability and the system affected. </w:t>
            </w:r>
          </w:p>
        </w:tc>
      </w:tr>
      <w:tr w:rsidR="00E96760" w:rsidRPr="00683E8D" w14:paraId="00766B47" w14:textId="77777777" w:rsidTr="00730F4E">
        <w:tc>
          <w:tcPr>
            <w:tcW w:w="1188" w:type="pct"/>
          </w:tcPr>
          <w:p w14:paraId="329D71F0" w14:textId="77777777" w:rsidR="00E96760" w:rsidRPr="00683E8D" w:rsidRDefault="00E96760" w:rsidP="00BE6E6E">
            <w:pPr>
              <w:pStyle w:val="TableHead"/>
            </w:pPr>
            <w:r w:rsidRPr="00683E8D">
              <w:t>Who fills it out</w:t>
            </w:r>
          </w:p>
        </w:tc>
        <w:tc>
          <w:tcPr>
            <w:tcW w:w="3812" w:type="pct"/>
          </w:tcPr>
          <w:p w14:paraId="5D28C766" w14:textId="77777777" w:rsidR="00E96760" w:rsidRPr="00683E8D" w:rsidRDefault="00E96760" w:rsidP="00BE6E6E">
            <w:pPr>
              <w:pStyle w:val="TableText"/>
            </w:pPr>
            <w:r w:rsidRPr="00683E8D">
              <w:t xml:space="preserve">The </w:t>
            </w:r>
            <w:r>
              <w:t>Incident Response Team Leader</w:t>
            </w:r>
            <w:r w:rsidRPr="00683E8D">
              <w:t xml:space="preserve">.  </w:t>
            </w:r>
          </w:p>
        </w:tc>
      </w:tr>
      <w:tr w:rsidR="00E96760" w:rsidRPr="00683E8D" w14:paraId="3AA85D71" w14:textId="77777777" w:rsidTr="00730F4E">
        <w:tc>
          <w:tcPr>
            <w:tcW w:w="1188" w:type="pct"/>
          </w:tcPr>
          <w:p w14:paraId="59FE2063" w14:textId="77777777" w:rsidR="00E96760" w:rsidRPr="00683E8D" w:rsidRDefault="00E96760" w:rsidP="00BE6E6E">
            <w:pPr>
              <w:pStyle w:val="TableHead"/>
            </w:pPr>
            <w:r w:rsidRPr="00683E8D">
              <w:t>How often updated</w:t>
            </w:r>
          </w:p>
        </w:tc>
        <w:tc>
          <w:tcPr>
            <w:tcW w:w="3812" w:type="pct"/>
          </w:tcPr>
          <w:p w14:paraId="052D6C82" w14:textId="77777777" w:rsidR="00E96760" w:rsidRPr="00683E8D" w:rsidRDefault="00E96760" w:rsidP="00BE6E6E">
            <w:pPr>
              <w:pStyle w:val="TableText"/>
            </w:pPr>
            <w:r w:rsidRPr="00683E8D">
              <w:t xml:space="preserve">Form should </w:t>
            </w:r>
            <w:r>
              <w:t>be updated as new</w:t>
            </w:r>
            <w:r w:rsidRPr="00683E8D">
              <w:t xml:space="preserve"> information</w:t>
            </w:r>
            <w:r>
              <w:t xml:space="preserve"> is learned</w:t>
            </w:r>
            <w:r w:rsidRPr="00683E8D">
              <w:t>.</w:t>
            </w:r>
          </w:p>
        </w:tc>
      </w:tr>
    </w:tbl>
    <w:p w14:paraId="4FE879D7" w14:textId="77777777" w:rsidR="00E96760" w:rsidRDefault="00E96760" w:rsidP="00324309">
      <w:pPr>
        <w:spacing w:line="240" w:lineRule="auto"/>
        <w:rPr>
          <w:rFonts w:cstheme="minorHAnsi"/>
        </w:rPr>
      </w:pPr>
    </w:p>
    <w:p w14:paraId="2496FB1C" w14:textId="77777777" w:rsidR="00E96760" w:rsidRDefault="00E96760" w:rsidP="00324309">
      <w:pPr>
        <w:spacing w:line="240" w:lineRule="auto"/>
        <w:rPr>
          <w:rFonts w:cstheme="minorHAnsi"/>
        </w:rPr>
      </w:pPr>
    </w:p>
    <w:p w14:paraId="4F2C1805" w14:textId="3CA010C9" w:rsidR="00BE6E6E" w:rsidRDefault="00BE6E6E">
      <w:pPr>
        <w:spacing w:after="0" w:line="240" w:lineRule="auto"/>
        <w:rPr>
          <w:rFonts w:cstheme="minorHAnsi"/>
        </w:rPr>
      </w:pPr>
      <w:r>
        <w:rPr>
          <w:rFonts w:cstheme="minorHAnsi"/>
        </w:rPr>
        <w:br w:type="page"/>
      </w:r>
    </w:p>
    <w:p w14:paraId="23B59FFD" w14:textId="45A5D57C" w:rsidR="000E35D7" w:rsidRPr="001A6C1A" w:rsidRDefault="00D02E71" w:rsidP="00BE6E6E">
      <w:pPr>
        <w:pStyle w:val="Heading1"/>
      </w:pPr>
      <w:bookmarkStart w:id="31" w:name="_Toc447012949"/>
      <w:bookmarkStart w:id="32" w:name="_Toc452145054"/>
      <w:r>
        <w:lastRenderedPageBreak/>
        <w:t xml:space="preserve">Hospital </w:t>
      </w:r>
      <w:r w:rsidR="009B214E">
        <w:t>Data</w:t>
      </w:r>
      <w:r w:rsidRPr="00D02E71">
        <w:t xml:space="preserve"> </w:t>
      </w:r>
      <w:r w:rsidR="001A6C1A" w:rsidRPr="001A6C1A">
        <w:t>N</w:t>
      </w:r>
      <w:r>
        <w:t>etwork</w:t>
      </w:r>
      <w:r w:rsidR="001A6C1A" w:rsidRPr="001A6C1A">
        <w:t xml:space="preserve"> V</w:t>
      </w:r>
      <w:r>
        <w:t>ulnerabilities</w:t>
      </w:r>
      <w:r w:rsidR="000E35D7" w:rsidRPr="001A6C1A">
        <w:t xml:space="preserve"> N</w:t>
      </w:r>
      <w:r>
        <w:t>otifications</w:t>
      </w:r>
      <w:r w:rsidR="000E35D7" w:rsidRPr="001A6C1A">
        <w:t xml:space="preserve"> R</w:t>
      </w:r>
      <w:r>
        <w:t>eport</w:t>
      </w:r>
      <w:bookmarkEnd w:id="31"/>
      <w:bookmarkEnd w:id="32"/>
    </w:p>
    <w:p w14:paraId="4521F596" w14:textId="6D553B34" w:rsidR="000E35D7" w:rsidRDefault="000E35D7" w:rsidP="00BE6E6E">
      <w:pPr>
        <w:pStyle w:val="BodyTextFirst"/>
      </w:pPr>
      <w:r w:rsidRPr="008A53D7">
        <w:t xml:space="preserve">Below is a list of </w:t>
      </w:r>
      <w:r>
        <w:t xml:space="preserve">announced </w:t>
      </w:r>
      <w:r w:rsidRPr="003948F1">
        <w:t>system vulnerabilities</w:t>
      </w:r>
      <w:r>
        <w:t xml:space="preserve"> for</w:t>
      </w:r>
      <w:r w:rsidRPr="008A53D7">
        <w:t xml:space="preserve"> the </w:t>
      </w:r>
      <w:r w:rsidR="0090034E">
        <w:t xml:space="preserve">Hospital </w:t>
      </w:r>
      <w:r w:rsidR="009B214E">
        <w:t>Data N</w:t>
      </w:r>
      <w:r w:rsidRPr="008A53D7">
        <w:t>etwork.</w:t>
      </w:r>
    </w:p>
    <w:p w14:paraId="3BE12DB9" w14:textId="77777777" w:rsidR="00BE6E6E" w:rsidRPr="008A53D7" w:rsidRDefault="00BE6E6E" w:rsidP="00BE6E6E">
      <w:pPr>
        <w:pStyle w:val="BodyTextFirst"/>
      </w:pPr>
    </w:p>
    <w:tbl>
      <w:tblPr>
        <w:tblStyle w:val="TableGrid2"/>
        <w:tblpPr w:leftFromText="180" w:rightFromText="180" w:vertAnchor="text" w:horzAnchor="margin" w:tblpY="77"/>
        <w:tblW w:w="5000" w:type="pct"/>
        <w:tblLook w:val="04A0" w:firstRow="1" w:lastRow="0" w:firstColumn="1" w:lastColumn="0" w:noHBand="0" w:noVBand="1"/>
      </w:tblPr>
      <w:tblGrid>
        <w:gridCol w:w="925"/>
        <w:gridCol w:w="1869"/>
        <w:gridCol w:w="998"/>
        <w:gridCol w:w="923"/>
        <w:gridCol w:w="1044"/>
        <w:gridCol w:w="3817"/>
      </w:tblGrid>
      <w:tr w:rsidR="00BE6E6E" w:rsidRPr="008A53D7" w14:paraId="6B20DBC4" w14:textId="77777777" w:rsidTr="00730F4E">
        <w:tc>
          <w:tcPr>
            <w:tcW w:w="5000" w:type="pct"/>
            <w:gridSpan w:val="6"/>
            <w:tcBorders>
              <w:top w:val="single" w:sz="8" w:space="0" w:color="auto"/>
              <w:left w:val="single" w:sz="8" w:space="0" w:color="auto"/>
              <w:bottom w:val="single" w:sz="8" w:space="0" w:color="auto"/>
              <w:right w:val="single" w:sz="8" w:space="0" w:color="auto"/>
            </w:tcBorders>
            <w:shd w:val="clear" w:color="auto" w:fill="auto"/>
          </w:tcPr>
          <w:p w14:paraId="32D3318E" w14:textId="77777777" w:rsidR="00BE6E6E" w:rsidRPr="008A53D7" w:rsidRDefault="00BE6E6E" w:rsidP="00BE6E6E">
            <w:pPr>
              <w:rPr>
                <w:b/>
              </w:rPr>
            </w:pPr>
            <w:r>
              <w:rPr>
                <w:b/>
              </w:rPr>
              <w:t>Announced Hospital Network Vulnerabilities</w:t>
            </w:r>
          </w:p>
        </w:tc>
      </w:tr>
      <w:tr w:rsidR="00BE6E6E" w:rsidRPr="008A53D7" w14:paraId="3EDE7067" w14:textId="77777777" w:rsidTr="00730F4E">
        <w:tc>
          <w:tcPr>
            <w:tcW w:w="483" w:type="pct"/>
            <w:tcBorders>
              <w:top w:val="single" w:sz="8" w:space="0" w:color="auto"/>
              <w:left w:val="single" w:sz="8" w:space="0" w:color="auto"/>
              <w:bottom w:val="single" w:sz="8" w:space="0" w:color="auto"/>
            </w:tcBorders>
            <w:shd w:val="clear" w:color="auto" w:fill="auto"/>
            <w:vAlign w:val="center"/>
          </w:tcPr>
          <w:p w14:paraId="669BDD78" w14:textId="77777777" w:rsidR="00BE6E6E" w:rsidRPr="008A53D7" w:rsidRDefault="00BE6E6E" w:rsidP="00CA2387">
            <w:pPr>
              <w:pStyle w:val="TableHead"/>
            </w:pPr>
            <w:bookmarkStart w:id="33" w:name="_GoBack" w:colFirst="0" w:colLast="5"/>
            <w:r w:rsidRPr="008A53D7">
              <w:t>Bulletin ID</w:t>
            </w:r>
            <w:r>
              <w:t>.</w:t>
            </w:r>
            <w:r w:rsidRPr="008A53D7">
              <w:t xml:space="preserve">  or Name</w:t>
            </w:r>
          </w:p>
        </w:tc>
        <w:tc>
          <w:tcPr>
            <w:tcW w:w="976" w:type="pct"/>
            <w:tcBorders>
              <w:top w:val="single" w:sz="8" w:space="0" w:color="auto"/>
              <w:bottom w:val="single" w:sz="8" w:space="0" w:color="auto"/>
            </w:tcBorders>
            <w:shd w:val="clear" w:color="auto" w:fill="auto"/>
            <w:vAlign w:val="center"/>
          </w:tcPr>
          <w:p w14:paraId="048C3AC2" w14:textId="77777777" w:rsidR="00BE6E6E" w:rsidRPr="008A53D7" w:rsidRDefault="00BE6E6E" w:rsidP="00CA2387">
            <w:pPr>
              <w:pStyle w:val="TableHead"/>
            </w:pPr>
            <w:r w:rsidRPr="008A53D7">
              <w:t>Description</w:t>
            </w:r>
          </w:p>
        </w:tc>
        <w:tc>
          <w:tcPr>
            <w:tcW w:w="521" w:type="pct"/>
            <w:tcBorders>
              <w:top w:val="single" w:sz="8" w:space="0" w:color="auto"/>
              <w:bottom w:val="single" w:sz="8" w:space="0" w:color="auto"/>
            </w:tcBorders>
            <w:shd w:val="clear" w:color="auto" w:fill="auto"/>
            <w:vAlign w:val="center"/>
          </w:tcPr>
          <w:p w14:paraId="12B6E91D" w14:textId="77777777" w:rsidR="00BE6E6E" w:rsidRPr="008A53D7" w:rsidRDefault="00BE6E6E" w:rsidP="00CA2387">
            <w:pPr>
              <w:pStyle w:val="TableHead"/>
            </w:pPr>
            <w:r w:rsidRPr="008A53D7">
              <w:t>System Affected</w:t>
            </w:r>
          </w:p>
        </w:tc>
        <w:tc>
          <w:tcPr>
            <w:tcW w:w="482" w:type="pct"/>
            <w:tcBorders>
              <w:top w:val="single" w:sz="8" w:space="0" w:color="auto"/>
              <w:bottom w:val="single" w:sz="8" w:space="0" w:color="auto"/>
            </w:tcBorders>
            <w:shd w:val="clear" w:color="auto" w:fill="auto"/>
            <w:vAlign w:val="center"/>
          </w:tcPr>
          <w:p w14:paraId="0E19BFB3" w14:textId="77777777" w:rsidR="00BE6E6E" w:rsidRPr="008A53D7" w:rsidRDefault="00BE6E6E" w:rsidP="00CA2387">
            <w:pPr>
              <w:pStyle w:val="TableHead"/>
            </w:pPr>
            <w:r w:rsidRPr="008A53D7">
              <w:t>Release Date</w:t>
            </w:r>
          </w:p>
        </w:tc>
        <w:tc>
          <w:tcPr>
            <w:tcW w:w="545" w:type="pct"/>
            <w:tcBorders>
              <w:top w:val="single" w:sz="8" w:space="0" w:color="auto"/>
              <w:bottom w:val="single" w:sz="8" w:space="0" w:color="auto"/>
            </w:tcBorders>
            <w:shd w:val="clear" w:color="auto" w:fill="auto"/>
            <w:vAlign w:val="center"/>
          </w:tcPr>
          <w:p w14:paraId="0CDBF86B" w14:textId="77777777" w:rsidR="00BE6E6E" w:rsidRPr="008A53D7" w:rsidRDefault="00BE6E6E" w:rsidP="00CA2387">
            <w:pPr>
              <w:pStyle w:val="TableHead"/>
            </w:pPr>
            <w:r>
              <w:t>Resolved</w:t>
            </w:r>
          </w:p>
        </w:tc>
        <w:tc>
          <w:tcPr>
            <w:tcW w:w="1993" w:type="pct"/>
            <w:tcBorders>
              <w:top w:val="single" w:sz="8" w:space="0" w:color="auto"/>
              <w:bottom w:val="single" w:sz="8" w:space="0" w:color="auto"/>
              <w:right w:val="single" w:sz="8" w:space="0" w:color="auto"/>
            </w:tcBorders>
            <w:shd w:val="clear" w:color="auto" w:fill="auto"/>
            <w:vAlign w:val="center"/>
          </w:tcPr>
          <w:p w14:paraId="6DD5D1CC" w14:textId="77777777" w:rsidR="00BE6E6E" w:rsidRPr="008A53D7" w:rsidRDefault="00BE6E6E" w:rsidP="00CA2387">
            <w:pPr>
              <w:pStyle w:val="TableHead"/>
            </w:pPr>
            <w:r>
              <w:t>Impact</w:t>
            </w:r>
          </w:p>
        </w:tc>
      </w:tr>
      <w:bookmarkEnd w:id="33"/>
      <w:tr w:rsidR="00BE6E6E" w:rsidRPr="008A53D7" w14:paraId="4DBD5B91" w14:textId="77777777" w:rsidTr="00730F4E">
        <w:tc>
          <w:tcPr>
            <w:tcW w:w="483" w:type="pct"/>
            <w:tcBorders>
              <w:top w:val="single" w:sz="8" w:space="0" w:color="auto"/>
              <w:left w:val="single" w:sz="8" w:space="0" w:color="auto"/>
            </w:tcBorders>
          </w:tcPr>
          <w:p w14:paraId="768AEB78" w14:textId="77777777" w:rsidR="00BE6E6E" w:rsidRPr="00AC6E78" w:rsidRDefault="00BE6E6E" w:rsidP="00BE6E6E"/>
        </w:tc>
        <w:tc>
          <w:tcPr>
            <w:tcW w:w="976" w:type="pct"/>
            <w:tcBorders>
              <w:top w:val="single" w:sz="8" w:space="0" w:color="auto"/>
            </w:tcBorders>
          </w:tcPr>
          <w:p w14:paraId="4A784272" w14:textId="77777777" w:rsidR="00BE6E6E" w:rsidRPr="00AC6E78" w:rsidRDefault="00BE6E6E" w:rsidP="00BE6E6E"/>
        </w:tc>
        <w:tc>
          <w:tcPr>
            <w:tcW w:w="521" w:type="pct"/>
            <w:tcBorders>
              <w:top w:val="single" w:sz="8" w:space="0" w:color="auto"/>
            </w:tcBorders>
            <w:vAlign w:val="center"/>
          </w:tcPr>
          <w:p w14:paraId="0299DFD1" w14:textId="77777777" w:rsidR="00BE6E6E" w:rsidRPr="00AC6E78" w:rsidRDefault="00BE6E6E" w:rsidP="00BE6E6E">
            <w:pPr>
              <w:jc w:val="center"/>
            </w:pPr>
          </w:p>
        </w:tc>
        <w:tc>
          <w:tcPr>
            <w:tcW w:w="482" w:type="pct"/>
            <w:tcBorders>
              <w:top w:val="single" w:sz="8" w:space="0" w:color="auto"/>
            </w:tcBorders>
            <w:vAlign w:val="center"/>
          </w:tcPr>
          <w:p w14:paraId="642C0494" w14:textId="77777777" w:rsidR="00BE6E6E" w:rsidRPr="00AC6E78" w:rsidRDefault="00BE6E6E" w:rsidP="00BE6E6E">
            <w:pPr>
              <w:jc w:val="center"/>
            </w:pPr>
          </w:p>
        </w:tc>
        <w:tc>
          <w:tcPr>
            <w:tcW w:w="545" w:type="pct"/>
            <w:tcBorders>
              <w:top w:val="single" w:sz="8" w:space="0" w:color="auto"/>
            </w:tcBorders>
            <w:vAlign w:val="center"/>
          </w:tcPr>
          <w:p w14:paraId="07B88FB1" w14:textId="77777777" w:rsidR="00BE6E6E" w:rsidRPr="00AC6E78" w:rsidRDefault="00BE6E6E" w:rsidP="00BE6E6E">
            <w:pPr>
              <w:jc w:val="center"/>
            </w:pPr>
          </w:p>
        </w:tc>
        <w:tc>
          <w:tcPr>
            <w:tcW w:w="1993" w:type="pct"/>
            <w:tcBorders>
              <w:top w:val="single" w:sz="8" w:space="0" w:color="auto"/>
              <w:right w:val="single" w:sz="8" w:space="0" w:color="auto"/>
            </w:tcBorders>
            <w:vAlign w:val="center"/>
          </w:tcPr>
          <w:p w14:paraId="4E6D2F53" w14:textId="77777777" w:rsidR="00BE6E6E" w:rsidRPr="00AC6E78" w:rsidRDefault="00BE6E6E" w:rsidP="00BE6E6E"/>
        </w:tc>
      </w:tr>
      <w:tr w:rsidR="00BE6E6E" w:rsidRPr="008A53D7" w14:paraId="45015AB4" w14:textId="77777777" w:rsidTr="00730F4E">
        <w:tc>
          <w:tcPr>
            <w:tcW w:w="483" w:type="pct"/>
            <w:tcBorders>
              <w:left w:val="single" w:sz="8" w:space="0" w:color="auto"/>
            </w:tcBorders>
          </w:tcPr>
          <w:p w14:paraId="746EB066" w14:textId="77777777" w:rsidR="00BE6E6E" w:rsidRPr="008A53D7" w:rsidRDefault="00BE6E6E" w:rsidP="00BE6E6E"/>
        </w:tc>
        <w:tc>
          <w:tcPr>
            <w:tcW w:w="976" w:type="pct"/>
          </w:tcPr>
          <w:p w14:paraId="55723A61" w14:textId="77777777" w:rsidR="00BE6E6E" w:rsidRPr="008A53D7" w:rsidRDefault="00BE6E6E" w:rsidP="00BE6E6E"/>
        </w:tc>
        <w:tc>
          <w:tcPr>
            <w:tcW w:w="521" w:type="pct"/>
          </w:tcPr>
          <w:p w14:paraId="1A3688B6" w14:textId="77777777" w:rsidR="00BE6E6E" w:rsidRPr="008A53D7" w:rsidRDefault="00BE6E6E" w:rsidP="00BE6E6E"/>
        </w:tc>
        <w:tc>
          <w:tcPr>
            <w:tcW w:w="482" w:type="pct"/>
          </w:tcPr>
          <w:p w14:paraId="3927700E" w14:textId="77777777" w:rsidR="00BE6E6E" w:rsidRPr="008A53D7" w:rsidRDefault="00BE6E6E" w:rsidP="00BE6E6E"/>
        </w:tc>
        <w:tc>
          <w:tcPr>
            <w:tcW w:w="545" w:type="pct"/>
          </w:tcPr>
          <w:p w14:paraId="39029CEE" w14:textId="77777777" w:rsidR="00BE6E6E" w:rsidRPr="008A53D7" w:rsidRDefault="00BE6E6E" w:rsidP="00BE6E6E"/>
        </w:tc>
        <w:tc>
          <w:tcPr>
            <w:tcW w:w="1993" w:type="pct"/>
            <w:tcBorders>
              <w:right w:val="single" w:sz="8" w:space="0" w:color="auto"/>
            </w:tcBorders>
          </w:tcPr>
          <w:p w14:paraId="344B3A1E" w14:textId="77777777" w:rsidR="00BE6E6E" w:rsidRPr="008A53D7" w:rsidRDefault="00BE6E6E" w:rsidP="00BE6E6E"/>
        </w:tc>
      </w:tr>
      <w:tr w:rsidR="00BE6E6E" w:rsidRPr="008A53D7" w14:paraId="5763B45D" w14:textId="77777777" w:rsidTr="00730F4E">
        <w:tc>
          <w:tcPr>
            <w:tcW w:w="483" w:type="pct"/>
            <w:tcBorders>
              <w:left w:val="single" w:sz="8" w:space="0" w:color="auto"/>
            </w:tcBorders>
          </w:tcPr>
          <w:p w14:paraId="60018202" w14:textId="77777777" w:rsidR="00BE6E6E" w:rsidRPr="008A53D7" w:rsidRDefault="00BE6E6E" w:rsidP="00BE6E6E"/>
        </w:tc>
        <w:tc>
          <w:tcPr>
            <w:tcW w:w="976" w:type="pct"/>
          </w:tcPr>
          <w:p w14:paraId="34E55FAB" w14:textId="77777777" w:rsidR="00BE6E6E" w:rsidRPr="008A53D7" w:rsidRDefault="00BE6E6E" w:rsidP="00BE6E6E"/>
        </w:tc>
        <w:tc>
          <w:tcPr>
            <w:tcW w:w="521" w:type="pct"/>
          </w:tcPr>
          <w:p w14:paraId="5E93EDE6" w14:textId="77777777" w:rsidR="00BE6E6E" w:rsidRPr="008A53D7" w:rsidRDefault="00BE6E6E" w:rsidP="00BE6E6E"/>
        </w:tc>
        <w:tc>
          <w:tcPr>
            <w:tcW w:w="482" w:type="pct"/>
          </w:tcPr>
          <w:p w14:paraId="6C1A7508" w14:textId="77777777" w:rsidR="00BE6E6E" w:rsidRPr="008A53D7" w:rsidRDefault="00BE6E6E" w:rsidP="00BE6E6E"/>
        </w:tc>
        <w:tc>
          <w:tcPr>
            <w:tcW w:w="545" w:type="pct"/>
          </w:tcPr>
          <w:p w14:paraId="4E08A400" w14:textId="77777777" w:rsidR="00BE6E6E" w:rsidRPr="008A53D7" w:rsidRDefault="00BE6E6E" w:rsidP="00BE6E6E"/>
        </w:tc>
        <w:tc>
          <w:tcPr>
            <w:tcW w:w="1993" w:type="pct"/>
            <w:tcBorders>
              <w:right w:val="single" w:sz="8" w:space="0" w:color="auto"/>
            </w:tcBorders>
          </w:tcPr>
          <w:p w14:paraId="3C8863A6" w14:textId="77777777" w:rsidR="00BE6E6E" w:rsidRPr="008A53D7" w:rsidRDefault="00BE6E6E" w:rsidP="00BE6E6E"/>
        </w:tc>
      </w:tr>
      <w:tr w:rsidR="00BE6E6E" w:rsidRPr="008A53D7" w14:paraId="67367C69" w14:textId="77777777" w:rsidTr="00730F4E">
        <w:tc>
          <w:tcPr>
            <w:tcW w:w="483" w:type="pct"/>
            <w:tcBorders>
              <w:left w:val="single" w:sz="8" w:space="0" w:color="auto"/>
            </w:tcBorders>
          </w:tcPr>
          <w:p w14:paraId="270B448E" w14:textId="77777777" w:rsidR="00BE6E6E" w:rsidRPr="008A53D7" w:rsidRDefault="00BE6E6E" w:rsidP="00BE6E6E"/>
        </w:tc>
        <w:tc>
          <w:tcPr>
            <w:tcW w:w="976" w:type="pct"/>
          </w:tcPr>
          <w:p w14:paraId="7651BD38" w14:textId="77777777" w:rsidR="00BE6E6E" w:rsidRPr="008A53D7" w:rsidRDefault="00BE6E6E" w:rsidP="00BE6E6E"/>
        </w:tc>
        <w:tc>
          <w:tcPr>
            <w:tcW w:w="521" w:type="pct"/>
          </w:tcPr>
          <w:p w14:paraId="38D5120B" w14:textId="77777777" w:rsidR="00BE6E6E" w:rsidRPr="008A53D7" w:rsidRDefault="00BE6E6E" w:rsidP="00BE6E6E"/>
        </w:tc>
        <w:tc>
          <w:tcPr>
            <w:tcW w:w="482" w:type="pct"/>
          </w:tcPr>
          <w:p w14:paraId="6121FDD8" w14:textId="77777777" w:rsidR="00BE6E6E" w:rsidRPr="008A53D7" w:rsidRDefault="00BE6E6E" w:rsidP="00BE6E6E"/>
        </w:tc>
        <w:tc>
          <w:tcPr>
            <w:tcW w:w="545" w:type="pct"/>
          </w:tcPr>
          <w:p w14:paraId="70143D1B" w14:textId="77777777" w:rsidR="00BE6E6E" w:rsidRPr="008A53D7" w:rsidRDefault="00BE6E6E" w:rsidP="00BE6E6E"/>
        </w:tc>
        <w:tc>
          <w:tcPr>
            <w:tcW w:w="1993" w:type="pct"/>
            <w:tcBorders>
              <w:right w:val="single" w:sz="8" w:space="0" w:color="auto"/>
            </w:tcBorders>
          </w:tcPr>
          <w:p w14:paraId="53791564" w14:textId="77777777" w:rsidR="00BE6E6E" w:rsidRPr="008A53D7" w:rsidRDefault="00BE6E6E" w:rsidP="00BE6E6E"/>
        </w:tc>
      </w:tr>
      <w:tr w:rsidR="00BE6E6E" w:rsidRPr="008A53D7" w14:paraId="1EF7818E" w14:textId="77777777" w:rsidTr="00730F4E">
        <w:tc>
          <w:tcPr>
            <w:tcW w:w="483" w:type="pct"/>
            <w:tcBorders>
              <w:left w:val="single" w:sz="8" w:space="0" w:color="auto"/>
            </w:tcBorders>
          </w:tcPr>
          <w:p w14:paraId="304FB53E" w14:textId="77777777" w:rsidR="00BE6E6E" w:rsidRPr="008A53D7" w:rsidRDefault="00BE6E6E" w:rsidP="00BE6E6E"/>
        </w:tc>
        <w:tc>
          <w:tcPr>
            <w:tcW w:w="976" w:type="pct"/>
          </w:tcPr>
          <w:p w14:paraId="7CE8D0FB" w14:textId="77777777" w:rsidR="00BE6E6E" w:rsidRPr="008A53D7" w:rsidRDefault="00BE6E6E" w:rsidP="00BE6E6E"/>
        </w:tc>
        <w:tc>
          <w:tcPr>
            <w:tcW w:w="521" w:type="pct"/>
          </w:tcPr>
          <w:p w14:paraId="0AA615A3" w14:textId="77777777" w:rsidR="00BE6E6E" w:rsidRPr="008A53D7" w:rsidRDefault="00BE6E6E" w:rsidP="00BE6E6E"/>
        </w:tc>
        <w:tc>
          <w:tcPr>
            <w:tcW w:w="482" w:type="pct"/>
          </w:tcPr>
          <w:p w14:paraId="2098C9A3" w14:textId="77777777" w:rsidR="00BE6E6E" w:rsidRPr="008A53D7" w:rsidRDefault="00BE6E6E" w:rsidP="00BE6E6E"/>
        </w:tc>
        <w:tc>
          <w:tcPr>
            <w:tcW w:w="545" w:type="pct"/>
          </w:tcPr>
          <w:p w14:paraId="207C2744" w14:textId="77777777" w:rsidR="00BE6E6E" w:rsidRPr="008A53D7" w:rsidRDefault="00BE6E6E" w:rsidP="00BE6E6E"/>
        </w:tc>
        <w:tc>
          <w:tcPr>
            <w:tcW w:w="1993" w:type="pct"/>
            <w:tcBorders>
              <w:right w:val="single" w:sz="8" w:space="0" w:color="auto"/>
            </w:tcBorders>
          </w:tcPr>
          <w:p w14:paraId="55FB2641" w14:textId="77777777" w:rsidR="00BE6E6E" w:rsidRPr="008A53D7" w:rsidRDefault="00BE6E6E" w:rsidP="00BE6E6E"/>
        </w:tc>
      </w:tr>
      <w:tr w:rsidR="00BE6E6E" w:rsidRPr="008A53D7" w14:paraId="7E8379F4" w14:textId="77777777" w:rsidTr="00730F4E">
        <w:tc>
          <w:tcPr>
            <w:tcW w:w="483" w:type="pct"/>
            <w:tcBorders>
              <w:left w:val="single" w:sz="8" w:space="0" w:color="auto"/>
            </w:tcBorders>
          </w:tcPr>
          <w:p w14:paraId="1831D451" w14:textId="77777777" w:rsidR="00BE6E6E" w:rsidRPr="008A53D7" w:rsidRDefault="00BE6E6E" w:rsidP="00BE6E6E"/>
        </w:tc>
        <w:tc>
          <w:tcPr>
            <w:tcW w:w="976" w:type="pct"/>
          </w:tcPr>
          <w:p w14:paraId="4AAAF5F3" w14:textId="77777777" w:rsidR="00BE6E6E" w:rsidRPr="008A53D7" w:rsidRDefault="00BE6E6E" w:rsidP="00BE6E6E"/>
        </w:tc>
        <w:tc>
          <w:tcPr>
            <w:tcW w:w="521" w:type="pct"/>
          </w:tcPr>
          <w:p w14:paraId="1BAA52E8" w14:textId="77777777" w:rsidR="00BE6E6E" w:rsidRPr="008A53D7" w:rsidRDefault="00BE6E6E" w:rsidP="00BE6E6E"/>
        </w:tc>
        <w:tc>
          <w:tcPr>
            <w:tcW w:w="482" w:type="pct"/>
          </w:tcPr>
          <w:p w14:paraId="703B49C6" w14:textId="77777777" w:rsidR="00BE6E6E" w:rsidRPr="008A53D7" w:rsidRDefault="00BE6E6E" w:rsidP="00BE6E6E"/>
        </w:tc>
        <w:tc>
          <w:tcPr>
            <w:tcW w:w="545" w:type="pct"/>
          </w:tcPr>
          <w:p w14:paraId="2D8A1350" w14:textId="77777777" w:rsidR="00BE6E6E" w:rsidRPr="008A53D7" w:rsidRDefault="00BE6E6E" w:rsidP="00BE6E6E"/>
        </w:tc>
        <w:tc>
          <w:tcPr>
            <w:tcW w:w="1993" w:type="pct"/>
            <w:tcBorders>
              <w:right w:val="single" w:sz="8" w:space="0" w:color="auto"/>
            </w:tcBorders>
          </w:tcPr>
          <w:p w14:paraId="2513AA92" w14:textId="77777777" w:rsidR="00BE6E6E" w:rsidRPr="008A53D7" w:rsidRDefault="00BE6E6E" w:rsidP="00BE6E6E"/>
        </w:tc>
      </w:tr>
      <w:tr w:rsidR="00BE6E6E" w:rsidRPr="008A53D7" w14:paraId="569A0565" w14:textId="77777777" w:rsidTr="00730F4E">
        <w:tc>
          <w:tcPr>
            <w:tcW w:w="483" w:type="pct"/>
            <w:tcBorders>
              <w:left w:val="single" w:sz="8" w:space="0" w:color="auto"/>
            </w:tcBorders>
          </w:tcPr>
          <w:p w14:paraId="14EA7A75" w14:textId="77777777" w:rsidR="00BE6E6E" w:rsidRPr="008A53D7" w:rsidRDefault="00BE6E6E" w:rsidP="00BE6E6E"/>
        </w:tc>
        <w:tc>
          <w:tcPr>
            <w:tcW w:w="976" w:type="pct"/>
          </w:tcPr>
          <w:p w14:paraId="026894E1" w14:textId="77777777" w:rsidR="00BE6E6E" w:rsidRPr="008A53D7" w:rsidRDefault="00BE6E6E" w:rsidP="00BE6E6E"/>
        </w:tc>
        <w:tc>
          <w:tcPr>
            <w:tcW w:w="521" w:type="pct"/>
          </w:tcPr>
          <w:p w14:paraId="01241BF6" w14:textId="77777777" w:rsidR="00BE6E6E" w:rsidRPr="008A53D7" w:rsidRDefault="00BE6E6E" w:rsidP="00BE6E6E"/>
        </w:tc>
        <w:tc>
          <w:tcPr>
            <w:tcW w:w="482" w:type="pct"/>
          </w:tcPr>
          <w:p w14:paraId="615163E4" w14:textId="77777777" w:rsidR="00BE6E6E" w:rsidRPr="008A53D7" w:rsidRDefault="00BE6E6E" w:rsidP="00BE6E6E"/>
        </w:tc>
        <w:tc>
          <w:tcPr>
            <w:tcW w:w="545" w:type="pct"/>
          </w:tcPr>
          <w:p w14:paraId="0A720328" w14:textId="77777777" w:rsidR="00BE6E6E" w:rsidRPr="008A53D7" w:rsidRDefault="00BE6E6E" w:rsidP="00BE6E6E"/>
        </w:tc>
        <w:tc>
          <w:tcPr>
            <w:tcW w:w="1993" w:type="pct"/>
            <w:tcBorders>
              <w:right w:val="single" w:sz="8" w:space="0" w:color="auto"/>
            </w:tcBorders>
          </w:tcPr>
          <w:p w14:paraId="52EFDA64" w14:textId="77777777" w:rsidR="00BE6E6E" w:rsidRPr="008A53D7" w:rsidRDefault="00BE6E6E" w:rsidP="00BE6E6E"/>
        </w:tc>
      </w:tr>
      <w:tr w:rsidR="00BE6E6E" w:rsidRPr="008A53D7" w14:paraId="1C56FFA7" w14:textId="77777777" w:rsidTr="00730F4E">
        <w:tc>
          <w:tcPr>
            <w:tcW w:w="483" w:type="pct"/>
            <w:tcBorders>
              <w:left w:val="single" w:sz="8" w:space="0" w:color="auto"/>
            </w:tcBorders>
          </w:tcPr>
          <w:p w14:paraId="6DCDD013" w14:textId="77777777" w:rsidR="00BE6E6E" w:rsidRPr="008A53D7" w:rsidRDefault="00BE6E6E" w:rsidP="00BE6E6E"/>
        </w:tc>
        <w:tc>
          <w:tcPr>
            <w:tcW w:w="976" w:type="pct"/>
          </w:tcPr>
          <w:p w14:paraId="0BB467AF" w14:textId="77777777" w:rsidR="00BE6E6E" w:rsidRPr="008A53D7" w:rsidRDefault="00BE6E6E" w:rsidP="00BE6E6E"/>
        </w:tc>
        <w:tc>
          <w:tcPr>
            <w:tcW w:w="521" w:type="pct"/>
          </w:tcPr>
          <w:p w14:paraId="22FA64F1" w14:textId="77777777" w:rsidR="00BE6E6E" w:rsidRPr="008A53D7" w:rsidRDefault="00BE6E6E" w:rsidP="00BE6E6E"/>
        </w:tc>
        <w:tc>
          <w:tcPr>
            <w:tcW w:w="482" w:type="pct"/>
          </w:tcPr>
          <w:p w14:paraId="7AFF2626" w14:textId="77777777" w:rsidR="00BE6E6E" w:rsidRPr="008A53D7" w:rsidRDefault="00BE6E6E" w:rsidP="00BE6E6E"/>
        </w:tc>
        <w:tc>
          <w:tcPr>
            <w:tcW w:w="545" w:type="pct"/>
          </w:tcPr>
          <w:p w14:paraId="29676D47" w14:textId="77777777" w:rsidR="00BE6E6E" w:rsidRPr="008A53D7" w:rsidRDefault="00BE6E6E" w:rsidP="00BE6E6E"/>
        </w:tc>
        <w:tc>
          <w:tcPr>
            <w:tcW w:w="1993" w:type="pct"/>
            <w:tcBorders>
              <w:right w:val="single" w:sz="8" w:space="0" w:color="auto"/>
            </w:tcBorders>
          </w:tcPr>
          <w:p w14:paraId="7FD7FECD" w14:textId="77777777" w:rsidR="00BE6E6E" w:rsidRPr="008A53D7" w:rsidRDefault="00BE6E6E" w:rsidP="00BE6E6E"/>
        </w:tc>
      </w:tr>
      <w:tr w:rsidR="00BE6E6E" w:rsidRPr="008A53D7" w14:paraId="60F91C77" w14:textId="77777777" w:rsidTr="00730F4E">
        <w:tc>
          <w:tcPr>
            <w:tcW w:w="483" w:type="pct"/>
            <w:tcBorders>
              <w:left w:val="single" w:sz="8" w:space="0" w:color="auto"/>
            </w:tcBorders>
          </w:tcPr>
          <w:p w14:paraId="509A62D6" w14:textId="77777777" w:rsidR="00BE6E6E" w:rsidRPr="008A53D7" w:rsidRDefault="00BE6E6E" w:rsidP="00BE6E6E"/>
        </w:tc>
        <w:tc>
          <w:tcPr>
            <w:tcW w:w="976" w:type="pct"/>
          </w:tcPr>
          <w:p w14:paraId="4DCE9C49" w14:textId="77777777" w:rsidR="00BE6E6E" w:rsidRPr="008A53D7" w:rsidRDefault="00BE6E6E" w:rsidP="00BE6E6E"/>
        </w:tc>
        <w:tc>
          <w:tcPr>
            <w:tcW w:w="521" w:type="pct"/>
          </w:tcPr>
          <w:p w14:paraId="0A4E6F9E" w14:textId="77777777" w:rsidR="00BE6E6E" w:rsidRPr="008A53D7" w:rsidRDefault="00BE6E6E" w:rsidP="00BE6E6E"/>
        </w:tc>
        <w:tc>
          <w:tcPr>
            <w:tcW w:w="482" w:type="pct"/>
          </w:tcPr>
          <w:p w14:paraId="7E1CC4BB" w14:textId="77777777" w:rsidR="00BE6E6E" w:rsidRPr="008A53D7" w:rsidRDefault="00BE6E6E" w:rsidP="00BE6E6E"/>
        </w:tc>
        <w:tc>
          <w:tcPr>
            <w:tcW w:w="545" w:type="pct"/>
          </w:tcPr>
          <w:p w14:paraId="30B42CF3" w14:textId="77777777" w:rsidR="00BE6E6E" w:rsidRPr="008A53D7" w:rsidRDefault="00BE6E6E" w:rsidP="00BE6E6E"/>
        </w:tc>
        <w:tc>
          <w:tcPr>
            <w:tcW w:w="1993" w:type="pct"/>
            <w:tcBorders>
              <w:right w:val="single" w:sz="8" w:space="0" w:color="auto"/>
            </w:tcBorders>
          </w:tcPr>
          <w:p w14:paraId="0B2D393A" w14:textId="77777777" w:rsidR="00BE6E6E" w:rsidRPr="008A53D7" w:rsidRDefault="00BE6E6E" w:rsidP="00BE6E6E"/>
        </w:tc>
      </w:tr>
      <w:tr w:rsidR="00BE6E6E" w:rsidRPr="008A53D7" w14:paraId="40378BFC" w14:textId="77777777" w:rsidTr="00730F4E">
        <w:tc>
          <w:tcPr>
            <w:tcW w:w="483" w:type="pct"/>
            <w:tcBorders>
              <w:left w:val="single" w:sz="8" w:space="0" w:color="auto"/>
            </w:tcBorders>
          </w:tcPr>
          <w:p w14:paraId="4FC5FC7D" w14:textId="77777777" w:rsidR="00BE6E6E" w:rsidRPr="008A53D7" w:rsidRDefault="00BE6E6E" w:rsidP="00BE6E6E"/>
        </w:tc>
        <w:tc>
          <w:tcPr>
            <w:tcW w:w="976" w:type="pct"/>
          </w:tcPr>
          <w:p w14:paraId="79741987" w14:textId="77777777" w:rsidR="00BE6E6E" w:rsidRPr="008A53D7" w:rsidRDefault="00BE6E6E" w:rsidP="00BE6E6E"/>
        </w:tc>
        <w:tc>
          <w:tcPr>
            <w:tcW w:w="521" w:type="pct"/>
          </w:tcPr>
          <w:p w14:paraId="7604533D" w14:textId="77777777" w:rsidR="00BE6E6E" w:rsidRPr="008A53D7" w:rsidRDefault="00BE6E6E" w:rsidP="00BE6E6E"/>
        </w:tc>
        <w:tc>
          <w:tcPr>
            <w:tcW w:w="482" w:type="pct"/>
          </w:tcPr>
          <w:p w14:paraId="1EFA4D76" w14:textId="77777777" w:rsidR="00BE6E6E" w:rsidRPr="008A53D7" w:rsidRDefault="00BE6E6E" w:rsidP="00BE6E6E"/>
        </w:tc>
        <w:tc>
          <w:tcPr>
            <w:tcW w:w="545" w:type="pct"/>
          </w:tcPr>
          <w:p w14:paraId="037A7CEA" w14:textId="77777777" w:rsidR="00BE6E6E" w:rsidRPr="008A53D7" w:rsidRDefault="00BE6E6E" w:rsidP="00BE6E6E"/>
        </w:tc>
        <w:tc>
          <w:tcPr>
            <w:tcW w:w="1993" w:type="pct"/>
            <w:tcBorders>
              <w:right w:val="single" w:sz="8" w:space="0" w:color="auto"/>
            </w:tcBorders>
          </w:tcPr>
          <w:p w14:paraId="0D16D6B5" w14:textId="77777777" w:rsidR="00BE6E6E" w:rsidRPr="008A53D7" w:rsidRDefault="00BE6E6E" w:rsidP="00BE6E6E"/>
        </w:tc>
      </w:tr>
      <w:tr w:rsidR="00BE6E6E" w:rsidRPr="008A53D7" w14:paraId="4E8703A1" w14:textId="77777777" w:rsidTr="00730F4E">
        <w:tc>
          <w:tcPr>
            <w:tcW w:w="483" w:type="pct"/>
            <w:tcBorders>
              <w:left w:val="single" w:sz="8" w:space="0" w:color="auto"/>
            </w:tcBorders>
          </w:tcPr>
          <w:p w14:paraId="2E021F29" w14:textId="77777777" w:rsidR="00BE6E6E" w:rsidRPr="008A53D7" w:rsidRDefault="00BE6E6E" w:rsidP="00BE6E6E"/>
        </w:tc>
        <w:tc>
          <w:tcPr>
            <w:tcW w:w="976" w:type="pct"/>
          </w:tcPr>
          <w:p w14:paraId="22722EDB" w14:textId="77777777" w:rsidR="00BE6E6E" w:rsidRPr="008A53D7" w:rsidRDefault="00BE6E6E" w:rsidP="00BE6E6E"/>
        </w:tc>
        <w:tc>
          <w:tcPr>
            <w:tcW w:w="521" w:type="pct"/>
          </w:tcPr>
          <w:p w14:paraId="117C3B90" w14:textId="77777777" w:rsidR="00BE6E6E" w:rsidRPr="008A53D7" w:rsidRDefault="00BE6E6E" w:rsidP="00BE6E6E"/>
        </w:tc>
        <w:tc>
          <w:tcPr>
            <w:tcW w:w="482" w:type="pct"/>
          </w:tcPr>
          <w:p w14:paraId="6605B909" w14:textId="77777777" w:rsidR="00BE6E6E" w:rsidRPr="008A53D7" w:rsidRDefault="00BE6E6E" w:rsidP="00BE6E6E"/>
        </w:tc>
        <w:tc>
          <w:tcPr>
            <w:tcW w:w="545" w:type="pct"/>
          </w:tcPr>
          <w:p w14:paraId="0498712E" w14:textId="77777777" w:rsidR="00BE6E6E" w:rsidRPr="008A53D7" w:rsidRDefault="00BE6E6E" w:rsidP="00BE6E6E"/>
        </w:tc>
        <w:tc>
          <w:tcPr>
            <w:tcW w:w="1993" w:type="pct"/>
            <w:tcBorders>
              <w:right w:val="single" w:sz="8" w:space="0" w:color="auto"/>
            </w:tcBorders>
          </w:tcPr>
          <w:p w14:paraId="673A9C31" w14:textId="77777777" w:rsidR="00BE6E6E" w:rsidRPr="008A53D7" w:rsidRDefault="00BE6E6E" w:rsidP="00BE6E6E"/>
        </w:tc>
      </w:tr>
      <w:tr w:rsidR="00BE6E6E" w:rsidRPr="008A53D7" w14:paraId="27716FE0" w14:textId="77777777" w:rsidTr="00730F4E">
        <w:tc>
          <w:tcPr>
            <w:tcW w:w="483" w:type="pct"/>
            <w:tcBorders>
              <w:left w:val="single" w:sz="8" w:space="0" w:color="auto"/>
            </w:tcBorders>
          </w:tcPr>
          <w:p w14:paraId="2CA30CAF" w14:textId="77777777" w:rsidR="00BE6E6E" w:rsidRPr="008A53D7" w:rsidRDefault="00BE6E6E" w:rsidP="00BE6E6E"/>
        </w:tc>
        <w:tc>
          <w:tcPr>
            <w:tcW w:w="976" w:type="pct"/>
          </w:tcPr>
          <w:p w14:paraId="062A5D36" w14:textId="77777777" w:rsidR="00BE6E6E" w:rsidRPr="008A53D7" w:rsidRDefault="00BE6E6E" w:rsidP="00BE6E6E"/>
        </w:tc>
        <w:tc>
          <w:tcPr>
            <w:tcW w:w="521" w:type="pct"/>
          </w:tcPr>
          <w:p w14:paraId="2246869C" w14:textId="77777777" w:rsidR="00BE6E6E" w:rsidRPr="008A53D7" w:rsidRDefault="00BE6E6E" w:rsidP="00BE6E6E"/>
        </w:tc>
        <w:tc>
          <w:tcPr>
            <w:tcW w:w="482" w:type="pct"/>
          </w:tcPr>
          <w:p w14:paraId="06A6C5AC" w14:textId="77777777" w:rsidR="00BE6E6E" w:rsidRPr="008A53D7" w:rsidRDefault="00BE6E6E" w:rsidP="00BE6E6E"/>
        </w:tc>
        <w:tc>
          <w:tcPr>
            <w:tcW w:w="545" w:type="pct"/>
          </w:tcPr>
          <w:p w14:paraId="46FA1766" w14:textId="77777777" w:rsidR="00BE6E6E" w:rsidRPr="008A53D7" w:rsidRDefault="00BE6E6E" w:rsidP="00BE6E6E"/>
        </w:tc>
        <w:tc>
          <w:tcPr>
            <w:tcW w:w="1993" w:type="pct"/>
            <w:tcBorders>
              <w:right w:val="single" w:sz="8" w:space="0" w:color="auto"/>
            </w:tcBorders>
          </w:tcPr>
          <w:p w14:paraId="03607B93" w14:textId="77777777" w:rsidR="00BE6E6E" w:rsidRPr="008A53D7" w:rsidRDefault="00BE6E6E" w:rsidP="00BE6E6E"/>
        </w:tc>
      </w:tr>
      <w:tr w:rsidR="00BE6E6E" w:rsidRPr="008A53D7" w14:paraId="045055B7" w14:textId="77777777" w:rsidTr="00730F4E">
        <w:tc>
          <w:tcPr>
            <w:tcW w:w="483" w:type="pct"/>
            <w:tcBorders>
              <w:left w:val="single" w:sz="8" w:space="0" w:color="auto"/>
            </w:tcBorders>
          </w:tcPr>
          <w:p w14:paraId="45DDA410" w14:textId="77777777" w:rsidR="00BE6E6E" w:rsidRPr="008A53D7" w:rsidRDefault="00BE6E6E" w:rsidP="00BE6E6E"/>
        </w:tc>
        <w:tc>
          <w:tcPr>
            <w:tcW w:w="976" w:type="pct"/>
          </w:tcPr>
          <w:p w14:paraId="62EBE2C9" w14:textId="77777777" w:rsidR="00BE6E6E" w:rsidRPr="008A53D7" w:rsidRDefault="00BE6E6E" w:rsidP="00BE6E6E"/>
        </w:tc>
        <w:tc>
          <w:tcPr>
            <w:tcW w:w="521" w:type="pct"/>
          </w:tcPr>
          <w:p w14:paraId="0E682538" w14:textId="77777777" w:rsidR="00BE6E6E" w:rsidRPr="008A53D7" w:rsidRDefault="00BE6E6E" w:rsidP="00BE6E6E"/>
        </w:tc>
        <w:tc>
          <w:tcPr>
            <w:tcW w:w="482" w:type="pct"/>
          </w:tcPr>
          <w:p w14:paraId="4C6893E9" w14:textId="77777777" w:rsidR="00BE6E6E" w:rsidRPr="008A53D7" w:rsidRDefault="00BE6E6E" w:rsidP="00BE6E6E"/>
        </w:tc>
        <w:tc>
          <w:tcPr>
            <w:tcW w:w="545" w:type="pct"/>
          </w:tcPr>
          <w:p w14:paraId="62FF1ED2" w14:textId="77777777" w:rsidR="00BE6E6E" w:rsidRPr="008A53D7" w:rsidRDefault="00BE6E6E" w:rsidP="00BE6E6E"/>
        </w:tc>
        <w:tc>
          <w:tcPr>
            <w:tcW w:w="1993" w:type="pct"/>
            <w:tcBorders>
              <w:right w:val="single" w:sz="8" w:space="0" w:color="auto"/>
            </w:tcBorders>
          </w:tcPr>
          <w:p w14:paraId="704E3B92" w14:textId="77777777" w:rsidR="00BE6E6E" w:rsidRPr="008A53D7" w:rsidRDefault="00BE6E6E" w:rsidP="00BE6E6E"/>
        </w:tc>
      </w:tr>
      <w:tr w:rsidR="00BE6E6E" w:rsidRPr="008A53D7" w14:paraId="71C233E0" w14:textId="77777777" w:rsidTr="00730F4E">
        <w:tc>
          <w:tcPr>
            <w:tcW w:w="483" w:type="pct"/>
            <w:tcBorders>
              <w:left w:val="single" w:sz="8" w:space="0" w:color="auto"/>
            </w:tcBorders>
          </w:tcPr>
          <w:p w14:paraId="18F502C2" w14:textId="77777777" w:rsidR="00BE6E6E" w:rsidRPr="008A53D7" w:rsidRDefault="00BE6E6E" w:rsidP="00BE6E6E"/>
        </w:tc>
        <w:tc>
          <w:tcPr>
            <w:tcW w:w="976" w:type="pct"/>
          </w:tcPr>
          <w:p w14:paraId="0A778593" w14:textId="77777777" w:rsidR="00BE6E6E" w:rsidRPr="008A53D7" w:rsidRDefault="00BE6E6E" w:rsidP="00BE6E6E"/>
        </w:tc>
        <w:tc>
          <w:tcPr>
            <w:tcW w:w="521" w:type="pct"/>
          </w:tcPr>
          <w:p w14:paraId="264C1B9D" w14:textId="77777777" w:rsidR="00BE6E6E" w:rsidRPr="008A53D7" w:rsidRDefault="00BE6E6E" w:rsidP="00BE6E6E"/>
        </w:tc>
        <w:tc>
          <w:tcPr>
            <w:tcW w:w="482" w:type="pct"/>
          </w:tcPr>
          <w:p w14:paraId="50CC2D40" w14:textId="77777777" w:rsidR="00BE6E6E" w:rsidRPr="008A53D7" w:rsidRDefault="00BE6E6E" w:rsidP="00BE6E6E"/>
        </w:tc>
        <w:tc>
          <w:tcPr>
            <w:tcW w:w="545" w:type="pct"/>
          </w:tcPr>
          <w:p w14:paraId="43F0DA93" w14:textId="77777777" w:rsidR="00BE6E6E" w:rsidRPr="008A53D7" w:rsidRDefault="00BE6E6E" w:rsidP="00BE6E6E"/>
        </w:tc>
        <w:tc>
          <w:tcPr>
            <w:tcW w:w="1993" w:type="pct"/>
            <w:tcBorders>
              <w:right w:val="single" w:sz="8" w:space="0" w:color="auto"/>
            </w:tcBorders>
          </w:tcPr>
          <w:p w14:paraId="09FE0994" w14:textId="77777777" w:rsidR="00BE6E6E" w:rsidRPr="008A53D7" w:rsidRDefault="00BE6E6E" w:rsidP="00BE6E6E"/>
        </w:tc>
      </w:tr>
      <w:tr w:rsidR="00BE6E6E" w:rsidRPr="008A53D7" w14:paraId="06417EC9" w14:textId="77777777" w:rsidTr="00730F4E">
        <w:tc>
          <w:tcPr>
            <w:tcW w:w="483" w:type="pct"/>
            <w:tcBorders>
              <w:left w:val="single" w:sz="8" w:space="0" w:color="auto"/>
            </w:tcBorders>
          </w:tcPr>
          <w:p w14:paraId="424D12A8" w14:textId="77777777" w:rsidR="00BE6E6E" w:rsidRPr="008A53D7" w:rsidRDefault="00BE6E6E" w:rsidP="00BE6E6E"/>
        </w:tc>
        <w:tc>
          <w:tcPr>
            <w:tcW w:w="976" w:type="pct"/>
          </w:tcPr>
          <w:p w14:paraId="21D1A1A8" w14:textId="77777777" w:rsidR="00BE6E6E" w:rsidRPr="008A53D7" w:rsidRDefault="00BE6E6E" w:rsidP="00BE6E6E"/>
        </w:tc>
        <w:tc>
          <w:tcPr>
            <w:tcW w:w="521" w:type="pct"/>
          </w:tcPr>
          <w:p w14:paraId="02336FB8" w14:textId="77777777" w:rsidR="00BE6E6E" w:rsidRPr="008A53D7" w:rsidRDefault="00BE6E6E" w:rsidP="00BE6E6E"/>
        </w:tc>
        <w:tc>
          <w:tcPr>
            <w:tcW w:w="482" w:type="pct"/>
          </w:tcPr>
          <w:p w14:paraId="0A51967A" w14:textId="77777777" w:rsidR="00BE6E6E" w:rsidRPr="008A53D7" w:rsidRDefault="00BE6E6E" w:rsidP="00BE6E6E"/>
        </w:tc>
        <w:tc>
          <w:tcPr>
            <w:tcW w:w="545" w:type="pct"/>
          </w:tcPr>
          <w:p w14:paraId="77067560" w14:textId="77777777" w:rsidR="00BE6E6E" w:rsidRPr="008A53D7" w:rsidRDefault="00BE6E6E" w:rsidP="00BE6E6E"/>
        </w:tc>
        <w:tc>
          <w:tcPr>
            <w:tcW w:w="1993" w:type="pct"/>
            <w:tcBorders>
              <w:right w:val="single" w:sz="8" w:space="0" w:color="auto"/>
            </w:tcBorders>
          </w:tcPr>
          <w:p w14:paraId="4DD1D768" w14:textId="77777777" w:rsidR="00BE6E6E" w:rsidRPr="008A53D7" w:rsidRDefault="00BE6E6E" w:rsidP="00BE6E6E"/>
        </w:tc>
      </w:tr>
      <w:tr w:rsidR="00BE6E6E" w:rsidRPr="008A53D7" w14:paraId="09EAE39A" w14:textId="77777777" w:rsidTr="00730F4E">
        <w:tc>
          <w:tcPr>
            <w:tcW w:w="483" w:type="pct"/>
            <w:tcBorders>
              <w:left w:val="single" w:sz="8" w:space="0" w:color="auto"/>
            </w:tcBorders>
          </w:tcPr>
          <w:p w14:paraId="19A99BDF" w14:textId="77777777" w:rsidR="00BE6E6E" w:rsidRPr="008A53D7" w:rsidRDefault="00BE6E6E" w:rsidP="00BE6E6E"/>
        </w:tc>
        <w:tc>
          <w:tcPr>
            <w:tcW w:w="976" w:type="pct"/>
          </w:tcPr>
          <w:p w14:paraId="1ACD6BFE" w14:textId="77777777" w:rsidR="00BE6E6E" w:rsidRPr="008A53D7" w:rsidRDefault="00BE6E6E" w:rsidP="00BE6E6E"/>
        </w:tc>
        <w:tc>
          <w:tcPr>
            <w:tcW w:w="521" w:type="pct"/>
          </w:tcPr>
          <w:p w14:paraId="55B4A8AB" w14:textId="77777777" w:rsidR="00BE6E6E" w:rsidRPr="008A53D7" w:rsidRDefault="00BE6E6E" w:rsidP="00BE6E6E"/>
        </w:tc>
        <w:tc>
          <w:tcPr>
            <w:tcW w:w="482" w:type="pct"/>
          </w:tcPr>
          <w:p w14:paraId="0EB78735" w14:textId="77777777" w:rsidR="00BE6E6E" w:rsidRPr="008A53D7" w:rsidRDefault="00BE6E6E" w:rsidP="00BE6E6E"/>
        </w:tc>
        <w:tc>
          <w:tcPr>
            <w:tcW w:w="545" w:type="pct"/>
          </w:tcPr>
          <w:p w14:paraId="31CAC2FD" w14:textId="77777777" w:rsidR="00BE6E6E" w:rsidRPr="008A53D7" w:rsidRDefault="00BE6E6E" w:rsidP="00BE6E6E"/>
        </w:tc>
        <w:tc>
          <w:tcPr>
            <w:tcW w:w="1993" w:type="pct"/>
            <w:tcBorders>
              <w:right w:val="single" w:sz="8" w:space="0" w:color="auto"/>
            </w:tcBorders>
          </w:tcPr>
          <w:p w14:paraId="4AA7295E" w14:textId="77777777" w:rsidR="00BE6E6E" w:rsidRPr="008A53D7" w:rsidRDefault="00BE6E6E" w:rsidP="00BE6E6E"/>
        </w:tc>
      </w:tr>
    </w:tbl>
    <w:p w14:paraId="791E9A6C" w14:textId="04E3C189" w:rsidR="00BE6E6E" w:rsidRDefault="00BE6E6E" w:rsidP="000E35D7">
      <w:pPr>
        <w:contextualSpacing/>
        <w:rPr>
          <w:rFonts w:eastAsia="Times New Roman" w:cstheme="minorHAnsi"/>
          <w:color w:val="000000"/>
        </w:rPr>
      </w:pPr>
    </w:p>
    <w:p w14:paraId="30844DE8" w14:textId="77777777" w:rsidR="00BE6E6E" w:rsidRDefault="00BE6E6E">
      <w:pPr>
        <w:spacing w:after="0" w:line="240" w:lineRule="auto"/>
        <w:rPr>
          <w:rFonts w:eastAsia="Times New Roman" w:cstheme="minorHAnsi"/>
          <w:color w:val="000000"/>
        </w:rPr>
      </w:pPr>
      <w:r>
        <w:rPr>
          <w:rFonts w:eastAsia="Times New Roman" w:cstheme="minorHAnsi"/>
          <w:color w:val="000000"/>
        </w:rPr>
        <w:br w:type="page"/>
      </w:r>
    </w:p>
    <w:p w14:paraId="261714A0" w14:textId="5238B356" w:rsidR="000E35D7" w:rsidRDefault="001A6C1A" w:rsidP="000E35D7">
      <w:pPr>
        <w:pStyle w:val="Heading2"/>
        <w:rPr>
          <w:rFonts w:asciiTheme="minorHAnsi" w:hAnsiTheme="minorHAnsi" w:cstheme="minorHAnsi"/>
          <w:b w:val="0"/>
          <w:sz w:val="36"/>
          <w:szCs w:val="36"/>
        </w:rPr>
      </w:pPr>
      <w:bookmarkStart w:id="34" w:name="_Toc447012950"/>
      <w:bookmarkStart w:id="35" w:name="_Toc452145055"/>
      <w:r w:rsidRPr="001A6C1A">
        <w:rPr>
          <w:rFonts w:asciiTheme="minorHAnsi" w:hAnsiTheme="minorHAnsi" w:cstheme="minorHAnsi"/>
          <w:sz w:val="36"/>
          <w:szCs w:val="36"/>
        </w:rPr>
        <w:lastRenderedPageBreak/>
        <w:t>H</w:t>
      </w:r>
      <w:r w:rsidR="00D02E71">
        <w:rPr>
          <w:rFonts w:asciiTheme="minorHAnsi" w:hAnsiTheme="minorHAnsi" w:cstheme="minorHAnsi"/>
          <w:sz w:val="36"/>
          <w:szCs w:val="36"/>
        </w:rPr>
        <w:t>ospital</w:t>
      </w:r>
      <w:r w:rsidRPr="001A6C1A">
        <w:rPr>
          <w:rFonts w:asciiTheme="minorHAnsi" w:hAnsiTheme="minorHAnsi" w:cstheme="minorHAnsi"/>
          <w:sz w:val="36"/>
          <w:szCs w:val="36"/>
        </w:rPr>
        <w:t xml:space="preserve"> </w:t>
      </w:r>
      <w:r w:rsidR="009B214E">
        <w:rPr>
          <w:rFonts w:asciiTheme="minorHAnsi" w:hAnsiTheme="minorHAnsi" w:cstheme="minorHAnsi"/>
          <w:sz w:val="36"/>
          <w:szCs w:val="36"/>
        </w:rPr>
        <w:t>Data</w:t>
      </w:r>
      <w:r w:rsidR="00D02E71">
        <w:rPr>
          <w:rFonts w:asciiTheme="minorHAnsi" w:hAnsiTheme="minorHAnsi" w:cstheme="minorHAnsi"/>
          <w:sz w:val="36"/>
          <w:szCs w:val="36"/>
        </w:rPr>
        <w:t xml:space="preserve"> </w:t>
      </w:r>
      <w:r w:rsidRPr="001A6C1A">
        <w:rPr>
          <w:rFonts w:asciiTheme="minorHAnsi" w:hAnsiTheme="minorHAnsi" w:cstheme="minorHAnsi"/>
          <w:sz w:val="36"/>
          <w:szCs w:val="36"/>
        </w:rPr>
        <w:t>N</w:t>
      </w:r>
      <w:r w:rsidR="00D02E71">
        <w:rPr>
          <w:rFonts w:asciiTheme="minorHAnsi" w:hAnsiTheme="minorHAnsi" w:cstheme="minorHAnsi"/>
          <w:sz w:val="36"/>
          <w:szCs w:val="36"/>
        </w:rPr>
        <w:t>etwork</w:t>
      </w:r>
      <w:r w:rsidRPr="001A6C1A">
        <w:rPr>
          <w:rFonts w:asciiTheme="minorHAnsi" w:hAnsiTheme="minorHAnsi" w:cstheme="minorHAnsi"/>
          <w:sz w:val="36"/>
          <w:szCs w:val="36"/>
        </w:rPr>
        <w:t xml:space="preserve"> S</w:t>
      </w:r>
      <w:r w:rsidR="00D02E71">
        <w:rPr>
          <w:rFonts w:asciiTheme="minorHAnsi" w:hAnsiTheme="minorHAnsi" w:cstheme="minorHAnsi"/>
          <w:sz w:val="36"/>
          <w:szCs w:val="36"/>
        </w:rPr>
        <w:t>oftware</w:t>
      </w:r>
      <w:r w:rsidRPr="001A6C1A">
        <w:rPr>
          <w:rFonts w:asciiTheme="minorHAnsi" w:hAnsiTheme="minorHAnsi" w:cstheme="minorHAnsi"/>
          <w:sz w:val="36"/>
          <w:szCs w:val="36"/>
        </w:rPr>
        <w:t xml:space="preserve"> </w:t>
      </w:r>
      <w:r w:rsidR="000E35D7" w:rsidRPr="001A6C1A">
        <w:rPr>
          <w:rFonts w:asciiTheme="minorHAnsi" w:hAnsiTheme="minorHAnsi" w:cstheme="minorHAnsi"/>
          <w:sz w:val="36"/>
          <w:szCs w:val="36"/>
        </w:rPr>
        <w:t>M</w:t>
      </w:r>
      <w:r w:rsidR="00D02E71">
        <w:rPr>
          <w:rFonts w:asciiTheme="minorHAnsi" w:hAnsiTheme="minorHAnsi" w:cstheme="minorHAnsi"/>
          <w:sz w:val="36"/>
          <w:szCs w:val="36"/>
        </w:rPr>
        <w:t>anagement</w:t>
      </w:r>
      <w:r w:rsidR="000E35D7" w:rsidRPr="001A6C1A">
        <w:rPr>
          <w:rFonts w:asciiTheme="minorHAnsi" w:hAnsiTheme="minorHAnsi" w:cstheme="minorHAnsi"/>
          <w:sz w:val="36"/>
          <w:szCs w:val="36"/>
        </w:rPr>
        <w:t xml:space="preserve"> R</w:t>
      </w:r>
      <w:bookmarkEnd w:id="34"/>
      <w:r w:rsidR="00D02E71">
        <w:rPr>
          <w:rFonts w:asciiTheme="minorHAnsi" w:hAnsiTheme="minorHAnsi" w:cstheme="minorHAnsi"/>
          <w:sz w:val="36"/>
          <w:szCs w:val="36"/>
        </w:rPr>
        <w:t>eport</w:t>
      </w:r>
      <w:bookmarkEnd w:id="35"/>
    </w:p>
    <w:p w14:paraId="4B34C282" w14:textId="0931171E" w:rsidR="000E35D7" w:rsidRDefault="000E35D7" w:rsidP="00BE6E6E">
      <w:pPr>
        <w:pStyle w:val="BodyTextFirst"/>
      </w:pPr>
      <w:r w:rsidRPr="008A53D7">
        <w:t xml:space="preserve">Below is a list of installed and missing Service Packs on the </w:t>
      </w:r>
      <w:r w:rsidR="001A6C1A">
        <w:t>Hospital</w:t>
      </w:r>
      <w:r w:rsidRPr="008A53D7">
        <w:t xml:space="preserve"> </w:t>
      </w:r>
      <w:r w:rsidR="009B214E">
        <w:t>Data</w:t>
      </w:r>
      <w:r w:rsidR="0090034E">
        <w:t xml:space="preserve"> </w:t>
      </w:r>
      <w:r w:rsidR="009B214E">
        <w:t>N</w:t>
      </w:r>
      <w:r w:rsidRPr="008A53D7">
        <w:t>etwork.</w:t>
      </w:r>
    </w:p>
    <w:p w14:paraId="48A3E3CE" w14:textId="77777777" w:rsidR="00BE6E6E" w:rsidRPr="008A53D7" w:rsidRDefault="00BE6E6E" w:rsidP="00BE6E6E">
      <w:pPr>
        <w:pStyle w:val="BodyTextFirst"/>
      </w:pPr>
    </w:p>
    <w:tbl>
      <w:tblPr>
        <w:tblStyle w:val="TableGrid2"/>
        <w:tblpPr w:leftFromText="180" w:rightFromText="180" w:vertAnchor="text" w:horzAnchor="margin" w:tblpY="77"/>
        <w:tblW w:w="5000" w:type="pct"/>
        <w:tblLook w:val="04A0" w:firstRow="1" w:lastRow="0" w:firstColumn="1" w:lastColumn="0" w:noHBand="0" w:noVBand="1"/>
      </w:tblPr>
      <w:tblGrid>
        <w:gridCol w:w="846"/>
        <w:gridCol w:w="2079"/>
        <w:gridCol w:w="872"/>
        <w:gridCol w:w="837"/>
        <w:gridCol w:w="855"/>
        <w:gridCol w:w="790"/>
        <w:gridCol w:w="772"/>
        <w:gridCol w:w="964"/>
        <w:gridCol w:w="1561"/>
      </w:tblGrid>
      <w:tr w:rsidR="000E35D7" w:rsidRPr="008A53D7" w14:paraId="003ACF0B" w14:textId="77777777" w:rsidTr="00730F4E">
        <w:tc>
          <w:tcPr>
            <w:tcW w:w="5000" w:type="pct"/>
            <w:gridSpan w:val="9"/>
            <w:tcBorders>
              <w:top w:val="single" w:sz="8" w:space="0" w:color="auto"/>
              <w:left w:val="single" w:sz="8" w:space="0" w:color="auto"/>
              <w:bottom w:val="single" w:sz="8" w:space="0" w:color="auto"/>
            </w:tcBorders>
            <w:shd w:val="clear" w:color="auto" w:fill="auto"/>
          </w:tcPr>
          <w:p w14:paraId="4216D01D" w14:textId="77777777" w:rsidR="000E35D7" w:rsidRPr="008A53D7" w:rsidRDefault="000E35D7" w:rsidP="00BE6E6E">
            <w:pPr>
              <w:pStyle w:val="TableHead"/>
            </w:pPr>
            <w:r w:rsidRPr="008A53D7">
              <w:t>Installed and Missing Service Packs</w:t>
            </w:r>
          </w:p>
        </w:tc>
      </w:tr>
      <w:tr w:rsidR="000E35D7" w:rsidRPr="008A53D7" w14:paraId="70E5977C" w14:textId="77777777" w:rsidTr="00730F4E">
        <w:tc>
          <w:tcPr>
            <w:tcW w:w="442" w:type="pct"/>
            <w:tcBorders>
              <w:top w:val="single" w:sz="8" w:space="0" w:color="auto"/>
              <w:left w:val="single" w:sz="8" w:space="0" w:color="auto"/>
              <w:bottom w:val="single" w:sz="8" w:space="0" w:color="auto"/>
            </w:tcBorders>
            <w:shd w:val="clear" w:color="auto" w:fill="auto"/>
          </w:tcPr>
          <w:p w14:paraId="6B2578B0" w14:textId="77777777" w:rsidR="000E35D7" w:rsidRPr="008A53D7" w:rsidRDefault="000E35D7" w:rsidP="00BE6E6E">
            <w:pPr>
              <w:pStyle w:val="TableHead"/>
            </w:pPr>
            <w:r w:rsidRPr="008A53D7">
              <w:t>Bulletin ID</w:t>
            </w:r>
            <w:r w:rsidR="001A6C1A">
              <w:t>.</w:t>
            </w:r>
            <w:r w:rsidRPr="008A53D7">
              <w:t xml:space="preserve">  or Name</w:t>
            </w:r>
          </w:p>
        </w:tc>
        <w:tc>
          <w:tcPr>
            <w:tcW w:w="1086" w:type="pct"/>
            <w:tcBorders>
              <w:top w:val="single" w:sz="8" w:space="0" w:color="auto"/>
              <w:bottom w:val="single" w:sz="8" w:space="0" w:color="auto"/>
            </w:tcBorders>
            <w:shd w:val="clear" w:color="auto" w:fill="auto"/>
          </w:tcPr>
          <w:p w14:paraId="1793F1C6" w14:textId="77777777" w:rsidR="000E35D7" w:rsidRPr="008A53D7" w:rsidRDefault="000E35D7" w:rsidP="00BE6E6E">
            <w:pPr>
              <w:pStyle w:val="TableHead"/>
            </w:pPr>
            <w:r w:rsidRPr="008A53D7">
              <w:t>Description</w:t>
            </w:r>
          </w:p>
        </w:tc>
        <w:tc>
          <w:tcPr>
            <w:tcW w:w="455" w:type="pct"/>
            <w:tcBorders>
              <w:top w:val="single" w:sz="8" w:space="0" w:color="auto"/>
              <w:bottom w:val="single" w:sz="8" w:space="0" w:color="auto"/>
            </w:tcBorders>
            <w:shd w:val="clear" w:color="auto" w:fill="auto"/>
          </w:tcPr>
          <w:p w14:paraId="21AF0822" w14:textId="77777777" w:rsidR="000E35D7" w:rsidRPr="008A53D7" w:rsidRDefault="000E35D7" w:rsidP="00BE6E6E">
            <w:pPr>
              <w:pStyle w:val="TableHead"/>
            </w:pPr>
            <w:r w:rsidRPr="008A53D7">
              <w:t>System Affected</w:t>
            </w:r>
          </w:p>
        </w:tc>
        <w:tc>
          <w:tcPr>
            <w:tcW w:w="437" w:type="pct"/>
            <w:tcBorders>
              <w:top w:val="single" w:sz="8" w:space="0" w:color="auto"/>
              <w:bottom w:val="single" w:sz="8" w:space="0" w:color="auto"/>
            </w:tcBorders>
            <w:shd w:val="clear" w:color="auto" w:fill="auto"/>
          </w:tcPr>
          <w:p w14:paraId="52D7B39A" w14:textId="77777777" w:rsidR="000E35D7" w:rsidRPr="008A53D7" w:rsidRDefault="000E35D7" w:rsidP="00BE6E6E">
            <w:pPr>
              <w:pStyle w:val="TableHead"/>
            </w:pPr>
            <w:r w:rsidRPr="008A53D7">
              <w:t>Release Date</w:t>
            </w:r>
          </w:p>
        </w:tc>
        <w:tc>
          <w:tcPr>
            <w:tcW w:w="446" w:type="pct"/>
            <w:tcBorders>
              <w:top w:val="single" w:sz="8" w:space="0" w:color="auto"/>
              <w:bottom w:val="single" w:sz="8" w:space="0" w:color="auto"/>
            </w:tcBorders>
            <w:shd w:val="clear" w:color="auto" w:fill="auto"/>
          </w:tcPr>
          <w:p w14:paraId="3811FE14" w14:textId="77777777" w:rsidR="000E35D7" w:rsidRPr="008A53D7" w:rsidRDefault="000E35D7" w:rsidP="00BE6E6E">
            <w:pPr>
              <w:pStyle w:val="TableHead"/>
            </w:pPr>
            <w:r w:rsidRPr="008A53D7">
              <w:t>Severity</w:t>
            </w:r>
          </w:p>
        </w:tc>
        <w:tc>
          <w:tcPr>
            <w:tcW w:w="413" w:type="pct"/>
            <w:tcBorders>
              <w:top w:val="single" w:sz="8" w:space="0" w:color="auto"/>
              <w:bottom w:val="single" w:sz="8" w:space="0" w:color="auto"/>
            </w:tcBorders>
            <w:shd w:val="clear" w:color="auto" w:fill="auto"/>
          </w:tcPr>
          <w:p w14:paraId="254D04A8" w14:textId="77777777" w:rsidR="000E35D7" w:rsidRPr="008A53D7" w:rsidRDefault="000E35D7" w:rsidP="00BE6E6E">
            <w:pPr>
              <w:pStyle w:val="TableHead"/>
            </w:pPr>
            <w:r w:rsidRPr="008A53D7">
              <w:t>Lab Test Date</w:t>
            </w:r>
          </w:p>
        </w:tc>
        <w:tc>
          <w:tcPr>
            <w:tcW w:w="403" w:type="pct"/>
            <w:tcBorders>
              <w:top w:val="single" w:sz="8" w:space="0" w:color="auto"/>
              <w:bottom w:val="single" w:sz="8" w:space="0" w:color="auto"/>
            </w:tcBorders>
            <w:shd w:val="clear" w:color="auto" w:fill="auto"/>
          </w:tcPr>
          <w:p w14:paraId="16B86E23" w14:textId="77777777" w:rsidR="000E35D7" w:rsidRPr="008A53D7" w:rsidRDefault="000E35D7" w:rsidP="00BE6E6E">
            <w:pPr>
              <w:pStyle w:val="TableHead"/>
            </w:pPr>
            <w:r w:rsidRPr="008A53D7">
              <w:t>Patch Date</w:t>
            </w:r>
          </w:p>
        </w:tc>
        <w:tc>
          <w:tcPr>
            <w:tcW w:w="503" w:type="pct"/>
            <w:tcBorders>
              <w:top w:val="single" w:sz="8" w:space="0" w:color="auto"/>
              <w:bottom w:val="single" w:sz="8" w:space="0" w:color="auto"/>
            </w:tcBorders>
            <w:shd w:val="clear" w:color="auto" w:fill="auto"/>
          </w:tcPr>
          <w:p w14:paraId="3C65E4AB" w14:textId="77777777" w:rsidR="000E35D7" w:rsidRPr="008A53D7" w:rsidRDefault="000E35D7" w:rsidP="00BE6E6E">
            <w:pPr>
              <w:pStyle w:val="TableHead"/>
            </w:pPr>
            <w:r w:rsidRPr="008A53D7">
              <w:t>Complete Pending</w:t>
            </w:r>
          </w:p>
        </w:tc>
        <w:tc>
          <w:tcPr>
            <w:tcW w:w="814" w:type="pct"/>
            <w:tcBorders>
              <w:top w:val="single" w:sz="8" w:space="0" w:color="auto"/>
              <w:bottom w:val="single" w:sz="8" w:space="0" w:color="auto"/>
              <w:right w:val="single" w:sz="8" w:space="0" w:color="auto"/>
            </w:tcBorders>
            <w:shd w:val="clear" w:color="auto" w:fill="auto"/>
          </w:tcPr>
          <w:p w14:paraId="2C02578D" w14:textId="77777777" w:rsidR="000E35D7" w:rsidRPr="008A53D7" w:rsidRDefault="000E35D7" w:rsidP="00BE6E6E">
            <w:pPr>
              <w:pStyle w:val="TableHead"/>
            </w:pPr>
            <w:r w:rsidRPr="008A53D7">
              <w:t>Name of Tester</w:t>
            </w:r>
          </w:p>
        </w:tc>
      </w:tr>
      <w:tr w:rsidR="000E35D7" w:rsidRPr="008A53D7" w14:paraId="2637D885" w14:textId="77777777" w:rsidTr="00730F4E">
        <w:tc>
          <w:tcPr>
            <w:tcW w:w="442" w:type="pct"/>
            <w:tcBorders>
              <w:top w:val="single" w:sz="8" w:space="0" w:color="auto"/>
              <w:left w:val="single" w:sz="8" w:space="0" w:color="auto"/>
            </w:tcBorders>
          </w:tcPr>
          <w:p w14:paraId="32F15307" w14:textId="77777777" w:rsidR="000E35D7" w:rsidRPr="00B67E73" w:rsidRDefault="000E35D7" w:rsidP="00216325">
            <w:pPr>
              <w:rPr>
                <w:color w:val="000000" w:themeColor="text1"/>
              </w:rPr>
            </w:pPr>
          </w:p>
        </w:tc>
        <w:tc>
          <w:tcPr>
            <w:tcW w:w="1086" w:type="pct"/>
            <w:tcBorders>
              <w:top w:val="single" w:sz="8" w:space="0" w:color="auto"/>
            </w:tcBorders>
          </w:tcPr>
          <w:p w14:paraId="6F0B0B6E" w14:textId="77777777" w:rsidR="000E35D7" w:rsidRPr="00B67E73" w:rsidRDefault="000E35D7" w:rsidP="00216325">
            <w:pPr>
              <w:rPr>
                <w:color w:val="000000" w:themeColor="text1"/>
              </w:rPr>
            </w:pPr>
          </w:p>
        </w:tc>
        <w:tc>
          <w:tcPr>
            <w:tcW w:w="455" w:type="pct"/>
            <w:tcBorders>
              <w:top w:val="single" w:sz="8" w:space="0" w:color="auto"/>
            </w:tcBorders>
            <w:vAlign w:val="center"/>
          </w:tcPr>
          <w:p w14:paraId="15C27DA4" w14:textId="77777777" w:rsidR="000E35D7" w:rsidRPr="00B67E73" w:rsidRDefault="000E35D7" w:rsidP="00216325">
            <w:pPr>
              <w:jc w:val="center"/>
              <w:rPr>
                <w:color w:val="000000" w:themeColor="text1"/>
              </w:rPr>
            </w:pPr>
          </w:p>
        </w:tc>
        <w:tc>
          <w:tcPr>
            <w:tcW w:w="437" w:type="pct"/>
            <w:tcBorders>
              <w:top w:val="single" w:sz="8" w:space="0" w:color="auto"/>
            </w:tcBorders>
            <w:vAlign w:val="center"/>
          </w:tcPr>
          <w:p w14:paraId="615AA7A9" w14:textId="77777777" w:rsidR="000E35D7" w:rsidRPr="00B67E73" w:rsidRDefault="000E35D7" w:rsidP="00216325">
            <w:pPr>
              <w:jc w:val="center"/>
              <w:rPr>
                <w:color w:val="000000" w:themeColor="text1"/>
              </w:rPr>
            </w:pPr>
          </w:p>
        </w:tc>
        <w:tc>
          <w:tcPr>
            <w:tcW w:w="446" w:type="pct"/>
            <w:tcBorders>
              <w:top w:val="single" w:sz="8" w:space="0" w:color="auto"/>
            </w:tcBorders>
            <w:vAlign w:val="center"/>
          </w:tcPr>
          <w:p w14:paraId="6DDEE93D" w14:textId="77777777" w:rsidR="000E35D7" w:rsidRPr="00B67E73" w:rsidRDefault="000E35D7" w:rsidP="00216325">
            <w:pPr>
              <w:jc w:val="center"/>
              <w:rPr>
                <w:color w:val="000000" w:themeColor="text1"/>
              </w:rPr>
            </w:pPr>
          </w:p>
        </w:tc>
        <w:tc>
          <w:tcPr>
            <w:tcW w:w="413" w:type="pct"/>
            <w:tcBorders>
              <w:top w:val="single" w:sz="8" w:space="0" w:color="auto"/>
            </w:tcBorders>
            <w:vAlign w:val="center"/>
          </w:tcPr>
          <w:p w14:paraId="1BA6CA1D" w14:textId="77777777" w:rsidR="000E35D7" w:rsidRPr="00B67E73" w:rsidRDefault="000E35D7" w:rsidP="00216325">
            <w:pPr>
              <w:jc w:val="center"/>
              <w:rPr>
                <w:color w:val="000000" w:themeColor="text1"/>
              </w:rPr>
            </w:pPr>
          </w:p>
        </w:tc>
        <w:tc>
          <w:tcPr>
            <w:tcW w:w="403" w:type="pct"/>
            <w:tcBorders>
              <w:top w:val="single" w:sz="8" w:space="0" w:color="auto"/>
            </w:tcBorders>
            <w:vAlign w:val="center"/>
          </w:tcPr>
          <w:p w14:paraId="68A4853D" w14:textId="77777777" w:rsidR="000E35D7" w:rsidRPr="00B67E73" w:rsidRDefault="000E35D7" w:rsidP="00216325">
            <w:pPr>
              <w:jc w:val="center"/>
              <w:rPr>
                <w:color w:val="000000" w:themeColor="text1"/>
              </w:rPr>
            </w:pPr>
          </w:p>
        </w:tc>
        <w:tc>
          <w:tcPr>
            <w:tcW w:w="503" w:type="pct"/>
            <w:tcBorders>
              <w:top w:val="single" w:sz="8" w:space="0" w:color="auto"/>
            </w:tcBorders>
            <w:vAlign w:val="center"/>
          </w:tcPr>
          <w:p w14:paraId="0A9852AD" w14:textId="77777777" w:rsidR="000E35D7" w:rsidRPr="00B67E73" w:rsidRDefault="000E35D7" w:rsidP="00216325">
            <w:pPr>
              <w:jc w:val="center"/>
              <w:rPr>
                <w:color w:val="000000" w:themeColor="text1"/>
              </w:rPr>
            </w:pPr>
          </w:p>
        </w:tc>
        <w:tc>
          <w:tcPr>
            <w:tcW w:w="814" w:type="pct"/>
            <w:tcBorders>
              <w:top w:val="single" w:sz="8" w:space="0" w:color="auto"/>
              <w:right w:val="single" w:sz="8" w:space="0" w:color="auto"/>
            </w:tcBorders>
            <w:vAlign w:val="center"/>
          </w:tcPr>
          <w:p w14:paraId="10A85E57" w14:textId="77777777" w:rsidR="000E35D7" w:rsidRPr="00B67E73" w:rsidRDefault="000E35D7" w:rsidP="00216325">
            <w:pPr>
              <w:jc w:val="center"/>
              <w:rPr>
                <w:color w:val="000000" w:themeColor="text1"/>
              </w:rPr>
            </w:pPr>
          </w:p>
        </w:tc>
      </w:tr>
      <w:tr w:rsidR="000E35D7" w:rsidRPr="008A53D7" w14:paraId="564C5795" w14:textId="77777777" w:rsidTr="00730F4E">
        <w:tc>
          <w:tcPr>
            <w:tcW w:w="442" w:type="pct"/>
            <w:tcBorders>
              <w:left w:val="single" w:sz="8" w:space="0" w:color="auto"/>
            </w:tcBorders>
          </w:tcPr>
          <w:p w14:paraId="477A2089" w14:textId="77777777" w:rsidR="000E35D7" w:rsidRPr="008A53D7" w:rsidRDefault="000E35D7" w:rsidP="00216325"/>
        </w:tc>
        <w:tc>
          <w:tcPr>
            <w:tcW w:w="1086" w:type="pct"/>
          </w:tcPr>
          <w:p w14:paraId="333F06C8" w14:textId="77777777" w:rsidR="000E35D7" w:rsidRPr="008A53D7" w:rsidRDefault="000E35D7" w:rsidP="00216325"/>
        </w:tc>
        <w:tc>
          <w:tcPr>
            <w:tcW w:w="455" w:type="pct"/>
          </w:tcPr>
          <w:p w14:paraId="13F3E66C" w14:textId="77777777" w:rsidR="000E35D7" w:rsidRPr="008A53D7" w:rsidRDefault="000E35D7" w:rsidP="00216325"/>
        </w:tc>
        <w:tc>
          <w:tcPr>
            <w:tcW w:w="437" w:type="pct"/>
          </w:tcPr>
          <w:p w14:paraId="0EDB86D1" w14:textId="77777777" w:rsidR="000E35D7" w:rsidRPr="008A53D7" w:rsidRDefault="000E35D7" w:rsidP="00216325"/>
        </w:tc>
        <w:tc>
          <w:tcPr>
            <w:tcW w:w="446" w:type="pct"/>
          </w:tcPr>
          <w:p w14:paraId="16CFC1A4" w14:textId="77777777" w:rsidR="000E35D7" w:rsidRPr="008A53D7" w:rsidRDefault="000E35D7" w:rsidP="00216325"/>
        </w:tc>
        <w:tc>
          <w:tcPr>
            <w:tcW w:w="413" w:type="pct"/>
          </w:tcPr>
          <w:p w14:paraId="3B446F85" w14:textId="77777777" w:rsidR="000E35D7" w:rsidRPr="008A53D7" w:rsidRDefault="000E35D7" w:rsidP="00216325"/>
        </w:tc>
        <w:tc>
          <w:tcPr>
            <w:tcW w:w="403" w:type="pct"/>
          </w:tcPr>
          <w:p w14:paraId="4B770AF8" w14:textId="77777777" w:rsidR="000E35D7" w:rsidRPr="008A53D7" w:rsidRDefault="000E35D7" w:rsidP="00216325"/>
        </w:tc>
        <w:tc>
          <w:tcPr>
            <w:tcW w:w="503" w:type="pct"/>
          </w:tcPr>
          <w:p w14:paraId="30ECBB24" w14:textId="77777777" w:rsidR="000E35D7" w:rsidRPr="008A53D7" w:rsidRDefault="000E35D7" w:rsidP="00216325"/>
        </w:tc>
        <w:tc>
          <w:tcPr>
            <w:tcW w:w="814" w:type="pct"/>
            <w:tcBorders>
              <w:right w:val="single" w:sz="8" w:space="0" w:color="auto"/>
            </w:tcBorders>
          </w:tcPr>
          <w:p w14:paraId="04D40EE7" w14:textId="77777777" w:rsidR="000E35D7" w:rsidRPr="008A53D7" w:rsidRDefault="000E35D7" w:rsidP="00216325"/>
        </w:tc>
      </w:tr>
      <w:tr w:rsidR="000E35D7" w:rsidRPr="008A53D7" w14:paraId="72F1E11D" w14:textId="77777777" w:rsidTr="00730F4E">
        <w:tc>
          <w:tcPr>
            <w:tcW w:w="442" w:type="pct"/>
            <w:tcBorders>
              <w:left w:val="single" w:sz="8" w:space="0" w:color="auto"/>
            </w:tcBorders>
          </w:tcPr>
          <w:p w14:paraId="49C8DAA7" w14:textId="77777777" w:rsidR="000E35D7" w:rsidRPr="008A53D7" w:rsidRDefault="000E35D7" w:rsidP="00216325"/>
        </w:tc>
        <w:tc>
          <w:tcPr>
            <w:tcW w:w="1086" w:type="pct"/>
          </w:tcPr>
          <w:p w14:paraId="3979053F" w14:textId="77777777" w:rsidR="000E35D7" w:rsidRPr="008A53D7" w:rsidRDefault="000E35D7" w:rsidP="00216325"/>
        </w:tc>
        <w:tc>
          <w:tcPr>
            <w:tcW w:w="455" w:type="pct"/>
          </w:tcPr>
          <w:p w14:paraId="72CB0DC9" w14:textId="77777777" w:rsidR="000E35D7" w:rsidRPr="008A53D7" w:rsidRDefault="000E35D7" w:rsidP="00216325"/>
        </w:tc>
        <w:tc>
          <w:tcPr>
            <w:tcW w:w="437" w:type="pct"/>
          </w:tcPr>
          <w:p w14:paraId="72DCD84B" w14:textId="77777777" w:rsidR="000E35D7" w:rsidRPr="008A53D7" w:rsidRDefault="000E35D7" w:rsidP="00216325"/>
        </w:tc>
        <w:tc>
          <w:tcPr>
            <w:tcW w:w="446" w:type="pct"/>
          </w:tcPr>
          <w:p w14:paraId="1D62B441" w14:textId="77777777" w:rsidR="000E35D7" w:rsidRPr="008A53D7" w:rsidRDefault="000E35D7" w:rsidP="00216325"/>
        </w:tc>
        <w:tc>
          <w:tcPr>
            <w:tcW w:w="413" w:type="pct"/>
          </w:tcPr>
          <w:p w14:paraId="6EA9D097" w14:textId="77777777" w:rsidR="000E35D7" w:rsidRPr="008A53D7" w:rsidRDefault="000E35D7" w:rsidP="00216325"/>
        </w:tc>
        <w:tc>
          <w:tcPr>
            <w:tcW w:w="403" w:type="pct"/>
          </w:tcPr>
          <w:p w14:paraId="03B42CCA" w14:textId="77777777" w:rsidR="000E35D7" w:rsidRPr="008A53D7" w:rsidRDefault="000E35D7" w:rsidP="00216325"/>
        </w:tc>
        <w:tc>
          <w:tcPr>
            <w:tcW w:w="503" w:type="pct"/>
          </w:tcPr>
          <w:p w14:paraId="322705A5" w14:textId="77777777" w:rsidR="000E35D7" w:rsidRPr="008A53D7" w:rsidRDefault="000E35D7" w:rsidP="00216325"/>
        </w:tc>
        <w:tc>
          <w:tcPr>
            <w:tcW w:w="814" w:type="pct"/>
            <w:tcBorders>
              <w:right w:val="single" w:sz="8" w:space="0" w:color="auto"/>
            </w:tcBorders>
          </w:tcPr>
          <w:p w14:paraId="1E1050A1" w14:textId="77777777" w:rsidR="000E35D7" w:rsidRPr="008A53D7" w:rsidRDefault="000E35D7" w:rsidP="00216325"/>
        </w:tc>
      </w:tr>
      <w:tr w:rsidR="000E35D7" w:rsidRPr="008A53D7" w14:paraId="13D2DDB2" w14:textId="77777777" w:rsidTr="00730F4E">
        <w:tc>
          <w:tcPr>
            <w:tcW w:w="442" w:type="pct"/>
            <w:tcBorders>
              <w:left w:val="single" w:sz="8" w:space="0" w:color="auto"/>
            </w:tcBorders>
          </w:tcPr>
          <w:p w14:paraId="44561151" w14:textId="77777777" w:rsidR="000E35D7" w:rsidRPr="008A53D7" w:rsidRDefault="000E35D7" w:rsidP="00216325"/>
        </w:tc>
        <w:tc>
          <w:tcPr>
            <w:tcW w:w="1086" w:type="pct"/>
          </w:tcPr>
          <w:p w14:paraId="34E32CF7" w14:textId="77777777" w:rsidR="000E35D7" w:rsidRPr="008A53D7" w:rsidRDefault="000E35D7" w:rsidP="00216325"/>
        </w:tc>
        <w:tc>
          <w:tcPr>
            <w:tcW w:w="455" w:type="pct"/>
          </w:tcPr>
          <w:p w14:paraId="0A40BFB9" w14:textId="77777777" w:rsidR="000E35D7" w:rsidRPr="008A53D7" w:rsidRDefault="000E35D7" w:rsidP="00216325"/>
        </w:tc>
        <w:tc>
          <w:tcPr>
            <w:tcW w:w="437" w:type="pct"/>
          </w:tcPr>
          <w:p w14:paraId="7107D453" w14:textId="77777777" w:rsidR="000E35D7" w:rsidRPr="008A53D7" w:rsidRDefault="000E35D7" w:rsidP="00216325"/>
        </w:tc>
        <w:tc>
          <w:tcPr>
            <w:tcW w:w="446" w:type="pct"/>
          </w:tcPr>
          <w:p w14:paraId="5469763A" w14:textId="77777777" w:rsidR="000E35D7" w:rsidRPr="008A53D7" w:rsidRDefault="000E35D7" w:rsidP="00216325"/>
        </w:tc>
        <w:tc>
          <w:tcPr>
            <w:tcW w:w="413" w:type="pct"/>
          </w:tcPr>
          <w:p w14:paraId="6CE9757F" w14:textId="77777777" w:rsidR="000E35D7" w:rsidRPr="008A53D7" w:rsidRDefault="000E35D7" w:rsidP="00216325"/>
        </w:tc>
        <w:tc>
          <w:tcPr>
            <w:tcW w:w="403" w:type="pct"/>
          </w:tcPr>
          <w:p w14:paraId="534D6E97" w14:textId="77777777" w:rsidR="000E35D7" w:rsidRPr="008A53D7" w:rsidRDefault="000E35D7" w:rsidP="00216325"/>
        </w:tc>
        <w:tc>
          <w:tcPr>
            <w:tcW w:w="503" w:type="pct"/>
          </w:tcPr>
          <w:p w14:paraId="5C986E98" w14:textId="77777777" w:rsidR="000E35D7" w:rsidRPr="008A53D7" w:rsidRDefault="000E35D7" w:rsidP="00216325"/>
        </w:tc>
        <w:tc>
          <w:tcPr>
            <w:tcW w:w="814" w:type="pct"/>
            <w:tcBorders>
              <w:right w:val="single" w:sz="8" w:space="0" w:color="auto"/>
            </w:tcBorders>
          </w:tcPr>
          <w:p w14:paraId="5ED7B1F5" w14:textId="77777777" w:rsidR="000E35D7" w:rsidRPr="008A53D7" w:rsidRDefault="000E35D7" w:rsidP="00216325"/>
        </w:tc>
      </w:tr>
      <w:tr w:rsidR="000E35D7" w:rsidRPr="008A53D7" w14:paraId="71D60C84" w14:textId="77777777" w:rsidTr="00730F4E">
        <w:tc>
          <w:tcPr>
            <w:tcW w:w="442" w:type="pct"/>
            <w:tcBorders>
              <w:left w:val="single" w:sz="8" w:space="0" w:color="auto"/>
            </w:tcBorders>
          </w:tcPr>
          <w:p w14:paraId="1B8FB967" w14:textId="77777777" w:rsidR="000E35D7" w:rsidRPr="008A53D7" w:rsidRDefault="000E35D7" w:rsidP="00216325"/>
        </w:tc>
        <w:tc>
          <w:tcPr>
            <w:tcW w:w="1086" w:type="pct"/>
          </w:tcPr>
          <w:p w14:paraId="73C85FAF" w14:textId="77777777" w:rsidR="000E35D7" w:rsidRPr="008A53D7" w:rsidRDefault="000E35D7" w:rsidP="00216325"/>
        </w:tc>
        <w:tc>
          <w:tcPr>
            <w:tcW w:w="455" w:type="pct"/>
          </w:tcPr>
          <w:p w14:paraId="690BB069" w14:textId="77777777" w:rsidR="000E35D7" w:rsidRPr="008A53D7" w:rsidRDefault="000E35D7" w:rsidP="00216325"/>
        </w:tc>
        <w:tc>
          <w:tcPr>
            <w:tcW w:w="437" w:type="pct"/>
          </w:tcPr>
          <w:p w14:paraId="007BA575" w14:textId="77777777" w:rsidR="000E35D7" w:rsidRPr="008A53D7" w:rsidRDefault="000E35D7" w:rsidP="00216325"/>
        </w:tc>
        <w:tc>
          <w:tcPr>
            <w:tcW w:w="446" w:type="pct"/>
          </w:tcPr>
          <w:p w14:paraId="22872FE7" w14:textId="77777777" w:rsidR="000E35D7" w:rsidRPr="008A53D7" w:rsidRDefault="000E35D7" w:rsidP="00216325"/>
        </w:tc>
        <w:tc>
          <w:tcPr>
            <w:tcW w:w="413" w:type="pct"/>
          </w:tcPr>
          <w:p w14:paraId="374585D0" w14:textId="77777777" w:rsidR="000E35D7" w:rsidRPr="008A53D7" w:rsidRDefault="000E35D7" w:rsidP="00216325"/>
        </w:tc>
        <w:tc>
          <w:tcPr>
            <w:tcW w:w="403" w:type="pct"/>
          </w:tcPr>
          <w:p w14:paraId="012B5A31" w14:textId="77777777" w:rsidR="000E35D7" w:rsidRPr="008A53D7" w:rsidRDefault="000E35D7" w:rsidP="00216325"/>
        </w:tc>
        <w:tc>
          <w:tcPr>
            <w:tcW w:w="503" w:type="pct"/>
          </w:tcPr>
          <w:p w14:paraId="772FA885" w14:textId="77777777" w:rsidR="000E35D7" w:rsidRPr="008A53D7" w:rsidRDefault="000E35D7" w:rsidP="00216325"/>
        </w:tc>
        <w:tc>
          <w:tcPr>
            <w:tcW w:w="814" w:type="pct"/>
            <w:tcBorders>
              <w:right w:val="single" w:sz="8" w:space="0" w:color="auto"/>
            </w:tcBorders>
          </w:tcPr>
          <w:p w14:paraId="7A60E249" w14:textId="77777777" w:rsidR="000E35D7" w:rsidRPr="008A53D7" w:rsidRDefault="000E35D7" w:rsidP="00216325"/>
        </w:tc>
      </w:tr>
      <w:tr w:rsidR="000E35D7" w:rsidRPr="008A53D7" w14:paraId="3F7C5623" w14:textId="77777777" w:rsidTr="00730F4E">
        <w:tc>
          <w:tcPr>
            <w:tcW w:w="442" w:type="pct"/>
            <w:tcBorders>
              <w:left w:val="single" w:sz="8" w:space="0" w:color="auto"/>
            </w:tcBorders>
          </w:tcPr>
          <w:p w14:paraId="3BAB29DA" w14:textId="77777777" w:rsidR="000E35D7" w:rsidRPr="008A53D7" w:rsidRDefault="000E35D7" w:rsidP="00216325"/>
        </w:tc>
        <w:tc>
          <w:tcPr>
            <w:tcW w:w="1086" w:type="pct"/>
          </w:tcPr>
          <w:p w14:paraId="30715A73" w14:textId="77777777" w:rsidR="000E35D7" w:rsidRPr="008A53D7" w:rsidRDefault="000E35D7" w:rsidP="00216325"/>
        </w:tc>
        <w:tc>
          <w:tcPr>
            <w:tcW w:w="455" w:type="pct"/>
          </w:tcPr>
          <w:p w14:paraId="07A7C7D8" w14:textId="77777777" w:rsidR="000E35D7" w:rsidRPr="008A53D7" w:rsidRDefault="000E35D7" w:rsidP="00216325"/>
        </w:tc>
        <w:tc>
          <w:tcPr>
            <w:tcW w:w="437" w:type="pct"/>
          </w:tcPr>
          <w:p w14:paraId="4AAA69AF" w14:textId="77777777" w:rsidR="000E35D7" w:rsidRPr="008A53D7" w:rsidRDefault="000E35D7" w:rsidP="00216325"/>
        </w:tc>
        <w:tc>
          <w:tcPr>
            <w:tcW w:w="446" w:type="pct"/>
          </w:tcPr>
          <w:p w14:paraId="06A52B9B" w14:textId="77777777" w:rsidR="000E35D7" w:rsidRPr="008A53D7" w:rsidRDefault="000E35D7" w:rsidP="00216325"/>
        </w:tc>
        <w:tc>
          <w:tcPr>
            <w:tcW w:w="413" w:type="pct"/>
          </w:tcPr>
          <w:p w14:paraId="0986824C" w14:textId="77777777" w:rsidR="000E35D7" w:rsidRPr="008A53D7" w:rsidRDefault="000E35D7" w:rsidP="00216325"/>
        </w:tc>
        <w:tc>
          <w:tcPr>
            <w:tcW w:w="403" w:type="pct"/>
          </w:tcPr>
          <w:p w14:paraId="08415ECD" w14:textId="77777777" w:rsidR="000E35D7" w:rsidRPr="008A53D7" w:rsidRDefault="000E35D7" w:rsidP="00216325"/>
        </w:tc>
        <w:tc>
          <w:tcPr>
            <w:tcW w:w="503" w:type="pct"/>
          </w:tcPr>
          <w:p w14:paraId="4EDE92FF" w14:textId="77777777" w:rsidR="000E35D7" w:rsidRPr="008A53D7" w:rsidRDefault="000E35D7" w:rsidP="00216325"/>
        </w:tc>
        <w:tc>
          <w:tcPr>
            <w:tcW w:w="814" w:type="pct"/>
            <w:tcBorders>
              <w:right w:val="single" w:sz="8" w:space="0" w:color="auto"/>
            </w:tcBorders>
          </w:tcPr>
          <w:p w14:paraId="4BBA2723" w14:textId="77777777" w:rsidR="000E35D7" w:rsidRPr="008A53D7" w:rsidRDefault="000E35D7" w:rsidP="00216325"/>
        </w:tc>
      </w:tr>
      <w:tr w:rsidR="000E35D7" w:rsidRPr="008A53D7" w14:paraId="5ADE4CF2" w14:textId="77777777" w:rsidTr="00730F4E">
        <w:tc>
          <w:tcPr>
            <w:tcW w:w="442" w:type="pct"/>
            <w:tcBorders>
              <w:left w:val="single" w:sz="8" w:space="0" w:color="auto"/>
            </w:tcBorders>
          </w:tcPr>
          <w:p w14:paraId="20015030" w14:textId="77777777" w:rsidR="000E35D7" w:rsidRPr="008A53D7" w:rsidRDefault="000E35D7" w:rsidP="00216325"/>
        </w:tc>
        <w:tc>
          <w:tcPr>
            <w:tcW w:w="1086" w:type="pct"/>
          </w:tcPr>
          <w:p w14:paraId="6D6E023F" w14:textId="77777777" w:rsidR="000E35D7" w:rsidRPr="008A53D7" w:rsidRDefault="000E35D7" w:rsidP="00216325"/>
        </w:tc>
        <w:tc>
          <w:tcPr>
            <w:tcW w:w="455" w:type="pct"/>
          </w:tcPr>
          <w:p w14:paraId="30592FA9" w14:textId="77777777" w:rsidR="000E35D7" w:rsidRPr="008A53D7" w:rsidRDefault="000E35D7" w:rsidP="00216325"/>
        </w:tc>
        <w:tc>
          <w:tcPr>
            <w:tcW w:w="437" w:type="pct"/>
          </w:tcPr>
          <w:p w14:paraId="68863B23" w14:textId="77777777" w:rsidR="000E35D7" w:rsidRPr="008A53D7" w:rsidRDefault="000E35D7" w:rsidP="00216325"/>
        </w:tc>
        <w:tc>
          <w:tcPr>
            <w:tcW w:w="446" w:type="pct"/>
          </w:tcPr>
          <w:p w14:paraId="00979844" w14:textId="77777777" w:rsidR="000E35D7" w:rsidRPr="008A53D7" w:rsidRDefault="000E35D7" w:rsidP="00216325"/>
        </w:tc>
        <w:tc>
          <w:tcPr>
            <w:tcW w:w="413" w:type="pct"/>
          </w:tcPr>
          <w:p w14:paraId="52B9276B" w14:textId="77777777" w:rsidR="000E35D7" w:rsidRPr="008A53D7" w:rsidRDefault="000E35D7" w:rsidP="00216325"/>
        </w:tc>
        <w:tc>
          <w:tcPr>
            <w:tcW w:w="403" w:type="pct"/>
          </w:tcPr>
          <w:p w14:paraId="242A0EFD" w14:textId="77777777" w:rsidR="000E35D7" w:rsidRPr="008A53D7" w:rsidRDefault="000E35D7" w:rsidP="00216325"/>
        </w:tc>
        <w:tc>
          <w:tcPr>
            <w:tcW w:w="503" w:type="pct"/>
          </w:tcPr>
          <w:p w14:paraId="7C8DBA0D" w14:textId="77777777" w:rsidR="000E35D7" w:rsidRPr="008A53D7" w:rsidRDefault="000E35D7" w:rsidP="00216325"/>
        </w:tc>
        <w:tc>
          <w:tcPr>
            <w:tcW w:w="814" w:type="pct"/>
            <w:tcBorders>
              <w:right w:val="single" w:sz="8" w:space="0" w:color="auto"/>
            </w:tcBorders>
          </w:tcPr>
          <w:p w14:paraId="64278320" w14:textId="77777777" w:rsidR="000E35D7" w:rsidRPr="008A53D7" w:rsidRDefault="000E35D7" w:rsidP="00216325"/>
        </w:tc>
      </w:tr>
      <w:tr w:rsidR="000E35D7" w:rsidRPr="008A53D7" w14:paraId="055DCCFB" w14:textId="77777777" w:rsidTr="00730F4E">
        <w:tc>
          <w:tcPr>
            <w:tcW w:w="442" w:type="pct"/>
            <w:tcBorders>
              <w:left w:val="single" w:sz="8" w:space="0" w:color="auto"/>
            </w:tcBorders>
          </w:tcPr>
          <w:p w14:paraId="1D3AD674" w14:textId="77777777" w:rsidR="000E35D7" w:rsidRPr="008A53D7" w:rsidRDefault="000E35D7" w:rsidP="00216325"/>
        </w:tc>
        <w:tc>
          <w:tcPr>
            <w:tcW w:w="1086" w:type="pct"/>
          </w:tcPr>
          <w:p w14:paraId="7541E140" w14:textId="77777777" w:rsidR="000E35D7" w:rsidRPr="008A53D7" w:rsidRDefault="000E35D7" w:rsidP="00216325"/>
        </w:tc>
        <w:tc>
          <w:tcPr>
            <w:tcW w:w="455" w:type="pct"/>
          </w:tcPr>
          <w:p w14:paraId="7B6B4E88" w14:textId="77777777" w:rsidR="000E35D7" w:rsidRPr="008A53D7" w:rsidRDefault="000E35D7" w:rsidP="00216325"/>
        </w:tc>
        <w:tc>
          <w:tcPr>
            <w:tcW w:w="437" w:type="pct"/>
          </w:tcPr>
          <w:p w14:paraId="5EB0A207" w14:textId="77777777" w:rsidR="000E35D7" w:rsidRPr="008A53D7" w:rsidRDefault="000E35D7" w:rsidP="00216325"/>
        </w:tc>
        <w:tc>
          <w:tcPr>
            <w:tcW w:w="446" w:type="pct"/>
          </w:tcPr>
          <w:p w14:paraId="3944D2AA" w14:textId="77777777" w:rsidR="000E35D7" w:rsidRPr="008A53D7" w:rsidRDefault="000E35D7" w:rsidP="00216325"/>
        </w:tc>
        <w:tc>
          <w:tcPr>
            <w:tcW w:w="413" w:type="pct"/>
          </w:tcPr>
          <w:p w14:paraId="2052A1B8" w14:textId="77777777" w:rsidR="000E35D7" w:rsidRPr="008A53D7" w:rsidRDefault="000E35D7" w:rsidP="00216325"/>
        </w:tc>
        <w:tc>
          <w:tcPr>
            <w:tcW w:w="403" w:type="pct"/>
          </w:tcPr>
          <w:p w14:paraId="1D12E125" w14:textId="77777777" w:rsidR="000E35D7" w:rsidRPr="008A53D7" w:rsidRDefault="000E35D7" w:rsidP="00216325"/>
        </w:tc>
        <w:tc>
          <w:tcPr>
            <w:tcW w:w="503" w:type="pct"/>
          </w:tcPr>
          <w:p w14:paraId="7853FEFC" w14:textId="77777777" w:rsidR="000E35D7" w:rsidRPr="008A53D7" w:rsidRDefault="000E35D7" w:rsidP="00216325"/>
        </w:tc>
        <w:tc>
          <w:tcPr>
            <w:tcW w:w="814" w:type="pct"/>
            <w:tcBorders>
              <w:right w:val="single" w:sz="8" w:space="0" w:color="auto"/>
            </w:tcBorders>
          </w:tcPr>
          <w:p w14:paraId="496A12BE" w14:textId="77777777" w:rsidR="000E35D7" w:rsidRPr="008A53D7" w:rsidRDefault="000E35D7" w:rsidP="00216325"/>
        </w:tc>
      </w:tr>
      <w:tr w:rsidR="001A6C1A" w:rsidRPr="008A53D7" w14:paraId="22290040" w14:textId="77777777" w:rsidTr="00730F4E">
        <w:tc>
          <w:tcPr>
            <w:tcW w:w="442" w:type="pct"/>
            <w:tcBorders>
              <w:left w:val="single" w:sz="8" w:space="0" w:color="auto"/>
            </w:tcBorders>
          </w:tcPr>
          <w:p w14:paraId="7A8D775F" w14:textId="77777777" w:rsidR="001A6C1A" w:rsidRPr="008A53D7" w:rsidRDefault="001A6C1A" w:rsidP="00216325"/>
        </w:tc>
        <w:tc>
          <w:tcPr>
            <w:tcW w:w="1086" w:type="pct"/>
          </w:tcPr>
          <w:p w14:paraId="20296E93" w14:textId="77777777" w:rsidR="001A6C1A" w:rsidRPr="008A53D7" w:rsidRDefault="001A6C1A" w:rsidP="00216325"/>
        </w:tc>
        <w:tc>
          <w:tcPr>
            <w:tcW w:w="455" w:type="pct"/>
          </w:tcPr>
          <w:p w14:paraId="7083C901" w14:textId="77777777" w:rsidR="001A6C1A" w:rsidRPr="008A53D7" w:rsidRDefault="001A6C1A" w:rsidP="00216325"/>
        </w:tc>
        <w:tc>
          <w:tcPr>
            <w:tcW w:w="437" w:type="pct"/>
          </w:tcPr>
          <w:p w14:paraId="0AC30FC5" w14:textId="77777777" w:rsidR="001A6C1A" w:rsidRPr="008A53D7" w:rsidRDefault="001A6C1A" w:rsidP="00216325"/>
        </w:tc>
        <w:tc>
          <w:tcPr>
            <w:tcW w:w="446" w:type="pct"/>
          </w:tcPr>
          <w:p w14:paraId="7840BB53" w14:textId="77777777" w:rsidR="001A6C1A" w:rsidRPr="008A53D7" w:rsidRDefault="001A6C1A" w:rsidP="00216325"/>
        </w:tc>
        <w:tc>
          <w:tcPr>
            <w:tcW w:w="413" w:type="pct"/>
          </w:tcPr>
          <w:p w14:paraId="665F5949" w14:textId="77777777" w:rsidR="001A6C1A" w:rsidRPr="008A53D7" w:rsidRDefault="001A6C1A" w:rsidP="00216325"/>
        </w:tc>
        <w:tc>
          <w:tcPr>
            <w:tcW w:w="403" w:type="pct"/>
          </w:tcPr>
          <w:p w14:paraId="72F1225A" w14:textId="77777777" w:rsidR="001A6C1A" w:rsidRPr="008A53D7" w:rsidRDefault="001A6C1A" w:rsidP="00216325"/>
        </w:tc>
        <w:tc>
          <w:tcPr>
            <w:tcW w:w="503" w:type="pct"/>
          </w:tcPr>
          <w:p w14:paraId="27BFD8EC" w14:textId="77777777" w:rsidR="001A6C1A" w:rsidRPr="008A53D7" w:rsidRDefault="001A6C1A" w:rsidP="00216325"/>
        </w:tc>
        <w:tc>
          <w:tcPr>
            <w:tcW w:w="814" w:type="pct"/>
            <w:tcBorders>
              <w:right w:val="single" w:sz="8" w:space="0" w:color="auto"/>
            </w:tcBorders>
          </w:tcPr>
          <w:p w14:paraId="05F1A3E3" w14:textId="77777777" w:rsidR="001A6C1A" w:rsidRPr="008A53D7" w:rsidRDefault="001A6C1A" w:rsidP="00216325"/>
        </w:tc>
      </w:tr>
      <w:tr w:rsidR="001A6C1A" w:rsidRPr="008A53D7" w14:paraId="431BD766" w14:textId="77777777" w:rsidTr="00730F4E">
        <w:tc>
          <w:tcPr>
            <w:tcW w:w="442" w:type="pct"/>
            <w:tcBorders>
              <w:left w:val="single" w:sz="8" w:space="0" w:color="auto"/>
            </w:tcBorders>
          </w:tcPr>
          <w:p w14:paraId="19FB675A" w14:textId="77777777" w:rsidR="001A6C1A" w:rsidRPr="008A53D7" w:rsidRDefault="001A6C1A" w:rsidP="00216325"/>
        </w:tc>
        <w:tc>
          <w:tcPr>
            <w:tcW w:w="1086" w:type="pct"/>
          </w:tcPr>
          <w:p w14:paraId="5CB8A1D7" w14:textId="77777777" w:rsidR="001A6C1A" w:rsidRPr="008A53D7" w:rsidRDefault="001A6C1A" w:rsidP="00216325"/>
        </w:tc>
        <w:tc>
          <w:tcPr>
            <w:tcW w:w="455" w:type="pct"/>
          </w:tcPr>
          <w:p w14:paraId="32258D26" w14:textId="77777777" w:rsidR="001A6C1A" w:rsidRPr="008A53D7" w:rsidRDefault="001A6C1A" w:rsidP="00216325"/>
        </w:tc>
        <w:tc>
          <w:tcPr>
            <w:tcW w:w="437" w:type="pct"/>
          </w:tcPr>
          <w:p w14:paraId="65A4AEB0" w14:textId="77777777" w:rsidR="001A6C1A" w:rsidRPr="008A53D7" w:rsidRDefault="001A6C1A" w:rsidP="00216325"/>
        </w:tc>
        <w:tc>
          <w:tcPr>
            <w:tcW w:w="446" w:type="pct"/>
          </w:tcPr>
          <w:p w14:paraId="79CE8581" w14:textId="77777777" w:rsidR="001A6C1A" w:rsidRPr="008A53D7" w:rsidRDefault="001A6C1A" w:rsidP="00216325"/>
        </w:tc>
        <w:tc>
          <w:tcPr>
            <w:tcW w:w="413" w:type="pct"/>
          </w:tcPr>
          <w:p w14:paraId="02E49177" w14:textId="77777777" w:rsidR="001A6C1A" w:rsidRPr="008A53D7" w:rsidRDefault="001A6C1A" w:rsidP="00216325"/>
        </w:tc>
        <w:tc>
          <w:tcPr>
            <w:tcW w:w="403" w:type="pct"/>
          </w:tcPr>
          <w:p w14:paraId="15AD2F6A" w14:textId="77777777" w:rsidR="001A6C1A" w:rsidRPr="008A53D7" w:rsidRDefault="001A6C1A" w:rsidP="00216325"/>
        </w:tc>
        <w:tc>
          <w:tcPr>
            <w:tcW w:w="503" w:type="pct"/>
          </w:tcPr>
          <w:p w14:paraId="3000BD4B" w14:textId="77777777" w:rsidR="001A6C1A" w:rsidRPr="008A53D7" w:rsidRDefault="001A6C1A" w:rsidP="00216325"/>
        </w:tc>
        <w:tc>
          <w:tcPr>
            <w:tcW w:w="814" w:type="pct"/>
            <w:tcBorders>
              <w:right w:val="single" w:sz="8" w:space="0" w:color="auto"/>
            </w:tcBorders>
          </w:tcPr>
          <w:p w14:paraId="276AB12D" w14:textId="77777777" w:rsidR="001A6C1A" w:rsidRPr="008A53D7" w:rsidRDefault="001A6C1A" w:rsidP="00216325"/>
        </w:tc>
      </w:tr>
      <w:tr w:rsidR="001A6C1A" w:rsidRPr="008A53D7" w14:paraId="1538E266" w14:textId="77777777" w:rsidTr="00730F4E">
        <w:tc>
          <w:tcPr>
            <w:tcW w:w="442" w:type="pct"/>
            <w:tcBorders>
              <w:left w:val="single" w:sz="8" w:space="0" w:color="auto"/>
            </w:tcBorders>
          </w:tcPr>
          <w:p w14:paraId="1E234BE8" w14:textId="77777777" w:rsidR="001A6C1A" w:rsidRPr="008A53D7" w:rsidRDefault="001A6C1A" w:rsidP="00216325"/>
        </w:tc>
        <w:tc>
          <w:tcPr>
            <w:tcW w:w="1086" w:type="pct"/>
          </w:tcPr>
          <w:p w14:paraId="4B23D3AE" w14:textId="77777777" w:rsidR="001A6C1A" w:rsidRPr="008A53D7" w:rsidRDefault="001A6C1A" w:rsidP="00216325"/>
        </w:tc>
        <w:tc>
          <w:tcPr>
            <w:tcW w:w="455" w:type="pct"/>
          </w:tcPr>
          <w:p w14:paraId="387C903B" w14:textId="77777777" w:rsidR="001A6C1A" w:rsidRPr="008A53D7" w:rsidRDefault="001A6C1A" w:rsidP="00216325"/>
        </w:tc>
        <w:tc>
          <w:tcPr>
            <w:tcW w:w="437" w:type="pct"/>
          </w:tcPr>
          <w:p w14:paraId="1DB5EEFE" w14:textId="77777777" w:rsidR="001A6C1A" w:rsidRPr="008A53D7" w:rsidRDefault="001A6C1A" w:rsidP="00216325"/>
        </w:tc>
        <w:tc>
          <w:tcPr>
            <w:tcW w:w="446" w:type="pct"/>
          </w:tcPr>
          <w:p w14:paraId="679E4BA8" w14:textId="77777777" w:rsidR="001A6C1A" w:rsidRPr="008A53D7" w:rsidRDefault="001A6C1A" w:rsidP="00216325"/>
        </w:tc>
        <w:tc>
          <w:tcPr>
            <w:tcW w:w="413" w:type="pct"/>
          </w:tcPr>
          <w:p w14:paraId="3EC94D83" w14:textId="77777777" w:rsidR="001A6C1A" w:rsidRPr="008A53D7" w:rsidRDefault="001A6C1A" w:rsidP="00216325"/>
        </w:tc>
        <w:tc>
          <w:tcPr>
            <w:tcW w:w="403" w:type="pct"/>
          </w:tcPr>
          <w:p w14:paraId="4BAF807E" w14:textId="77777777" w:rsidR="001A6C1A" w:rsidRPr="008A53D7" w:rsidRDefault="001A6C1A" w:rsidP="00216325"/>
        </w:tc>
        <w:tc>
          <w:tcPr>
            <w:tcW w:w="503" w:type="pct"/>
          </w:tcPr>
          <w:p w14:paraId="26E13CD0" w14:textId="77777777" w:rsidR="001A6C1A" w:rsidRPr="008A53D7" w:rsidRDefault="001A6C1A" w:rsidP="00216325"/>
        </w:tc>
        <w:tc>
          <w:tcPr>
            <w:tcW w:w="814" w:type="pct"/>
            <w:tcBorders>
              <w:right w:val="single" w:sz="8" w:space="0" w:color="auto"/>
            </w:tcBorders>
          </w:tcPr>
          <w:p w14:paraId="29E6C5A4" w14:textId="77777777" w:rsidR="001A6C1A" w:rsidRPr="008A53D7" w:rsidRDefault="001A6C1A" w:rsidP="00216325"/>
        </w:tc>
      </w:tr>
      <w:tr w:rsidR="001A6C1A" w:rsidRPr="008A53D7" w14:paraId="72072D6C" w14:textId="77777777" w:rsidTr="00730F4E">
        <w:tc>
          <w:tcPr>
            <w:tcW w:w="442" w:type="pct"/>
            <w:tcBorders>
              <w:left w:val="single" w:sz="8" w:space="0" w:color="auto"/>
            </w:tcBorders>
          </w:tcPr>
          <w:p w14:paraId="425210E9" w14:textId="77777777" w:rsidR="001A6C1A" w:rsidRPr="008A53D7" w:rsidRDefault="001A6C1A" w:rsidP="00216325"/>
        </w:tc>
        <w:tc>
          <w:tcPr>
            <w:tcW w:w="1086" w:type="pct"/>
          </w:tcPr>
          <w:p w14:paraId="615F9AC7" w14:textId="77777777" w:rsidR="001A6C1A" w:rsidRPr="008A53D7" w:rsidRDefault="001A6C1A" w:rsidP="00216325"/>
        </w:tc>
        <w:tc>
          <w:tcPr>
            <w:tcW w:w="455" w:type="pct"/>
          </w:tcPr>
          <w:p w14:paraId="2BC19FDB" w14:textId="77777777" w:rsidR="001A6C1A" w:rsidRPr="008A53D7" w:rsidRDefault="001A6C1A" w:rsidP="00216325"/>
        </w:tc>
        <w:tc>
          <w:tcPr>
            <w:tcW w:w="437" w:type="pct"/>
          </w:tcPr>
          <w:p w14:paraId="3E1E6D0D" w14:textId="77777777" w:rsidR="001A6C1A" w:rsidRPr="008A53D7" w:rsidRDefault="001A6C1A" w:rsidP="00216325"/>
        </w:tc>
        <w:tc>
          <w:tcPr>
            <w:tcW w:w="446" w:type="pct"/>
          </w:tcPr>
          <w:p w14:paraId="304A530E" w14:textId="77777777" w:rsidR="001A6C1A" w:rsidRPr="008A53D7" w:rsidRDefault="001A6C1A" w:rsidP="00216325"/>
        </w:tc>
        <w:tc>
          <w:tcPr>
            <w:tcW w:w="413" w:type="pct"/>
          </w:tcPr>
          <w:p w14:paraId="2E6116EE" w14:textId="77777777" w:rsidR="001A6C1A" w:rsidRPr="008A53D7" w:rsidRDefault="001A6C1A" w:rsidP="00216325"/>
        </w:tc>
        <w:tc>
          <w:tcPr>
            <w:tcW w:w="403" w:type="pct"/>
          </w:tcPr>
          <w:p w14:paraId="5DB96FF1" w14:textId="77777777" w:rsidR="001A6C1A" w:rsidRPr="008A53D7" w:rsidRDefault="001A6C1A" w:rsidP="00216325"/>
        </w:tc>
        <w:tc>
          <w:tcPr>
            <w:tcW w:w="503" w:type="pct"/>
          </w:tcPr>
          <w:p w14:paraId="2E085555" w14:textId="77777777" w:rsidR="001A6C1A" w:rsidRPr="008A53D7" w:rsidRDefault="001A6C1A" w:rsidP="00216325"/>
        </w:tc>
        <w:tc>
          <w:tcPr>
            <w:tcW w:w="814" w:type="pct"/>
            <w:tcBorders>
              <w:right w:val="single" w:sz="8" w:space="0" w:color="auto"/>
            </w:tcBorders>
          </w:tcPr>
          <w:p w14:paraId="10BE5D1F" w14:textId="77777777" w:rsidR="001A6C1A" w:rsidRPr="008A53D7" w:rsidRDefault="001A6C1A" w:rsidP="00216325"/>
        </w:tc>
      </w:tr>
      <w:tr w:rsidR="001A6C1A" w:rsidRPr="008A53D7" w14:paraId="1DD290EA" w14:textId="77777777" w:rsidTr="00730F4E">
        <w:tc>
          <w:tcPr>
            <w:tcW w:w="442" w:type="pct"/>
            <w:tcBorders>
              <w:left w:val="single" w:sz="8" w:space="0" w:color="auto"/>
            </w:tcBorders>
          </w:tcPr>
          <w:p w14:paraId="18668D29" w14:textId="77777777" w:rsidR="001A6C1A" w:rsidRPr="008A53D7" w:rsidRDefault="001A6C1A" w:rsidP="00216325"/>
        </w:tc>
        <w:tc>
          <w:tcPr>
            <w:tcW w:w="1086" w:type="pct"/>
          </w:tcPr>
          <w:p w14:paraId="31421A5D" w14:textId="77777777" w:rsidR="001A6C1A" w:rsidRPr="008A53D7" w:rsidRDefault="001A6C1A" w:rsidP="00216325"/>
        </w:tc>
        <w:tc>
          <w:tcPr>
            <w:tcW w:w="455" w:type="pct"/>
          </w:tcPr>
          <w:p w14:paraId="4FFA2BAA" w14:textId="77777777" w:rsidR="001A6C1A" w:rsidRPr="008A53D7" w:rsidRDefault="001A6C1A" w:rsidP="00216325"/>
        </w:tc>
        <w:tc>
          <w:tcPr>
            <w:tcW w:w="437" w:type="pct"/>
          </w:tcPr>
          <w:p w14:paraId="4B69F658" w14:textId="77777777" w:rsidR="001A6C1A" w:rsidRPr="008A53D7" w:rsidRDefault="001A6C1A" w:rsidP="00216325"/>
        </w:tc>
        <w:tc>
          <w:tcPr>
            <w:tcW w:w="446" w:type="pct"/>
          </w:tcPr>
          <w:p w14:paraId="3B1C62CA" w14:textId="77777777" w:rsidR="001A6C1A" w:rsidRPr="008A53D7" w:rsidRDefault="001A6C1A" w:rsidP="00216325"/>
        </w:tc>
        <w:tc>
          <w:tcPr>
            <w:tcW w:w="413" w:type="pct"/>
          </w:tcPr>
          <w:p w14:paraId="4B06AA89" w14:textId="77777777" w:rsidR="001A6C1A" w:rsidRPr="008A53D7" w:rsidRDefault="001A6C1A" w:rsidP="00216325"/>
        </w:tc>
        <w:tc>
          <w:tcPr>
            <w:tcW w:w="403" w:type="pct"/>
          </w:tcPr>
          <w:p w14:paraId="59C92ABA" w14:textId="77777777" w:rsidR="001A6C1A" w:rsidRPr="008A53D7" w:rsidRDefault="001A6C1A" w:rsidP="00216325"/>
        </w:tc>
        <w:tc>
          <w:tcPr>
            <w:tcW w:w="503" w:type="pct"/>
          </w:tcPr>
          <w:p w14:paraId="1578FD10" w14:textId="77777777" w:rsidR="001A6C1A" w:rsidRPr="008A53D7" w:rsidRDefault="001A6C1A" w:rsidP="00216325"/>
        </w:tc>
        <w:tc>
          <w:tcPr>
            <w:tcW w:w="814" w:type="pct"/>
            <w:tcBorders>
              <w:right w:val="single" w:sz="8" w:space="0" w:color="auto"/>
            </w:tcBorders>
          </w:tcPr>
          <w:p w14:paraId="5D90F9F8" w14:textId="77777777" w:rsidR="001A6C1A" w:rsidRPr="008A53D7" w:rsidRDefault="001A6C1A" w:rsidP="00216325"/>
        </w:tc>
      </w:tr>
      <w:tr w:rsidR="001A6C1A" w:rsidRPr="008A53D7" w14:paraId="186702C6" w14:textId="77777777" w:rsidTr="00730F4E">
        <w:tc>
          <w:tcPr>
            <w:tcW w:w="442" w:type="pct"/>
            <w:tcBorders>
              <w:left w:val="single" w:sz="8" w:space="0" w:color="auto"/>
            </w:tcBorders>
          </w:tcPr>
          <w:p w14:paraId="320E111D" w14:textId="77777777" w:rsidR="001A6C1A" w:rsidRPr="008A53D7" w:rsidRDefault="001A6C1A" w:rsidP="00216325"/>
        </w:tc>
        <w:tc>
          <w:tcPr>
            <w:tcW w:w="1086" w:type="pct"/>
          </w:tcPr>
          <w:p w14:paraId="60B35089" w14:textId="77777777" w:rsidR="001A6C1A" w:rsidRPr="008A53D7" w:rsidRDefault="001A6C1A" w:rsidP="00216325"/>
        </w:tc>
        <w:tc>
          <w:tcPr>
            <w:tcW w:w="455" w:type="pct"/>
          </w:tcPr>
          <w:p w14:paraId="5A259127" w14:textId="77777777" w:rsidR="001A6C1A" w:rsidRPr="008A53D7" w:rsidRDefault="001A6C1A" w:rsidP="00216325"/>
        </w:tc>
        <w:tc>
          <w:tcPr>
            <w:tcW w:w="437" w:type="pct"/>
          </w:tcPr>
          <w:p w14:paraId="6E3E68E5" w14:textId="77777777" w:rsidR="001A6C1A" w:rsidRPr="008A53D7" w:rsidRDefault="001A6C1A" w:rsidP="00216325"/>
        </w:tc>
        <w:tc>
          <w:tcPr>
            <w:tcW w:w="446" w:type="pct"/>
          </w:tcPr>
          <w:p w14:paraId="6B4B1053" w14:textId="77777777" w:rsidR="001A6C1A" w:rsidRPr="008A53D7" w:rsidRDefault="001A6C1A" w:rsidP="00216325"/>
        </w:tc>
        <w:tc>
          <w:tcPr>
            <w:tcW w:w="413" w:type="pct"/>
          </w:tcPr>
          <w:p w14:paraId="39BE392A" w14:textId="77777777" w:rsidR="001A6C1A" w:rsidRPr="008A53D7" w:rsidRDefault="001A6C1A" w:rsidP="00216325"/>
        </w:tc>
        <w:tc>
          <w:tcPr>
            <w:tcW w:w="403" w:type="pct"/>
          </w:tcPr>
          <w:p w14:paraId="51A3C138" w14:textId="77777777" w:rsidR="001A6C1A" w:rsidRPr="008A53D7" w:rsidRDefault="001A6C1A" w:rsidP="00216325"/>
        </w:tc>
        <w:tc>
          <w:tcPr>
            <w:tcW w:w="503" w:type="pct"/>
          </w:tcPr>
          <w:p w14:paraId="12386DB1" w14:textId="77777777" w:rsidR="001A6C1A" w:rsidRPr="008A53D7" w:rsidRDefault="001A6C1A" w:rsidP="00216325"/>
        </w:tc>
        <w:tc>
          <w:tcPr>
            <w:tcW w:w="814" w:type="pct"/>
            <w:tcBorders>
              <w:right w:val="single" w:sz="8" w:space="0" w:color="auto"/>
            </w:tcBorders>
          </w:tcPr>
          <w:p w14:paraId="19D4EBCE" w14:textId="77777777" w:rsidR="001A6C1A" w:rsidRPr="008A53D7" w:rsidRDefault="001A6C1A" w:rsidP="00216325"/>
        </w:tc>
      </w:tr>
      <w:tr w:rsidR="001A6C1A" w:rsidRPr="008A53D7" w14:paraId="363ED71B" w14:textId="77777777" w:rsidTr="00730F4E">
        <w:tc>
          <w:tcPr>
            <w:tcW w:w="442" w:type="pct"/>
            <w:tcBorders>
              <w:left w:val="single" w:sz="8" w:space="0" w:color="auto"/>
            </w:tcBorders>
          </w:tcPr>
          <w:p w14:paraId="42E21D9A" w14:textId="77777777" w:rsidR="001A6C1A" w:rsidRPr="008A53D7" w:rsidRDefault="001A6C1A" w:rsidP="00216325"/>
        </w:tc>
        <w:tc>
          <w:tcPr>
            <w:tcW w:w="1086" w:type="pct"/>
          </w:tcPr>
          <w:p w14:paraId="77967535" w14:textId="77777777" w:rsidR="001A6C1A" w:rsidRPr="008A53D7" w:rsidRDefault="001A6C1A" w:rsidP="00216325"/>
        </w:tc>
        <w:tc>
          <w:tcPr>
            <w:tcW w:w="455" w:type="pct"/>
          </w:tcPr>
          <w:p w14:paraId="621B7168" w14:textId="77777777" w:rsidR="001A6C1A" w:rsidRPr="008A53D7" w:rsidRDefault="001A6C1A" w:rsidP="00216325"/>
        </w:tc>
        <w:tc>
          <w:tcPr>
            <w:tcW w:w="437" w:type="pct"/>
          </w:tcPr>
          <w:p w14:paraId="51DA860F" w14:textId="77777777" w:rsidR="001A6C1A" w:rsidRPr="008A53D7" w:rsidRDefault="001A6C1A" w:rsidP="00216325"/>
        </w:tc>
        <w:tc>
          <w:tcPr>
            <w:tcW w:w="446" w:type="pct"/>
          </w:tcPr>
          <w:p w14:paraId="4755E123" w14:textId="77777777" w:rsidR="001A6C1A" w:rsidRPr="008A53D7" w:rsidRDefault="001A6C1A" w:rsidP="00216325"/>
        </w:tc>
        <w:tc>
          <w:tcPr>
            <w:tcW w:w="413" w:type="pct"/>
          </w:tcPr>
          <w:p w14:paraId="44AAE6F0" w14:textId="77777777" w:rsidR="001A6C1A" w:rsidRPr="008A53D7" w:rsidRDefault="001A6C1A" w:rsidP="00216325"/>
        </w:tc>
        <w:tc>
          <w:tcPr>
            <w:tcW w:w="403" w:type="pct"/>
          </w:tcPr>
          <w:p w14:paraId="6B6A5C40" w14:textId="77777777" w:rsidR="001A6C1A" w:rsidRPr="008A53D7" w:rsidRDefault="001A6C1A" w:rsidP="00216325"/>
        </w:tc>
        <w:tc>
          <w:tcPr>
            <w:tcW w:w="503" w:type="pct"/>
          </w:tcPr>
          <w:p w14:paraId="6A6205FF" w14:textId="77777777" w:rsidR="001A6C1A" w:rsidRPr="008A53D7" w:rsidRDefault="001A6C1A" w:rsidP="00216325"/>
        </w:tc>
        <w:tc>
          <w:tcPr>
            <w:tcW w:w="814" w:type="pct"/>
            <w:tcBorders>
              <w:right w:val="single" w:sz="8" w:space="0" w:color="auto"/>
            </w:tcBorders>
          </w:tcPr>
          <w:p w14:paraId="4D8D067D" w14:textId="77777777" w:rsidR="001A6C1A" w:rsidRPr="008A53D7" w:rsidRDefault="001A6C1A" w:rsidP="00216325"/>
        </w:tc>
      </w:tr>
      <w:tr w:rsidR="001A6C1A" w:rsidRPr="008A53D7" w14:paraId="0F0CCB81" w14:textId="77777777" w:rsidTr="00730F4E">
        <w:tc>
          <w:tcPr>
            <w:tcW w:w="442" w:type="pct"/>
            <w:tcBorders>
              <w:left w:val="single" w:sz="8" w:space="0" w:color="auto"/>
            </w:tcBorders>
          </w:tcPr>
          <w:p w14:paraId="475C2FE2" w14:textId="77777777" w:rsidR="001A6C1A" w:rsidRPr="008A53D7" w:rsidRDefault="001A6C1A" w:rsidP="00216325"/>
        </w:tc>
        <w:tc>
          <w:tcPr>
            <w:tcW w:w="1086" w:type="pct"/>
          </w:tcPr>
          <w:p w14:paraId="36A5B955" w14:textId="77777777" w:rsidR="001A6C1A" w:rsidRPr="008A53D7" w:rsidRDefault="001A6C1A" w:rsidP="00216325"/>
        </w:tc>
        <w:tc>
          <w:tcPr>
            <w:tcW w:w="455" w:type="pct"/>
          </w:tcPr>
          <w:p w14:paraId="0EC3CF9E" w14:textId="77777777" w:rsidR="001A6C1A" w:rsidRPr="008A53D7" w:rsidRDefault="001A6C1A" w:rsidP="00216325"/>
        </w:tc>
        <w:tc>
          <w:tcPr>
            <w:tcW w:w="437" w:type="pct"/>
          </w:tcPr>
          <w:p w14:paraId="09009CCB" w14:textId="77777777" w:rsidR="001A6C1A" w:rsidRPr="008A53D7" w:rsidRDefault="001A6C1A" w:rsidP="00216325"/>
        </w:tc>
        <w:tc>
          <w:tcPr>
            <w:tcW w:w="446" w:type="pct"/>
          </w:tcPr>
          <w:p w14:paraId="778BDAA7" w14:textId="77777777" w:rsidR="001A6C1A" w:rsidRPr="008A53D7" w:rsidRDefault="001A6C1A" w:rsidP="00216325"/>
        </w:tc>
        <w:tc>
          <w:tcPr>
            <w:tcW w:w="413" w:type="pct"/>
          </w:tcPr>
          <w:p w14:paraId="4B5040BD" w14:textId="77777777" w:rsidR="001A6C1A" w:rsidRPr="008A53D7" w:rsidRDefault="001A6C1A" w:rsidP="00216325"/>
        </w:tc>
        <w:tc>
          <w:tcPr>
            <w:tcW w:w="403" w:type="pct"/>
          </w:tcPr>
          <w:p w14:paraId="60D0671A" w14:textId="77777777" w:rsidR="001A6C1A" w:rsidRPr="008A53D7" w:rsidRDefault="001A6C1A" w:rsidP="00216325"/>
        </w:tc>
        <w:tc>
          <w:tcPr>
            <w:tcW w:w="503" w:type="pct"/>
          </w:tcPr>
          <w:p w14:paraId="3610457C" w14:textId="77777777" w:rsidR="001A6C1A" w:rsidRPr="008A53D7" w:rsidRDefault="001A6C1A" w:rsidP="00216325"/>
        </w:tc>
        <w:tc>
          <w:tcPr>
            <w:tcW w:w="814" w:type="pct"/>
            <w:tcBorders>
              <w:right w:val="single" w:sz="8" w:space="0" w:color="auto"/>
            </w:tcBorders>
          </w:tcPr>
          <w:p w14:paraId="2946753F" w14:textId="77777777" w:rsidR="001A6C1A" w:rsidRPr="008A53D7" w:rsidRDefault="001A6C1A" w:rsidP="00216325"/>
        </w:tc>
      </w:tr>
      <w:tr w:rsidR="001A6C1A" w:rsidRPr="008A53D7" w14:paraId="364E771C" w14:textId="77777777" w:rsidTr="00730F4E">
        <w:tc>
          <w:tcPr>
            <w:tcW w:w="442" w:type="pct"/>
            <w:tcBorders>
              <w:left w:val="single" w:sz="8" w:space="0" w:color="auto"/>
            </w:tcBorders>
          </w:tcPr>
          <w:p w14:paraId="78E7D0A1" w14:textId="77777777" w:rsidR="001A6C1A" w:rsidRPr="008A53D7" w:rsidRDefault="001A6C1A" w:rsidP="00216325"/>
        </w:tc>
        <w:tc>
          <w:tcPr>
            <w:tcW w:w="1086" w:type="pct"/>
          </w:tcPr>
          <w:p w14:paraId="703B963D" w14:textId="77777777" w:rsidR="001A6C1A" w:rsidRPr="008A53D7" w:rsidRDefault="001A6C1A" w:rsidP="00216325"/>
        </w:tc>
        <w:tc>
          <w:tcPr>
            <w:tcW w:w="455" w:type="pct"/>
          </w:tcPr>
          <w:p w14:paraId="38FF95C6" w14:textId="77777777" w:rsidR="001A6C1A" w:rsidRPr="008A53D7" w:rsidRDefault="001A6C1A" w:rsidP="00216325"/>
        </w:tc>
        <w:tc>
          <w:tcPr>
            <w:tcW w:w="437" w:type="pct"/>
          </w:tcPr>
          <w:p w14:paraId="4021B142" w14:textId="77777777" w:rsidR="001A6C1A" w:rsidRPr="008A53D7" w:rsidRDefault="001A6C1A" w:rsidP="00216325"/>
        </w:tc>
        <w:tc>
          <w:tcPr>
            <w:tcW w:w="446" w:type="pct"/>
          </w:tcPr>
          <w:p w14:paraId="679A1321" w14:textId="77777777" w:rsidR="001A6C1A" w:rsidRPr="008A53D7" w:rsidRDefault="001A6C1A" w:rsidP="00216325"/>
        </w:tc>
        <w:tc>
          <w:tcPr>
            <w:tcW w:w="413" w:type="pct"/>
          </w:tcPr>
          <w:p w14:paraId="1CDCD73F" w14:textId="77777777" w:rsidR="001A6C1A" w:rsidRPr="008A53D7" w:rsidRDefault="001A6C1A" w:rsidP="00216325"/>
        </w:tc>
        <w:tc>
          <w:tcPr>
            <w:tcW w:w="403" w:type="pct"/>
          </w:tcPr>
          <w:p w14:paraId="5F3A41D5" w14:textId="77777777" w:rsidR="001A6C1A" w:rsidRPr="008A53D7" w:rsidRDefault="001A6C1A" w:rsidP="00216325"/>
        </w:tc>
        <w:tc>
          <w:tcPr>
            <w:tcW w:w="503" w:type="pct"/>
          </w:tcPr>
          <w:p w14:paraId="58FC8030" w14:textId="77777777" w:rsidR="001A6C1A" w:rsidRPr="008A53D7" w:rsidRDefault="001A6C1A" w:rsidP="00216325"/>
        </w:tc>
        <w:tc>
          <w:tcPr>
            <w:tcW w:w="814" w:type="pct"/>
            <w:tcBorders>
              <w:right w:val="single" w:sz="8" w:space="0" w:color="auto"/>
            </w:tcBorders>
          </w:tcPr>
          <w:p w14:paraId="69CE9C48" w14:textId="77777777" w:rsidR="001A6C1A" w:rsidRPr="008A53D7" w:rsidRDefault="001A6C1A" w:rsidP="00216325"/>
        </w:tc>
      </w:tr>
      <w:tr w:rsidR="001A6C1A" w:rsidRPr="008A53D7" w14:paraId="7ADC518D" w14:textId="77777777" w:rsidTr="00730F4E">
        <w:tc>
          <w:tcPr>
            <w:tcW w:w="442" w:type="pct"/>
            <w:tcBorders>
              <w:left w:val="single" w:sz="8" w:space="0" w:color="auto"/>
            </w:tcBorders>
          </w:tcPr>
          <w:p w14:paraId="7B3C37CC" w14:textId="77777777" w:rsidR="001A6C1A" w:rsidRPr="008A53D7" w:rsidRDefault="001A6C1A" w:rsidP="00216325"/>
        </w:tc>
        <w:tc>
          <w:tcPr>
            <w:tcW w:w="1086" w:type="pct"/>
          </w:tcPr>
          <w:p w14:paraId="50358A04" w14:textId="77777777" w:rsidR="001A6C1A" w:rsidRPr="008A53D7" w:rsidRDefault="001A6C1A" w:rsidP="00216325"/>
        </w:tc>
        <w:tc>
          <w:tcPr>
            <w:tcW w:w="455" w:type="pct"/>
          </w:tcPr>
          <w:p w14:paraId="30FC8D80" w14:textId="77777777" w:rsidR="001A6C1A" w:rsidRPr="008A53D7" w:rsidRDefault="001A6C1A" w:rsidP="00216325"/>
        </w:tc>
        <w:tc>
          <w:tcPr>
            <w:tcW w:w="437" w:type="pct"/>
          </w:tcPr>
          <w:p w14:paraId="63CD3D5E" w14:textId="77777777" w:rsidR="001A6C1A" w:rsidRPr="008A53D7" w:rsidRDefault="001A6C1A" w:rsidP="00216325"/>
        </w:tc>
        <w:tc>
          <w:tcPr>
            <w:tcW w:w="446" w:type="pct"/>
          </w:tcPr>
          <w:p w14:paraId="53B81F21" w14:textId="77777777" w:rsidR="001A6C1A" w:rsidRPr="008A53D7" w:rsidRDefault="001A6C1A" w:rsidP="00216325"/>
        </w:tc>
        <w:tc>
          <w:tcPr>
            <w:tcW w:w="413" w:type="pct"/>
          </w:tcPr>
          <w:p w14:paraId="598F28FA" w14:textId="77777777" w:rsidR="001A6C1A" w:rsidRPr="008A53D7" w:rsidRDefault="001A6C1A" w:rsidP="00216325"/>
        </w:tc>
        <w:tc>
          <w:tcPr>
            <w:tcW w:w="403" w:type="pct"/>
          </w:tcPr>
          <w:p w14:paraId="6423DF8D" w14:textId="77777777" w:rsidR="001A6C1A" w:rsidRPr="008A53D7" w:rsidRDefault="001A6C1A" w:rsidP="00216325"/>
        </w:tc>
        <w:tc>
          <w:tcPr>
            <w:tcW w:w="503" w:type="pct"/>
          </w:tcPr>
          <w:p w14:paraId="4F44112B" w14:textId="77777777" w:rsidR="001A6C1A" w:rsidRPr="008A53D7" w:rsidRDefault="001A6C1A" w:rsidP="00216325"/>
        </w:tc>
        <w:tc>
          <w:tcPr>
            <w:tcW w:w="814" w:type="pct"/>
            <w:tcBorders>
              <w:right w:val="single" w:sz="8" w:space="0" w:color="auto"/>
            </w:tcBorders>
          </w:tcPr>
          <w:p w14:paraId="01537C83" w14:textId="77777777" w:rsidR="001A6C1A" w:rsidRPr="008A53D7" w:rsidRDefault="001A6C1A" w:rsidP="00216325"/>
        </w:tc>
      </w:tr>
    </w:tbl>
    <w:p w14:paraId="788D9A35" w14:textId="77777777" w:rsidR="00BE6E6E" w:rsidRDefault="00BE6E6E">
      <w:pPr>
        <w:spacing w:after="0" w:line="240" w:lineRule="auto"/>
        <w:rPr>
          <w:rFonts w:eastAsia="Times New Roman"/>
          <w:b/>
        </w:rPr>
      </w:pPr>
      <w:r>
        <w:rPr>
          <w:rFonts w:eastAsia="Times New Roman"/>
          <w:b/>
        </w:rPr>
        <w:br w:type="page"/>
      </w:r>
    </w:p>
    <w:p w14:paraId="20D320CE" w14:textId="0E8A9FAA" w:rsidR="00D02E71" w:rsidRPr="001A6C1A" w:rsidRDefault="009B214E" w:rsidP="00BE6E6E">
      <w:pPr>
        <w:pStyle w:val="Heading1"/>
      </w:pPr>
      <w:bookmarkStart w:id="36" w:name="_Toc452145056"/>
      <w:r>
        <w:lastRenderedPageBreak/>
        <w:t>Building Controls System</w:t>
      </w:r>
      <w:r w:rsidR="00D02E71" w:rsidRPr="00D02E71">
        <w:t xml:space="preserve"> </w:t>
      </w:r>
      <w:r w:rsidR="00D02E71" w:rsidRPr="001A6C1A">
        <w:t>N</w:t>
      </w:r>
      <w:r w:rsidR="00D02E71">
        <w:t>etwork</w:t>
      </w:r>
      <w:r w:rsidR="00D02E71" w:rsidRPr="001A6C1A">
        <w:t xml:space="preserve"> V</w:t>
      </w:r>
      <w:r w:rsidR="00D02E71">
        <w:t>ulnerabilities</w:t>
      </w:r>
      <w:r w:rsidR="00D02E71" w:rsidRPr="001A6C1A">
        <w:t xml:space="preserve"> N</w:t>
      </w:r>
      <w:r w:rsidR="00D02E71">
        <w:t>otifications</w:t>
      </w:r>
      <w:r w:rsidR="00D02E71" w:rsidRPr="001A6C1A">
        <w:t xml:space="preserve"> R</w:t>
      </w:r>
      <w:r w:rsidR="00D02E71">
        <w:t>eport</w:t>
      </w:r>
      <w:bookmarkEnd w:id="36"/>
    </w:p>
    <w:p w14:paraId="793313BE" w14:textId="4885B6C1" w:rsidR="00D02E71" w:rsidRDefault="00D02E71" w:rsidP="00BE6E6E">
      <w:pPr>
        <w:pStyle w:val="BodyTextFirst"/>
      </w:pPr>
      <w:r w:rsidRPr="008A53D7">
        <w:t xml:space="preserve">Below is a list of </w:t>
      </w:r>
      <w:r>
        <w:t xml:space="preserve">announced </w:t>
      </w:r>
      <w:r w:rsidRPr="003948F1">
        <w:t>system vulnerabilities</w:t>
      </w:r>
      <w:r>
        <w:t xml:space="preserve"> for</w:t>
      </w:r>
      <w:r w:rsidRPr="008A53D7">
        <w:t xml:space="preserve"> the </w:t>
      </w:r>
      <w:r w:rsidR="009B214E">
        <w:t>Building Controls System</w:t>
      </w:r>
      <w:r w:rsidRPr="008A53D7">
        <w:t>.</w:t>
      </w:r>
    </w:p>
    <w:p w14:paraId="6B61DA3D" w14:textId="77777777" w:rsidR="00BE6E6E" w:rsidRPr="008A53D7" w:rsidRDefault="00BE6E6E" w:rsidP="00BE6E6E">
      <w:pPr>
        <w:pStyle w:val="BodyTextFirst"/>
      </w:pPr>
    </w:p>
    <w:tbl>
      <w:tblPr>
        <w:tblStyle w:val="TableGrid2"/>
        <w:tblW w:w="5000" w:type="pct"/>
        <w:tblLook w:val="04A0" w:firstRow="1" w:lastRow="0" w:firstColumn="1" w:lastColumn="0" w:noHBand="0" w:noVBand="1"/>
      </w:tblPr>
      <w:tblGrid>
        <w:gridCol w:w="827"/>
        <w:gridCol w:w="2072"/>
        <w:gridCol w:w="872"/>
        <w:gridCol w:w="837"/>
        <w:gridCol w:w="946"/>
        <w:gridCol w:w="4022"/>
      </w:tblGrid>
      <w:tr w:rsidR="00D02E71" w:rsidRPr="008A53D7" w14:paraId="2DC4513B" w14:textId="77777777" w:rsidTr="00BE6E6E">
        <w:tc>
          <w:tcPr>
            <w:tcW w:w="5000" w:type="pct"/>
            <w:gridSpan w:val="6"/>
            <w:tcBorders>
              <w:top w:val="single" w:sz="8" w:space="0" w:color="auto"/>
              <w:left w:val="single" w:sz="8" w:space="0" w:color="auto"/>
              <w:bottom w:val="single" w:sz="8" w:space="0" w:color="auto"/>
              <w:right w:val="single" w:sz="8" w:space="0" w:color="auto"/>
            </w:tcBorders>
            <w:shd w:val="clear" w:color="auto" w:fill="auto"/>
          </w:tcPr>
          <w:p w14:paraId="37896A6B" w14:textId="77777777" w:rsidR="00D02E71" w:rsidRPr="008A53D7" w:rsidRDefault="00D02E71" w:rsidP="00BE6E6E">
            <w:pPr>
              <w:pStyle w:val="TableHead"/>
            </w:pPr>
            <w:r>
              <w:t>Announced Hospital Network Vulnerabilities</w:t>
            </w:r>
          </w:p>
        </w:tc>
      </w:tr>
      <w:tr w:rsidR="00D02E71" w:rsidRPr="008A53D7" w14:paraId="7B34FA53" w14:textId="77777777" w:rsidTr="00BE6E6E">
        <w:tc>
          <w:tcPr>
            <w:tcW w:w="432" w:type="pct"/>
            <w:tcBorders>
              <w:top w:val="single" w:sz="8" w:space="0" w:color="auto"/>
              <w:left w:val="single" w:sz="8" w:space="0" w:color="auto"/>
              <w:bottom w:val="single" w:sz="8" w:space="0" w:color="auto"/>
            </w:tcBorders>
            <w:shd w:val="clear" w:color="auto" w:fill="auto"/>
            <w:vAlign w:val="center"/>
          </w:tcPr>
          <w:p w14:paraId="5F6D0D6A" w14:textId="77777777" w:rsidR="00D02E71" w:rsidRPr="008A53D7" w:rsidRDefault="00D02E71" w:rsidP="00BE6E6E">
            <w:pPr>
              <w:pStyle w:val="TableHead"/>
            </w:pPr>
            <w:r w:rsidRPr="008A53D7">
              <w:t>Bulletin ID</w:t>
            </w:r>
            <w:r>
              <w:t>.</w:t>
            </w:r>
            <w:r w:rsidRPr="008A53D7">
              <w:t xml:space="preserve">  or Name</w:t>
            </w:r>
          </w:p>
        </w:tc>
        <w:tc>
          <w:tcPr>
            <w:tcW w:w="1082" w:type="pct"/>
            <w:tcBorders>
              <w:top w:val="single" w:sz="8" w:space="0" w:color="auto"/>
              <w:bottom w:val="single" w:sz="8" w:space="0" w:color="auto"/>
            </w:tcBorders>
            <w:shd w:val="clear" w:color="auto" w:fill="auto"/>
            <w:vAlign w:val="center"/>
          </w:tcPr>
          <w:p w14:paraId="75A87232" w14:textId="77777777" w:rsidR="00D02E71" w:rsidRPr="008A53D7" w:rsidRDefault="00D02E71" w:rsidP="00BE6E6E">
            <w:pPr>
              <w:pStyle w:val="TableHead"/>
            </w:pPr>
            <w:r w:rsidRPr="008A53D7">
              <w:t>Description</w:t>
            </w:r>
          </w:p>
        </w:tc>
        <w:tc>
          <w:tcPr>
            <w:tcW w:w="455" w:type="pct"/>
            <w:tcBorders>
              <w:top w:val="single" w:sz="8" w:space="0" w:color="auto"/>
              <w:bottom w:val="single" w:sz="8" w:space="0" w:color="auto"/>
            </w:tcBorders>
            <w:shd w:val="clear" w:color="auto" w:fill="auto"/>
            <w:vAlign w:val="center"/>
          </w:tcPr>
          <w:p w14:paraId="5A31EE6F" w14:textId="77777777" w:rsidR="00D02E71" w:rsidRPr="008A53D7" w:rsidRDefault="00D02E71" w:rsidP="00BE6E6E">
            <w:pPr>
              <w:pStyle w:val="TableHead"/>
            </w:pPr>
            <w:r w:rsidRPr="008A53D7">
              <w:t>System Affected</w:t>
            </w:r>
          </w:p>
        </w:tc>
        <w:tc>
          <w:tcPr>
            <w:tcW w:w="437" w:type="pct"/>
            <w:tcBorders>
              <w:top w:val="single" w:sz="8" w:space="0" w:color="auto"/>
              <w:bottom w:val="single" w:sz="8" w:space="0" w:color="auto"/>
            </w:tcBorders>
            <w:shd w:val="clear" w:color="auto" w:fill="auto"/>
            <w:vAlign w:val="center"/>
          </w:tcPr>
          <w:p w14:paraId="48950558" w14:textId="77777777" w:rsidR="00D02E71" w:rsidRPr="008A53D7" w:rsidRDefault="00D02E71" w:rsidP="00BE6E6E">
            <w:pPr>
              <w:pStyle w:val="TableHead"/>
            </w:pPr>
            <w:r w:rsidRPr="008A53D7">
              <w:t>Release Date</w:t>
            </w:r>
          </w:p>
        </w:tc>
        <w:tc>
          <w:tcPr>
            <w:tcW w:w="494" w:type="pct"/>
            <w:tcBorders>
              <w:top w:val="single" w:sz="8" w:space="0" w:color="auto"/>
              <w:bottom w:val="single" w:sz="8" w:space="0" w:color="auto"/>
            </w:tcBorders>
            <w:shd w:val="clear" w:color="auto" w:fill="auto"/>
            <w:vAlign w:val="center"/>
          </w:tcPr>
          <w:p w14:paraId="17FAE5D3" w14:textId="77777777" w:rsidR="00D02E71" w:rsidRPr="008A53D7" w:rsidRDefault="00D02E71" w:rsidP="00BE6E6E">
            <w:pPr>
              <w:pStyle w:val="TableHead"/>
            </w:pPr>
            <w:r>
              <w:t>Resolved</w:t>
            </w:r>
          </w:p>
        </w:tc>
        <w:tc>
          <w:tcPr>
            <w:tcW w:w="2100" w:type="pct"/>
            <w:tcBorders>
              <w:top w:val="single" w:sz="8" w:space="0" w:color="auto"/>
              <w:bottom w:val="single" w:sz="8" w:space="0" w:color="auto"/>
              <w:right w:val="single" w:sz="8" w:space="0" w:color="auto"/>
            </w:tcBorders>
            <w:shd w:val="clear" w:color="auto" w:fill="auto"/>
            <w:vAlign w:val="center"/>
          </w:tcPr>
          <w:p w14:paraId="0F4F95DD" w14:textId="77777777" w:rsidR="00D02E71" w:rsidRPr="008A53D7" w:rsidRDefault="00D02E71" w:rsidP="00BE6E6E">
            <w:pPr>
              <w:pStyle w:val="TableHead"/>
            </w:pPr>
            <w:r>
              <w:t>Impact</w:t>
            </w:r>
          </w:p>
        </w:tc>
      </w:tr>
      <w:tr w:rsidR="00D02E71" w:rsidRPr="008A53D7" w14:paraId="4E47C08B" w14:textId="77777777" w:rsidTr="00BE6E6E">
        <w:tc>
          <w:tcPr>
            <w:tcW w:w="432" w:type="pct"/>
            <w:tcBorders>
              <w:top w:val="single" w:sz="8" w:space="0" w:color="auto"/>
              <w:left w:val="single" w:sz="8" w:space="0" w:color="auto"/>
            </w:tcBorders>
          </w:tcPr>
          <w:p w14:paraId="3A744773" w14:textId="77777777" w:rsidR="00D02E71" w:rsidRPr="00AC6E78" w:rsidRDefault="00D02E71" w:rsidP="00BE6E6E"/>
        </w:tc>
        <w:tc>
          <w:tcPr>
            <w:tcW w:w="1082" w:type="pct"/>
            <w:tcBorders>
              <w:top w:val="single" w:sz="8" w:space="0" w:color="auto"/>
            </w:tcBorders>
          </w:tcPr>
          <w:p w14:paraId="19E5E604" w14:textId="77777777" w:rsidR="00D02E71" w:rsidRPr="00AC6E78" w:rsidRDefault="00D02E71" w:rsidP="00BE6E6E"/>
        </w:tc>
        <w:tc>
          <w:tcPr>
            <w:tcW w:w="455" w:type="pct"/>
            <w:tcBorders>
              <w:top w:val="single" w:sz="8" w:space="0" w:color="auto"/>
            </w:tcBorders>
            <w:vAlign w:val="center"/>
          </w:tcPr>
          <w:p w14:paraId="23B5D5C3" w14:textId="77777777" w:rsidR="00D02E71" w:rsidRPr="00AC6E78" w:rsidRDefault="00D02E71" w:rsidP="00BE6E6E">
            <w:pPr>
              <w:jc w:val="center"/>
            </w:pPr>
          </w:p>
        </w:tc>
        <w:tc>
          <w:tcPr>
            <w:tcW w:w="437" w:type="pct"/>
            <w:tcBorders>
              <w:top w:val="single" w:sz="8" w:space="0" w:color="auto"/>
            </w:tcBorders>
            <w:vAlign w:val="center"/>
          </w:tcPr>
          <w:p w14:paraId="11D6570F" w14:textId="77777777" w:rsidR="00D02E71" w:rsidRPr="00AC6E78" w:rsidRDefault="00D02E71" w:rsidP="00BE6E6E">
            <w:pPr>
              <w:jc w:val="center"/>
            </w:pPr>
          </w:p>
        </w:tc>
        <w:tc>
          <w:tcPr>
            <w:tcW w:w="494" w:type="pct"/>
            <w:tcBorders>
              <w:top w:val="single" w:sz="8" w:space="0" w:color="auto"/>
            </w:tcBorders>
            <w:vAlign w:val="center"/>
          </w:tcPr>
          <w:p w14:paraId="66D69D49" w14:textId="77777777" w:rsidR="00D02E71" w:rsidRPr="00AC6E78" w:rsidRDefault="00D02E71" w:rsidP="00BE6E6E">
            <w:pPr>
              <w:jc w:val="center"/>
            </w:pPr>
          </w:p>
        </w:tc>
        <w:tc>
          <w:tcPr>
            <w:tcW w:w="2100" w:type="pct"/>
            <w:tcBorders>
              <w:top w:val="single" w:sz="8" w:space="0" w:color="auto"/>
              <w:right w:val="single" w:sz="8" w:space="0" w:color="auto"/>
            </w:tcBorders>
            <w:vAlign w:val="center"/>
          </w:tcPr>
          <w:p w14:paraId="525CD442" w14:textId="77777777" w:rsidR="00D02E71" w:rsidRPr="00AC6E78" w:rsidRDefault="00D02E71" w:rsidP="00BE6E6E"/>
        </w:tc>
      </w:tr>
      <w:tr w:rsidR="00D02E71" w:rsidRPr="008A53D7" w14:paraId="501816DB" w14:textId="77777777" w:rsidTr="00BE6E6E">
        <w:tc>
          <w:tcPr>
            <w:tcW w:w="432" w:type="pct"/>
            <w:tcBorders>
              <w:left w:val="single" w:sz="8" w:space="0" w:color="auto"/>
            </w:tcBorders>
          </w:tcPr>
          <w:p w14:paraId="31B262CC" w14:textId="77777777" w:rsidR="00D02E71" w:rsidRPr="008A53D7" w:rsidRDefault="00D02E71" w:rsidP="00BE6E6E"/>
        </w:tc>
        <w:tc>
          <w:tcPr>
            <w:tcW w:w="1082" w:type="pct"/>
          </w:tcPr>
          <w:p w14:paraId="2384FED5" w14:textId="77777777" w:rsidR="00D02E71" w:rsidRPr="008A53D7" w:rsidRDefault="00D02E71" w:rsidP="00BE6E6E"/>
        </w:tc>
        <w:tc>
          <w:tcPr>
            <w:tcW w:w="455" w:type="pct"/>
          </w:tcPr>
          <w:p w14:paraId="4030F93C" w14:textId="77777777" w:rsidR="00D02E71" w:rsidRPr="008A53D7" w:rsidRDefault="00D02E71" w:rsidP="00BE6E6E"/>
        </w:tc>
        <w:tc>
          <w:tcPr>
            <w:tcW w:w="437" w:type="pct"/>
          </w:tcPr>
          <w:p w14:paraId="31D6540E" w14:textId="77777777" w:rsidR="00D02E71" w:rsidRPr="008A53D7" w:rsidRDefault="00D02E71" w:rsidP="00BE6E6E"/>
        </w:tc>
        <w:tc>
          <w:tcPr>
            <w:tcW w:w="494" w:type="pct"/>
          </w:tcPr>
          <w:p w14:paraId="06636E16" w14:textId="77777777" w:rsidR="00D02E71" w:rsidRPr="008A53D7" w:rsidRDefault="00D02E71" w:rsidP="00BE6E6E"/>
        </w:tc>
        <w:tc>
          <w:tcPr>
            <w:tcW w:w="2100" w:type="pct"/>
            <w:tcBorders>
              <w:right w:val="single" w:sz="8" w:space="0" w:color="auto"/>
            </w:tcBorders>
          </w:tcPr>
          <w:p w14:paraId="2F830308" w14:textId="77777777" w:rsidR="00D02E71" w:rsidRPr="008A53D7" w:rsidRDefault="00D02E71" w:rsidP="00BE6E6E"/>
        </w:tc>
      </w:tr>
      <w:tr w:rsidR="00D02E71" w:rsidRPr="008A53D7" w14:paraId="55314831" w14:textId="77777777" w:rsidTr="00BE6E6E">
        <w:tc>
          <w:tcPr>
            <w:tcW w:w="432" w:type="pct"/>
            <w:tcBorders>
              <w:left w:val="single" w:sz="8" w:space="0" w:color="auto"/>
            </w:tcBorders>
          </w:tcPr>
          <w:p w14:paraId="4731BE4D" w14:textId="77777777" w:rsidR="00D02E71" w:rsidRPr="008A53D7" w:rsidRDefault="00D02E71" w:rsidP="00BE6E6E"/>
        </w:tc>
        <w:tc>
          <w:tcPr>
            <w:tcW w:w="1082" w:type="pct"/>
          </w:tcPr>
          <w:p w14:paraId="5A5E7BA5" w14:textId="77777777" w:rsidR="00D02E71" w:rsidRPr="008A53D7" w:rsidRDefault="00D02E71" w:rsidP="00BE6E6E"/>
        </w:tc>
        <w:tc>
          <w:tcPr>
            <w:tcW w:w="455" w:type="pct"/>
          </w:tcPr>
          <w:p w14:paraId="75BA4374" w14:textId="77777777" w:rsidR="00D02E71" w:rsidRPr="008A53D7" w:rsidRDefault="00D02E71" w:rsidP="00BE6E6E"/>
        </w:tc>
        <w:tc>
          <w:tcPr>
            <w:tcW w:w="437" w:type="pct"/>
          </w:tcPr>
          <w:p w14:paraId="05BAA32B" w14:textId="77777777" w:rsidR="00D02E71" w:rsidRPr="008A53D7" w:rsidRDefault="00D02E71" w:rsidP="00BE6E6E"/>
        </w:tc>
        <w:tc>
          <w:tcPr>
            <w:tcW w:w="494" w:type="pct"/>
          </w:tcPr>
          <w:p w14:paraId="64125CFE" w14:textId="77777777" w:rsidR="00D02E71" w:rsidRPr="008A53D7" w:rsidRDefault="00D02E71" w:rsidP="00BE6E6E"/>
        </w:tc>
        <w:tc>
          <w:tcPr>
            <w:tcW w:w="2100" w:type="pct"/>
            <w:tcBorders>
              <w:right w:val="single" w:sz="8" w:space="0" w:color="auto"/>
            </w:tcBorders>
          </w:tcPr>
          <w:p w14:paraId="2F867B34" w14:textId="77777777" w:rsidR="00D02E71" w:rsidRPr="008A53D7" w:rsidRDefault="00D02E71" w:rsidP="00BE6E6E"/>
        </w:tc>
      </w:tr>
      <w:tr w:rsidR="00D02E71" w:rsidRPr="008A53D7" w14:paraId="3F7D5AFE" w14:textId="77777777" w:rsidTr="00BE6E6E">
        <w:tc>
          <w:tcPr>
            <w:tcW w:w="432" w:type="pct"/>
            <w:tcBorders>
              <w:left w:val="single" w:sz="8" w:space="0" w:color="auto"/>
            </w:tcBorders>
          </w:tcPr>
          <w:p w14:paraId="5EAB5285" w14:textId="77777777" w:rsidR="00D02E71" w:rsidRPr="008A53D7" w:rsidRDefault="00D02E71" w:rsidP="00BE6E6E"/>
        </w:tc>
        <w:tc>
          <w:tcPr>
            <w:tcW w:w="1082" w:type="pct"/>
          </w:tcPr>
          <w:p w14:paraId="6D89A689" w14:textId="77777777" w:rsidR="00D02E71" w:rsidRPr="008A53D7" w:rsidRDefault="00D02E71" w:rsidP="00BE6E6E"/>
        </w:tc>
        <w:tc>
          <w:tcPr>
            <w:tcW w:w="455" w:type="pct"/>
          </w:tcPr>
          <w:p w14:paraId="54C6B707" w14:textId="77777777" w:rsidR="00D02E71" w:rsidRPr="008A53D7" w:rsidRDefault="00D02E71" w:rsidP="00BE6E6E"/>
        </w:tc>
        <w:tc>
          <w:tcPr>
            <w:tcW w:w="437" w:type="pct"/>
          </w:tcPr>
          <w:p w14:paraId="666858B0" w14:textId="77777777" w:rsidR="00D02E71" w:rsidRPr="008A53D7" w:rsidRDefault="00D02E71" w:rsidP="00BE6E6E"/>
        </w:tc>
        <w:tc>
          <w:tcPr>
            <w:tcW w:w="494" w:type="pct"/>
          </w:tcPr>
          <w:p w14:paraId="4C1F4D46" w14:textId="77777777" w:rsidR="00D02E71" w:rsidRPr="008A53D7" w:rsidRDefault="00D02E71" w:rsidP="00BE6E6E"/>
        </w:tc>
        <w:tc>
          <w:tcPr>
            <w:tcW w:w="2100" w:type="pct"/>
            <w:tcBorders>
              <w:right w:val="single" w:sz="8" w:space="0" w:color="auto"/>
            </w:tcBorders>
          </w:tcPr>
          <w:p w14:paraId="67E46180" w14:textId="77777777" w:rsidR="00D02E71" w:rsidRPr="008A53D7" w:rsidRDefault="00D02E71" w:rsidP="00BE6E6E"/>
        </w:tc>
      </w:tr>
      <w:tr w:rsidR="00D02E71" w:rsidRPr="008A53D7" w14:paraId="0ECEED53" w14:textId="77777777" w:rsidTr="00BE6E6E">
        <w:tc>
          <w:tcPr>
            <w:tcW w:w="432" w:type="pct"/>
            <w:tcBorders>
              <w:left w:val="single" w:sz="8" w:space="0" w:color="auto"/>
            </w:tcBorders>
          </w:tcPr>
          <w:p w14:paraId="4718A6E7" w14:textId="77777777" w:rsidR="00D02E71" w:rsidRPr="008A53D7" w:rsidRDefault="00D02E71" w:rsidP="00BE6E6E"/>
        </w:tc>
        <w:tc>
          <w:tcPr>
            <w:tcW w:w="1082" w:type="pct"/>
          </w:tcPr>
          <w:p w14:paraId="17C7C396" w14:textId="77777777" w:rsidR="00D02E71" w:rsidRPr="008A53D7" w:rsidRDefault="00D02E71" w:rsidP="00BE6E6E"/>
        </w:tc>
        <w:tc>
          <w:tcPr>
            <w:tcW w:w="455" w:type="pct"/>
          </w:tcPr>
          <w:p w14:paraId="65A718E6" w14:textId="77777777" w:rsidR="00D02E71" w:rsidRPr="008A53D7" w:rsidRDefault="00D02E71" w:rsidP="00BE6E6E"/>
        </w:tc>
        <w:tc>
          <w:tcPr>
            <w:tcW w:w="437" w:type="pct"/>
          </w:tcPr>
          <w:p w14:paraId="56730D5D" w14:textId="77777777" w:rsidR="00D02E71" w:rsidRPr="008A53D7" w:rsidRDefault="00D02E71" w:rsidP="00BE6E6E"/>
        </w:tc>
        <w:tc>
          <w:tcPr>
            <w:tcW w:w="494" w:type="pct"/>
          </w:tcPr>
          <w:p w14:paraId="16D49283" w14:textId="77777777" w:rsidR="00D02E71" w:rsidRPr="008A53D7" w:rsidRDefault="00D02E71" w:rsidP="00BE6E6E"/>
        </w:tc>
        <w:tc>
          <w:tcPr>
            <w:tcW w:w="2100" w:type="pct"/>
            <w:tcBorders>
              <w:right w:val="single" w:sz="8" w:space="0" w:color="auto"/>
            </w:tcBorders>
          </w:tcPr>
          <w:p w14:paraId="74056A60" w14:textId="77777777" w:rsidR="00D02E71" w:rsidRPr="008A53D7" w:rsidRDefault="00D02E71" w:rsidP="00BE6E6E"/>
        </w:tc>
      </w:tr>
      <w:tr w:rsidR="00D02E71" w:rsidRPr="008A53D7" w14:paraId="636B31BE" w14:textId="77777777" w:rsidTr="00BE6E6E">
        <w:tc>
          <w:tcPr>
            <w:tcW w:w="432" w:type="pct"/>
            <w:tcBorders>
              <w:left w:val="single" w:sz="8" w:space="0" w:color="auto"/>
            </w:tcBorders>
          </w:tcPr>
          <w:p w14:paraId="337333CA" w14:textId="77777777" w:rsidR="00D02E71" w:rsidRPr="008A53D7" w:rsidRDefault="00D02E71" w:rsidP="00BE6E6E"/>
        </w:tc>
        <w:tc>
          <w:tcPr>
            <w:tcW w:w="1082" w:type="pct"/>
          </w:tcPr>
          <w:p w14:paraId="65968D6B" w14:textId="77777777" w:rsidR="00D02E71" w:rsidRPr="008A53D7" w:rsidRDefault="00D02E71" w:rsidP="00BE6E6E"/>
        </w:tc>
        <w:tc>
          <w:tcPr>
            <w:tcW w:w="455" w:type="pct"/>
          </w:tcPr>
          <w:p w14:paraId="5BBC352F" w14:textId="77777777" w:rsidR="00D02E71" w:rsidRPr="008A53D7" w:rsidRDefault="00D02E71" w:rsidP="00BE6E6E"/>
        </w:tc>
        <w:tc>
          <w:tcPr>
            <w:tcW w:w="437" w:type="pct"/>
          </w:tcPr>
          <w:p w14:paraId="5E513AD1" w14:textId="77777777" w:rsidR="00D02E71" w:rsidRPr="008A53D7" w:rsidRDefault="00D02E71" w:rsidP="00BE6E6E"/>
        </w:tc>
        <w:tc>
          <w:tcPr>
            <w:tcW w:w="494" w:type="pct"/>
          </w:tcPr>
          <w:p w14:paraId="6D4A4F98" w14:textId="77777777" w:rsidR="00D02E71" w:rsidRPr="008A53D7" w:rsidRDefault="00D02E71" w:rsidP="00BE6E6E"/>
        </w:tc>
        <w:tc>
          <w:tcPr>
            <w:tcW w:w="2100" w:type="pct"/>
            <w:tcBorders>
              <w:right w:val="single" w:sz="8" w:space="0" w:color="auto"/>
            </w:tcBorders>
          </w:tcPr>
          <w:p w14:paraId="56DC7B18" w14:textId="77777777" w:rsidR="00D02E71" w:rsidRPr="008A53D7" w:rsidRDefault="00D02E71" w:rsidP="00BE6E6E"/>
        </w:tc>
      </w:tr>
      <w:tr w:rsidR="00D02E71" w:rsidRPr="008A53D7" w14:paraId="14CEF688" w14:textId="77777777" w:rsidTr="00BE6E6E">
        <w:tc>
          <w:tcPr>
            <w:tcW w:w="432" w:type="pct"/>
            <w:tcBorders>
              <w:left w:val="single" w:sz="8" w:space="0" w:color="auto"/>
            </w:tcBorders>
          </w:tcPr>
          <w:p w14:paraId="226020B0" w14:textId="77777777" w:rsidR="00D02E71" w:rsidRPr="008A53D7" w:rsidRDefault="00D02E71" w:rsidP="00BE6E6E"/>
        </w:tc>
        <w:tc>
          <w:tcPr>
            <w:tcW w:w="1082" w:type="pct"/>
          </w:tcPr>
          <w:p w14:paraId="5CD2D188" w14:textId="77777777" w:rsidR="00D02E71" w:rsidRPr="008A53D7" w:rsidRDefault="00D02E71" w:rsidP="00BE6E6E"/>
        </w:tc>
        <w:tc>
          <w:tcPr>
            <w:tcW w:w="455" w:type="pct"/>
          </w:tcPr>
          <w:p w14:paraId="1EBD4731" w14:textId="77777777" w:rsidR="00D02E71" w:rsidRPr="008A53D7" w:rsidRDefault="00D02E71" w:rsidP="00BE6E6E"/>
        </w:tc>
        <w:tc>
          <w:tcPr>
            <w:tcW w:w="437" w:type="pct"/>
          </w:tcPr>
          <w:p w14:paraId="5E60F525" w14:textId="77777777" w:rsidR="00D02E71" w:rsidRPr="008A53D7" w:rsidRDefault="00D02E71" w:rsidP="00BE6E6E"/>
        </w:tc>
        <w:tc>
          <w:tcPr>
            <w:tcW w:w="494" w:type="pct"/>
          </w:tcPr>
          <w:p w14:paraId="48A97E2F" w14:textId="77777777" w:rsidR="00D02E71" w:rsidRPr="008A53D7" w:rsidRDefault="00D02E71" w:rsidP="00BE6E6E"/>
        </w:tc>
        <w:tc>
          <w:tcPr>
            <w:tcW w:w="2100" w:type="pct"/>
            <w:tcBorders>
              <w:right w:val="single" w:sz="8" w:space="0" w:color="auto"/>
            </w:tcBorders>
          </w:tcPr>
          <w:p w14:paraId="295AA093" w14:textId="77777777" w:rsidR="00D02E71" w:rsidRPr="008A53D7" w:rsidRDefault="00D02E71" w:rsidP="00BE6E6E"/>
        </w:tc>
      </w:tr>
      <w:tr w:rsidR="00D02E71" w:rsidRPr="008A53D7" w14:paraId="0F8BD17E" w14:textId="77777777" w:rsidTr="00BE6E6E">
        <w:tc>
          <w:tcPr>
            <w:tcW w:w="432" w:type="pct"/>
            <w:tcBorders>
              <w:left w:val="single" w:sz="8" w:space="0" w:color="auto"/>
            </w:tcBorders>
          </w:tcPr>
          <w:p w14:paraId="62D46BB0" w14:textId="77777777" w:rsidR="00D02E71" w:rsidRPr="008A53D7" w:rsidRDefault="00D02E71" w:rsidP="00BE6E6E"/>
        </w:tc>
        <w:tc>
          <w:tcPr>
            <w:tcW w:w="1082" w:type="pct"/>
          </w:tcPr>
          <w:p w14:paraId="0A342631" w14:textId="77777777" w:rsidR="00D02E71" w:rsidRPr="008A53D7" w:rsidRDefault="00D02E71" w:rsidP="00BE6E6E"/>
        </w:tc>
        <w:tc>
          <w:tcPr>
            <w:tcW w:w="455" w:type="pct"/>
          </w:tcPr>
          <w:p w14:paraId="0DA9E4D2" w14:textId="77777777" w:rsidR="00D02E71" w:rsidRPr="008A53D7" w:rsidRDefault="00D02E71" w:rsidP="00BE6E6E"/>
        </w:tc>
        <w:tc>
          <w:tcPr>
            <w:tcW w:w="437" w:type="pct"/>
          </w:tcPr>
          <w:p w14:paraId="49BBF68C" w14:textId="77777777" w:rsidR="00D02E71" w:rsidRPr="008A53D7" w:rsidRDefault="00D02E71" w:rsidP="00BE6E6E"/>
        </w:tc>
        <w:tc>
          <w:tcPr>
            <w:tcW w:w="494" w:type="pct"/>
          </w:tcPr>
          <w:p w14:paraId="4AEE43C8" w14:textId="77777777" w:rsidR="00D02E71" w:rsidRPr="008A53D7" w:rsidRDefault="00D02E71" w:rsidP="00BE6E6E"/>
        </w:tc>
        <w:tc>
          <w:tcPr>
            <w:tcW w:w="2100" w:type="pct"/>
            <w:tcBorders>
              <w:right w:val="single" w:sz="8" w:space="0" w:color="auto"/>
            </w:tcBorders>
          </w:tcPr>
          <w:p w14:paraId="31AB3137" w14:textId="77777777" w:rsidR="00D02E71" w:rsidRPr="008A53D7" w:rsidRDefault="00D02E71" w:rsidP="00BE6E6E"/>
        </w:tc>
      </w:tr>
      <w:tr w:rsidR="00D02E71" w:rsidRPr="008A53D7" w14:paraId="446D925C" w14:textId="77777777" w:rsidTr="00BE6E6E">
        <w:tc>
          <w:tcPr>
            <w:tcW w:w="432" w:type="pct"/>
            <w:tcBorders>
              <w:left w:val="single" w:sz="8" w:space="0" w:color="auto"/>
            </w:tcBorders>
          </w:tcPr>
          <w:p w14:paraId="01F07F55" w14:textId="77777777" w:rsidR="00D02E71" w:rsidRPr="008A53D7" w:rsidRDefault="00D02E71" w:rsidP="00BE6E6E"/>
        </w:tc>
        <w:tc>
          <w:tcPr>
            <w:tcW w:w="1082" w:type="pct"/>
          </w:tcPr>
          <w:p w14:paraId="025187F8" w14:textId="77777777" w:rsidR="00D02E71" w:rsidRPr="008A53D7" w:rsidRDefault="00D02E71" w:rsidP="00BE6E6E"/>
        </w:tc>
        <w:tc>
          <w:tcPr>
            <w:tcW w:w="455" w:type="pct"/>
          </w:tcPr>
          <w:p w14:paraId="0CD9EF65" w14:textId="77777777" w:rsidR="00D02E71" w:rsidRPr="008A53D7" w:rsidRDefault="00D02E71" w:rsidP="00BE6E6E"/>
        </w:tc>
        <w:tc>
          <w:tcPr>
            <w:tcW w:w="437" w:type="pct"/>
          </w:tcPr>
          <w:p w14:paraId="1FC1A5F1" w14:textId="77777777" w:rsidR="00D02E71" w:rsidRPr="008A53D7" w:rsidRDefault="00D02E71" w:rsidP="00BE6E6E"/>
        </w:tc>
        <w:tc>
          <w:tcPr>
            <w:tcW w:w="494" w:type="pct"/>
          </w:tcPr>
          <w:p w14:paraId="6307DFDD" w14:textId="77777777" w:rsidR="00D02E71" w:rsidRPr="008A53D7" w:rsidRDefault="00D02E71" w:rsidP="00BE6E6E"/>
        </w:tc>
        <w:tc>
          <w:tcPr>
            <w:tcW w:w="2100" w:type="pct"/>
            <w:tcBorders>
              <w:right w:val="single" w:sz="8" w:space="0" w:color="auto"/>
            </w:tcBorders>
          </w:tcPr>
          <w:p w14:paraId="40241CB1" w14:textId="77777777" w:rsidR="00D02E71" w:rsidRPr="008A53D7" w:rsidRDefault="00D02E71" w:rsidP="00BE6E6E"/>
        </w:tc>
      </w:tr>
      <w:tr w:rsidR="00D02E71" w:rsidRPr="008A53D7" w14:paraId="748D292D" w14:textId="77777777" w:rsidTr="00BE6E6E">
        <w:tc>
          <w:tcPr>
            <w:tcW w:w="432" w:type="pct"/>
            <w:tcBorders>
              <w:left w:val="single" w:sz="8" w:space="0" w:color="auto"/>
            </w:tcBorders>
          </w:tcPr>
          <w:p w14:paraId="3A94A804" w14:textId="77777777" w:rsidR="00D02E71" w:rsidRPr="008A53D7" w:rsidRDefault="00D02E71" w:rsidP="00BE6E6E"/>
        </w:tc>
        <w:tc>
          <w:tcPr>
            <w:tcW w:w="1082" w:type="pct"/>
          </w:tcPr>
          <w:p w14:paraId="73FE7E10" w14:textId="77777777" w:rsidR="00D02E71" w:rsidRPr="008A53D7" w:rsidRDefault="00D02E71" w:rsidP="00BE6E6E"/>
        </w:tc>
        <w:tc>
          <w:tcPr>
            <w:tcW w:w="455" w:type="pct"/>
          </w:tcPr>
          <w:p w14:paraId="05371923" w14:textId="77777777" w:rsidR="00D02E71" w:rsidRPr="008A53D7" w:rsidRDefault="00D02E71" w:rsidP="00BE6E6E"/>
        </w:tc>
        <w:tc>
          <w:tcPr>
            <w:tcW w:w="437" w:type="pct"/>
          </w:tcPr>
          <w:p w14:paraId="2DCC07CB" w14:textId="77777777" w:rsidR="00D02E71" w:rsidRPr="008A53D7" w:rsidRDefault="00D02E71" w:rsidP="00BE6E6E"/>
        </w:tc>
        <w:tc>
          <w:tcPr>
            <w:tcW w:w="494" w:type="pct"/>
          </w:tcPr>
          <w:p w14:paraId="0753B371" w14:textId="77777777" w:rsidR="00D02E71" w:rsidRPr="008A53D7" w:rsidRDefault="00D02E71" w:rsidP="00BE6E6E"/>
        </w:tc>
        <w:tc>
          <w:tcPr>
            <w:tcW w:w="2100" w:type="pct"/>
            <w:tcBorders>
              <w:right w:val="single" w:sz="8" w:space="0" w:color="auto"/>
            </w:tcBorders>
          </w:tcPr>
          <w:p w14:paraId="3117AE79" w14:textId="77777777" w:rsidR="00D02E71" w:rsidRPr="008A53D7" w:rsidRDefault="00D02E71" w:rsidP="00BE6E6E"/>
        </w:tc>
      </w:tr>
      <w:tr w:rsidR="00D02E71" w:rsidRPr="008A53D7" w14:paraId="1E3ECBE4" w14:textId="77777777" w:rsidTr="00BE6E6E">
        <w:tc>
          <w:tcPr>
            <w:tcW w:w="432" w:type="pct"/>
            <w:tcBorders>
              <w:left w:val="single" w:sz="8" w:space="0" w:color="auto"/>
            </w:tcBorders>
          </w:tcPr>
          <w:p w14:paraId="66719FA7" w14:textId="77777777" w:rsidR="00D02E71" w:rsidRPr="008A53D7" w:rsidRDefault="00D02E71" w:rsidP="00BE6E6E"/>
        </w:tc>
        <w:tc>
          <w:tcPr>
            <w:tcW w:w="1082" w:type="pct"/>
          </w:tcPr>
          <w:p w14:paraId="3006B0B2" w14:textId="77777777" w:rsidR="00D02E71" w:rsidRPr="008A53D7" w:rsidRDefault="00D02E71" w:rsidP="00BE6E6E"/>
        </w:tc>
        <w:tc>
          <w:tcPr>
            <w:tcW w:w="455" w:type="pct"/>
          </w:tcPr>
          <w:p w14:paraId="0BB56D24" w14:textId="77777777" w:rsidR="00D02E71" w:rsidRPr="008A53D7" w:rsidRDefault="00D02E71" w:rsidP="00BE6E6E"/>
        </w:tc>
        <w:tc>
          <w:tcPr>
            <w:tcW w:w="437" w:type="pct"/>
          </w:tcPr>
          <w:p w14:paraId="4A28B4B3" w14:textId="77777777" w:rsidR="00D02E71" w:rsidRPr="008A53D7" w:rsidRDefault="00D02E71" w:rsidP="00BE6E6E"/>
        </w:tc>
        <w:tc>
          <w:tcPr>
            <w:tcW w:w="494" w:type="pct"/>
          </w:tcPr>
          <w:p w14:paraId="16A920D4" w14:textId="77777777" w:rsidR="00D02E71" w:rsidRPr="008A53D7" w:rsidRDefault="00D02E71" w:rsidP="00BE6E6E"/>
        </w:tc>
        <w:tc>
          <w:tcPr>
            <w:tcW w:w="2100" w:type="pct"/>
            <w:tcBorders>
              <w:right w:val="single" w:sz="8" w:space="0" w:color="auto"/>
            </w:tcBorders>
          </w:tcPr>
          <w:p w14:paraId="715D2AC5" w14:textId="77777777" w:rsidR="00D02E71" w:rsidRPr="008A53D7" w:rsidRDefault="00D02E71" w:rsidP="00BE6E6E"/>
        </w:tc>
      </w:tr>
      <w:tr w:rsidR="00D02E71" w:rsidRPr="008A53D7" w14:paraId="3AC402A5" w14:textId="77777777" w:rsidTr="00BE6E6E">
        <w:tc>
          <w:tcPr>
            <w:tcW w:w="432" w:type="pct"/>
            <w:tcBorders>
              <w:left w:val="single" w:sz="8" w:space="0" w:color="auto"/>
            </w:tcBorders>
          </w:tcPr>
          <w:p w14:paraId="6A20BB46" w14:textId="77777777" w:rsidR="00D02E71" w:rsidRPr="008A53D7" w:rsidRDefault="00D02E71" w:rsidP="00BE6E6E"/>
        </w:tc>
        <w:tc>
          <w:tcPr>
            <w:tcW w:w="1082" w:type="pct"/>
          </w:tcPr>
          <w:p w14:paraId="04BD5748" w14:textId="77777777" w:rsidR="00D02E71" w:rsidRPr="008A53D7" w:rsidRDefault="00D02E71" w:rsidP="00BE6E6E"/>
        </w:tc>
        <w:tc>
          <w:tcPr>
            <w:tcW w:w="455" w:type="pct"/>
          </w:tcPr>
          <w:p w14:paraId="6ECA1961" w14:textId="77777777" w:rsidR="00D02E71" w:rsidRPr="008A53D7" w:rsidRDefault="00D02E71" w:rsidP="00BE6E6E"/>
        </w:tc>
        <w:tc>
          <w:tcPr>
            <w:tcW w:w="437" w:type="pct"/>
          </w:tcPr>
          <w:p w14:paraId="5A3C8F3B" w14:textId="77777777" w:rsidR="00D02E71" w:rsidRPr="008A53D7" w:rsidRDefault="00D02E71" w:rsidP="00BE6E6E"/>
        </w:tc>
        <w:tc>
          <w:tcPr>
            <w:tcW w:w="494" w:type="pct"/>
          </w:tcPr>
          <w:p w14:paraId="604FA0F9" w14:textId="77777777" w:rsidR="00D02E71" w:rsidRPr="008A53D7" w:rsidRDefault="00D02E71" w:rsidP="00BE6E6E"/>
        </w:tc>
        <w:tc>
          <w:tcPr>
            <w:tcW w:w="2100" w:type="pct"/>
            <w:tcBorders>
              <w:right w:val="single" w:sz="8" w:space="0" w:color="auto"/>
            </w:tcBorders>
          </w:tcPr>
          <w:p w14:paraId="69DF68CA" w14:textId="77777777" w:rsidR="00D02E71" w:rsidRPr="008A53D7" w:rsidRDefault="00D02E71" w:rsidP="00BE6E6E"/>
        </w:tc>
      </w:tr>
      <w:tr w:rsidR="00D02E71" w:rsidRPr="008A53D7" w14:paraId="1C8C5FD5" w14:textId="77777777" w:rsidTr="00BE6E6E">
        <w:tc>
          <w:tcPr>
            <w:tcW w:w="432" w:type="pct"/>
            <w:tcBorders>
              <w:left w:val="single" w:sz="8" w:space="0" w:color="auto"/>
            </w:tcBorders>
          </w:tcPr>
          <w:p w14:paraId="0CA6580D" w14:textId="77777777" w:rsidR="00D02E71" w:rsidRPr="008A53D7" w:rsidRDefault="00D02E71" w:rsidP="00BE6E6E"/>
        </w:tc>
        <w:tc>
          <w:tcPr>
            <w:tcW w:w="1082" w:type="pct"/>
          </w:tcPr>
          <w:p w14:paraId="648C919C" w14:textId="77777777" w:rsidR="00D02E71" w:rsidRPr="008A53D7" w:rsidRDefault="00D02E71" w:rsidP="00BE6E6E"/>
        </w:tc>
        <w:tc>
          <w:tcPr>
            <w:tcW w:w="455" w:type="pct"/>
          </w:tcPr>
          <w:p w14:paraId="7FBAF1EC" w14:textId="77777777" w:rsidR="00D02E71" w:rsidRPr="008A53D7" w:rsidRDefault="00D02E71" w:rsidP="00BE6E6E"/>
        </w:tc>
        <w:tc>
          <w:tcPr>
            <w:tcW w:w="437" w:type="pct"/>
          </w:tcPr>
          <w:p w14:paraId="41DFEC49" w14:textId="77777777" w:rsidR="00D02E71" w:rsidRPr="008A53D7" w:rsidRDefault="00D02E71" w:rsidP="00BE6E6E"/>
        </w:tc>
        <w:tc>
          <w:tcPr>
            <w:tcW w:w="494" w:type="pct"/>
          </w:tcPr>
          <w:p w14:paraId="4678889B" w14:textId="77777777" w:rsidR="00D02E71" w:rsidRPr="008A53D7" w:rsidRDefault="00D02E71" w:rsidP="00BE6E6E"/>
        </w:tc>
        <w:tc>
          <w:tcPr>
            <w:tcW w:w="2100" w:type="pct"/>
            <w:tcBorders>
              <w:right w:val="single" w:sz="8" w:space="0" w:color="auto"/>
            </w:tcBorders>
          </w:tcPr>
          <w:p w14:paraId="191D8537" w14:textId="77777777" w:rsidR="00D02E71" w:rsidRPr="008A53D7" w:rsidRDefault="00D02E71" w:rsidP="00BE6E6E"/>
        </w:tc>
      </w:tr>
      <w:tr w:rsidR="00D02E71" w:rsidRPr="008A53D7" w14:paraId="617485DC" w14:textId="77777777" w:rsidTr="00BE6E6E">
        <w:tc>
          <w:tcPr>
            <w:tcW w:w="432" w:type="pct"/>
            <w:tcBorders>
              <w:left w:val="single" w:sz="8" w:space="0" w:color="auto"/>
            </w:tcBorders>
          </w:tcPr>
          <w:p w14:paraId="5045217B" w14:textId="77777777" w:rsidR="00D02E71" w:rsidRPr="008A53D7" w:rsidRDefault="00D02E71" w:rsidP="00BE6E6E"/>
        </w:tc>
        <w:tc>
          <w:tcPr>
            <w:tcW w:w="1082" w:type="pct"/>
          </w:tcPr>
          <w:p w14:paraId="072240E1" w14:textId="77777777" w:rsidR="00D02E71" w:rsidRPr="008A53D7" w:rsidRDefault="00D02E71" w:rsidP="00BE6E6E"/>
        </w:tc>
        <w:tc>
          <w:tcPr>
            <w:tcW w:w="455" w:type="pct"/>
          </w:tcPr>
          <w:p w14:paraId="481FBF5F" w14:textId="77777777" w:rsidR="00D02E71" w:rsidRPr="008A53D7" w:rsidRDefault="00D02E71" w:rsidP="00BE6E6E"/>
        </w:tc>
        <w:tc>
          <w:tcPr>
            <w:tcW w:w="437" w:type="pct"/>
          </w:tcPr>
          <w:p w14:paraId="04FD6BDE" w14:textId="77777777" w:rsidR="00D02E71" w:rsidRPr="008A53D7" w:rsidRDefault="00D02E71" w:rsidP="00BE6E6E"/>
        </w:tc>
        <w:tc>
          <w:tcPr>
            <w:tcW w:w="494" w:type="pct"/>
          </w:tcPr>
          <w:p w14:paraId="091FDAA6" w14:textId="77777777" w:rsidR="00D02E71" w:rsidRPr="008A53D7" w:rsidRDefault="00D02E71" w:rsidP="00BE6E6E"/>
        </w:tc>
        <w:tc>
          <w:tcPr>
            <w:tcW w:w="2100" w:type="pct"/>
            <w:tcBorders>
              <w:right w:val="single" w:sz="8" w:space="0" w:color="auto"/>
            </w:tcBorders>
          </w:tcPr>
          <w:p w14:paraId="2613D238" w14:textId="77777777" w:rsidR="00D02E71" w:rsidRPr="008A53D7" w:rsidRDefault="00D02E71" w:rsidP="00BE6E6E"/>
        </w:tc>
      </w:tr>
      <w:tr w:rsidR="00D02E71" w:rsidRPr="008A53D7" w14:paraId="561FE9A5" w14:textId="77777777" w:rsidTr="00BE6E6E">
        <w:tc>
          <w:tcPr>
            <w:tcW w:w="432" w:type="pct"/>
            <w:tcBorders>
              <w:left w:val="single" w:sz="8" w:space="0" w:color="auto"/>
            </w:tcBorders>
          </w:tcPr>
          <w:p w14:paraId="4E4028C1" w14:textId="77777777" w:rsidR="00D02E71" w:rsidRPr="008A53D7" w:rsidRDefault="00D02E71" w:rsidP="00BE6E6E"/>
        </w:tc>
        <w:tc>
          <w:tcPr>
            <w:tcW w:w="1082" w:type="pct"/>
          </w:tcPr>
          <w:p w14:paraId="0E685A2B" w14:textId="77777777" w:rsidR="00D02E71" w:rsidRPr="008A53D7" w:rsidRDefault="00D02E71" w:rsidP="00BE6E6E"/>
        </w:tc>
        <w:tc>
          <w:tcPr>
            <w:tcW w:w="455" w:type="pct"/>
          </w:tcPr>
          <w:p w14:paraId="5457E63B" w14:textId="77777777" w:rsidR="00D02E71" w:rsidRPr="008A53D7" w:rsidRDefault="00D02E71" w:rsidP="00BE6E6E"/>
        </w:tc>
        <w:tc>
          <w:tcPr>
            <w:tcW w:w="437" w:type="pct"/>
          </w:tcPr>
          <w:p w14:paraId="4B2851A1" w14:textId="77777777" w:rsidR="00D02E71" w:rsidRPr="008A53D7" w:rsidRDefault="00D02E71" w:rsidP="00BE6E6E"/>
        </w:tc>
        <w:tc>
          <w:tcPr>
            <w:tcW w:w="494" w:type="pct"/>
          </w:tcPr>
          <w:p w14:paraId="64D0726A" w14:textId="77777777" w:rsidR="00D02E71" w:rsidRPr="008A53D7" w:rsidRDefault="00D02E71" w:rsidP="00BE6E6E"/>
        </w:tc>
        <w:tc>
          <w:tcPr>
            <w:tcW w:w="2100" w:type="pct"/>
            <w:tcBorders>
              <w:right w:val="single" w:sz="8" w:space="0" w:color="auto"/>
            </w:tcBorders>
          </w:tcPr>
          <w:p w14:paraId="2BC2400C" w14:textId="77777777" w:rsidR="00D02E71" w:rsidRPr="008A53D7" w:rsidRDefault="00D02E71" w:rsidP="00BE6E6E"/>
        </w:tc>
      </w:tr>
      <w:tr w:rsidR="00D02E71" w:rsidRPr="008A53D7" w14:paraId="03E8DF22" w14:textId="77777777" w:rsidTr="00BE6E6E">
        <w:tc>
          <w:tcPr>
            <w:tcW w:w="432" w:type="pct"/>
            <w:tcBorders>
              <w:left w:val="single" w:sz="8" w:space="0" w:color="auto"/>
            </w:tcBorders>
          </w:tcPr>
          <w:p w14:paraId="21533E41" w14:textId="77777777" w:rsidR="00D02E71" w:rsidRPr="008A53D7" w:rsidRDefault="00D02E71" w:rsidP="00BE6E6E"/>
        </w:tc>
        <w:tc>
          <w:tcPr>
            <w:tcW w:w="1082" w:type="pct"/>
          </w:tcPr>
          <w:p w14:paraId="1187F8E4" w14:textId="77777777" w:rsidR="00D02E71" w:rsidRPr="008A53D7" w:rsidRDefault="00D02E71" w:rsidP="00BE6E6E"/>
        </w:tc>
        <w:tc>
          <w:tcPr>
            <w:tcW w:w="455" w:type="pct"/>
          </w:tcPr>
          <w:p w14:paraId="2863FBED" w14:textId="77777777" w:rsidR="00D02E71" w:rsidRPr="008A53D7" w:rsidRDefault="00D02E71" w:rsidP="00BE6E6E"/>
        </w:tc>
        <w:tc>
          <w:tcPr>
            <w:tcW w:w="437" w:type="pct"/>
          </w:tcPr>
          <w:p w14:paraId="1EC47650" w14:textId="77777777" w:rsidR="00D02E71" w:rsidRPr="008A53D7" w:rsidRDefault="00D02E71" w:rsidP="00BE6E6E"/>
        </w:tc>
        <w:tc>
          <w:tcPr>
            <w:tcW w:w="494" w:type="pct"/>
          </w:tcPr>
          <w:p w14:paraId="71FB8BEA" w14:textId="77777777" w:rsidR="00D02E71" w:rsidRPr="008A53D7" w:rsidRDefault="00D02E71" w:rsidP="00BE6E6E"/>
        </w:tc>
        <w:tc>
          <w:tcPr>
            <w:tcW w:w="2100" w:type="pct"/>
            <w:tcBorders>
              <w:right w:val="single" w:sz="8" w:space="0" w:color="auto"/>
            </w:tcBorders>
          </w:tcPr>
          <w:p w14:paraId="5A337A54" w14:textId="77777777" w:rsidR="00D02E71" w:rsidRPr="008A53D7" w:rsidRDefault="00D02E71" w:rsidP="00BE6E6E"/>
        </w:tc>
      </w:tr>
    </w:tbl>
    <w:p w14:paraId="3F44C30A" w14:textId="77777777" w:rsidR="00BE6E6E" w:rsidRDefault="00BE6E6E">
      <w:pPr>
        <w:spacing w:after="0" w:line="240" w:lineRule="auto"/>
        <w:rPr>
          <w:rFonts w:cstheme="minorHAnsi"/>
          <w:b/>
          <w:sz w:val="36"/>
          <w:szCs w:val="36"/>
        </w:rPr>
      </w:pPr>
      <w:bookmarkStart w:id="37" w:name="_Toc452145057"/>
      <w:r>
        <w:rPr>
          <w:rFonts w:cstheme="minorHAnsi"/>
          <w:sz w:val="36"/>
          <w:szCs w:val="36"/>
        </w:rPr>
        <w:br w:type="page"/>
      </w:r>
    </w:p>
    <w:p w14:paraId="753E2E7A" w14:textId="15823555" w:rsidR="00D02E71" w:rsidRDefault="009B214E" w:rsidP="00D02E71">
      <w:pPr>
        <w:pStyle w:val="Heading2"/>
        <w:rPr>
          <w:rFonts w:asciiTheme="minorHAnsi" w:hAnsiTheme="minorHAnsi" w:cstheme="minorHAnsi"/>
          <w:b w:val="0"/>
          <w:sz w:val="36"/>
          <w:szCs w:val="36"/>
        </w:rPr>
      </w:pPr>
      <w:r>
        <w:rPr>
          <w:rFonts w:asciiTheme="minorHAnsi" w:hAnsiTheme="minorHAnsi" w:cstheme="minorHAnsi"/>
          <w:sz w:val="36"/>
          <w:szCs w:val="36"/>
        </w:rPr>
        <w:lastRenderedPageBreak/>
        <w:t>Building Controls System</w:t>
      </w:r>
      <w:r w:rsidR="00D02E71" w:rsidRPr="00D02E71">
        <w:rPr>
          <w:rFonts w:asciiTheme="minorHAnsi" w:hAnsiTheme="minorHAnsi" w:cstheme="minorHAnsi"/>
          <w:sz w:val="36"/>
          <w:szCs w:val="36"/>
        </w:rPr>
        <w:t xml:space="preserve"> </w:t>
      </w:r>
      <w:r w:rsidR="00D02E71" w:rsidRPr="001A6C1A">
        <w:rPr>
          <w:rFonts w:asciiTheme="minorHAnsi" w:hAnsiTheme="minorHAnsi" w:cstheme="minorHAnsi"/>
          <w:sz w:val="36"/>
          <w:szCs w:val="36"/>
        </w:rPr>
        <w:t>N</w:t>
      </w:r>
      <w:r w:rsidR="00D02E71">
        <w:rPr>
          <w:rFonts w:asciiTheme="minorHAnsi" w:hAnsiTheme="minorHAnsi" w:cstheme="minorHAnsi"/>
          <w:sz w:val="36"/>
          <w:szCs w:val="36"/>
        </w:rPr>
        <w:t>etwork</w:t>
      </w:r>
      <w:r w:rsidR="00D02E71" w:rsidRPr="001A6C1A">
        <w:rPr>
          <w:rFonts w:asciiTheme="minorHAnsi" w:hAnsiTheme="minorHAnsi" w:cstheme="minorHAnsi"/>
          <w:sz w:val="36"/>
          <w:szCs w:val="36"/>
        </w:rPr>
        <w:t xml:space="preserve"> S</w:t>
      </w:r>
      <w:r w:rsidR="00D02E71">
        <w:rPr>
          <w:rFonts w:asciiTheme="minorHAnsi" w:hAnsiTheme="minorHAnsi" w:cstheme="minorHAnsi"/>
          <w:sz w:val="36"/>
          <w:szCs w:val="36"/>
        </w:rPr>
        <w:t>oftware</w:t>
      </w:r>
      <w:r w:rsidR="00D02E71" w:rsidRPr="001A6C1A">
        <w:rPr>
          <w:rFonts w:asciiTheme="minorHAnsi" w:hAnsiTheme="minorHAnsi" w:cstheme="minorHAnsi"/>
          <w:sz w:val="36"/>
          <w:szCs w:val="36"/>
        </w:rPr>
        <w:t xml:space="preserve"> M</w:t>
      </w:r>
      <w:r w:rsidR="00D02E71">
        <w:rPr>
          <w:rFonts w:asciiTheme="minorHAnsi" w:hAnsiTheme="minorHAnsi" w:cstheme="minorHAnsi"/>
          <w:sz w:val="36"/>
          <w:szCs w:val="36"/>
        </w:rPr>
        <w:t>anagement</w:t>
      </w:r>
      <w:r w:rsidR="00D02E71" w:rsidRPr="001A6C1A">
        <w:rPr>
          <w:rFonts w:asciiTheme="minorHAnsi" w:hAnsiTheme="minorHAnsi" w:cstheme="minorHAnsi"/>
          <w:sz w:val="36"/>
          <w:szCs w:val="36"/>
        </w:rPr>
        <w:t xml:space="preserve"> R</w:t>
      </w:r>
      <w:r w:rsidR="00D02E71">
        <w:rPr>
          <w:rFonts w:asciiTheme="minorHAnsi" w:hAnsiTheme="minorHAnsi" w:cstheme="minorHAnsi"/>
          <w:sz w:val="36"/>
          <w:szCs w:val="36"/>
        </w:rPr>
        <w:t>eport</w:t>
      </w:r>
      <w:bookmarkEnd w:id="37"/>
    </w:p>
    <w:p w14:paraId="63536CC0" w14:textId="15BCA513" w:rsidR="00D02E71" w:rsidRDefault="00D02E71" w:rsidP="00BE6E6E">
      <w:pPr>
        <w:pStyle w:val="BodyTextFirst"/>
      </w:pPr>
      <w:r w:rsidRPr="008A53D7">
        <w:t xml:space="preserve">Below is a list of installed and missing Service Packs on the </w:t>
      </w:r>
      <w:r w:rsidR="009B214E">
        <w:t>Building Controls System</w:t>
      </w:r>
      <w:r w:rsidRPr="008A53D7">
        <w:t>.</w:t>
      </w:r>
    </w:p>
    <w:p w14:paraId="23FE4116" w14:textId="77777777" w:rsidR="00BE6E6E" w:rsidRPr="008A53D7" w:rsidRDefault="00BE6E6E" w:rsidP="00BE6E6E">
      <w:pPr>
        <w:pStyle w:val="BodyTextFirst"/>
      </w:pPr>
    </w:p>
    <w:tbl>
      <w:tblPr>
        <w:tblStyle w:val="TableGrid2"/>
        <w:tblpPr w:leftFromText="180" w:rightFromText="180" w:vertAnchor="text" w:horzAnchor="margin" w:tblpY="77"/>
        <w:tblW w:w="5000" w:type="pct"/>
        <w:tblLook w:val="04A0" w:firstRow="1" w:lastRow="0" w:firstColumn="1" w:lastColumn="0" w:noHBand="0" w:noVBand="1"/>
      </w:tblPr>
      <w:tblGrid>
        <w:gridCol w:w="846"/>
        <w:gridCol w:w="2079"/>
        <w:gridCol w:w="872"/>
        <w:gridCol w:w="837"/>
        <w:gridCol w:w="855"/>
        <w:gridCol w:w="790"/>
        <w:gridCol w:w="772"/>
        <w:gridCol w:w="964"/>
        <w:gridCol w:w="1561"/>
      </w:tblGrid>
      <w:tr w:rsidR="00D02E71" w:rsidRPr="008A53D7" w14:paraId="4F4E738F" w14:textId="77777777" w:rsidTr="00BE6E6E">
        <w:tc>
          <w:tcPr>
            <w:tcW w:w="5000" w:type="pct"/>
            <w:gridSpan w:val="9"/>
            <w:tcBorders>
              <w:top w:val="single" w:sz="8" w:space="0" w:color="auto"/>
              <w:left w:val="single" w:sz="8" w:space="0" w:color="auto"/>
              <w:bottom w:val="single" w:sz="8" w:space="0" w:color="auto"/>
            </w:tcBorders>
            <w:shd w:val="clear" w:color="auto" w:fill="auto"/>
          </w:tcPr>
          <w:p w14:paraId="127FE3AF" w14:textId="77777777" w:rsidR="00D02E71" w:rsidRPr="008A53D7" w:rsidRDefault="00D02E71" w:rsidP="00BE6E6E">
            <w:pPr>
              <w:pStyle w:val="TableHead"/>
            </w:pPr>
            <w:r w:rsidRPr="008A53D7">
              <w:t>Installed and Missing Service Packs</w:t>
            </w:r>
          </w:p>
        </w:tc>
      </w:tr>
      <w:tr w:rsidR="00D02E71" w:rsidRPr="008A53D7" w14:paraId="20460D56" w14:textId="77777777" w:rsidTr="00BE6E6E">
        <w:tc>
          <w:tcPr>
            <w:tcW w:w="442" w:type="pct"/>
            <w:tcBorders>
              <w:top w:val="single" w:sz="8" w:space="0" w:color="auto"/>
              <w:left w:val="single" w:sz="8" w:space="0" w:color="auto"/>
              <w:bottom w:val="single" w:sz="8" w:space="0" w:color="auto"/>
            </w:tcBorders>
            <w:shd w:val="clear" w:color="auto" w:fill="auto"/>
          </w:tcPr>
          <w:p w14:paraId="0FB41DA1" w14:textId="77777777" w:rsidR="00D02E71" w:rsidRPr="008A53D7" w:rsidRDefault="00D02E71" w:rsidP="00BE6E6E">
            <w:pPr>
              <w:pStyle w:val="TableHead"/>
            </w:pPr>
            <w:r w:rsidRPr="008A53D7">
              <w:t>Bulletin ID</w:t>
            </w:r>
            <w:r>
              <w:t>.</w:t>
            </w:r>
            <w:r w:rsidRPr="008A53D7">
              <w:t xml:space="preserve">  or Name</w:t>
            </w:r>
          </w:p>
        </w:tc>
        <w:tc>
          <w:tcPr>
            <w:tcW w:w="1086" w:type="pct"/>
            <w:tcBorders>
              <w:top w:val="single" w:sz="8" w:space="0" w:color="auto"/>
              <w:bottom w:val="single" w:sz="8" w:space="0" w:color="auto"/>
            </w:tcBorders>
            <w:shd w:val="clear" w:color="auto" w:fill="auto"/>
          </w:tcPr>
          <w:p w14:paraId="0BE15374" w14:textId="77777777" w:rsidR="00D02E71" w:rsidRPr="008A53D7" w:rsidRDefault="00D02E71" w:rsidP="00BE6E6E">
            <w:pPr>
              <w:pStyle w:val="TableHead"/>
            </w:pPr>
            <w:r w:rsidRPr="008A53D7">
              <w:t>Description</w:t>
            </w:r>
          </w:p>
        </w:tc>
        <w:tc>
          <w:tcPr>
            <w:tcW w:w="455" w:type="pct"/>
            <w:tcBorders>
              <w:top w:val="single" w:sz="8" w:space="0" w:color="auto"/>
              <w:bottom w:val="single" w:sz="8" w:space="0" w:color="auto"/>
            </w:tcBorders>
            <w:shd w:val="clear" w:color="auto" w:fill="auto"/>
          </w:tcPr>
          <w:p w14:paraId="5E4B31D3" w14:textId="77777777" w:rsidR="00D02E71" w:rsidRPr="008A53D7" w:rsidRDefault="00D02E71" w:rsidP="00BE6E6E">
            <w:pPr>
              <w:pStyle w:val="TableHead"/>
            </w:pPr>
            <w:r w:rsidRPr="008A53D7">
              <w:t>System Affected</w:t>
            </w:r>
          </w:p>
        </w:tc>
        <w:tc>
          <w:tcPr>
            <w:tcW w:w="437" w:type="pct"/>
            <w:tcBorders>
              <w:top w:val="single" w:sz="8" w:space="0" w:color="auto"/>
              <w:bottom w:val="single" w:sz="8" w:space="0" w:color="auto"/>
            </w:tcBorders>
            <w:shd w:val="clear" w:color="auto" w:fill="auto"/>
          </w:tcPr>
          <w:p w14:paraId="05C35DB2" w14:textId="77777777" w:rsidR="00D02E71" w:rsidRPr="008A53D7" w:rsidRDefault="00D02E71" w:rsidP="00BE6E6E">
            <w:pPr>
              <w:pStyle w:val="TableHead"/>
            </w:pPr>
            <w:r w:rsidRPr="008A53D7">
              <w:t>Release Date</w:t>
            </w:r>
          </w:p>
        </w:tc>
        <w:tc>
          <w:tcPr>
            <w:tcW w:w="446" w:type="pct"/>
            <w:tcBorders>
              <w:top w:val="single" w:sz="8" w:space="0" w:color="auto"/>
              <w:bottom w:val="single" w:sz="8" w:space="0" w:color="auto"/>
            </w:tcBorders>
            <w:shd w:val="clear" w:color="auto" w:fill="auto"/>
          </w:tcPr>
          <w:p w14:paraId="32EE3AAD" w14:textId="77777777" w:rsidR="00D02E71" w:rsidRPr="008A53D7" w:rsidRDefault="00D02E71" w:rsidP="00BE6E6E">
            <w:pPr>
              <w:pStyle w:val="TableHead"/>
            </w:pPr>
            <w:r w:rsidRPr="008A53D7">
              <w:t>Severity</w:t>
            </w:r>
          </w:p>
        </w:tc>
        <w:tc>
          <w:tcPr>
            <w:tcW w:w="413" w:type="pct"/>
            <w:tcBorders>
              <w:top w:val="single" w:sz="8" w:space="0" w:color="auto"/>
              <w:bottom w:val="single" w:sz="8" w:space="0" w:color="auto"/>
            </w:tcBorders>
            <w:shd w:val="clear" w:color="auto" w:fill="auto"/>
          </w:tcPr>
          <w:p w14:paraId="784DBD7C" w14:textId="77777777" w:rsidR="00D02E71" w:rsidRPr="008A53D7" w:rsidRDefault="00D02E71" w:rsidP="00BE6E6E">
            <w:pPr>
              <w:pStyle w:val="TableHead"/>
            </w:pPr>
            <w:r w:rsidRPr="008A53D7">
              <w:t>Lab Test Date</w:t>
            </w:r>
          </w:p>
        </w:tc>
        <w:tc>
          <w:tcPr>
            <w:tcW w:w="403" w:type="pct"/>
            <w:tcBorders>
              <w:top w:val="single" w:sz="8" w:space="0" w:color="auto"/>
              <w:bottom w:val="single" w:sz="8" w:space="0" w:color="auto"/>
            </w:tcBorders>
            <w:shd w:val="clear" w:color="auto" w:fill="auto"/>
          </w:tcPr>
          <w:p w14:paraId="596B388E" w14:textId="77777777" w:rsidR="00D02E71" w:rsidRPr="008A53D7" w:rsidRDefault="00D02E71" w:rsidP="00BE6E6E">
            <w:pPr>
              <w:pStyle w:val="TableHead"/>
            </w:pPr>
            <w:r w:rsidRPr="008A53D7">
              <w:t>Patch Date</w:t>
            </w:r>
          </w:p>
        </w:tc>
        <w:tc>
          <w:tcPr>
            <w:tcW w:w="503" w:type="pct"/>
            <w:tcBorders>
              <w:top w:val="single" w:sz="8" w:space="0" w:color="auto"/>
              <w:bottom w:val="single" w:sz="8" w:space="0" w:color="auto"/>
            </w:tcBorders>
            <w:shd w:val="clear" w:color="auto" w:fill="auto"/>
          </w:tcPr>
          <w:p w14:paraId="016578D4" w14:textId="77777777" w:rsidR="00D02E71" w:rsidRPr="008A53D7" w:rsidRDefault="00D02E71" w:rsidP="00BE6E6E">
            <w:pPr>
              <w:pStyle w:val="TableHead"/>
            </w:pPr>
            <w:r w:rsidRPr="008A53D7">
              <w:t>Complete Pending</w:t>
            </w:r>
          </w:p>
        </w:tc>
        <w:tc>
          <w:tcPr>
            <w:tcW w:w="814" w:type="pct"/>
            <w:tcBorders>
              <w:top w:val="single" w:sz="8" w:space="0" w:color="auto"/>
              <w:bottom w:val="single" w:sz="8" w:space="0" w:color="auto"/>
              <w:right w:val="single" w:sz="8" w:space="0" w:color="auto"/>
            </w:tcBorders>
            <w:shd w:val="clear" w:color="auto" w:fill="auto"/>
          </w:tcPr>
          <w:p w14:paraId="2CD91D4E" w14:textId="77777777" w:rsidR="00D02E71" w:rsidRPr="008A53D7" w:rsidRDefault="00D02E71" w:rsidP="00BE6E6E">
            <w:pPr>
              <w:pStyle w:val="TableHead"/>
            </w:pPr>
            <w:r w:rsidRPr="008A53D7">
              <w:t>Name of Tester</w:t>
            </w:r>
          </w:p>
        </w:tc>
      </w:tr>
      <w:tr w:rsidR="00D02E71" w:rsidRPr="008A53D7" w14:paraId="2498AEF0" w14:textId="77777777" w:rsidTr="00BE6E6E">
        <w:tc>
          <w:tcPr>
            <w:tcW w:w="442" w:type="pct"/>
            <w:tcBorders>
              <w:top w:val="single" w:sz="8" w:space="0" w:color="auto"/>
              <w:left w:val="single" w:sz="8" w:space="0" w:color="auto"/>
            </w:tcBorders>
          </w:tcPr>
          <w:p w14:paraId="3A7A4C9C" w14:textId="77777777" w:rsidR="00D02E71" w:rsidRPr="00B67E73" w:rsidRDefault="00D02E71" w:rsidP="00216325">
            <w:pPr>
              <w:rPr>
                <w:color w:val="000000" w:themeColor="text1"/>
              </w:rPr>
            </w:pPr>
          </w:p>
        </w:tc>
        <w:tc>
          <w:tcPr>
            <w:tcW w:w="1086" w:type="pct"/>
            <w:tcBorders>
              <w:top w:val="single" w:sz="8" w:space="0" w:color="auto"/>
            </w:tcBorders>
          </w:tcPr>
          <w:p w14:paraId="00D9CCE3" w14:textId="77777777" w:rsidR="00D02E71" w:rsidRPr="00B67E73" w:rsidRDefault="00D02E71" w:rsidP="00216325">
            <w:pPr>
              <w:rPr>
                <w:color w:val="000000" w:themeColor="text1"/>
              </w:rPr>
            </w:pPr>
          </w:p>
        </w:tc>
        <w:tc>
          <w:tcPr>
            <w:tcW w:w="455" w:type="pct"/>
            <w:tcBorders>
              <w:top w:val="single" w:sz="8" w:space="0" w:color="auto"/>
            </w:tcBorders>
            <w:vAlign w:val="center"/>
          </w:tcPr>
          <w:p w14:paraId="3E95D1EB" w14:textId="77777777" w:rsidR="00D02E71" w:rsidRPr="00B67E73" w:rsidRDefault="00D02E71" w:rsidP="00216325">
            <w:pPr>
              <w:jc w:val="center"/>
              <w:rPr>
                <w:color w:val="000000" w:themeColor="text1"/>
              </w:rPr>
            </w:pPr>
          </w:p>
        </w:tc>
        <w:tc>
          <w:tcPr>
            <w:tcW w:w="437" w:type="pct"/>
            <w:tcBorders>
              <w:top w:val="single" w:sz="8" w:space="0" w:color="auto"/>
            </w:tcBorders>
            <w:vAlign w:val="center"/>
          </w:tcPr>
          <w:p w14:paraId="14A2F9B8" w14:textId="77777777" w:rsidR="00D02E71" w:rsidRPr="00B67E73" w:rsidRDefault="00D02E71" w:rsidP="00216325">
            <w:pPr>
              <w:jc w:val="center"/>
              <w:rPr>
                <w:color w:val="000000" w:themeColor="text1"/>
              </w:rPr>
            </w:pPr>
          </w:p>
        </w:tc>
        <w:tc>
          <w:tcPr>
            <w:tcW w:w="446" w:type="pct"/>
            <w:tcBorders>
              <w:top w:val="single" w:sz="8" w:space="0" w:color="auto"/>
            </w:tcBorders>
            <w:vAlign w:val="center"/>
          </w:tcPr>
          <w:p w14:paraId="4B52C283" w14:textId="77777777" w:rsidR="00D02E71" w:rsidRPr="00B67E73" w:rsidRDefault="00D02E71" w:rsidP="00216325">
            <w:pPr>
              <w:jc w:val="center"/>
              <w:rPr>
                <w:color w:val="000000" w:themeColor="text1"/>
              </w:rPr>
            </w:pPr>
          </w:p>
        </w:tc>
        <w:tc>
          <w:tcPr>
            <w:tcW w:w="413" w:type="pct"/>
            <w:tcBorders>
              <w:top w:val="single" w:sz="8" w:space="0" w:color="auto"/>
            </w:tcBorders>
            <w:vAlign w:val="center"/>
          </w:tcPr>
          <w:p w14:paraId="40FCFE0C" w14:textId="77777777" w:rsidR="00D02E71" w:rsidRPr="00B67E73" w:rsidRDefault="00D02E71" w:rsidP="00216325">
            <w:pPr>
              <w:jc w:val="center"/>
              <w:rPr>
                <w:color w:val="000000" w:themeColor="text1"/>
              </w:rPr>
            </w:pPr>
          </w:p>
        </w:tc>
        <w:tc>
          <w:tcPr>
            <w:tcW w:w="403" w:type="pct"/>
            <w:tcBorders>
              <w:top w:val="single" w:sz="8" w:space="0" w:color="auto"/>
            </w:tcBorders>
            <w:vAlign w:val="center"/>
          </w:tcPr>
          <w:p w14:paraId="44AADFC3" w14:textId="77777777" w:rsidR="00D02E71" w:rsidRPr="00B67E73" w:rsidRDefault="00D02E71" w:rsidP="00216325">
            <w:pPr>
              <w:jc w:val="center"/>
              <w:rPr>
                <w:color w:val="000000" w:themeColor="text1"/>
              </w:rPr>
            </w:pPr>
          </w:p>
        </w:tc>
        <w:tc>
          <w:tcPr>
            <w:tcW w:w="503" w:type="pct"/>
            <w:tcBorders>
              <w:top w:val="single" w:sz="8" w:space="0" w:color="auto"/>
            </w:tcBorders>
            <w:vAlign w:val="center"/>
          </w:tcPr>
          <w:p w14:paraId="6A5707AA" w14:textId="77777777" w:rsidR="00D02E71" w:rsidRPr="00B67E73" w:rsidRDefault="00D02E71" w:rsidP="00216325">
            <w:pPr>
              <w:jc w:val="center"/>
              <w:rPr>
                <w:color w:val="000000" w:themeColor="text1"/>
              </w:rPr>
            </w:pPr>
          </w:p>
        </w:tc>
        <w:tc>
          <w:tcPr>
            <w:tcW w:w="814" w:type="pct"/>
            <w:tcBorders>
              <w:top w:val="single" w:sz="8" w:space="0" w:color="auto"/>
              <w:right w:val="single" w:sz="8" w:space="0" w:color="auto"/>
            </w:tcBorders>
            <w:vAlign w:val="center"/>
          </w:tcPr>
          <w:p w14:paraId="27CDFE12" w14:textId="77777777" w:rsidR="00D02E71" w:rsidRPr="00B67E73" w:rsidRDefault="00D02E71" w:rsidP="00216325">
            <w:pPr>
              <w:jc w:val="center"/>
              <w:rPr>
                <w:color w:val="000000" w:themeColor="text1"/>
              </w:rPr>
            </w:pPr>
          </w:p>
        </w:tc>
      </w:tr>
      <w:tr w:rsidR="00D02E71" w:rsidRPr="008A53D7" w14:paraId="0E6E61C2" w14:textId="77777777" w:rsidTr="00BE6E6E">
        <w:tc>
          <w:tcPr>
            <w:tcW w:w="442" w:type="pct"/>
            <w:tcBorders>
              <w:left w:val="single" w:sz="8" w:space="0" w:color="auto"/>
            </w:tcBorders>
          </w:tcPr>
          <w:p w14:paraId="107C0216" w14:textId="77777777" w:rsidR="00D02E71" w:rsidRPr="008A53D7" w:rsidRDefault="00D02E71" w:rsidP="00216325"/>
        </w:tc>
        <w:tc>
          <w:tcPr>
            <w:tcW w:w="1086" w:type="pct"/>
          </w:tcPr>
          <w:p w14:paraId="0068B1C1" w14:textId="77777777" w:rsidR="00D02E71" w:rsidRPr="008A53D7" w:rsidRDefault="00D02E71" w:rsidP="00216325"/>
        </w:tc>
        <w:tc>
          <w:tcPr>
            <w:tcW w:w="455" w:type="pct"/>
          </w:tcPr>
          <w:p w14:paraId="4B77EF96" w14:textId="77777777" w:rsidR="00D02E71" w:rsidRPr="008A53D7" w:rsidRDefault="00D02E71" w:rsidP="00216325"/>
        </w:tc>
        <w:tc>
          <w:tcPr>
            <w:tcW w:w="437" w:type="pct"/>
          </w:tcPr>
          <w:p w14:paraId="532F295B" w14:textId="77777777" w:rsidR="00D02E71" w:rsidRPr="008A53D7" w:rsidRDefault="00D02E71" w:rsidP="00216325"/>
        </w:tc>
        <w:tc>
          <w:tcPr>
            <w:tcW w:w="446" w:type="pct"/>
          </w:tcPr>
          <w:p w14:paraId="53526472" w14:textId="77777777" w:rsidR="00D02E71" w:rsidRPr="008A53D7" w:rsidRDefault="00D02E71" w:rsidP="00216325"/>
        </w:tc>
        <w:tc>
          <w:tcPr>
            <w:tcW w:w="413" w:type="pct"/>
          </w:tcPr>
          <w:p w14:paraId="1AE441D5" w14:textId="77777777" w:rsidR="00D02E71" w:rsidRPr="008A53D7" w:rsidRDefault="00D02E71" w:rsidP="00216325"/>
        </w:tc>
        <w:tc>
          <w:tcPr>
            <w:tcW w:w="403" w:type="pct"/>
          </w:tcPr>
          <w:p w14:paraId="41BE48BE" w14:textId="77777777" w:rsidR="00D02E71" w:rsidRPr="008A53D7" w:rsidRDefault="00D02E71" w:rsidP="00216325"/>
        </w:tc>
        <w:tc>
          <w:tcPr>
            <w:tcW w:w="503" w:type="pct"/>
          </w:tcPr>
          <w:p w14:paraId="3BF97BFD" w14:textId="77777777" w:rsidR="00D02E71" w:rsidRPr="008A53D7" w:rsidRDefault="00D02E71" w:rsidP="00216325"/>
        </w:tc>
        <w:tc>
          <w:tcPr>
            <w:tcW w:w="814" w:type="pct"/>
            <w:tcBorders>
              <w:right w:val="single" w:sz="8" w:space="0" w:color="auto"/>
            </w:tcBorders>
          </w:tcPr>
          <w:p w14:paraId="6D166004" w14:textId="77777777" w:rsidR="00D02E71" w:rsidRPr="008A53D7" w:rsidRDefault="00D02E71" w:rsidP="00216325"/>
        </w:tc>
      </w:tr>
      <w:tr w:rsidR="00D02E71" w:rsidRPr="008A53D7" w14:paraId="26CA6044" w14:textId="77777777" w:rsidTr="00BE6E6E">
        <w:tc>
          <w:tcPr>
            <w:tcW w:w="442" w:type="pct"/>
            <w:tcBorders>
              <w:left w:val="single" w:sz="8" w:space="0" w:color="auto"/>
            </w:tcBorders>
          </w:tcPr>
          <w:p w14:paraId="3BA8FCF5" w14:textId="77777777" w:rsidR="00D02E71" w:rsidRPr="008A53D7" w:rsidRDefault="00D02E71" w:rsidP="00216325"/>
        </w:tc>
        <w:tc>
          <w:tcPr>
            <w:tcW w:w="1086" w:type="pct"/>
          </w:tcPr>
          <w:p w14:paraId="5CFD26A8" w14:textId="77777777" w:rsidR="00D02E71" w:rsidRPr="008A53D7" w:rsidRDefault="00D02E71" w:rsidP="00216325"/>
        </w:tc>
        <w:tc>
          <w:tcPr>
            <w:tcW w:w="455" w:type="pct"/>
          </w:tcPr>
          <w:p w14:paraId="76C0EB32" w14:textId="77777777" w:rsidR="00D02E71" w:rsidRPr="008A53D7" w:rsidRDefault="00D02E71" w:rsidP="00216325"/>
        </w:tc>
        <w:tc>
          <w:tcPr>
            <w:tcW w:w="437" w:type="pct"/>
          </w:tcPr>
          <w:p w14:paraId="620BDA25" w14:textId="77777777" w:rsidR="00D02E71" w:rsidRPr="008A53D7" w:rsidRDefault="00D02E71" w:rsidP="00216325"/>
        </w:tc>
        <w:tc>
          <w:tcPr>
            <w:tcW w:w="446" w:type="pct"/>
          </w:tcPr>
          <w:p w14:paraId="7BBC9661" w14:textId="77777777" w:rsidR="00D02E71" w:rsidRPr="008A53D7" w:rsidRDefault="00D02E71" w:rsidP="00216325"/>
        </w:tc>
        <w:tc>
          <w:tcPr>
            <w:tcW w:w="413" w:type="pct"/>
          </w:tcPr>
          <w:p w14:paraId="0CE1F862" w14:textId="77777777" w:rsidR="00D02E71" w:rsidRPr="008A53D7" w:rsidRDefault="00D02E71" w:rsidP="00216325"/>
        </w:tc>
        <w:tc>
          <w:tcPr>
            <w:tcW w:w="403" w:type="pct"/>
          </w:tcPr>
          <w:p w14:paraId="540285DE" w14:textId="77777777" w:rsidR="00D02E71" w:rsidRPr="008A53D7" w:rsidRDefault="00D02E71" w:rsidP="00216325"/>
        </w:tc>
        <w:tc>
          <w:tcPr>
            <w:tcW w:w="503" w:type="pct"/>
          </w:tcPr>
          <w:p w14:paraId="7FD66D50" w14:textId="77777777" w:rsidR="00D02E71" w:rsidRPr="008A53D7" w:rsidRDefault="00D02E71" w:rsidP="00216325"/>
        </w:tc>
        <w:tc>
          <w:tcPr>
            <w:tcW w:w="814" w:type="pct"/>
            <w:tcBorders>
              <w:right w:val="single" w:sz="8" w:space="0" w:color="auto"/>
            </w:tcBorders>
          </w:tcPr>
          <w:p w14:paraId="602C83D5" w14:textId="77777777" w:rsidR="00D02E71" w:rsidRPr="008A53D7" w:rsidRDefault="00D02E71" w:rsidP="00216325"/>
        </w:tc>
      </w:tr>
      <w:tr w:rsidR="00D02E71" w:rsidRPr="008A53D7" w14:paraId="69410C22" w14:textId="77777777" w:rsidTr="00BE6E6E">
        <w:tc>
          <w:tcPr>
            <w:tcW w:w="442" w:type="pct"/>
            <w:tcBorders>
              <w:left w:val="single" w:sz="8" w:space="0" w:color="auto"/>
            </w:tcBorders>
          </w:tcPr>
          <w:p w14:paraId="3CDBDB08" w14:textId="77777777" w:rsidR="00D02E71" w:rsidRPr="008A53D7" w:rsidRDefault="00D02E71" w:rsidP="00216325"/>
        </w:tc>
        <w:tc>
          <w:tcPr>
            <w:tcW w:w="1086" w:type="pct"/>
          </w:tcPr>
          <w:p w14:paraId="596EA2F0" w14:textId="77777777" w:rsidR="00D02E71" w:rsidRPr="008A53D7" w:rsidRDefault="00D02E71" w:rsidP="00216325"/>
        </w:tc>
        <w:tc>
          <w:tcPr>
            <w:tcW w:w="455" w:type="pct"/>
          </w:tcPr>
          <w:p w14:paraId="046DB3A6" w14:textId="77777777" w:rsidR="00D02E71" w:rsidRPr="008A53D7" w:rsidRDefault="00D02E71" w:rsidP="00216325"/>
        </w:tc>
        <w:tc>
          <w:tcPr>
            <w:tcW w:w="437" w:type="pct"/>
          </w:tcPr>
          <w:p w14:paraId="7F918E57" w14:textId="77777777" w:rsidR="00D02E71" w:rsidRPr="008A53D7" w:rsidRDefault="00D02E71" w:rsidP="00216325"/>
        </w:tc>
        <w:tc>
          <w:tcPr>
            <w:tcW w:w="446" w:type="pct"/>
          </w:tcPr>
          <w:p w14:paraId="0E0E91CD" w14:textId="77777777" w:rsidR="00D02E71" w:rsidRPr="008A53D7" w:rsidRDefault="00D02E71" w:rsidP="00216325"/>
        </w:tc>
        <w:tc>
          <w:tcPr>
            <w:tcW w:w="413" w:type="pct"/>
          </w:tcPr>
          <w:p w14:paraId="5FFC120E" w14:textId="77777777" w:rsidR="00D02E71" w:rsidRPr="008A53D7" w:rsidRDefault="00D02E71" w:rsidP="00216325"/>
        </w:tc>
        <w:tc>
          <w:tcPr>
            <w:tcW w:w="403" w:type="pct"/>
          </w:tcPr>
          <w:p w14:paraId="644D7FD8" w14:textId="77777777" w:rsidR="00D02E71" w:rsidRPr="008A53D7" w:rsidRDefault="00D02E71" w:rsidP="00216325"/>
        </w:tc>
        <w:tc>
          <w:tcPr>
            <w:tcW w:w="503" w:type="pct"/>
          </w:tcPr>
          <w:p w14:paraId="0C2E7CBB" w14:textId="77777777" w:rsidR="00D02E71" w:rsidRPr="008A53D7" w:rsidRDefault="00D02E71" w:rsidP="00216325"/>
        </w:tc>
        <w:tc>
          <w:tcPr>
            <w:tcW w:w="814" w:type="pct"/>
            <w:tcBorders>
              <w:right w:val="single" w:sz="8" w:space="0" w:color="auto"/>
            </w:tcBorders>
          </w:tcPr>
          <w:p w14:paraId="6E73BDB0" w14:textId="77777777" w:rsidR="00D02E71" w:rsidRPr="008A53D7" w:rsidRDefault="00D02E71" w:rsidP="00216325"/>
        </w:tc>
      </w:tr>
      <w:tr w:rsidR="00D02E71" w:rsidRPr="008A53D7" w14:paraId="475E452B" w14:textId="77777777" w:rsidTr="00BE6E6E">
        <w:tc>
          <w:tcPr>
            <w:tcW w:w="442" w:type="pct"/>
            <w:tcBorders>
              <w:left w:val="single" w:sz="8" w:space="0" w:color="auto"/>
            </w:tcBorders>
          </w:tcPr>
          <w:p w14:paraId="7F7B76A6" w14:textId="77777777" w:rsidR="00D02E71" w:rsidRPr="008A53D7" w:rsidRDefault="00D02E71" w:rsidP="00216325"/>
        </w:tc>
        <w:tc>
          <w:tcPr>
            <w:tcW w:w="1086" w:type="pct"/>
          </w:tcPr>
          <w:p w14:paraId="3E83B9A3" w14:textId="77777777" w:rsidR="00D02E71" w:rsidRPr="008A53D7" w:rsidRDefault="00D02E71" w:rsidP="00216325"/>
        </w:tc>
        <w:tc>
          <w:tcPr>
            <w:tcW w:w="455" w:type="pct"/>
          </w:tcPr>
          <w:p w14:paraId="5E757B74" w14:textId="77777777" w:rsidR="00D02E71" w:rsidRPr="008A53D7" w:rsidRDefault="00D02E71" w:rsidP="00216325"/>
        </w:tc>
        <w:tc>
          <w:tcPr>
            <w:tcW w:w="437" w:type="pct"/>
          </w:tcPr>
          <w:p w14:paraId="5C0DF7CA" w14:textId="77777777" w:rsidR="00D02E71" w:rsidRPr="008A53D7" w:rsidRDefault="00D02E71" w:rsidP="00216325"/>
        </w:tc>
        <w:tc>
          <w:tcPr>
            <w:tcW w:w="446" w:type="pct"/>
          </w:tcPr>
          <w:p w14:paraId="1EE7FABE" w14:textId="77777777" w:rsidR="00D02E71" w:rsidRPr="008A53D7" w:rsidRDefault="00D02E71" w:rsidP="00216325"/>
        </w:tc>
        <w:tc>
          <w:tcPr>
            <w:tcW w:w="413" w:type="pct"/>
          </w:tcPr>
          <w:p w14:paraId="448B1640" w14:textId="77777777" w:rsidR="00D02E71" w:rsidRPr="008A53D7" w:rsidRDefault="00D02E71" w:rsidP="00216325"/>
        </w:tc>
        <w:tc>
          <w:tcPr>
            <w:tcW w:w="403" w:type="pct"/>
          </w:tcPr>
          <w:p w14:paraId="26E17D2D" w14:textId="77777777" w:rsidR="00D02E71" w:rsidRPr="008A53D7" w:rsidRDefault="00D02E71" w:rsidP="00216325"/>
        </w:tc>
        <w:tc>
          <w:tcPr>
            <w:tcW w:w="503" w:type="pct"/>
          </w:tcPr>
          <w:p w14:paraId="338BFEB7" w14:textId="77777777" w:rsidR="00D02E71" w:rsidRPr="008A53D7" w:rsidRDefault="00D02E71" w:rsidP="00216325"/>
        </w:tc>
        <w:tc>
          <w:tcPr>
            <w:tcW w:w="814" w:type="pct"/>
            <w:tcBorders>
              <w:right w:val="single" w:sz="8" w:space="0" w:color="auto"/>
            </w:tcBorders>
          </w:tcPr>
          <w:p w14:paraId="1CB78461" w14:textId="77777777" w:rsidR="00D02E71" w:rsidRPr="008A53D7" w:rsidRDefault="00D02E71" w:rsidP="00216325"/>
        </w:tc>
      </w:tr>
      <w:tr w:rsidR="00D02E71" w:rsidRPr="008A53D7" w14:paraId="6D915960" w14:textId="77777777" w:rsidTr="00BE6E6E">
        <w:tc>
          <w:tcPr>
            <w:tcW w:w="442" w:type="pct"/>
            <w:tcBorders>
              <w:left w:val="single" w:sz="8" w:space="0" w:color="auto"/>
            </w:tcBorders>
          </w:tcPr>
          <w:p w14:paraId="06906ADA" w14:textId="77777777" w:rsidR="00D02E71" w:rsidRPr="008A53D7" w:rsidRDefault="00D02E71" w:rsidP="00216325"/>
        </w:tc>
        <w:tc>
          <w:tcPr>
            <w:tcW w:w="1086" w:type="pct"/>
          </w:tcPr>
          <w:p w14:paraId="6D5FD3B5" w14:textId="77777777" w:rsidR="00D02E71" w:rsidRPr="008A53D7" w:rsidRDefault="00D02E71" w:rsidP="00216325"/>
        </w:tc>
        <w:tc>
          <w:tcPr>
            <w:tcW w:w="455" w:type="pct"/>
          </w:tcPr>
          <w:p w14:paraId="1049AE88" w14:textId="77777777" w:rsidR="00D02E71" w:rsidRPr="008A53D7" w:rsidRDefault="00D02E71" w:rsidP="00216325"/>
        </w:tc>
        <w:tc>
          <w:tcPr>
            <w:tcW w:w="437" w:type="pct"/>
          </w:tcPr>
          <w:p w14:paraId="75B960E8" w14:textId="77777777" w:rsidR="00D02E71" w:rsidRPr="008A53D7" w:rsidRDefault="00D02E71" w:rsidP="00216325"/>
        </w:tc>
        <w:tc>
          <w:tcPr>
            <w:tcW w:w="446" w:type="pct"/>
          </w:tcPr>
          <w:p w14:paraId="63C7ABC0" w14:textId="77777777" w:rsidR="00D02E71" w:rsidRPr="008A53D7" w:rsidRDefault="00D02E71" w:rsidP="00216325"/>
        </w:tc>
        <w:tc>
          <w:tcPr>
            <w:tcW w:w="413" w:type="pct"/>
          </w:tcPr>
          <w:p w14:paraId="7E14CE2C" w14:textId="77777777" w:rsidR="00D02E71" w:rsidRPr="008A53D7" w:rsidRDefault="00D02E71" w:rsidP="00216325"/>
        </w:tc>
        <w:tc>
          <w:tcPr>
            <w:tcW w:w="403" w:type="pct"/>
          </w:tcPr>
          <w:p w14:paraId="7F365DA0" w14:textId="77777777" w:rsidR="00D02E71" w:rsidRPr="008A53D7" w:rsidRDefault="00D02E71" w:rsidP="00216325"/>
        </w:tc>
        <w:tc>
          <w:tcPr>
            <w:tcW w:w="503" w:type="pct"/>
          </w:tcPr>
          <w:p w14:paraId="63B2B5D7" w14:textId="77777777" w:rsidR="00D02E71" w:rsidRPr="008A53D7" w:rsidRDefault="00D02E71" w:rsidP="00216325"/>
        </w:tc>
        <w:tc>
          <w:tcPr>
            <w:tcW w:w="814" w:type="pct"/>
            <w:tcBorders>
              <w:right w:val="single" w:sz="8" w:space="0" w:color="auto"/>
            </w:tcBorders>
          </w:tcPr>
          <w:p w14:paraId="59F6D68A" w14:textId="77777777" w:rsidR="00D02E71" w:rsidRPr="008A53D7" w:rsidRDefault="00D02E71" w:rsidP="00216325"/>
        </w:tc>
      </w:tr>
      <w:tr w:rsidR="00D02E71" w:rsidRPr="008A53D7" w14:paraId="507498AF" w14:textId="77777777" w:rsidTr="00BE6E6E">
        <w:tc>
          <w:tcPr>
            <w:tcW w:w="442" w:type="pct"/>
            <w:tcBorders>
              <w:left w:val="single" w:sz="8" w:space="0" w:color="auto"/>
            </w:tcBorders>
          </w:tcPr>
          <w:p w14:paraId="7C1EB1A1" w14:textId="77777777" w:rsidR="00D02E71" w:rsidRPr="008A53D7" w:rsidRDefault="00D02E71" w:rsidP="00216325"/>
        </w:tc>
        <w:tc>
          <w:tcPr>
            <w:tcW w:w="1086" w:type="pct"/>
          </w:tcPr>
          <w:p w14:paraId="40917422" w14:textId="77777777" w:rsidR="00D02E71" w:rsidRPr="008A53D7" w:rsidRDefault="00D02E71" w:rsidP="00216325"/>
        </w:tc>
        <w:tc>
          <w:tcPr>
            <w:tcW w:w="455" w:type="pct"/>
          </w:tcPr>
          <w:p w14:paraId="272125ED" w14:textId="77777777" w:rsidR="00D02E71" w:rsidRPr="008A53D7" w:rsidRDefault="00D02E71" w:rsidP="00216325"/>
        </w:tc>
        <w:tc>
          <w:tcPr>
            <w:tcW w:w="437" w:type="pct"/>
          </w:tcPr>
          <w:p w14:paraId="3DB8CC51" w14:textId="77777777" w:rsidR="00D02E71" w:rsidRPr="008A53D7" w:rsidRDefault="00D02E71" w:rsidP="00216325"/>
        </w:tc>
        <w:tc>
          <w:tcPr>
            <w:tcW w:w="446" w:type="pct"/>
          </w:tcPr>
          <w:p w14:paraId="75830362" w14:textId="77777777" w:rsidR="00D02E71" w:rsidRPr="008A53D7" w:rsidRDefault="00D02E71" w:rsidP="00216325"/>
        </w:tc>
        <w:tc>
          <w:tcPr>
            <w:tcW w:w="413" w:type="pct"/>
          </w:tcPr>
          <w:p w14:paraId="3E25BD23" w14:textId="77777777" w:rsidR="00D02E71" w:rsidRPr="008A53D7" w:rsidRDefault="00D02E71" w:rsidP="00216325"/>
        </w:tc>
        <w:tc>
          <w:tcPr>
            <w:tcW w:w="403" w:type="pct"/>
          </w:tcPr>
          <w:p w14:paraId="48D5CF57" w14:textId="77777777" w:rsidR="00D02E71" w:rsidRPr="008A53D7" w:rsidRDefault="00D02E71" w:rsidP="00216325"/>
        </w:tc>
        <w:tc>
          <w:tcPr>
            <w:tcW w:w="503" w:type="pct"/>
          </w:tcPr>
          <w:p w14:paraId="4D801E76" w14:textId="77777777" w:rsidR="00D02E71" w:rsidRPr="008A53D7" w:rsidRDefault="00D02E71" w:rsidP="00216325"/>
        </w:tc>
        <w:tc>
          <w:tcPr>
            <w:tcW w:w="814" w:type="pct"/>
            <w:tcBorders>
              <w:right w:val="single" w:sz="8" w:space="0" w:color="auto"/>
            </w:tcBorders>
          </w:tcPr>
          <w:p w14:paraId="471D773F" w14:textId="77777777" w:rsidR="00D02E71" w:rsidRPr="008A53D7" w:rsidRDefault="00D02E71" w:rsidP="00216325"/>
        </w:tc>
      </w:tr>
      <w:tr w:rsidR="00D02E71" w:rsidRPr="008A53D7" w14:paraId="692E3CC3" w14:textId="77777777" w:rsidTr="00BE6E6E">
        <w:tc>
          <w:tcPr>
            <w:tcW w:w="442" w:type="pct"/>
            <w:tcBorders>
              <w:left w:val="single" w:sz="8" w:space="0" w:color="auto"/>
            </w:tcBorders>
          </w:tcPr>
          <w:p w14:paraId="24124186" w14:textId="77777777" w:rsidR="00D02E71" w:rsidRPr="008A53D7" w:rsidRDefault="00D02E71" w:rsidP="00216325"/>
        </w:tc>
        <w:tc>
          <w:tcPr>
            <w:tcW w:w="1086" w:type="pct"/>
          </w:tcPr>
          <w:p w14:paraId="6B688440" w14:textId="77777777" w:rsidR="00D02E71" w:rsidRPr="008A53D7" w:rsidRDefault="00D02E71" w:rsidP="00216325"/>
        </w:tc>
        <w:tc>
          <w:tcPr>
            <w:tcW w:w="455" w:type="pct"/>
          </w:tcPr>
          <w:p w14:paraId="23A66B89" w14:textId="77777777" w:rsidR="00D02E71" w:rsidRPr="008A53D7" w:rsidRDefault="00D02E71" w:rsidP="00216325"/>
        </w:tc>
        <w:tc>
          <w:tcPr>
            <w:tcW w:w="437" w:type="pct"/>
          </w:tcPr>
          <w:p w14:paraId="427829FB" w14:textId="77777777" w:rsidR="00D02E71" w:rsidRPr="008A53D7" w:rsidRDefault="00D02E71" w:rsidP="00216325"/>
        </w:tc>
        <w:tc>
          <w:tcPr>
            <w:tcW w:w="446" w:type="pct"/>
          </w:tcPr>
          <w:p w14:paraId="16EF5967" w14:textId="77777777" w:rsidR="00D02E71" w:rsidRPr="008A53D7" w:rsidRDefault="00D02E71" w:rsidP="00216325"/>
        </w:tc>
        <w:tc>
          <w:tcPr>
            <w:tcW w:w="413" w:type="pct"/>
          </w:tcPr>
          <w:p w14:paraId="77458860" w14:textId="77777777" w:rsidR="00D02E71" w:rsidRPr="008A53D7" w:rsidRDefault="00D02E71" w:rsidP="00216325"/>
        </w:tc>
        <w:tc>
          <w:tcPr>
            <w:tcW w:w="403" w:type="pct"/>
          </w:tcPr>
          <w:p w14:paraId="418DC169" w14:textId="77777777" w:rsidR="00D02E71" w:rsidRPr="008A53D7" w:rsidRDefault="00D02E71" w:rsidP="00216325"/>
        </w:tc>
        <w:tc>
          <w:tcPr>
            <w:tcW w:w="503" w:type="pct"/>
          </w:tcPr>
          <w:p w14:paraId="7641C0C4" w14:textId="77777777" w:rsidR="00D02E71" w:rsidRPr="008A53D7" w:rsidRDefault="00D02E71" w:rsidP="00216325"/>
        </w:tc>
        <w:tc>
          <w:tcPr>
            <w:tcW w:w="814" w:type="pct"/>
            <w:tcBorders>
              <w:right w:val="single" w:sz="8" w:space="0" w:color="auto"/>
            </w:tcBorders>
          </w:tcPr>
          <w:p w14:paraId="538D276C" w14:textId="77777777" w:rsidR="00D02E71" w:rsidRPr="008A53D7" w:rsidRDefault="00D02E71" w:rsidP="00216325"/>
        </w:tc>
      </w:tr>
      <w:tr w:rsidR="00D02E71" w:rsidRPr="008A53D7" w14:paraId="1F910459" w14:textId="77777777" w:rsidTr="00BE6E6E">
        <w:tc>
          <w:tcPr>
            <w:tcW w:w="442" w:type="pct"/>
            <w:tcBorders>
              <w:left w:val="single" w:sz="8" w:space="0" w:color="auto"/>
            </w:tcBorders>
          </w:tcPr>
          <w:p w14:paraId="2DDDFF93" w14:textId="77777777" w:rsidR="00D02E71" w:rsidRPr="008A53D7" w:rsidRDefault="00D02E71" w:rsidP="00216325"/>
        </w:tc>
        <w:tc>
          <w:tcPr>
            <w:tcW w:w="1086" w:type="pct"/>
          </w:tcPr>
          <w:p w14:paraId="38A2721C" w14:textId="77777777" w:rsidR="00D02E71" w:rsidRPr="008A53D7" w:rsidRDefault="00D02E71" w:rsidP="00216325"/>
        </w:tc>
        <w:tc>
          <w:tcPr>
            <w:tcW w:w="455" w:type="pct"/>
          </w:tcPr>
          <w:p w14:paraId="4B006F7E" w14:textId="77777777" w:rsidR="00D02E71" w:rsidRPr="008A53D7" w:rsidRDefault="00D02E71" w:rsidP="00216325"/>
        </w:tc>
        <w:tc>
          <w:tcPr>
            <w:tcW w:w="437" w:type="pct"/>
          </w:tcPr>
          <w:p w14:paraId="6AC20E03" w14:textId="77777777" w:rsidR="00D02E71" w:rsidRPr="008A53D7" w:rsidRDefault="00D02E71" w:rsidP="00216325"/>
        </w:tc>
        <w:tc>
          <w:tcPr>
            <w:tcW w:w="446" w:type="pct"/>
          </w:tcPr>
          <w:p w14:paraId="31A06FBE" w14:textId="77777777" w:rsidR="00D02E71" w:rsidRPr="008A53D7" w:rsidRDefault="00D02E71" w:rsidP="00216325"/>
        </w:tc>
        <w:tc>
          <w:tcPr>
            <w:tcW w:w="413" w:type="pct"/>
          </w:tcPr>
          <w:p w14:paraId="72EBA004" w14:textId="77777777" w:rsidR="00D02E71" w:rsidRPr="008A53D7" w:rsidRDefault="00D02E71" w:rsidP="00216325"/>
        </w:tc>
        <w:tc>
          <w:tcPr>
            <w:tcW w:w="403" w:type="pct"/>
          </w:tcPr>
          <w:p w14:paraId="5466AB0B" w14:textId="77777777" w:rsidR="00D02E71" w:rsidRPr="008A53D7" w:rsidRDefault="00D02E71" w:rsidP="00216325"/>
        </w:tc>
        <w:tc>
          <w:tcPr>
            <w:tcW w:w="503" w:type="pct"/>
          </w:tcPr>
          <w:p w14:paraId="01BCACED" w14:textId="77777777" w:rsidR="00D02E71" w:rsidRPr="008A53D7" w:rsidRDefault="00D02E71" w:rsidP="00216325"/>
        </w:tc>
        <w:tc>
          <w:tcPr>
            <w:tcW w:w="814" w:type="pct"/>
            <w:tcBorders>
              <w:right w:val="single" w:sz="8" w:space="0" w:color="auto"/>
            </w:tcBorders>
          </w:tcPr>
          <w:p w14:paraId="3E42B11A" w14:textId="77777777" w:rsidR="00D02E71" w:rsidRPr="008A53D7" w:rsidRDefault="00D02E71" w:rsidP="00216325"/>
        </w:tc>
      </w:tr>
      <w:tr w:rsidR="00D02E71" w:rsidRPr="008A53D7" w14:paraId="476322A6" w14:textId="77777777" w:rsidTr="00BE6E6E">
        <w:tc>
          <w:tcPr>
            <w:tcW w:w="442" w:type="pct"/>
            <w:tcBorders>
              <w:left w:val="single" w:sz="8" w:space="0" w:color="auto"/>
            </w:tcBorders>
          </w:tcPr>
          <w:p w14:paraId="196082E8" w14:textId="77777777" w:rsidR="00D02E71" w:rsidRPr="008A53D7" w:rsidRDefault="00D02E71" w:rsidP="00216325"/>
        </w:tc>
        <w:tc>
          <w:tcPr>
            <w:tcW w:w="1086" w:type="pct"/>
          </w:tcPr>
          <w:p w14:paraId="268AB714" w14:textId="77777777" w:rsidR="00D02E71" w:rsidRPr="008A53D7" w:rsidRDefault="00D02E71" w:rsidP="00216325"/>
        </w:tc>
        <w:tc>
          <w:tcPr>
            <w:tcW w:w="455" w:type="pct"/>
          </w:tcPr>
          <w:p w14:paraId="329E47F8" w14:textId="77777777" w:rsidR="00D02E71" w:rsidRPr="008A53D7" w:rsidRDefault="00D02E71" w:rsidP="00216325"/>
        </w:tc>
        <w:tc>
          <w:tcPr>
            <w:tcW w:w="437" w:type="pct"/>
          </w:tcPr>
          <w:p w14:paraId="7D3BB66E" w14:textId="77777777" w:rsidR="00D02E71" w:rsidRPr="008A53D7" w:rsidRDefault="00D02E71" w:rsidP="00216325"/>
        </w:tc>
        <w:tc>
          <w:tcPr>
            <w:tcW w:w="446" w:type="pct"/>
          </w:tcPr>
          <w:p w14:paraId="76D282C8" w14:textId="77777777" w:rsidR="00D02E71" w:rsidRPr="008A53D7" w:rsidRDefault="00D02E71" w:rsidP="00216325"/>
        </w:tc>
        <w:tc>
          <w:tcPr>
            <w:tcW w:w="413" w:type="pct"/>
          </w:tcPr>
          <w:p w14:paraId="04F0375C" w14:textId="77777777" w:rsidR="00D02E71" w:rsidRPr="008A53D7" w:rsidRDefault="00D02E71" w:rsidP="00216325"/>
        </w:tc>
        <w:tc>
          <w:tcPr>
            <w:tcW w:w="403" w:type="pct"/>
          </w:tcPr>
          <w:p w14:paraId="0E886BEA" w14:textId="77777777" w:rsidR="00D02E71" w:rsidRPr="008A53D7" w:rsidRDefault="00D02E71" w:rsidP="00216325"/>
        </w:tc>
        <w:tc>
          <w:tcPr>
            <w:tcW w:w="503" w:type="pct"/>
          </w:tcPr>
          <w:p w14:paraId="22A098EC" w14:textId="77777777" w:rsidR="00D02E71" w:rsidRPr="008A53D7" w:rsidRDefault="00D02E71" w:rsidP="00216325"/>
        </w:tc>
        <w:tc>
          <w:tcPr>
            <w:tcW w:w="814" w:type="pct"/>
            <w:tcBorders>
              <w:right w:val="single" w:sz="8" w:space="0" w:color="auto"/>
            </w:tcBorders>
          </w:tcPr>
          <w:p w14:paraId="06174FF5" w14:textId="77777777" w:rsidR="00D02E71" w:rsidRPr="008A53D7" w:rsidRDefault="00D02E71" w:rsidP="00216325"/>
        </w:tc>
      </w:tr>
      <w:tr w:rsidR="00D02E71" w:rsidRPr="008A53D7" w14:paraId="382520B6" w14:textId="77777777" w:rsidTr="00BE6E6E">
        <w:tc>
          <w:tcPr>
            <w:tcW w:w="442" w:type="pct"/>
            <w:tcBorders>
              <w:left w:val="single" w:sz="8" w:space="0" w:color="auto"/>
            </w:tcBorders>
          </w:tcPr>
          <w:p w14:paraId="4135206F" w14:textId="77777777" w:rsidR="00D02E71" w:rsidRPr="008A53D7" w:rsidRDefault="00D02E71" w:rsidP="00216325"/>
        </w:tc>
        <w:tc>
          <w:tcPr>
            <w:tcW w:w="1086" w:type="pct"/>
          </w:tcPr>
          <w:p w14:paraId="2E2A0BE8" w14:textId="77777777" w:rsidR="00D02E71" w:rsidRPr="008A53D7" w:rsidRDefault="00D02E71" w:rsidP="00216325"/>
        </w:tc>
        <w:tc>
          <w:tcPr>
            <w:tcW w:w="455" w:type="pct"/>
          </w:tcPr>
          <w:p w14:paraId="1E1784FF" w14:textId="77777777" w:rsidR="00D02E71" w:rsidRPr="008A53D7" w:rsidRDefault="00D02E71" w:rsidP="00216325"/>
        </w:tc>
        <w:tc>
          <w:tcPr>
            <w:tcW w:w="437" w:type="pct"/>
          </w:tcPr>
          <w:p w14:paraId="0755E995" w14:textId="77777777" w:rsidR="00D02E71" w:rsidRPr="008A53D7" w:rsidRDefault="00D02E71" w:rsidP="00216325"/>
        </w:tc>
        <w:tc>
          <w:tcPr>
            <w:tcW w:w="446" w:type="pct"/>
          </w:tcPr>
          <w:p w14:paraId="05EE9C6D" w14:textId="77777777" w:rsidR="00D02E71" w:rsidRPr="008A53D7" w:rsidRDefault="00D02E71" w:rsidP="00216325"/>
        </w:tc>
        <w:tc>
          <w:tcPr>
            <w:tcW w:w="413" w:type="pct"/>
          </w:tcPr>
          <w:p w14:paraId="2DF3A3EB" w14:textId="77777777" w:rsidR="00D02E71" w:rsidRPr="008A53D7" w:rsidRDefault="00D02E71" w:rsidP="00216325"/>
        </w:tc>
        <w:tc>
          <w:tcPr>
            <w:tcW w:w="403" w:type="pct"/>
          </w:tcPr>
          <w:p w14:paraId="76E42930" w14:textId="77777777" w:rsidR="00D02E71" w:rsidRPr="008A53D7" w:rsidRDefault="00D02E71" w:rsidP="00216325"/>
        </w:tc>
        <w:tc>
          <w:tcPr>
            <w:tcW w:w="503" w:type="pct"/>
          </w:tcPr>
          <w:p w14:paraId="2A0D06D5" w14:textId="77777777" w:rsidR="00D02E71" w:rsidRPr="008A53D7" w:rsidRDefault="00D02E71" w:rsidP="00216325"/>
        </w:tc>
        <w:tc>
          <w:tcPr>
            <w:tcW w:w="814" w:type="pct"/>
            <w:tcBorders>
              <w:right w:val="single" w:sz="8" w:space="0" w:color="auto"/>
            </w:tcBorders>
          </w:tcPr>
          <w:p w14:paraId="50CBDE89" w14:textId="77777777" w:rsidR="00D02E71" w:rsidRPr="008A53D7" w:rsidRDefault="00D02E71" w:rsidP="00216325"/>
        </w:tc>
      </w:tr>
      <w:tr w:rsidR="00D02E71" w:rsidRPr="008A53D7" w14:paraId="5EDDF6E0" w14:textId="77777777" w:rsidTr="00BE6E6E">
        <w:tc>
          <w:tcPr>
            <w:tcW w:w="442" w:type="pct"/>
            <w:tcBorders>
              <w:left w:val="single" w:sz="8" w:space="0" w:color="auto"/>
            </w:tcBorders>
          </w:tcPr>
          <w:p w14:paraId="0364B206" w14:textId="77777777" w:rsidR="00D02E71" w:rsidRPr="008A53D7" w:rsidRDefault="00D02E71" w:rsidP="00216325"/>
        </w:tc>
        <w:tc>
          <w:tcPr>
            <w:tcW w:w="1086" w:type="pct"/>
          </w:tcPr>
          <w:p w14:paraId="490E43BB" w14:textId="77777777" w:rsidR="00D02E71" w:rsidRPr="008A53D7" w:rsidRDefault="00D02E71" w:rsidP="00216325"/>
        </w:tc>
        <w:tc>
          <w:tcPr>
            <w:tcW w:w="455" w:type="pct"/>
          </w:tcPr>
          <w:p w14:paraId="43493593" w14:textId="77777777" w:rsidR="00D02E71" w:rsidRPr="008A53D7" w:rsidRDefault="00D02E71" w:rsidP="00216325"/>
        </w:tc>
        <w:tc>
          <w:tcPr>
            <w:tcW w:w="437" w:type="pct"/>
          </w:tcPr>
          <w:p w14:paraId="6A991DAB" w14:textId="77777777" w:rsidR="00D02E71" w:rsidRPr="008A53D7" w:rsidRDefault="00D02E71" w:rsidP="00216325"/>
        </w:tc>
        <w:tc>
          <w:tcPr>
            <w:tcW w:w="446" w:type="pct"/>
          </w:tcPr>
          <w:p w14:paraId="0F141E16" w14:textId="77777777" w:rsidR="00D02E71" w:rsidRPr="008A53D7" w:rsidRDefault="00D02E71" w:rsidP="00216325"/>
        </w:tc>
        <w:tc>
          <w:tcPr>
            <w:tcW w:w="413" w:type="pct"/>
          </w:tcPr>
          <w:p w14:paraId="11D2FA3A" w14:textId="77777777" w:rsidR="00D02E71" w:rsidRPr="008A53D7" w:rsidRDefault="00D02E71" w:rsidP="00216325"/>
        </w:tc>
        <w:tc>
          <w:tcPr>
            <w:tcW w:w="403" w:type="pct"/>
          </w:tcPr>
          <w:p w14:paraId="65D63A71" w14:textId="77777777" w:rsidR="00D02E71" w:rsidRPr="008A53D7" w:rsidRDefault="00D02E71" w:rsidP="00216325"/>
        </w:tc>
        <w:tc>
          <w:tcPr>
            <w:tcW w:w="503" w:type="pct"/>
          </w:tcPr>
          <w:p w14:paraId="668CE3CE" w14:textId="77777777" w:rsidR="00D02E71" w:rsidRPr="008A53D7" w:rsidRDefault="00D02E71" w:rsidP="00216325"/>
        </w:tc>
        <w:tc>
          <w:tcPr>
            <w:tcW w:w="814" w:type="pct"/>
            <w:tcBorders>
              <w:right w:val="single" w:sz="8" w:space="0" w:color="auto"/>
            </w:tcBorders>
          </w:tcPr>
          <w:p w14:paraId="460C3F1C" w14:textId="77777777" w:rsidR="00D02E71" w:rsidRPr="008A53D7" w:rsidRDefault="00D02E71" w:rsidP="00216325"/>
        </w:tc>
      </w:tr>
      <w:tr w:rsidR="00D02E71" w:rsidRPr="008A53D7" w14:paraId="1261ADB7" w14:textId="77777777" w:rsidTr="00BE6E6E">
        <w:tc>
          <w:tcPr>
            <w:tcW w:w="442" w:type="pct"/>
            <w:tcBorders>
              <w:left w:val="single" w:sz="8" w:space="0" w:color="auto"/>
            </w:tcBorders>
          </w:tcPr>
          <w:p w14:paraId="0454EA30" w14:textId="77777777" w:rsidR="00D02E71" w:rsidRPr="008A53D7" w:rsidRDefault="00D02E71" w:rsidP="00216325"/>
        </w:tc>
        <w:tc>
          <w:tcPr>
            <w:tcW w:w="1086" w:type="pct"/>
          </w:tcPr>
          <w:p w14:paraId="48A8DBC0" w14:textId="77777777" w:rsidR="00D02E71" w:rsidRPr="008A53D7" w:rsidRDefault="00D02E71" w:rsidP="00216325"/>
        </w:tc>
        <w:tc>
          <w:tcPr>
            <w:tcW w:w="455" w:type="pct"/>
          </w:tcPr>
          <w:p w14:paraId="110323F4" w14:textId="77777777" w:rsidR="00D02E71" w:rsidRPr="008A53D7" w:rsidRDefault="00D02E71" w:rsidP="00216325"/>
        </w:tc>
        <w:tc>
          <w:tcPr>
            <w:tcW w:w="437" w:type="pct"/>
          </w:tcPr>
          <w:p w14:paraId="4086FAE4" w14:textId="77777777" w:rsidR="00D02E71" w:rsidRPr="008A53D7" w:rsidRDefault="00D02E71" w:rsidP="00216325"/>
        </w:tc>
        <w:tc>
          <w:tcPr>
            <w:tcW w:w="446" w:type="pct"/>
          </w:tcPr>
          <w:p w14:paraId="1553DFF6" w14:textId="77777777" w:rsidR="00D02E71" w:rsidRPr="008A53D7" w:rsidRDefault="00D02E71" w:rsidP="00216325"/>
        </w:tc>
        <w:tc>
          <w:tcPr>
            <w:tcW w:w="413" w:type="pct"/>
          </w:tcPr>
          <w:p w14:paraId="4DC39FC2" w14:textId="77777777" w:rsidR="00D02E71" w:rsidRPr="008A53D7" w:rsidRDefault="00D02E71" w:rsidP="00216325"/>
        </w:tc>
        <w:tc>
          <w:tcPr>
            <w:tcW w:w="403" w:type="pct"/>
          </w:tcPr>
          <w:p w14:paraId="64D4A293" w14:textId="77777777" w:rsidR="00D02E71" w:rsidRPr="008A53D7" w:rsidRDefault="00D02E71" w:rsidP="00216325"/>
        </w:tc>
        <w:tc>
          <w:tcPr>
            <w:tcW w:w="503" w:type="pct"/>
          </w:tcPr>
          <w:p w14:paraId="4C6DDE15" w14:textId="77777777" w:rsidR="00D02E71" w:rsidRPr="008A53D7" w:rsidRDefault="00D02E71" w:rsidP="00216325"/>
        </w:tc>
        <w:tc>
          <w:tcPr>
            <w:tcW w:w="814" w:type="pct"/>
            <w:tcBorders>
              <w:right w:val="single" w:sz="8" w:space="0" w:color="auto"/>
            </w:tcBorders>
          </w:tcPr>
          <w:p w14:paraId="2DEDAF0F" w14:textId="77777777" w:rsidR="00D02E71" w:rsidRPr="008A53D7" w:rsidRDefault="00D02E71" w:rsidP="00216325"/>
        </w:tc>
      </w:tr>
      <w:tr w:rsidR="00D02E71" w:rsidRPr="008A53D7" w14:paraId="26433833" w14:textId="77777777" w:rsidTr="00BE6E6E">
        <w:tc>
          <w:tcPr>
            <w:tcW w:w="442" w:type="pct"/>
            <w:tcBorders>
              <w:left w:val="single" w:sz="8" w:space="0" w:color="auto"/>
            </w:tcBorders>
          </w:tcPr>
          <w:p w14:paraId="48520219" w14:textId="77777777" w:rsidR="00D02E71" w:rsidRPr="008A53D7" w:rsidRDefault="00D02E71" w:rsidP="00216325"/>
        </w:tc>
        <w:tc>
          <w:tcPr>
            <w:tcW w:w="1086" w:type="pct"/>
          </w:tcPr>
          <w:p w14:paraId="0D2750E7" w14:textId="77777777" w:rsidR="00D02E71" w:rsidRPr="008A53D7" w:rsidRDefault="00D02E71" w:rsidP="00216325"/>
        </w:tc>
        <w:tc>
          <w:tcPr>
            <w:tcW w:w="455" w:type="pct"/>
          </w:tcPr>
          <w:p w14:paraId="38575CE6" w14:textId="77777777" w:rsidR="00D02E71" w:rsidRPr="008A53D7" w:rsidRDefault="00D02E71" w:rsidP="00216325"/>
        </w:tc>
        <w:tc>
          <w:tcPr>
            <w:tcW w:w="437" w:type="pct"/>
          </w:tcPr>
          <w:p w14:paraId="0A93B920" w14:textId="77777777" w:rsidR="00D02E71" w:rsidRPr="008A53D7" w:rsidRDefault="00D02E71" w:rsidP="00216325"/>
        </w:tc>
        <w:tc>
          <w:tcPr>
            <w:tcW w:w="446" w:type="pct"/>
          </w:tcPr>
          <w:p w14:paraId="6031C4BC" w14:textId="77777777" w:rsidR="00D02E71" w:rsidRPr="008A53D7" w:rsidRDefault="00D02E71" w:rsidP="00216325"/>
        </w:tc>
        <w:tc>
          <w:tcPr>
            <w:tcW w:w="413" w:type="pct"/>
          </w:tcPr>
          <w:p w14:paraId="70553E67" w14:textId="77777777" w:rsidR="00D02E71" w:rsidRPr="008A53D7" w:rsidRDefault="00D02E71" w:rsidP="00216325"/>
        </w:tc>
        <w:tc>
          <w:tcPr>
            <w:tcW w:w="403" w:type="pct"/>
          </w:tcPr>
          <w:p w14:paraId="1147FB05" w14:textId="77777777" w:rsidR="00D02E71" w:rsidRPr="008A53D7" w:rsidRDefault="00D02E71" w:rsidP="00216325"/>
        </w:tc>
        <w:tc>
          <w:tcPr>
            <w:tcW w:w="503" w:type="pct"/>
          </w:tcPr>
          <w:p w14:paraId="11759D33" w14:textId="77777777" w:rsidR="00D02E71" w:rsidRPr="008A53D7" w:rsidRDefault="00D02E71" w:rsidP="00216325"/>
        </w:tc>
        <w:tc>
          <w:tcPr>
            <w:tcW w:w="814" w:type="pct"/>
            <w:tcBorders>
              <w:right w:val="single" w:sz="8" w:space="0" w:color="auto"/>
            </w:tcBorders>
          </w:tcPr>
          <w:p w14:paraId="681C71B6" w14:textId="77777777" w:rsidR="00D02E71" w:rsidRPr="008A53D7" w:rsidRDefault="00D02E71" w:rsidP="00216325"/>
        </w:tc>
      </w:tr>
      <w:tr w:rsidR="00D02E71" w:rsidRPr="008A53D7" w14:paraId="6980DDE9" w14:textId="77777777" w:rsidTr="00BE6E6E">
        <w:tc>
          <w:tcPr>
            <w:tcW w:w="442" w:type="pct"/>
            <w:tcBorders>
              <w:left w:val="single" w:sz="8" w:space="0" w:color="auto"/>
            </w:tcBorders>
          </w:tcPr>
          <w:p w14:paraId="7BCFB146" w14:textId="77777777" w:rsidR="00D02E71" w:rsidRPr="008A53D7" w:rsidRDefault="00D02E71" w:rsidP="00216325"/>
        </w:tc>
        <w:tc>
          <w:tcPr>
            <w:tcW w:w="1086" w:type="pct"/>
          </w:tcPr>
          <w:p w14:paraId="69D0C5D6" w14:textId="77777777" w:rsidR="00D02E71" w:rsidRPr="008A53D7" w:rsidRDefault="00D02E71" w:rsidP="00216325"/>
        </w:tc>
        <w:tc>
          <w:tcPr>
            <w:tcW w:w="455" w:type="pct"/>
          </w:tcPr>
          <w:p w14:paraId="094282E1" w14:textId="77777777" w:rsidR="00D02E71" w:rsidRPr="008A53D7" w:rsidRDefault="00D02E71" w:rsidP="00216325"/>
        </w:tc>
        <w:tc>
          <w:tcPr>
            <w:tcW w:w="437" w:type="pct"/>
          </w:tcPr>
          <w:p w14:paraId="57A3A6F0" w14:textId="77777777" w:rsidR="00D02E71" w:rsidRPr="008A53D7" w:rsidRDefault="00D02E71" w:rsidP="00216325"/>
        </w:tc>
        <w:tc>
          <w:tcPr>
            <w:tcW w:w="446" w:type="pct"/>
          </w:tcPr>
          <w:p w14:paraId="3C481DAE" w14:textId="77777777" w:rsidR="00D02E71" w:rsidRPr="008A53D7" w:rsidRDefault="00D02E71" w:rsidP="00216325"/>
        </w:tc>
        <w:tc>
          <w:tcPr>
            <w:tcW w:w="413" w:type="pct"/>
          </w:tcPr>
          <w:p w14:paraId="35A7638B" w14:textId="77777777" w:rsidR="00D02E71" w:rsidRPr="008A53D7" w:rsidRDefault="00D02E71" w:rsidP="00216325"/>
        </w:tc>
        <w:tc>
          <w:tcPr>
            <w:tcW w:w="403" w:type="pct"/>
          </w:tcPr>
          <w:p w14:paraId="71A2A256" w14:textId="77777777" w:rsidR="00D02E71" w:rsidRPr="008A53D7" w:rsidRDefault="00D02E71" w:rsidP="00216325"/>
        </w:tc>
        <w:tc>
          <w:tcPr>
            <w:tcW w:w="503" w:type="pct"/>
          </w:tcPr>
          <w:p w14:paraId="073AAB17" w14:textId="77777777" w:rsidR="00D02E71" w:rsidRPr="008A53D7" w:rsidRDefault="00D02E71" w:rsidP="00216325"/>
        </w:tc>
        <w:tc>
          <w:tcPr>
            <w:tcW w:w="814" w:type="pct"/>
            <w:tcBorders>
              <w:right w:val="single" w:sz="8" w:space="0" w:color="auto"/>
            </w:tcBorders>
          </w:tcPr>
          <w:p w14:paraId="70C24FEB" w14:textId="77777777" w:rsidR="00D02E71" w:rsidRPr="008A53D7" w:rsidRDefault="00D02E71" w:rsidP="00216325"/>
        </w:tc>
      </w:tr>
    </w:tbl>
    <w:p w14:paraId="000B9900" w14:textId="77777777" w:rsidR="00BE6E6E" w:rsidRDefault="00BE6E6E">
      <w:pPr>
        <w:spacing w:after="0" w:line="240" w:lineRule="auto"/>
        <w:rPr>
          <w:rFonts w:eastAsiaTheme="majorEastAsia" w:cstheme="minorHAnsi"/>
          <w:b/>
          <w:sz w:val="36"/>
          <w:szCs w:val="36"/>
        </w:rPr>
      </w:pPr>
      <w:bookmarkStart w:id="38" w:name="_Toc452145058"/>
      <w:r>
        <w:rPr>
          <w:rFonts w:eastAsiaTheme="majorEastAsia" w:cstheme="minorHAnsi"/>
          <w:b/>
          <w:sz w:val="36"/>
          <w:szCs w:val="36"/>
        </w:rPr>
        <w:br w:type="page"/>
      </w:r>
    </w:p>
    <w:p w14:paraId="5D6DEE74" w14:textId="017EFF0F" w:rsidR="009B214E" w:rsidRPr="009B214E" w:rsidRDefault="009B214E" w:rsidP="009B214E">
      <w:pPr>
        <w:keepNext/>
        <w:keepLines/>
        <w:spacing w:before="40"/>
        <w:outlineLvl w:val="1"/>
        <w:rPr>
          <w:rFonts w:eastAsiaTheme="majorEastAsia" w:cstheme="minorHAnsi"/>
          <w:b/>
          <w:sz w:val="36"/>
          <w:szCs w:val="36"/>
        </w:rPr>
      </w:pPr>
      <w:r>
        <w:rPr>
          <w:rFonts w:eastAsiaTheme="majorEastAsia" w:cstheme="minorHAnsi"/>
          <w:b/>
          <w:sz w:val="36"/>
          <w:szCs w:val="36"/>
        </w:rPr>
        <w:lastRenderedPageBreak/>
        <w:t>Medical Device Data</w:t>
      </w:r>
      <w:r w:rsidRPr="009B214E">
        <w:rPr>
          <w:rFonts w:eastAsiaTheme="majorEastAsia" w:cstheme="minorHAnsi"/>
          <w:b/>
          <w:sz w:val="36"/>
          <w:szCs w:val="36"/>
        </w:rPr>
        <w:t xml:space="preserve"> System Vulnerabilities Notifications Report</w:t>
      </w:r>
      <w:bookmarkEnd w:id="38"/>
    </w:p>
    <w:p w14:paraId="0C036D2C" w14:textId="39CB3CE4" w:rsidR="009B214E" w:rsidRDefault="009B214E" w:rsidP="00BE6E6E">
      <w:pPr>
        <w:pStyle w:val="BodyTextFirst"/>
      </w:pPr>
      <w:r w:rsidRPr="009B214E">
        <w:t xml:space="preserve">Below is a list of announced system vulnerabilities for the Medical Device Data </w:t>
      </w:r>
      <w:r>
        <w:t>System</w:t>
      </w:r>
      <w:r w:rsidRPr="009B214E">
        <w:t>.</w:t>
      </w:r>
    </w:p>
    <w:p w14:paraId="56C12592" w14:textId="77777777" w:rsidR="00BE6E6E" w:rsidRPr="009B214E" w:rsidRDefault="00BE6E6E" w:rsidP="00BE6E6E">
      <w:pPr>
        <w:pStyle w:val="BodyTextFirst"/>
      </w:pPr>
    </w:p>
    <w:tbl>
      <w:tblPr>
        <w:tblStyle w:val="TableGrid2"/>
        <w:tblW w:w="5000" w:type="pct"/>
        <w:tblLook w:val="04A0" w:firstRow="1" w:lastRow="0" w:firstColumn="1" w:lastColumn="0" w:noHBand="0" w:noVBand="1"/>
      </w:tblPr>
      <w:tblGrid>
        <w:gridCol w:w="827"/>
        <w:gridCol w:w="2072"/>
        <w:gridCol w:w="872"/>
        <w:gridCol w:w="837"/>
        <w:gridCol w:w="946"/>
        <w:gridCol w:w="4022"/>
      </w:tblGrid>
      <w:tr w:rsidR="009B214E" w:rsidRPr="009B214E" w14:paraId="189FE6B4" w14:textId="77777777" w:rsidTr="00BE6E6E">
        <w:tc>
          <w:tcPr>
            <w:tcW w:w="5000" w:type="pct"/>
            <w:gridSpan w:val="6"/>
            <w:tcBorders>
              <w:top w:val="single" w:sz="8" w:space="0" w:color="auto"/>
              <w:left w:val="single" w:sz="8" w:space="0" w:color="auto"/>
              <w:bottom w:val="single" w:sz="8" w:space="0" w:color="auto"/>
              <w:right w:val="single" w:sz="8" w:space="0" w:color="auto"/>
            </w:tcBorders>
            <w:shd w:val="clear" w:color="auto" w:fill="auto"/>
          </w:tcPr>
          <w:p w14:paraId="7A7FEC79" w14:textId="77777777" w:rsidR="009B214E" w:rsidRPr="009B214E" w:rsidRDefault="009B214E" w:rsidP="00BE6E6E">
            <w:pPr>
              <w:pStyle w:val="TableHead"/>
            </w:pPr>
            <w:r w:rsidRPr="009B214E">
              <w:t>Announced Hospital Network Vulnerabilities</w:t>
            </w:r>
          </w:p>
        </w:tc>
      </w:tr>
      <w:tr w:rsidR="009B214E" w:rsidRPr="009B214E" w14:paraId="422BCF28" w14:textId="77777777" w:rsidTr="00BE6E6E">
        <w:tc>
          <w:tcPr>
            <w:tcW w:w="432" w:type="pct"/>
            <w:tcBorders>
              <w:top w:val="single" w:sz="8" w:space="0" w:color="auto"/>
              <w:left w:val="single" w:sz="8" w:space="0" w:color="auto"/>
              <w:bottom w:val="single" w:sz="8" w:space="0" w:color="auto"/>
            </w:tcBorders>
            <w:shd w:val="clear" w:color="auto" w:fill="auto"/>
            <w:vAlign w:val="center"/>
          </w:tcPr>
          <w:p w14:paraId="49624DE6" w14:textId="77777777" w:rsidR="009B214E" w:rsidRPr="009B214E" w:rsidRDefault="009B214E" w:rsidP="00BE6E6E">
            <w:pPr>
              <w:pStyle w:val="TableHead"/>
            </w:pPr>
            <w:r w:rsidRPr="009B214E">
              <w:t>Bulletin ID.  or Name</w:t>
            </w:r>
          </w:p>
        </w:tc>
        <w:tc>
          <w:tcPr>
            <w:tcW w:w="1082" w:type="pct"/>
            <w:tcBorders>
              <w:top w:val="single" w:sz="8" w:space="0" w:color="auto"/>
              <w:bottom w:val="single" w:sz="8" w:space="0" w:color="auto"/>
            </w:tcBorders>
            <w:shd w:val="clear" w:color="auto" w:fill="auto"/>
            <w:vAlign w:val="center"/>
          </w:tcPr>
          <w:p w14:paraId="5B534778" w14:textId="77777777" w:rsidR="009B214E" w:rsidRPr="009B214E" w:rsidRDefault="009B214E" w:rsidP="00BE6E6E">
            <w:pPr>
              <w:pStyle w:val="TableHead"/>
            </w:pPr>
            <w:r w:rsidRPr="009B214E">
              <w:t>Description</w:t>
            </w:r>
          </w:p>
        </w:tc>
        <w:tc>
          <w:tcPr>
            <w:tcW w:w="455" w:type="pct"/>
            <w:tcBorders>
              <w:top w:val="single" w:sz="8" w:space="0" w:color="auto"/>
              <w:bottom w:val="single" w:sz="8" w:space="0" w:color="auto"/>
            </w:tcBorders>
            <w:shd w:val="clear" w:color="auto" w:fill="auto"/>
            <w:vAlign w:val="center"/>
          </w:tcPr>
          <w:p w14:paraId="24E9BB69" w14:textId="77777777" w:rsidR="009B214E" w:rsidRPr="009B214E" w:rsidRDefault="009B214E" w:rsidP="00BE6E6E">
            <w:pPr>
              <w:pStyle w:val="TableHead"/>
            </w:pPr>
            <w:r w:rsidRPr="009B214E">
              <w:t>System Affected</w:t>
            </w:r>
          </w:p>
        </w:tc>
        <w:tc>
          <w:tcPr>
            <w:tcW w:w="437" w:type="pct"/>
            <w:tcBorders>
              <w:top w:val="single" w:sz="8" w:space="0" w:color="auto"/>
              <w:bottom w:val="single" w:sz="8" w:space="0" w:color="auto"/>
            </w:tcBorders>
            <w:shd w:val="clear" w:color="auto" w:fill="auto"/>
            <w:vAlign w:val="center"/>
          </w:tcPr>
          <w:p w14:paraId="35C76571" w14:textId="77777777" w:rsidR="009B214E" w:rsidRPr="009B214E" w:rsidRDefault="009B214E" w:rsidP="00BE6E6E">
            <w:pPr>
              <w:pStyle w:val="TableHead"/>
            </w:pPr>
            <w:r w:rsidRPr="009B214E">
              <w:t>Release Date</w:t>
            </w:r>
          </w:p>
        </w:tc>
        <w:tc>
          <w:tcPr>
            <w:tcW w:w="494" w:type="pct"/>
            <w:tcBorders>
              <w:top w:val="single" w:sz="8" w:space="0" w:color="auto"/>
              <w:bottom w:val="single" w:sz="8" w:space="0" w:color="auto"/>
            </w:tcBorders>
            <w:shd w:val="clear" w:color="auto" w:fill="auto"/>
            <w:vAlign w:val="center"/>
          </w:tcPr>
          <w:p w14:paraId="3D8B5FAA" w14:textId="77777777" w:rsidR="009B214E" w:rsidRPr="009B214E" w:rsidRDefault="009B214E" w:rsidP="00BE6E6E">
            <w:pPr>
              <w:pStyle w:val="TableHead"/>
            </w:pPr>
            <w:r w:rsidRPr="009B214E">
              <w:t>Resolved</w:t>
            </w:r>
          </w:p>
        </w:tc>
        <w:tc>
          <w:tcPr>
            <w:tcW w:w="2100" w:type="pct"/>
            <w:tcBorders>
              <w:top w:val="single" w:sz="8" w:space="0" w:color="auto"/>
              <w:bottom w:val="single" w:sz="8" w:space="0" w:color="auto"/>
              <w:right w:val="single" w:sz="8" w:space="0" w:color="auto"/>
            </w:tcBorders>
            <w:shd w:val="clear" w:color="auto" w:fill="auto"/>
            <w:vAlign w:val="center"/>
          </w:tcPr>
          <w:p w14:paraId="26E1DEC4" w14:textId="77777777" w:rsidR="009B214E" w:rsidRPr="009B214E" w:rsidRDefault="009B214E" w:rsidP="00BE6E6E">
            <w:pPr>
              <w:pStyle w:val="TableHead"/>
            </w:pPr>
            <w:r w:rsidRPr="009B214E">
              <w:t>Impact</w:t>
            </w:r>
          </w:p>
        </w:tc>
      </w:tr>
      <w:tr w:rsidR="009B214E" w:rsidRPr="009B214E" w14:paraId="70E2AA9C" w14:textId="77777777" w:rsidTr="00BE6E6E">
        <w:tc>
          <w:tcPr>
            <w:tcW w:w="432" w:type="pct"/>
            <w:tcBorders>
              <w:top w:val="single" w:sz="8" w:space="0" w:color="auto"/>
              <w:left w:val="single" w:sz="8" w:space="0" w:color="auto"/>
            </w:tcBorders>
          </w:tcPr>
          <w:p w14:paraId="25B71616" w14:textId="77777777" w:rsidR="009B214E" w:rsidRPr="009B214E" w:rsidRDefault="009B214E" w:rsidP="00BE6E6E">
            <w:pPr>
              <w:rPr>
                <w:rFonts w:ascii="Times New Roman" w:hAnsi="Times New Roman" w:cs="Times New Roman"/>
                <w:sz w:val="24"/>
                <w:szCs w:val="24"/>
              </w:rPr>
            </w:pPr>
          </w:p>
        </w:tc>
        <w:tc>
          <w:tcPr>
            <w:tcW w:w="1082" w:type="pct"/>
            <w:tcBorders>
              <w:top w:val="single" w:sz="8" w:space="0" w:color="auto"/>
            </w:tcBorders>
          </w:tcPr>
          <w:p w14:paraId="7BD71AB0" w14:textId="77777777" w:rsidR="009B214E" w:rsidRPr="009B214E" w:rsidRDefault="009B214E" w:rsidP="00BE6E6E">
            <w:pPr>
              <w:rPr>
                <w:rFonts w:ascii="Times New Roman" w:hAnsi="Times New Roman" w:cs="Times New Roman"/>
                <w:sz w:val="24"/>
                <w:szCs w:val="24"/>
              </w:rPr>
            </w:pPr>
          </w:p>
        </w:tc>
        <w:tc>
          <w:tcPr>
            <w:tcW w:w="455" w:type="pct"/>
            <w:tcBorders>
              <w:top w:val="single" w:sz="8" w:space="0" w:color="auto"/>
            </w:tcBorders>
            <w:vAlign w:val="center"/>
          </w:tcPr>
          <w:p w14:paraId="0627C3D5" w14:textId="77777777" w:rsidR="009B214E" w:rsidRPr="009B214E" w:rsidRDefault="009B214E" w:rsidP="00BE6E6E">
            <w:pPr>
              <w:jc w:val="center"/>
              <w:rPr>
                <w:rFonts w:ascii="Times New Roman" w:hAnsi="Times New Roman" w:cs="Times New Roman"/>
                <w:sz w:val="24"/>
                <w:szCs w:val="24"/>
              </w:rPr>
            </w:pPr>
          </w:p>
        </w:tc>
        <w:tc>
          <w:tcPr>
            <w:tcW w:w="437" w:type="pct"/>
            <w:tcBorders>
              <w:top w:val="single" w:sz="8" w:space="0" w:color="auto"/>
            </w:tcBorders>
            <w:vAlign w:val="center"/>
          </w:tcPr>
          <w:p w14:paraId="3E907974" w14:textId="77777777" w:rsidR="009B214E" w:rsidRPr="009B214E" w:rsidRDefault="009B214E" w:rsidP="00BE6E6E">
            <w:pPr>
              <w:jc w:val="center"/>
              <w:rPr>
                <w:rFonts w:ascii="Times New Roman" w:hAnsi="Times New Roman" w:cs="Times New Roman"/>
                <w:sz w:val="24"/>
                <w:szCs w:val="24"/>
              </w:rPr>
            </w:pPr>
          </w:p>
        </w:tc>
        <w:tc>
          <w:tcPr>
            <w:tcW w:w="494" w:type="pct"/>
            <w:tcBorders>
              <w:top w:val="single" w:sz="8" w:space="0" w:color="auto"/>
            </w:tcBorders>
            <w:vAlign w:val="center"/>
          </w:tcPr>
          <w:p w14:paraId="47901E06" w14:textId="77777777" w:rsidR="009B214E" w:rsidRPr="009B214E" w:rsidRDefault="009B214E" w:rsidP="00BE6E6E">
            <w:pPr>
              <w:jc w:val="center"/>
              <w:rPr>
                <w:rFonts w:ascii="Times New Roman" w:hAnsi="Times New Roman" w:cs="Times New Roman"/>
                <w:sz w:val="24"/>
                <w:szCs w:val="24"/>
              </w:rPr>
            </w:pPr>
          </w:p>
        </w:tc>
        <w:tc>
          <w:tcPr>
            <w:tcW w:w="2100" w:type="pct"/>
            <w:tcBorders>
              <w:top w:val="single" w:sz="8" w:space="0" w:color="auto"/>
              <w:right w:val="single" w:sz="8" w:space="0" w:color="auto"/>
            </w:tcBorders>
            <w:vAlign w:val="center"/>
          </w:tcPr>
          <w:p w14:paraId="7EDC9F92" w14:textId="77777777" w:rsidR="009B214E" w:rsidRPr="009B214E" w:rsidRDefault="009B214E" w:rsidP="00BE6E6E">
            <w:pPr>
              <w:rPr>
                <w:rFonts w:ascii="Times New Roman" w:hAnsi="Times New Roman" w:cs="Times New Roman"/>
                <w:sz w:val="24"/>
                <w:szCs w:val="24"/>
              </w:rPr>
            </w:pPr>
          </w:p>
        </w:tc>
      </w:tr>
      <w:tr w:rsidR="009B214E" w:rsidRPr="009B214E" w14:paraId="3D17DFC1" w14:textId="77777777" w:rsidTr="00BE6E6E">
        <w:tc>
          <w:tcPr>
            <w:tcW w:w="432" w:type="pct"/>
            <w:tcBorders>
              <w:left w:val="single" w:sz="8" w:space="0" w:color="auto"/>
            </w:tcBorders>
          </w:tcPr>
          <w:p w14:paraId="42B80534" w14:textId="77777777" w:rsidR="009B214E" w:rsidRPr="009B214E" w:rsidRDefault="009B214E" w:rsidP="00BE6E6E">
            <w:pPr>
              <w:rPr>
                <w:rFonts w:ascii="Times New Roman" w:hAnsi="Times New Roman" w:cs="Times New Roman"/>
                <w:sz w:val="24"/>
                <w:szCs w:val="24"/>
              </w:rPr>
            </w:pPr>
          </w:p>
        </w:tc>
        <w:tc>
          <w:tcPr>
            <w:tcW w:w="1082" w:type="pct"/>
          </w:tcPr>
          <w:p w14:paraId="28AC7056" w14:textId="77777777" w:rsidR="009B214E" w:rsidRPr="009B214E" w:rsidRDefault="009B214E" w:rsidP="00BE6E6E">
            <w:pPr>
              <w:rPr>
                <w:rFonts w:ascii="Times New Roman" w:hAnsi="Times New Roman" w:cs="Times New Roman"/>
                <w:sz w:val="24"/>
                <w:szCs w:val="24"/>
              </w:rPr>
            </w:pPr>
          </w:p>
        </w:tc>
        <w:tc>
          <w:tcPr>
            <w:tcW w:w="455" w:type="pct"/>
          </w:tcPr>
          <w:p w14:paraId="7A5E61EA" w14:textId="77777777" w:rsidR="009B214E" w:rsidRPr="009B214E" w:rsidRDefault="009B214E" w:rsidP="00BE6E6E">
            <w:pPr>
              <w:rPr>
                <w:rFonts w:ascii="Times New Roman" w:hAnsi="Times New Roman" w:cs="Times New Roman"/>
                <w:sz w:val="24"/>
                <w:szCs w:val="24"/>
              </w:rPr>
            </w:pPr>
          </w:p>
        </w:tc>
        <w:tc>
          <w:tcPr>
            <w:tcW w:w="437" w:type="pct"/>
          </w:tcPr>
          <w:p w14:paraId="11DF4393" w14:textId="77777777" w:rsidR="009B214E" w:rsidRPr="009B214E" w:rsidRDefault="009B214E" w:rsidP="00BE6E6E">
            <w:pPr>
              <w:rPr>
                <w:rFonts w:ascii="Times New Roman" w:hAnsi="Times New Roman" w:cs="Times New Roman"/>
                <w:sz w:val="24"/>
                <w:szCs w:val="24"/>
              </w:rPr>
            </w:pPr>
          </w:p>
        </w:tc>
        <w:tc>
          <w:tcPr>
            <w:tcW w:w="494" w:type="pct"/>
          </w:tcPr>
          <w:p w14:paraId="3D3011BB"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7824F6AA" w14:textId="77777777" w:rsidR="009B214E" w:rsidRPr="009B214E" w:rsidRDefault="009B214E" w:rsidP="00BE6E6E">
            <w:pPr>
              <w:rPr>
                <w:rFonts w:ascii="Times New Roman" w:hAnsi="Times New Roman" w:cs="Times New Roman"/>
                <w:sz w:val="24"/>
                <w:szCs w:val="24"/>
              </w:rPr>
            </w:pPr>
          </w:p>
        </w:tc>
      </w:tr>
      <w:tr w:rsidR="009B214E" w:rsidRPr="009B214E" w14:paraId="12FCCEBF" w14:textId="77777777" w:rsidTr="00BE6E6E">
        <w:tc>
          <w:tcPr>
            <w:tcW w:w="432" w:type="pct"/>
            <w:tcBorders>
              <w:left w:val="single" w:sz="8" w:space="0" w:color="auto"/>
            </w:tcBorders>
          </w:tcPr>
          <w:p w14:paraId="57EFBCAA" w14:textId="77777777" w:rsidR="009B214E" w:rsidRPr="009B214E" w:rsidRDefault="009B214E" w:rsidP="00BE6E6E">
            <w:pPr>
              <w:rPr>
                <w:rFonts w:ascii="Times New Roman" w:hAnsi="Times New Roman" w:cs="Times New Roman"/>
                <w:sz w:val="24"/>
                <w:szCs w:val="24"/>
              </w:rPr>
            </w:pPr>
          </w:p>
        </w:tc>
        <w:tc>
          <w:tcPr>
            <w:tcW w:w="1082" w:type="pct"/>
          </w:tcPr>
          <w:p w14:paraId="23259F86" w14:textId="77777777" w:rsidR="009B214E" w:rsidRPr="009B214E" w:rsidRDefault="009B214E" w:rsidP="00BE6E6E">
            <w:pPr>
              <w:rPr>
                <w:rFonts w:ascii="Times New Roman" w:hAnsi="Times New Roman" w:cs="Times New Roman"/>
                <w:sz w:val="24"/>
                <w:szCs w:val="24"/>
              </w:rPr>
            </w:pPr>
          </w:p>
        </w:tc>
        <w:tc>
          <w:tcPr>
            <w:tcW w:w="455" w:type="pct"/>
          </w:tcPr>
          <w:p w14:paraId="7565A261" w14:textId="77777777" w:rsidR="009B214E" w:rsidRPr="009B214E" w:rsidRDefault="009B214E" w:rsidP="00BE6E6E">
            <w:pPr>
              <w:rPr>
                <w:rFonts w:ascii="Times New Roman" w:hAnsi="Times New Roman" w:cs="Times New Roman"/>
                <w:sz w:val="24"/>
                <w:szCs w:val="24"/>
              </w:rPr>
            </w:pPr>
          </w:p>
        </w:tc>
        <w:tc>
          <w:tcPr>
            <w:tcW w:w="437" w:type="pct"/>
          </w:tcPr>
          <w:p w14:paraId="5713671C" w14:textId="77777777" w:rsidR="009B214E" w:rsidRPr="009B214E" w:rsidRDefault="009B214E" w:rsidP="00BE6E6E">
            <w:pPr>
              <w:rPr>
                <w:rFonts w:ascii="Times New Roman" w:hAnsi="Times New Roman" w:cs="Times New Roman"/>
                <w:sz w:val="24"/>
                <w:szCs w:val="24"/>
              </w:rPr>
            </w:pPr>
          </w:p>
        </w:tc>
        <w:tc>
          <w:tcPr>
            <w:tcW w:w="494" w:type="pct"/>
          </w:tcPr>
          <w:p w14:paraId="1E679163"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0641523E" w14:textId="77777777" w:rsidR="009B214E" w:rsidRPr="009B214E" w:rsidRDefault="009B214E" w:rsidP="00BE6E6E">
            <w:pPr>
              <w:rPr>
                <w:rFonts w:ascii="Times New Roman" w:hAnsi="Times New Roman" w:cs="Times New Roman"/>
                <w:sz w:val="24"/>
                <w:szCs w:val="24"/>
              </w:rPr>
            </w:pPr>
          </w:p>
        </w:tc>
      </w:tr>
      <w:tr w:rsidR="009B214E" w:rsidRPr="009B214E" w14:paraId="4DE7608F" w14:textId="77777777" w:rsidTr="00BE6E6E">
        <w:tc>
          <w:tcPr>
            <w:tcW w:w="432" w:type="pct"/>
            <w:tcBorders>
              <w:left w:val="single" w:sz="8" w:space="0" w:color="auto"/>
            </w:tcBorders>
          </w:tcPr>
          <w:p w14:paraId="07942E09" w14:textId="77777777" w:rsidR="009B214E" w:rsidRPr="009B214E" w:rsidRDefault="009B214E" w:rsidP="00BE6E6E">
            <w:pPr>
              <w:rPr>
                <w:rFonts w:ascii="Times New Roman" w:hAnsi="Times New Roman" w:cs="Times New Roman"/>
                <w:sz w:val="24"/>
                <w:szCs w:val="24"/>
              </w:rPr>
            </w:pPr>
          </w:p>
        </w:tc>
        <w:tc>
          <w:tcPr>
            <w:tcW w:w="1082" w:type="pct"/>
          </w:tcPr>
          <w:p w14:paraId="5AB6CF08" w14:textId="77777777" w:rsidR="009B214E" w:rsidRPr="009B214E" w:rsidRDefault="009B214E" w:rsidP="00BE6E6E">
            <w:pPr>
              <w:rPr>
                <w:rFonts w:ascii="Times New Roman" w:hAnsi="Times New Roman" w:cs="Times New Roman"/>
                <w:sz w:val="24"/>
                <w:szCs w:val="24"/>
              </w:rPr>
            </w:pPr>
          </w:p>
        </w:tc>
        <w:tc>
          <w:tcPr>
            <w:tcW w:w="455" w:type="pct"/>
          </w:tcPr>
          <w:p w14:paraId="323155DA" w14:textId="77777777" w:rsidR="009B214E" w:rsidRPr="009B214E" w:rsidRDefault="009B214E" w:rsidP="00BE6E6E">
            <w:pPr>
              <w:rPr>
                <w:rFonts w:ascii="Times New Roman" w:hAnsi="Times New Roman" w:cs="Times New Roman"/>
                <w:sz w:val="24"/>
                <w:szCs w:val="24"/>
              </w:rPr>
            </w:pPr>
          </w:p>
        </w:tc>
        <w:tc>
          <w:tcPr>
            <w:tcW w:w="437" w:type="pct"/>
          </w:tcPr>
          <w:p w14:paraId="29B74DE9" w14:textId="77777777" w:rsidR="009B214E" w:rsidRPr="009B214E" w:rsidRDefault="009B214E" w:rsidP="00BE6E6E">
            <w:pPr>
              <w:rPr>
                <w:rFonts w:ascii="Times New Roman" w:hAnsi="Times New Roman" w:cs="Times New Roman"/>
                <w:sz w:val="24"/>
                <w:szCs w:val="24"/>
              </w:rPr>
            </w:pPr>
          </w:p>
        </w:tc>
        <w:tc>
          <w:tcPr>
            <w:tcW w:w="494" w:type="pct"/>
          </w:tcPr>
          <w:p w14:paraId="7834A295"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164E1E26" w14:textId="77777777" w:rsidR="009B214E" w:rsidRPr="009B214E" w:rsidRDefault="009B214E" w:rsidP="00BE6E6E">
            <w:pPr>
              <w:rPr>
                <w:rFonts w:ascii="Times New Roman" w:hAnsi="Times New Roman" w:cs="Times New Roman"/>
                <w:sz w:val="24"/>
                <w:szCs w:val="24"/>
              </w:rPr>
            </w:pPr>
          </w:p>
        </w:tc>
      </w:tr>
      <w:tr w:rsidR="009B214E" w:rsidRPr="009B214E" w14:paraId="0F8E2838" w14:textId="77777777" w:rsidTr="00BE6E6E">
        <w:tc>
          <w:tcPr>
            <w:tcW w:w="432" w:type="pct"/>
            <w:tcBorders>
              <w:left w:val="single" w:sz="8" w:space="0" w:color="auto"/>
            </w:tcBorders>
          </w:tcPr>
          <w:p w14:paraId="4070361A" w14:textId="77777777" w:rsidR="009B214E" w:rsidRPr="009B214E" w:rsidRDefault="009B214E" w:rsidP="00BE6E6E">
            <w:pPr>
              <w:rPr>
                <w:rFonts w:ascii="Times New Roman" w:hAnsi="Times New Roman" w:cs="Times New Roman"/>
                <w:sz w:val="24"/>
                <w:szCs w:val="24"/>
              </w:rPr>
            </w:pPr>
          </w:p>
        </w:tc>
        <w:tc>
          <w:tcPr>
            <w:tcW w:w="1082" w:type="pct"/>
          </w:tcPr>
          <w:p w14:paraId="2BD8495B" w14:textId="77777777" w:rsidR="009B214E" w:rsidRPr="009B214E" w:rsidRDefault="009B214E" w:rsidP="00BE6E6E">
            <w:pPr>
              <w:rPr>
                <w:rFonts w:ascii="Times New Roman" w:hAnsi="Times New Roman" w:cs="Times New Roman"/>
                <w:sz w:val="24"/>
                <w:szCs w:val="24"/>
              </w:rPr>
            </w:pPr>
          </w:p>
        </w:tc>
        <w:tc>
          <w:tcPr>
            <w:tcW w:w="455" w:type="pct"/>
          </w:tcPr>
          <w:p w14:paraId="2382ED98" w14:textId="77777777" w:rsidR="009B214E" w:rsidRPr="009B214E" w:rsidRDefault="009B214E" w:rsidP="00BE6E6E">
            <w:pPr>
              <w:rPr>
                <w:rFonts w:ascii="Times New Roman" w:hAnsi="Times New Roman" w:cs="Times New Roman"/>
                <w:sz w:val="24"/>
                <w:szCs w:val="24"/>
              </w:rPr>
            </w:pPr>
          </w:p>
        </w:tc>
        <w:tc>
          <w:tcPr>
            <w:tcW w:w="437" w:type="pct"/>
          </w:tcPr>
          <w:p w14:paraId="70E1A945" w14:textId="77777777" w:rsidR="009B214E" w:rsidRPr="009B214E" w:rsidRDefault="009B214E" w:rsidP="00BE6E6E">
            <w:pPr>
              <w:rPr>
                <w:rFonts w:ascii="Times New Roman" w:hAnsi="Times New Roman" w:cs="Times New Roman"/>
                <w:sz w:val="24"/>
                <w:szCs w:val="24"/>
              </w:rPr>
            </w:pPr>
          </w:p>
        </w:tc>
        <w:tc>
          <w:tcPr>
            <w:tcW w:w="494" w:type="pct"/>
          </w:tcPr>
          <w:p w14:paraId="1C27C018"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3C010E4B" w14:textId="77777777" w:rsidR="009B214E" w:rsidRPr="009B214E" w:rsidRDefault="009B214E" w:rsidP="00BE6E6E">
            <w:pPr>
              <w:rPr>
                <w:rFonts w:ascii="Times New Roman" w:hAnsi="Times New Roman" w:cs="Times New Roman"/>
                <w:sz w:val="24"/>
                <w:szCs w:val="24"/>
              </w:rPr>
            </w:pPr>
          </w:p>
        </w:tc>
      </w:tr>
      <w:tr w:rsidR="009B214E" w:rsidRPr="009B214E" w14:paraId="0288C236" w14:textId="77777777" w:rsidTr="00BE6E6E">
        <w:tc>
          <w:tcPr>
            <w:tcW w:w="432" w:type="pct"/>
            <w:tcBorders>
              <w:left w:val="single" w:sz="8" w:space="0" w:color="auto"/>
            </w:tcBorders>
          </w:tcPr>
          <w:p w14:paraId="5BA99F12" w14:textId="77777777" w:rsidR="009B214E" w:rsidRPr="009B214E" w:rsidRDefault="009B214E" w:rsidP="00BE6E6E">
            <w:pPr>
              <w:rPr>
                <w:rFonts w:ascii="Times New Roman" w:hAnsi="Times New Roman" w:cs="Times New Roman"/>
                <w:sz w:val="24"/>
                <w:szCs w:val="24"/>
              </w:rPr>
            </w:pPr>
          </w:p>
        </w:tc>
        <w:tc>
          <w:tcPr>
            <w:tcW w:w="1082" w:type="pct"/>
          </w:tcPr>
          <w:p w14:paraId="15484E42" w14:textId="77777777" w:rsidR="009B214E" w:rsidRPr="009B214E" w:rsidRDefault="009B214E" w:rsidP="00BE6E6E">
            <w:pPr>
              <w:rPr>
                <w:rFonts w:ascii="Times New Roman" w:hAnsi="Times New Roman" w:cs="Times New Roman"/>
                <w:sz w:val="24"/>
                <w:szCs w:val="24"/>
              </w:rPr>
            </w:pPr>
          </w:p>
        </w:tc>
        <w:tc>
          <w:tcPr>
            <w:tcW w:w="455" w:type="pct"/>
          </w:tcPr>
          <w:p w14:paraId="11EEEFDA" w14:textId="77777777" w:rsidR="009B214E" w:rsidRPr="009B214E" w:rsidRDefault="009B214E" w:rsidP="00BE6E6E">
            <w:pPr>
              <w:rPr>
                <w:rFonts w:ascii="Times New Roman" w:hAnsi="Times New Roman" w:cs="Times New Roman"/>
                <w:sz w:val="24"/>
                <w:szCs w:val="24"/>
              </w:rPr>
            </w:pPr>
          </w:p>
        </w:tc>
        <w:tc>
          <w:tcPr>
            <w:tcW w:w="437" w:type="pct"/>
          </w:tcPr>
          <w:p w14:paraId="167448AD" w14:textId="77777777" w:rsidR="009B214E" w:rsidRPr="009B214E" w:rsidRDefault="009B214E" w:rsidP="00BE6E6E">
            <w:pPr>
              <w:rPr>
                <w:rFonts w:ascii="Times New Roman" w:hAnsi="Times New Roman" w:cs="Times New Roman"/>
                <w:sz w:val="24"/>
                <w:szCs w:val="24"/>
              </w:rPr>
            </w:pPr>
          </w:p>
        </w:tc>
        <w:tc>
          <w:tcPr>
            <w:tcW w:w="494" w:type="pct"/>
          </w:tcPr>
          <w:p w14:paraId="0614DD75"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6980855A" w14:textId="77777777" w:rsidR="009B214E" w:rsidRPr="009B214E" w:rsidRDefault="009B214E" w:rsidP="00BE6E6E">
            <w:pPr>
              <w:rPr>
                <w:rFonts w:ascii="Times New Roman" w:hAnsi="Times New Roman" w:cs="Times New Roman"/>
                <w:sz w:val="24"/>
                <w:szCs w:val="24"/>
              </w:rPr>
            </w:pPr>
          </w:p>
        </w:tc>
      </w:tr>
      <w:tr w:rsidR="009B214E" w:rsidRPr="009B214E" w14:paraId="450AD16C" w14:textId="77777777" w:rsidTr="00BE6E6E">
        <w:tc>
          <w:tcPr>
            <w:tcW w:w="432" w:type="pct"/>
            <w:tcBorders>
              <w:left w:val="single" w:sz="8" w:space="0" w:color="auto"/>
            </w:tcBorders>
          </w:tcPr>
          <w:p w14:paraId="538F5667" w14:textId="77777777" w:rsidR="009B214E" w:rsidRPr="009B214E" w:rsidRDefault="009B214E" w:rsidP="00BE6E6E">
            <w:pPr>
              <w:rPr>
                <w:rFonts w:ascii="Times New Roman" w:hAnsi="Times New Roman" w:cs="Times New Roman"/>
                <w:sz w:val="24"/>
                <w:szCs w:val="24"/>
              </w:rPr>
            </w:pPr>
          </w:p>
        </w:tc>
        <w:tc>
          <w:tcPr>
            <w:tcW w:w="1082" w:type="pct"/>
          </w:tcPr>
          <w:p w14:paraId="3CF27D85" w14:textId="77777777" w:rsidR="009B214E" w:rsidRPr="009B214E" w:rsidRDefault="009B214E" w:rsidP="00BE6E6E">
            <w:pPr>
              <w:rPr>
                <w:rFonts w:ascii="Times New Roman" w:hAnsi="Times New Roman" w:cs="Times New Roman"/>
                <w:sz w:val="24"/>
                <w:szCs w:val="24"/>
              </w:rPr>
            </w:pPr>
          </w:p>
        </w:tc>
        <w:tc>
          <w:tcPr>
            <w:tcW w:w="455" w:type="pct"/>
          </w:tcPr>
          <w:p w14:paraId="3DC62877" w14:textId="77777777" w:rsidR="009B214E" w:rsidRPr="009B214E" w:rsidRDefault="009B214E" w:rsidP="00BE6E6E">
            <w:pPr>
              <w:rPr>
                <w:rFonts w:ascii="Times New Roman" w:hAnsi="Times New Roman" w:cs="Times New Roman"/>
                <w:sz w:val="24"/>
                <w:szCs w:val="24"/>
              </w:rPr>
            </w:pPr>
          </w:p>
        </w:tc>
        <w:tc>
          <w:tcPr>
            <w:tcW w:w="437" w:type="pct"/>
          </w:tcPr>
          <w:p w14:paraId="760B2C34" w14:textId="77777777" w:rsidR="009B214E" w:rsidRPr="009B214E" w:rsidRDefault="009B214E" w:rsidP="00BE6E6E">
            <w:pPr>
              <w:rPr>
                <w:rFonts w:ascii="Times New Roman" w:hAnsi="Times New Roman" w:cs="Times New Roman"/>
                <w:sz w:val="24"/>
                <w:szCs w:val="24"/>
              </w:rPr>
            </w:pPr>
          </w:p>
        </w:tc>
        <w:tc>
          <w:tcPr>
            <w:tcW w:w="494" w:type="pct"/>
          </w:tcPr>
          <w:p w14:paraId="25ABB1F7"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46D719EF" w14:textId="77777777" w:rsidR="009B214E" w:rsidRPr="009B214E" w:rsidRDefault="009B214E" w:rsidP="00BE6E6E">
            <w:pPr>
              <w:rPr>
                <w:rFonts w:ascii="Times New Roman" w:hAnsi="Times New Roman" w:cs="Times New Roman"/>
                <w:sz w:val="24"/>
                <w:szCs w:val="24"/>
              </w:rPr>
            </w:pPr>
          </w:p>
        </w:tc>
      </w:tr>
      <w:tr w:rsidR="009B214E" w:rsidRPr="009B214E" w14:paraId="617A7320" w14:textId="77777777" w:rsidTr="00BE6E6E">
        <w:tc>
          <w:tcPr>
            <w:tcW w:w="432" w:type="pct"/>
            <w:tcBorders>
              <w:left w:val="single" w:sz="8" w:space="0" w:color="auto"/>
            </w:tcBorders>
          </w:tcPr>
          <w:p w14:paraId="4B10EFC7" w14:textId="77777777" w:rsidR="009B214E" w:rsidRPr="009B214E" w:rsidRDefault="009B214E" w:rsidP="00BE6E6E">
            <w:pPr>
              <w:rPr>
                <w:rFonts w:ascii="Times New Roman" w:hAnsi="Times New Roman" w:cs="Times New Roman"/>
                <w:sz w:val="24"/>
                <w:szCs w:val="24"/>
              </w:rPr>
            </w:pPr>
          </w:p>
        </w:tc>
        <w:tc>
          <w:tcPr>
            <w:tcW w:w="1082" w:type="pct"/>
          </w:tcPr>
          <w:p w14:paraId="63CB9370" w14:textId="77777777" w:rsidR="009B214E" w:rsidRPr="009B214E" w:rsidRDefault="009B214E" w:rsidP="00BE6E6E">
            <w:pPr>
              <w:rPr>
                <w:rFonts w:ascii="Times New Roman" w:hAnsi="Times New Roman" w:cs="Times New Roman"/>
                <w:sz w:val="24"/>
                <w:szCs w:val="24"/>
              </w:rPr>
            </w:pPr>
          </w:p>
        </w:tc>
        <w:tc>
          <w:tcPr>
            <w:tcW w:w="455" w:type="pct"/>
          </w:tcPr>
          <w:p w14:paraId="13E409FB" w14:textId="77777777" w:rsidR="009B214E" w:rsidRPr="009B214E" w:rsidRDefault="009B214E" w:rsidP="00BE6E6E">
            <w:pPr>
              <w:rPr>
                <w:rFonts w:ascii="Times New Roman" w:hAnsi="Times New Roman" w:cs="Times New Roman"/>
                <w:sz w:val="24"/>
                <w:szCs w:val="24"/>
              </w:rPr>
            </w:pPr>
          </w:p>
        </w:tc>
        <w:tc>
          <w:tcPr>
            <w:tcW w:w="437" w:type="pct"/>
          </w:tcPr>
          <w:p w14:paraId="2E5F90F1" w14:textId="77777777" w:rsidR="009B214E" w:rsidRPr="009B214E" w:rsidRDefault="009B214E" w:rsidP="00BE6E6E">
            <w:pPr>
              <w:rPr>
                <w:rFonts w:ascii="Times New Roman" w:hAnsi="Times New Roman" w:cs="Times New Roman"/>
                <w:sz w:val="24"/>
                <w:szCs w:val="24"/>
              </w:rPr>
            </w:pPr>
          </w:p>
        </w:tc>
        <w:tc>
          <w:tcPr>
            <w:tcW w:w="494" w:type="pct"/>
          </w:tcPr>
          <w:p w14:paraId="23482E37"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2321C475" w14:textId="77777777" w:rsidR="009B214E" w:rsidRPr="009B214E" w:rsidRDefault="009B214E" w:rsidP="00BE6E6E">
            <w:pPr>
              <w:rPr>
                <w:rFonts w:ascii="Times New Roman" w:hAnsi="Times New Roman" w:cs="Times New Roman"/>
                <w:sz w:val="24"/>
                <w:szCs w:val="24"/>
              </w:rPr>
            </w:pPr>
          </w:p>
        </w:tc>
      </w:tr>
      <w:tr w:rsidR="009B214E" w:rsidRPr="009B214E" w14:paraId="10E29AA9" w14:textId="77777777" w:rsidTr="00BE6E6E">
        <w:tc>
          <w:tcPr>
            <w:tcW w:w="432" w:type="pct"/>
            <w:tcBorders>
              <w:left w:val="single" w:sz="8" w:space="0" w:color="auto"/>
            </w:tcBorders>
          </w:tcPr>
          <w:p w14:paraId="319F7C6D" w14:textId="77777777" w:rsidR="009B214E" w:rsidRPr="009B214E" w:rsidRDefault="009B214E" w:rsidP="00BE6E6E">
            <w:pPr>
              <w:rPr>
                <w:rFonts w:ascii="Times New Roman" w:hAnsi="Times New Roman" w:cs="Times New Roman"/>
                <w:sz w:val="24"/>
                <w:szCs w:val="24"/>
              </w:rPr>
            </w:pPr>
          </w:p>
        </w:tc>
        <w:tc>
          <w:tcPr>
            <w:tcW w:w="1082" w:type="pct"/>
          </w:tcPr>
          <w:p w14:paraId="4E75275B" w14:textId="77777777" w:rsidR="009B214E" w:rsidRPr="009B214E" w:rsidRDefault="009B214E" w:rsidP="00BE6E6E">
            <w:pPr>
              <w:rPr>
                <w:rFonts w:ascii="Times New Roman" w:hAnsi="Times New Roman" w:cs="Times New Roman"/>
                <w:sz w:val="24"/>
                <w:szCs w:val="24"/>
              </w:rPr>
            </w:pPr>
          </w:p>
        </w:tc>
        <w:tc>
          <w:tcPr>
            <w:tcW w:w="455" w:type="pct"/>
          </w:tcPr>
          <w:p w14:paraId="7F73AC04" w14:textId="77777777" w:rsidR="009B214E" w:rsidRPr="009B214E" w:rsidRDefault="009B214E" w:rsidP="00BE6E6E">
            <w:pPr>
              <w:rPr>
                <w:rFonts w:ascii="Times New Roman" w:hAnsi="Times New Roman" w:cs="Times New Roman"/>
                <w:sz w:val="24"/>
                <w:szCs w:val="24"/>
              </w:rPr>
            </w:pPr>
          </w:p>
        </w:tc>
        <w:tc>
          <w:tcPr>
            <w:tcW w:w="437" w:type="pct"/>
          </w:tcPr>
          <w:p w14:paraId="139B0D1E" w14:textId="77777777" w:rsidR="009B214E" w:rsidRPr="009B214E" w:rsidRDefault="009B214E" w:rsidP="00BE6E6E">
            <w:pPr>
              <w:rPr>
                <w:rFonts w:ascii="Times New Roman" w:hAnsi="Times New Roman" w:cs="Times New Roman"/>
                <w:sz w:val="24"/>
                <w:szCs w:val="24"/>
              </w:rPr>
            </w:pPr>
          </w:p>
        </w:tc>
        <w:tc>
          <w:tcPr>
            <w:tcW w:w="494" w:type="pct"/>
          </w:tcPr>
          <w:p w14:paraId="3E52EE86"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0E954E1E" w14:textId="77777777" w:rsidR="009B214E" w:rsidRPr="009B214E" w:rsidRDefault="009B214E" w:rsidP="00BE6E6E">
            <w:pPr>
              <w:rPr>
                <w:rFonts w:ascii="Times New Roman" w:hAnsi="Times New Roman" w:cs="Times New Roman"/>
                <w:sz w:val="24"/>
                <w:szCs w:val="24"/>
              </w:rPr>
            </w:pPr>
          </w:p>
        </w:tc>
      </w:tr>
      <w:tr w:rsidR="009B214E" w:rsidRPr="009B214E" w14:paraId="3F8BCE98" w14:textId="77777777" w:rsidTr="00BE6E6E">
        <w:tc>
          <w:tcPr>
            <w:tcW w:w="432" w:type="pct"/>
            <w:tcBorders>
              <w:left w:val="single" w:sz="8" w:space="0" w:color="auto"/>
            </w:tcBorders>
          </w:tcPr>
          <w:p w14:paraId="6053FCFD" w14:textId="77777777" w:rsidR="009B214E" w:rsidRPr="009B214E" w:rsidRDefault="009B214E" w:rsidP="00BE6E6E">
            <w:pPr>
              <w:rPr>
                <w:rFonts w:ascii="Times New Roman" w:hAnsi="Times New Roman" w:cs="Times New Roman"/>
                <w:sz w:val="24"/>
                <w:szCs w:val="24"/>
              </w:rPr>
            </w:pPr>
          </w:p>
        </w:tc>
        <w:tc>
          <w:tcPr>
            <w:tcW w:w="1082" w:type="pct"/>
          </w:tcPr>
          <w:p w14:paraId="111D6D93" w14:textId="77777777" w:rsidR="009B214E" w:rsidRPr="009B214E" w:rsidRDefault="009B214E" w:rsidP="00BE6E6E">
            <w:pPr>
              <w:rPr>
                <w:rFonts w:ascii="Times New Roman" w:hAnsi="Times New Roman" w:cs="Times New Roman"/>
                <w:sz w:val="24"/>
                <w:szCs w:val="24"/>
              </w:rPr>
            </w:pPr>
          </w:p>
        </w:tc>
        <w:tc>
          <w:tcPr>
            <w:tcW w:w="455" w:type="pct"/>
          </w:tcPr>
          <w:p w14:paraId="310156F4" w14:textId="77777777" w:rsidR="009B214E" w:rsidRPr="009B214E" w:rsidRDefault="009B214E" w:rsidP="00BE6E6E">
            <w:pPr>
              <w:rPr>
                <w:rFonts w:ascii="Times New Roman" w:hAnsi="Times New Roman" w:cs="Times New Roman"/>
                <w:sz w:val="24"/>
                <w:szCs w:val="24"/>
              </w:rPr>
            </w:pPr>
          </w:p>
        </w:tc>
        <w:tc>
          <w:tcPr>
            <w:tcW w:w="437" w:type="pct"/>
          </w:tcPr>
          <w:p w14:paraId="1B718B1C" w14:textId="77777777" w:rsidR="009B214E" w:rsidRPr="009B214E" w:rsidRDefault="009B214E" w:rsidP="00BE6E6E">
            <w:pPr>
              <w:rPr>
                <w:rFonts w:ascii="Times New Roman" w:hAnsi="Times New Roman" w:cs="Times New Roman"/>
                <w:sz w:val="24"/>
                <w:szCs w:val="24"/>
              </w:rPr>
            </w:pPr>
          </w:p>
        </w:tc>
        <w:tc>
          <w:tcPr>
            <w:tcW w:w="494" w:type="pct"/>
          </w:tcPr>
          <w:p w14:paraId="6DF27B0C"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0A677F50" w14:textId="77777777" w:rsidR="009B214E" w:rsidRPr="009B214E" w:rsidRDefault="009B214E" w:rsidP="00BE6E6E">
            <w:pPr>
              <w:rPr>
                <w:rFonts w:ascii="Times New Roman" w:hAnsi="Times New Roman" w:cs="Times New Roman"/>
                <w:sz w:val="24"/>
                <w:szCs w:val="24"/>
              </w:rPr>
            </w:pPr>
          </w:p>
        </w:tc>
      </w:tr>
      <w:tr w:rsidR="009B214E" w:rsidRPr="009B214E" w14:paraId="4246602C" w14:textId="77777777" w:rsidTr="00BE6E6E">
        <w:tc>
          <w:tcPr>
            <w:tcW w:w="432" w:type="pct"/>
            <w:tcBorders>
              <w:left w:val="single" w:sz="8" w:space="0" w:color="auto"/>
            </w:tcBorders>
          </w:tcPr>
          <w:p w14:paraId="71816F56" w14:textId="77777777" w:rsidR="009B214E" w:rsidRPr="009B214E" w:rsidRDefault="009B214E" w:rsidP="00BE6E6E">
            <w:pPr>
              <w:rPr>
                <w:rFonts w:ascii="Times New Roman" w:hAnsi="Times New Roman" w:cs="Times New Roman"/>
                <w:sz w:val="24"/>
                <w:szCs w:val="24"/>
              </w:rPr>
            </w:pPr>
          </w:p>
        </w:tc>
        <w:tc>
          <w:tcPr>
            <w:tcW w:w="1082" w:type="pct"/>
          </w:tcPr>
          <w:p w14:paraId="0D993972" w14:textId="77777777" w:rsidR="009B214E" w:rsidRPr="009B214E" w:rsidRDefault="009B214E" w:rsidP="00BE6E6E">
            <w:pPr>
              <w:rPr>
                <w:rFonts w:ascii="Times New Roman" w:hAnsi="Times New Roman" w:cs="Times New Roman"/>
                <w:sz w:val="24"/>
                <w:szCs w:val="24"/>
              </w:rPr>
            </w:pPr>
          </w:p>
        </w:tc>
        <w:tc>
          <w:tcPr>
            <w:tcW w:w="455" w:type="pct"/>
          </w:tcPr>
          <w:p w14:paraId="4A3D7FFD" w14:textId="77777777" w:rsidR="009B214E" w:rsidRPr="009B214E" w:rsidRDefault="009B214E" w:rsidP="00BE6E6E">
            <w:pPr>
              <w:rPr>
                <w:rFonts w:ascii="Times New Roman" w:hAnsi="Times New Roman" w:cs="Times New Roman"/>
                <w:sz w:val="24"/>
                <w:szCs w:val="24"/>
              </w:rPr>
            </w:pPr>
          </w:p>
        </w:tc>
        <w:tc>
          <w:tcPr>
            <w:tcW w:w="437" w:type="pct"/>
          </w:tcPr>
          <w:p w14:paraId="3463E1E1" w14:textId="77777777" w:rsidR="009B214E" w:rsidRPr="009B214E" w:rsidRDefault="009B214E" w:rsidP="00BE6E6E">
            <w:pPr>
              <w:rPr>
                <w:rFonts w:ascii="Times New Roman" w:hAnsi="Times New Roman" w:cs="Times New Roman"/>
                <w:sz w:val="24"/>
                <w:szCs w:val="24"/>
              </w:rPr>
            </w:pPr>
          </w:p>
        </w:tc>
        <w:tc>
          <w:tcPr>
            <w:tcW w:w="494" w:type="pct"/>
          </w:tcPr>
          <w:p w14:paraId="76DD4DD3"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22FF96BC" w14:textId="77777777" w:rsidR="009B214E" w:rsidRPr="009B214E" w:rsidRDefault="009B214E" w:rsidP="00BE6E6E">
            <w:pPr>
              <w:rPr>
                <w:rFonts w:ascii="Times New Roman" w:hAnsi="Times New Roman" w:cs="Times New Roman"/>
                <w:sz w:val="24"/>
                <w:szCs w:val="24"/>
              </w:rPr>
            </w:pPr>
          </w:p>
        </w:tc>
      </w:tr>
      <w:tr w:rsidR="009B214E" w:rsidRPr="009B214E" w14:paraId="7B9B9642" w14:textId="77777777" w:rsidTr="00BE6E6E">
        <w:tc>
          <w:tcPr>
            <w:tcW w:w="432" w:type="pct"/>
            <w:tcBorders>
              <w:left w:val="single" w:sz="8" w:space="0" w:color="auto"/>
            </w:tcBorders>
          </w:tcPr>
          <w:p w14:paraId="20E44277" w14:textId="77777777" w:rsidR="009B214E" w:rsidRPr="009B214E" w:rsidRDefault="009B214E" w:rsidP="00BE6E6E">
            <w:pPr>
              <w:rPr>
                <w:rFonts w:ascii="Times New Roman" w:hAnsi="Times New Roman" w:cs="Times New Roman"/>
                <w:sz w:val="24"/>
                <w:szCs w:val="24"/>
              </w:rPr>
            </w:pPr>
          </w:p>
        </w:tc>
        <w:tc>
          <w:tcPr>
            <w:tcW w:w="1082" w:type="pct"/>
          </w:tcPr>
          <w:p w14:paraId="6FD697D5" w14:textId="77777777" w:rsidR="009B214E" w:rsidRPr="009B214E" w:rsidRDefault="009B214E" w:rsidP="00BE6E6E">
            <w:pPr>
              <w:rPr>
                <w:rFonts w:ascii="Times New Roman" w:hAnsi="Times New Roman" w:cs="Times New Roman"/>
                <w:sz w:val="24"/>
                <w:szCs w:val="24"/>
              </w:rPr>
            </w:pPr>
          </w:p>
        </w:tc>
        <w:tc>
          <w:tcPr>
            <w:tcW w:w="455" w:type="pct"/>
          </w:tcPr>
          <w:p w14:paraId="168BC6F5" w14:textId="77777777" w:rsidR="009B214E" w:rsidRPr="009B214E" w:rsidRDefault="009B214E" w:rsidP="00BE6E6E">
            <w:pPr>
              <w:rPr>
                <w:rFonts w:ascii="Times New Roman" w:hAnsi="Times New Roman" w:cs="Times New Roman"/>
                <w:sz w:val="24"/>
                <w:szCs w:val="24"/>
              </w:rPr>
            </w:pPr>
          </w:p>
        </w:tc>
        <w:tc>
          <w:tcPr>
            <w:tcW w:w="437" w:type="pct"/>
          </w:tcPr>
          <w:p w14:paraId="0B5C7328" w14:textId="77777777" w:rsidR="009B214E" w:rsidRPr="009B214E" w:rsidRDefault="009B214E" w:rsidP="00BE6E6E">
            <w:pPr>
              <w:rPr>
                <w:rFonts w:ascii="Times New Roman" w:hAnsi="Times New Roman" w:cs="Times New Roman"/>
                <w:sz w:val="24"/>
                <w:szCs w:val="24"/>
              </w:rPr>
            </w:pPr>
          </w:p>
        </w:tc>
        <w:tc>
          <w:tcPr>
            <w:tcW w:w="494" w:type="pct"/>
          </w:tcPr>
          <w:p w14:paraId="74BA8A50"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33591586" w14:textId="77777777" w:rsidR="009B214E" w:rsidRPr="009B214E" w:rsidRDefault="009B214E" w:rsidP="00BE6E6E">
            <w:pPr>
              <w:rPr>
                <w:rFonts w:ascii="Times New Roman" w:hAnsi="Times New Roman" w:cs="Times New Roman"/>
                <w:sz w:val="24"/>
                <w:szCs w:val="24"/>
              </w:rPr>
            </w:pPr>
          </w:p>
        </w:tc>
      </w:tr>
      <w:tr w:rsidR="009B214E" w:rsidRPr="009B214E" w14:paraId="60463349" w14:textId="77777777" w:rsidTr="00BE6E6E">
        <w:tc>
          <w:tcPr>
            <w:tcW w:w="432" w:type="pct"/>
            <w:tcBorders>
              <w:left w:val="single" w:sz="8" w:space="0" w:color="auto"/>
            </w:tcBorders>
          </w:tcPr>
          <w:p w14:paraId="1AE0675A" w14:textId="77777777" w:rsidR="009B214E" w:rsidRPr="009B214E" w:rsidRDefault="009B214E" w:rsidP="00BE6E6E">
            <w:pPr>
              <w:rPr>
                <w:rFonts w:ascii="Times New Roman" w:hAnsi="Times New Roman" w:cs="Times New Roman"/>
                <w:sz w:val="24"/>
                <w:szCs w:val="24"/>
              </w:rPr>
            </w:pPr>
          </w:p>
        </w:tc>
        <w:tc>
          <w:tcPr>
            <w:tcW w:w="1082" w:type="pct"/>
          </w:tcPr>
          <w:p w14:paraId="2DE9A776" w14:textId="77777777" w:rsidR="009B214E" w:rsidRPr="009B214E" w:rsidRDefault="009B214E" w:rsidP="00BE6E6E">
            <w:pPr>
              <w:rPr>
                <w:rFonts w:ascii="Times New Roman" w:hAnsi="Times New Roman" w:cs="Times New Roman"/>
                <w:sz w:val="24"/>
                <w:szCs w:val="24"/>
              </w:rPr>
            </w:pPr>
          </w:p>
        </w:tc>
        <w:tc>
          <w:tcPr>
            <w:tcW w:w="455" w:type="pct"/>
          </w:tcPr>
          <w:p w14:paraId="77CA2372" w14:textId="77777777" w:rsidR="009B214E" w:rsidRPr="009B214E" w:rsidRDefault="009B214E" w:rsidP="00BE6E6E">
            <w:pPr>
              <w:rPr>
                <w:rFonts w:ascii="Times New Roman" w:hAnsi="Times New Roman" w:cs="Times New Roman"/>
                <w:sz w:val="24"/>
                <w:szCs w:val="24"/>
              </w:rPr>
            </w:pPr>
          </w:p>
        </w:tc>
        <w:tc>
          <w:tcPr>
            <w:tcW w:w="437" w:type="pct"/>
          </w:tcPr>
          <w:p w14:paraId="20BEB47E" w14:textId="77777777" w:rsidR="009B214E" w:rsidRPr="009B214E" w:rsidRDefault="009B214E" w:rsidP="00BE6E6E">
            <w:pPr>
              <w:rPr>
                <w:rFonts w:ascii="Times New Roman" w:hAnsi="Times New Roman" w:cs="Times New Roman"/>
                <w:sz w:val="24"/>
                <w:szCs w:val="24"/>
              </w:rPr>
            </w:pPr>
          </w:p>
        </w:tc>
        <w:tc>
          <w:tcPr>
            <w:tcW w:w="494" w:type="pct"/>
          </w:tcPr>
          <w:p w14:paraId="4F1F04CA"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74078A01" w14:textId="77777777" w:rsidR="009B214E" w:rsidRPr="009B214E" w:rsidRDefault="009B214E" w:rsidP="00BE6E6E">
            <w:pPr>
              <w:rPr>
                <w:rFonts w:ascii="Times New Roman" w:hAnsi="Times New Roman" w:cs="Times New Roman"/>
                <w:sz w:val="24"/>
                <w:szCs w:val="24"/>
              </w:rPr>
            </w:pPr>
          </w:p>
        </w:tc>
      </w:tr>
      <w:tr w:rsidR="009B214E" w:rsidRPr="009B214E" w14:paraId="258B7DB1" w14:textId="77777777" w:rsidTr="00BE6E6E">
        <w:tc>
          <w:tcPr>
            <w:tcW w:w="432" w:type="pct"/>
            <w:tcBorders>
              <w:left w:val="single" w:sz="8" w:space="0" w:color="auto"/>
            </w:tcBorders>
          </w:tcPr>
          <w:p w14:paraId="002A5928" w14:textId="77777777" w:rsidR="009B214E" w:rsidRPr="009B214E" w:rsidRDefault="009B214E" w:rsidP="00BE6E6E">
            <w:pPr>
              <w:rPr>
                <w:rFonts w:ascii="Times New Roman" w:hAnsi="Times New Roman" w:cs="Times New Roman"/>
                <w:sz w:val="24"/>
                <w:szCs w:val="24"/>
              </w:rPr>
            </w:pPr>
          </w:p>
        </w:tc>
        <w:tc>
          <w:tcPr>
            <w:tcW w:w="1082" w:type="pct"/>
          </w:tcPr>
          <w:p w14:paraId="73AAFAA4" w14:textId="77777777" w:rsidR="009B214E" w:rsidRPr="009B214E" w:rsidRDefault="009B214E" w:rsidP="00BE6E6E">
            <w:pPr>
              <w:rPr>
                <w:rFonts w:ascii="Times New Roman" w:hAnsi="Times New Roman" w:cs="Times New Roman"/>
                <w:sz w:val="24"/>
                <w:szCs w:val="24"/>
              </w:rPr>
            </w:pPr>
          </w:p>
        </w:tc>
        <w:tc>
          <w:tcPr>
            <w:tcW w:w="455" w:type="pct"/>
          </w:tcPr>
          <w:p w14:paraId="015E5EBE" w14:textId="77777777" w:rsidR="009B214E" w:rsidRPr="009B214E" w:rsidRDefault="009B214E" w:rsidP="00BE6E6E">
            <w:pPr>
              <w:rPr>
                <w:rFonts w:ascii="Times New Roman" w:hAnsi="Times New Roman" w:cs="Times New Roman"/>
                <w:sz w:val="24"/>
                <w:szCs w:val="24"/>
              </w:rPr>
            </w:pPr>
          </w:p>
        </w:tc>
        <w:tc>
          <w:tcPr>
            <w:tcW w:w="437" w:type="pct"/>
          </w:tcPr>
          <w:p w14:paraId="1C6555F3" w14:textId="77777777" w:rsidR="009B214E" w:rsidRPr="009B214E" w:rsidRDefault="009B214E" w:rsidP="00BE6E6E">
            <w:pPr>
              <w:rPr>
                <w:rFonts w:ascii="Times New Roman" w:hAnsi="Times New Roman" w:cs="Times New Roman"/>
                <w:sz w:val="24"/>
                <w:szCs w:val="24"/>
              </w:rPr>
            </w:pPr>
          </w:p>
        </w:tc>
        <w:tc>
          <w:tcPr>
            <w:tcW w:w="494" w:type="pct"/>
          </w:tcPr>
          <w:p w14:paraId="769F0439"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4D71E5D8" w14:textId="77777777" w:rsidR="009B214E" w:rsidRPr="009B214E" w:rsidRDefault="009B214E" w:rsidP="00BE6E6E">
            <w:pPr>
              <w:rPr>
                <w:rFonts w:ascii="Times New Roman" w:hAnsi="Times New Roman" w:cs="Times New Roman"/>
                <w:sz w:val="24"/>
                <w:szCs w:val="24"/>
              </w:rPr>
            </w:pPr>
          </w:p>
        </w:tc>
      </w:tr>
      <w:tr w:rsidR="009B214E" w:rsidRPr="009B214E" w14:paraId="09A7C47E" w14:textId="77777777" w:rsidTr="00BE6E6E">
        <w:trPr>
          <w:trHeight w:val="441"/>
        </w:trPr>
        <w:tc>
          <w:tcPr>
            <w:tcW w:w="432" w:type="pct"/>
            <w:tcBorders>
              <w:left w:val="single" w:sz="8" w:space="0" w:color="auto"/>
            </w:tcBorders>
          </w:tcPr>
          <w:p w14:paraId="7361AA31" w14:textId="77777777" w:rsidR="009B214E" w:rsidRPr="009B214E" w:rsidRDefault="009B214E" w:rsidP="00BE6E6E">
            <w:pPr>
              <w:rPr>
                <w:rFonts w:ascii="Times New Roman" w:hAnsi="Times New Roman" w:cs="Times New Roman"/>
                <w:sz w:val="24"/>
                <w:szCs w:val="24"/>
              </w:rPr>
            </w:pPr>
          </w:p>
        </w:tc>
        <w:tc>
          <w:tcPr>
            <w:tcW w:w="1082" w:type="pct"/>
          </w:tcPr>
          <w:p w14:paraId="04CB112A" w14:textId="77777777" w:rsidR="009B214E" w:rsidRPr="009B214E" w:rsidRDefault="009B214E" w:rsidP="00BE6E6E">
            <w:pPr>
              <w:rPr>
                <w:rFonts w:ascii="Times New Roman" w:hAnsi="Times New Roman" w:cs="Times New Roman"/>
                <w:sz w:val="24"/>
                <w:szCs w:val="24"/>
              </w:rPr>
            </w:pPr>
          </w:p>
        </w:tc>
        <w:tc>
          <w:tcPr>
            <w:tcW w:w="455" w:type="pct"/>
          </w:tcPr>
          <w:p w14:paraId="7D5E395E" w14:textId="77777777" w:rsidR="009B214E" w:rsidRPr="009B214E" w:rsidRDefault="009B214E" w:rsidP="00BE6E6E">
            <w:pPr>
              <w:rPr>
                <w:rFonts w:ascii="Times New Roman" w:hAnsi="Times New Roman" w:cs="Times New Roman"/>
                <w:sz w:val="24"/>
                <w:szCs w:val="24"/>
              </w:rPr>
            </w:pPr>
          </w:p>
        </w:tc>
        <w:tc>
          <w:tcPr>
            <w:tcW w:w="437" w:type="pct"/>
          </w:tcPr>
          <w:p w14:paraId="22CBC56F" w14:textId="77777777" w:rsidR="009B214E" w:rsidRPr="009B214E" w:rsidRDefault="009B214E" w:rsidP="00BE6E6E">
            <w:pPr>
              <w:rPr>
                <w:rFonts w:ascii="Times New Roman" w:hAnsi="Times New Roman" w:cs="Times New Roman"/>
                <w:sz w:val="24"/>
                <w:szCs w:val="24"/>
              </w:rPr>
            </w:pPr>
          </w:p>
        </w:tc>
        <w:tc>
          <w:tcPr>
            <w:tcW w:w="494" w:type="pct"/>
          </w:tcPr>
          <w:p w14:paraId="7E61F795" w14:textId="77777777" w:rsidR="009B214E" w:rsidRPr="009B214E" w:rsidRDefault="009B214E" w:rsidP="00BE6E6E">
            <w:pPr>
              <w:rPr>
                <w:rFonts w:ascii="Times New Roman" w:hAnsi="Times New Roman" w:cs="Times New Roman"/>
                <w:sz w:val="24"/>
                <w:szCs w:val="24"/>
              </w:rPr>
            </w:pPr>
          </w:p>
        </w:tc>
        <w:tc>
          <w:tcPr>
            <w:tcW w:w="2100" w:type="pct"/>
            <w:tcBorders>
              <w:right w:val="single" w:sz="8" w:space="0" w:color="auto"/>
            </w:tcBorders>
          </w:tcPr>
          <w:p w14:paraId="0F63FB2E" w14:textId="77777777" w:rsidR="009B214E" w:rsidRPr="009B214E" w:rsidRDefault="009B214E" w:rsidP="00BE6E6E">
            <w:pPr>
              <w:rPr>
                <w:rFonts w:ascii="Times New Roman" w:hAnsi="Times New Roman" w:cs="Times New Roman"/>
                <w:sz w:val="24"/>
                <w:szCs w:val="24"/>
              </w:rPr>
            </w:pPr>
          </w:p>
        </w:tc>
      </w:tr>
    </w:tbl>
    <w:p w14:paraId="27F211C7" w14:textId="77777777" w:rsidR="00BE6E6E" w:rsidRDefault="00BE6E6E" w:rsidP="009B214E">
      <w:pPr>
        <w:keepNext/>
        <w:keepLines/>
        <w:spacing w:before="40"/>
        <w:outlineLvl w:val="1"/>
        <w:rPr>
          <w:rFonts w:eastAsiaTheme="majorEastAsia" w:cstheme="minorHAnsi"/>
          <w:b/>
          <w:sz w:val="36"/>
          <w:szCs w:val="36"/>
        </w:rPr>
      </w:pPr>
      <w:bookmarkStart w:id="39" w:name="_Toc452145059"/>
    </w:p>
    <w:p w14:paraId="0FC57566" w14:textId="77777777" w:rsidR="00BE6E6E" w:rsidRDefault="00BE6E6E">
      <w:pPr>
        <w:spacing w:after="0" w:line="240" w:lineRule="auto"/>
        <w:rPr>
          <w:rFonts w:eastAsiaTheme="majorEastAsia" w:cstheme="minorHAnsi"/>
          <w:b/>
          <w:sz w:val="36"/>
          <w:szCs w:val="36"/>
        </w:rPr>
      </w:pPr>
      <w:r>
        <w:rPr>
          <w:rFonts w:eastAsiaTheme="majorEastAsia" w:cstheme="minorHAnsi"/>
          <w:b/>
          <w:sz w:val="36"/>
          <w:szCs w:val="36"/>
        </w:rPr>
        <w:br w:type="page"/>
      </w:r>
    </w:p>
    <w:p w14:paraId="13E634E3" w14:textId="0CA0CC2C" w:rsidR="009B214E" w:rsidRDefault="009B214E" w:rsidP="00BE6E6E">
      <w:pPr>
        <w:pStyle w:val="Heading1"/>
      </w:pPr>
      <w:r>
        <w:lastRenderedPageBreak/>
        <w:t>Medical Device Data</w:t>
      </w:r>
      <w:r w:rsidRPr="009B214E">
        <w:t xml:space="preserve"> System Software Management Report</w:t>
      </w:r>
      <w:bookmarkEnd w:id="39"/>
    </w:p>
    <w:tbl>
      <w:tblPr>
        <w:tblStyle w:val="TableGrid"/>
        <w:tblpPr w:leftFromText="180" w:rightFromText="180" w:vertAnchor="text" w:horzAnchor="margin" w:tblpY="152"/>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531"/>
        <w:gridCol w:w="7849"/>
      </w:tblGrid>
      <w:tr w:rsidR="00841238" w:rsidRPr="00683E8D" w14:paraId="7C19396A" w14:textId="77777777" w:rsidTr="00BE6E6E">
        <w:tc>
          <w:tcPr>
            <w:tcW w:w="816" w:type="pct"/>
          </w:tcPr>
          <w:p w14:paraId="4A0671DD" w14:textId="77777777" w:rsidR="00841238" w:rsidRPr="00683E8D" w:rsidRDefault="00841238" w:rsidP="00BE6E6E">
            <w:pPr>
              <w:pStyle w:val="TableHead"/>
            </w:pPr>
            <w:r>
              <w:t xml:space="preserve">Form </w:t>
            </w:r>
            <w:r w:rsidRPr="00683E8D">
              <w:t>Description</w:t>
            </w:r>
          </w:p>
        </w:tc>
        <w:tc>
          <w:tcPr>
            <w:tcW w:w="4184" w:type="pct"/>
          </w:tcPr>
          <w:p w14:paraId="744AFEAD" w14:textId="4CFC19E6" w:rsidR="00841238" w:rsidRPr="00683E8D" w:rsidRDefault="00841238" w:rsidP="00BE6E6E">
            <w:pPr>
              <w:pStyle w:val="TableText"/>
            </w:pPr>
            <w:r>
              <w:t>The fo</w:t>
            </w:r>
            <w:r w:rsidRPr="00683E8D">
              <w:t xml:space="preserve">rm </w:t>
            </w:r>
            <w:r>
              <w:t xml:space="preserve">lists the software updates that were announced for equipment the hospital maintains. </w:t>
            </w:r>
          </w:p>
        </w:tc>
      </w:tr>
      <w:tr w:rsidR="00841238" w:rsidRPr="00683E8D" w14:paraId="3A9DE409" w14:textId="77777777" w:rsidTr="00BE6E6E">
        <w:tc>
          <w:tcPr>
            <w:tcW w:w="816" w:type="pct"/>
          </w:tcPr>
          <w:p w14:paraId="6EBCA066" w14:textId="77777777" w:rsidR="00841238" w:rsidRPr="00683E8D" w:rsidRDefault="00841238" w:rsidP="00BE6E6E">
            <w:pPr>
              <w:pStyle w:val="TableHead"/>
            </w:pPr>
            <w:r w:rsidRPr="00683E8D">
              <w:t>Why it’s needed</w:t>
            </w:r>
          </w:p>
        </w:tc>
        <w:tc>
          <w:tcPr>
            <w:tcW w:w="4184" w:type="pct"/>
          </w:tcPr>
          <w:p w14:paraId="556263DC" w14:textId="237C42A1" w:rsidR="00841238" w:rsidRPr="00683E8D" w:rsidRDefault="00841238" w:rsidP="00BE6E6E">
            <w:pPr>
              <w:pStyle w:val="TableText"/>
            </w:pPr>
            <w:r w:rsidRPr="00683E8D">
              <w:t xml:space="preserve">The form </w:t>
            </w:r>
            <w:r w:rsidRPr="00841238">
              <w:t>indicates when the software patch was available</w:t>
            </w:r>
            <w:r w:rsidR="00F52B1A">
              <w:t xml:space="preserve"> for each system</w:t>
            </w:r>
            <w:r w:rsidRPr="00841238">
              <w:t>, the impact of the vulnerability if not fixed, and when the patch was installed</w:t>
            </w:r>
            <w:r w:rsidR="00F52B1A">
              <w:t xml:space="preserve"> and tested and who conducted the test. </w:t>
            </w:r>
          </w:p>
        </w:tc>
      </w:tr>
      <w:tr w:rsidR="00841238" w:rsidRPr="00683E8D" w14:paraId="0D558938" w14:textId="77777777" w:rsidTr="00BE6E6E">
        <w:tc>
          <w:tcPr>
            <w:tcW w:w="816" w:type="pct"/>
          </w:tcPr>
          <w:p w14:paraId="56420370" w14:textId="77777777" w:rsidR="00841238" w:rsidRPr="00683E8D" w:rsidRDefault="00841238" w:rsidP="00BE6E6E">
            <w:pPr>
              <w:pStyle w:val="TableHead"/>
            </w:pPr>
            <w:r w:rsidRPr="00683E8D">
              <w:t>Who fills it out</w:t>
            </w:r>
          </w:p>
        </w:tc>
        <w:tc>
          <w:tcPr>
            <w:tcW w:w="4184" w:type="pct"/>
          </w:tcPr>
          <w:p w14:paraId="3D8AB52E" w14:textId="77777777" w:rsidR="00841238" w:rsidRPr="00683E8D" w:rsidRDefault="00841238" w:rsidP="00BE6E6E">
            <w:pPr>
              <w:pStyle w:val="TableText"/>
            </w:pPr>
            <w:r w:rsidRPr="00683E8D">
              <w:t xml:space="preserve">The </w:t>
            </w:r>
            <w:r>
              <w:t>Incident Response Team Leader</w:t>
            </w:r>
            <w:r w:rsidRPr="00683E8D">
              <w:t xml:space="preserve">.  </w:t>
            </w:r>
          </w:p>
        </w:tc>
      </w:tr>
      <w:tr w:rsidR="00841238" w:rsidRPr="00683E8D" w14:paraId="4B2A4B83" w14:textId="77777777" w:rsidTr="00BE6E6E">
        <w:tc>
          <w:tcPr>
            <w:tcW w:w="816" w:type="pct"/>
          </w:tcPr>
          <w:p w14:paraId="257DE537" w14:textId="77777777" w:rsidR="00841238" w:rsidRPr="00683E8D" w:rsidRDefault="00841238" w:rsidP="00BE6E6E">
            <w:pPr>
              <w:pStyle w:val="TableHead"/>
            </w:pPr>
            <w:r w:rsidRPr="00683E8D">
              <w:t>How often updated</w:t>
            </w:r>
          </w:p>
        </w:tc>
        <w:tc>
          <w:tcPr>
            <w:tcW w:w="4184" w:type="pct"/>
          </w:tcPr>
          <w:p w14:paraId="69CF2779" w14:textId="77777777" w:rsidR="00841238" w:rsidRPr="00683E8D" w:rsidRDefault="00841238" w:rsidP="00BE6E6E">
            <w:pPr>
              <w:pStyle w:val="TableText"/>
            </w:pPr>
            <w:r w:rsidRPr="00683E8D">
              <w:t xml:space="preserve">Form should </w:t>
            </w:r>
            <w:r>
              <w:t>be updated as new</w:t>
            </w:r>
            <w:r w:rsidRPr="00683E8D">
              <w:t xml:space="preserve"> information</w:t>
            </w:r>
            <w:r>
              <w:t xml:space="preserve"> is learned</w:t>
            </w:r>
            <w:r w:rsidRPr="00683E8D">
              <w:t>.</w:t>
            </w:r>
          </w:p>
        </w:tc>
      </w:tr>
    </w:tbl>
    <w:p w14:paraId="4A314153" w14:textId="6836B115" w:rsidR="009B214E" w:rsidRDefault="009B214E" w:rsidP="00BE6E6E">
      <w:pPr>
        <w:pStyle w:val="BodyTextFirst"/>
      </w:pPr>
      <w:r w:rsidRPr="009B214E">
        <w:t xml:space="preserve">Below is a list of installed and missing Service Packs on the Medical </w:t>
      </w:r>
      <w:r w:rsidR="00522D4C">
        <w:t>Grade Network</w:t>
      </w:r>
      <w:r w:rsidRPr="009B214E">
        <w:t>.</w:t>
      </w:r>
    </w:p>
    <w:p w14:paraId="1BF3C6FF" w14:textId="77777777" w:rsidR="00C41875" w:rsidRPr="009B214E" w:rsidRDefault="00C41875" w:rsidP="00BE6E6E">
      <w:pPr>
        <w:pStyle w:val="BodyTextFirst"/>
      </w:pPr>
    </w:p>
    <w:tbl>
      <w:tblPr>
        <w:tblStyle w:val="TableGrid2"/>
        <w:tblW w:w="4944" w:type="pct"/>
        <w:tblInd w:w="108" w:type="dxa"/>
        <w:tblLook w:val="04A0" w:firstRow="1" w:lastRow="0" w:firstColumn="1" w:lastColumn="0" w:noHBand="0" w:noVBand="1"/>
      </w:tblPr>
      <w:tblGrid>
        <w:gridCol w:w="818"/>
        <w:gridCol w:w="2052"/>
        <w:gridCol w:w="872"/>
        <w:gridCol w:w="837"/>
        <w:gridCol w:w="855"/>
        <w:gridCol w:w="770"/>
        <w:gridCol w:w="767"/>
        <w:gridCol w:w="964"/>
        <w:gridCol w:w="1534"/>
      </w:tblGrid>
      <w:tr w:rsidR="009B214E" w:rsidRPr="009B214E" w14:paraId="542315E7" w14:textId="77777777" w:rsidTr="00730F4E">
        <w:tc>
          <w:tcPr>
            <w:tcW w:w="5000" w:type="pct"/>
            <w:gridSpan w:val="9"/>
            <w:tcBorders>
              <w:top w:val="single" w:sz="8" w:space="0" w:color="auto"/>
              <w:left w:val="single" w:sz="8" w:space="0" w:color="auto"/>
              <w:bottom w:val="single" w:sz="8" w:space="0" w:color="auto"/>
            </w:tcBorders>
            <w:shd w:val="clear" w:color="auto" w:fill="auto"/>
          </w:tcPr>
          <w:p w14:paraId="5EA3FCB8" w14:textId="77777777" w:rsidR="009B214E" w:rsidRPr="009B214E" w:rsidRDefault="009B214E" w:rsidP="00C41875">
            <w:pPr>
              <w:pStyle w:val="TableHead"/>
            </w:pPr>
            <w:r w:rsidRPr="009B214E">
              <w:t>Installed and Missing Service Packs</w:t>
            </w:r>
          </w:p>
        </w:tc>
      </w:tr>
      <w:tr w:rsidR="00730F4E" w:rsidRPr="009B214E" w14:paraId="40D7ACCE" w14:textId="77777777" w:rsidTr="00730F4E">
        <w:tc>
          <w:tcPr>
            <w:tcW w:w="397" w:type="pct"/>
            <w:tcBorders>
              <w:top w:val="single" w:sz="8" w:space="0" w:color="auto"/>
              <w:left w:val="single" w:sz="8" w:space="0" w:color="auto"/>
              <w:bottom w:val="single" w:sz="8" w:space="0" w:color="auto"/>
            </w:tcBorders>
            <w:shd w:val="clear" w:color="auto" w:fill="auto"/>
          </w:tcPr>
          <w:p w14:paraId="610C30CF" w14:textId="77777777" w:rsidR="009B214E" w:rsidRPr="009B214E" w:rsidRDefault="009B214E" w:rsidP="00C41875">
            <w:pPr>
              <w:pStyle w:val="TableHead"/>
            </w:pPr>
            <w:r w:rsidRPr="009B214E">
              <w:t>Bulletin ID.  or Name</w:t>
            </w:r>
          </w:p>
        </w:tc>
        <w:tc>
          <w:tcPr>
            <w:tcW w:w="1091" w:type="pct"/>
            <w:tcBorders>
              <w:top w:val="single" w:sz="8" w:space="0" w:color="auto"/>
              <w:bottom w:val="single" w:sz="8" w:space="0" w:color="auto"/>
            </w:tcBorders>
            <w:shd w:val="clear" w:color="auto" w:fill="auto"/>
          </w:tcPr>
          <w:p w14:paraId="2BB952A3" w14:textId="77777777" w:rsidR="009B214E" w:rsidRPr="009B214E" w:rsidRDefault="009B214E" w:rsidP="00C41875">
            <w:pPr>
              <w:pStyle w:val="TableHead"/>
            </w:pPr>
            <w:r w:rsidRPr="009B214E">
              <w:t>Description</w:t>
            </w:r>
          </w:p>
        </w:tc>
        <w:tc>
          <w:tcPr>
            <w:tcW w:w="460" w:type="pct"/>
            <w:tcBorders>
              <w:top w:val="single" w:sz="8" w:space="0" w:color="auto"/>
              <w:bottom w:val="single" w:sz="8" w:space="0" w:color="auto"/>
            </w:tcBorders>
            <w:shd w:val="clear" w:color="auto" w:fill="auto"/>
          </w:tcPr>
          <w:p w14:paraId="7FA3FE18" w14:textId="77777777" w:rsidR="009B214E" w:rsidRPr="009B214E" w:rsidRDefault="009B214E" w:rsidP="00C41875">
            <w:pPr>
              <w:pStyle w:val="TableHead"/>
            </w:pPr>
            <w:r w:rsidRPr="009B214E">
              <w:t>System Affected</w:t>
            </w:r>
          </w:p>
        </w:tc>
        <w:tc>
          <w:tcPr>
            <w:tcW w:w="442" w:type="pct"/>
            <w:tcBorders>
              <w:top w:val="single" w:sz="8" w:space="0" w:color="auto"/>
              <w:bottom w:val="single" w:sz="8" w:space="0" w:color="auto"/>
            </w:tcBorders>
            <w:shd w:val="clear" w:color="auto" w:fill="auto"/>
          </w:tcPr>
          <w:p w14:paraId="5157D87A" w14:textId="77777777" w:rsidR="009B214E" w:rsidRPr="009B214E" w:rsidRDefault="009B214E" w:rsidP="00C41875">
            <w:pPr>
              <w:pStyle w:val="TableHead"/>
            </w:pPr>
            <w:r w:rsidRPr="009B214E">
              <w:t>Release Date</w:t>
            </w:r>
          </w:p>
        </w:tc>
        <w:tc>
          <w:tcPr>
            <w:tcW w:w="452" w:type="pct"/>
            <w:tcBorders>
              <w:top w:val="single" w:sz="8" w:space="0" w:color="auto"/>
              <w:bottom w:val="single" w:sz="8" w:space="0" w:color="auto"/>
            </w:tcBorders>
            <w:shd w:val="clear" w:color="auto" w:fill="auto"/>
          </w:tcPr>
          <w:p w14:paraId="3218A09B" w14:textId="77777777" w:rsidR="009B214E" w:rsidRPr="009B214E" w:rsidRDefault="009B214E" w:rsidP="00C41875">
            <w:pPr>
              <w:pStyle w:val="TableHead"/>
            </w:pPr>
            <w:r w:rsidRPr="009B214E">
              <w:t>Severity</w:t>
            </w:r>
          </w:p>
        </w:tc>
        <w:tc>
          <w:tcPr>
            <w:tcW w:w="420" w:type="pct"/>
            <w:tcBorders>
              <w:top w:val="single" w:sz="8" w:space="0" w:color="auto"/>
              <w:bottom w:val="single" w:sz="8" w:space="0" w:color="auto"/>
            </w:tcBorders>
            <w:shd w:val="clear" w:color="auto" w:fill="auto"/>
          </w:tcPr>
          <w:p w14:paraId="75D61D71" w14:textId="77777777" w:rsidR="009B214E" w:rsidRPr="009B214E" w:rsidRDefault="009B214E" w:rsidP="00C41875">
            <w:pPr>
              <w:pStyle w:val="TableHead"/>
            </w:pPr>
            <w:r w:rsidRPr="009B214E">
              <w:t>Lab Test Date</w:t>
            </w:r>
          </w:p>
        </w:tc>
        <w:tc>
          <w:tcPr>
            <w:tcW w:w="412" w:type="pct"/>
            <w:tcBorders>
              <w:top w:val="single" w:sz="8" w:space="0" w:color="auto"/>
              <w:bottom w:val="single" w:sz="8" w:space="0" w:color="auto"/>
            </w:tcBorders>
            <w:shd w:val="clear" w:color="auto" w:fill="auto"/>
          </w:tcPr>
          <w:p w14:paraId="32346EAA" w14:textId="77777777" w:rsidR="009B214E" w:rsidRPr="009B214E" w:rsidRDefault="009B214E" w:rsidP="00C41875">
            <w:pPr>
              <w:pStyle w:val="TableHead"/>
            </w:pPr>
            <w:r w:rsidRPr="009B214E">
              <w:t>Patch Date</w:t>
            </w:r>
          </w:p>
        </w:tc>
        <w:tc>
          <w:tcPr>
            <w:tcW w:w="509" w:type="pct"/>
            <w:tcBorders>
              <w:top w:val="single" w:sz="8" w:space="0" w:color="auto"/>
              <w:bottom w:val="single" w:sz="8" w:space="0" w:color="auto"/>
            </w:tcBorders>
            <w:shd w:val="clear" w:color="auto" w:fill="auto"/>
          </w:tcPr>
          <w:p w14:paraId="208637EA" w14:textId="77777777" w:rsidR="009B214E" w:rsidRPr="009B214E" w:rsidRDefault="009B214E" w:rsidP="00C41875">
            <w:pPr>
              <w:pStyle w:val="TableHead"/>
            </w:pPr>
            <w:r w:rsidRPr="009B214E">
              <w:t>Complete Pending</w:t>
            </w:r>
          </w:p>
        </w:tc>
        <w:tc>
          <w:tcPr>
            <w:tcW w:w="817" w:type="pct"/>
            <w:tcBorders>
              <w:top w:val="single" w:sz="8" w:space="0" w:color="auto"/>
              <w:bottom w:val="single" w:sz="8" w:space="0" w:color="auto"/>
              <w:right w:val="single" w:sz="8" w:space="0" w:color="auto"/>
            </w:tcBorders>
            <w:shd w:val="clear" w:color="auto" w:fill="auto"/>
          </w:tcPr>
          <w:p w14:paraId="581BE2C6" w14:textId="77777777" w:rsidR="009B214E" w:rsidRPr="009B214E" w:rsidRDefault="009B214E" w:rsidP="00C41875">
            <w:pPr>
              <w:pStyle w:val="TableHead"/>
            </w:pPr>
            <w:r w:rsidRPr="009B214E">
              <w:t>Name of Tester</w:t>
            </w:r>
          </w:p>
        </w:tc>
      </w:tr>
      <w:tr w:rsidR="009B214E" w:rsidRPr="009B214E" w14:paraId="6CC3D103" w14:textId="77777777" w:rsidTr="00730F4E">
        <w:tc>
          <w:tcPr>
            <w:tcW w:w="397" w:type="pct"/>
            <w:tcBorders>
              <w:top w:val="single" w:sz="8" w:space="0" w:color="auto"/>
              <w:left w:val="single" w:sz="8" w:space="0" w:color="auto"/>
            </w:tcBorders>
          </w:tcPr>
          <w:p w14:paraId="2D0D43BD" w14:textId="77777777" w:rsidR="009B214E" w:rsidRPr="009B214E" w:rsidRDefault="009B214E" w:rsidP="00C41875">
            <w:pPr>
              <w:rPr>
                <w:rFonts w:ascii="Times New Roman" w:hAnsi="Times New Roman" w:cs="Times New Roman"/>
                <w:color w:val="000000" w:themeColor="text1"/>
                <w:sz w:val="24"/>
                <w:szCs w:val="24"/>
              </w:rPr>
            </w:pPr>
          </w:p>
        </w:tc>
        <w:tc>
          <w:tcPr>
            <w:tcW w:w="1091" w:type="pct"/>
            <w:tcBorders>
              <w:top w:val="single" w:sz="8" w:space="0" w:color="auto"/>
            </w:tcBorders>
          </w:tcPr>
          <w:p w14:paraId="70EC6886" w14:textId="77777777" w:rsidR="009B214E" w:rsidRPr="009B214E" w:rsidRDefault="009B214E" w:rsidP="00C41875">
            <w:pPr>
              <w:rPr>
                <w:rFonts w:ascii="Times New Roman" w:hAnsi="Times New Roman" w:cs="Times New Roman"/>
                <w:color w:val="000000" w:themeColor="text1"/>
                <w:sz w:val="24"/>
                <w:szCs w:val="24"/>
              </w:rPr>
            </w:pPr>
          </w:p>
        </w:tc>
        <w:tc>
          <w:tcPr>
            <w:tcW w:w="460" w:type="pct"/>
            <w:tcBorders>
              <w:top w:val="single" w:sz="8" w:space="0" w:color="auto"/>
            </w:tcBorders>
            <w:vAlign w:val="center"/>
          </w:tcPr>
          <w:p w14:paraId="3872C5BB" w14:textId="77777777" w:rsidR="009B214E" w:rsidRPr="009B214E" w:rsidRDefault="009B214E" w:rsidP="00C41875">
            <w:pPr>
              <w:jc w:val="center"/>
              <w:rPr>
                <w:rFonts w:ascii="Times New Roman" w:hAnsi="Times New Roman" w:cs="Times New Roman"/>
                <w:color w:val="000000" w:themeColor="text1"/>
                <w:sz w:val="24"/>
                <w:szCs w:val="24"/>
              </w:rPr>
            </w:pPr>
          </w:p>
        </w:tc>
        <w:tc>
          <w:tcPr>
            <w:tcW w:w="442" w:type="pct"/>
            <w:tcBorders>
              <w:top w:val="single" w:sz="8" w:space="0" w:color="auto"/>
            </w:tcBorders>
            <w:vAlign w:val="center"/>
          </w:tcPr>
          <w:p w14:paraId="261863E3" w14:textId="77777777" w:rsidR="009B214E" w:rsidRPr="009B214E" w:rsidRDefault="009B214E" w:rsidP="00C41875">
            <w:pPr>
              <w:jc w:val="center"/>
              <w:rPr>
                <w:rFonts w:ascii="Times New Roman" w:hAnsi="Times New Roman" w:cs="Times New Roman"/>
                <w:color w:val="000000" w:themeColor="text1"/>
                <w:sz w:val="24"/>
                <w:szCs w:val="24"/>
              </w:rPr>
            </w:pPr>
          </w:p>
        </w:tc>
        <w:tc>
          <w:tcPr>
            <w:tcW w:w="452" w:type="pct"/>
            <w:tcBorders>
              <w:top w:val="single" w:sz="8" w:space="0" w:color="auto"/>
            </w:tcBorders>
            <w:vAlign w:val="center"/>
          </w:tcPr>
          <w:p w14:paraId="10BCC3D9" w14:textId="77777777" w:rsidR="009B214E" w:rsidRPr="009B214E" w:rsidRDefault="009B214E" w:rsidP="00C41875">
            <w:pPr>
              <w:jc w:val="center"/>
              <w:rPr>
                <w:rFonts w:ascii="Times New Roman" w:hAnsi="Times New Roman" w:cs="Times New Roman"/>
                <w:color w:val="000000" w:themeColor="text1"/>
                <w:sz w:val="24"/>
                <w:szCs w:val="24"/>
              </w:rPr>
            </w:pPr>
          </w:p>
        </w:tc>
        <w:tc>
          <w:tcPr>
            <w:tcW w:w="420" w:type="pct"/>
            <w:tcBorders>
              <w:top w:val="single" w:sz="8" w:space="0" w:color="auto"/>
            </w:tcBorders>
            <w:vAlign w:val="center"/>
          </w:tcPr>
          <w:p w14:paraId="34B22124" w14:textId="77777777" w:rsidR="009B214E" w:rsidRPr="009B214E" w:rsidRDefault="009B214E" w:rsidP="00C41875">
            <w:pPr>
              <w:jc w:val="center"/>
              <w:rPr>
                <w:rFonts w:ascii="Times New Roman" w:hAnsi="Times New Roman" w:cs="Times New Roman"/>
                <w:color w:val="000000" w:themeColor="text1"/>
                <w:sz w:val="24"/>
                <w:szCs w:val="24"/>
              </w:rPr>
            </w:pPr>
          </w:p>
        </w:tc>
        <w:tc>
          <w:tcPr>
            <w:tcW w:w="412" w:type="pct"/>
            <w:tcBorders>
              <w:top w:val="single" w:sz="8" w:space="0" w:color="auto"/>
            </w:tcBorders>
            <w:vAlign w:val="center"/>
          </w:tcPr>
          <w:p w14:paraId="30AE3C98" w14:textId="77777777" w:rsidR="009B214E" w:rsidRPr="009B214E" w:rsidRDefault="009B214E" w:rsidP="00C41875">
            <w:pPr>
              <w:jc w:val="center"/>
              <w:rPr>
                <w:rFonts w:ascii="Times New Roman" w:hAnsi="Times New Roman" w:cs="Times New Roman"/>
                <w:color w:val="000000" w:themeColor="text1"/>
                <w:sz w:val="24"/>
                <w:szCs w:val="24"/>
              </w:rPr>
            </w:pPr>
          </w:p>
        </w:tc>
        <w:tc>
          <w:tcPr>
            <w:tcW w:w="509" w:type="pct"/>
            <w:tcBorders>
              <w:top w:val="single" w:sz="8" w:space="0" w:color="auto"/>
            </w:tcBorders>
            <w:vAlign w:val="center"/>
          </w:tcPr>
          <w:p w14:paraId="275756E1" w14:textId="77777777" w:rsidR="009B214E" w:rsidRPr="009B214E" w:rsidRDefault="009B214E" w:rsidP="00C41875">
            <w:pPr>
              <w:jc w:val="center"/>
              <w:rPr>
                <w:rFonts w:ascii="Times New Roman" w:hAnsi="Times New Roman" w:cs="Times New Roman"/>
                <w:color w:val="000000" w:themeColor="text1"/>
                <w:sz w:val="24"/>
                <w:szCs w:val="24"/>
              </w:rPr>
            </w:pPr>
          </w:p>
        </w:tc>
        <w:tc>
          <w:tcPr>
            <w:tcW w:w="817" w:type="pct"/>
            <w:tcBorders>
              <w:top w:val="single" w:sz="8" w:space="0" w:color="auto"/>
              <w:right w:val="single" w:sz="8" w:space="0" w:color="auto"/>
            </w:tcBorders>
            <w:vAlign w:val="center"/>
          </w:tcPr>
          <w:p w14:paraId="5CACD066" w14:textId="77777777" w:rsidR="009B214E" w:rsidRPr="009B214E" w:rsidRDefault="009B214E" w:rsidP="00C41875">
            <w:pPr>
              <w:jc w:val="center"/>
              <w:rPr>
                <w:rFonts w:ascii="Times New Roman" w:hAnsi="Times New Roman" w:cs="Times New Roman"/>
                <w:color w:val="000000" w:themeColor="text1"/>
                <w:sz w:val="24"/>
                <w:szCs w:val="24"/>
              </w:rPr>
            </w:pPr>
          </w:p>
        </w:tc>
      </w:tr>
      <w:tr w:rsidR="009B214E" w:rsidRPr="009B214E" w14:paraId="11DDA204" w14:textId="77777777" w:rsidTr="00730F4E">
        <w:tc>
          <w:tcPr>
            <w:tcW w:w="397" w:type="pct"/>
            <w:tcBorders>
              <w:left w:val="single" w:sz="8" w:space="0" w:color="auto"/>
            </w:tcBorders>
          </w:tcPr>
          <w:p w14:paraId="2F3658E0" w14:textId="77777777" w:rsidR="009B214E" w:rsidRPr="009B214E" w:rsidRDefault="009B214E" w:rsidP="00C41875">
            <w:pPr>
              <w:rPr>
                <w:rFonts w:ascii="Times New Roman" w:hAnsi="Times New Roman" w:cs="Times New Roman"/>
                <w:sz w:val="24"/>
                <w:szCs w:val="24"/>
              </w:rPr>
            </w:pPr>
          </w:p>
        </w:tc>
        <w:tc>
          <w:tcPr>
            <w:tcW w:w="1091" w:type="pct"/>
          </w:tcPr>
          <w:p w14:paraId="52FC5BB8" w14:textId="77777777" w:rsidR="009B214E" w:rsidRPr="009B214E" w:rsidRDefault="009B214E" w:rsidP="00C41875">
            <w:pPr>
              <w:rPr>
                <w:rFonts w:ascii="Times New Roman" w:hAnsi="Times New Roman" w:cs="Times New Roman"/>
                <w:sz w:val="24"/>
                <w:szCs w:val="24"/>
              </w:rPr>
            </w:pPr>
          </w:p>
        </w:tc>
        <w:tc>
          <w:tcPr>
            <w:tcW w:w="460" w:type="pct"/>
          </w:tcPr>
          <w:p w14:paraId="36579396" w14:textId="77777777" w:rsidR="009B214E" w:rsidRPr="009B214E" w:rsidRDefault="009B214E" w:rsidP="00C41875">
            <w:pPr>
              <w:rPr>
                <w:rFonts w:ascii="Times New Roman" w:hAnsi="Times New Roman" w:cs="Times New Roman"/>
                <w:sz w:val="24"/>
                <w:szCs w:val="24"/>
              </w:rPr>
            </w:pPr>
          </w:p>
        </w:tc>
        <w:tc>
          <w:tcPr>
            <w:tcW w:w="442" w:type="pct"/>
          </w:tcPr>
          <w:p w14:paraId="58C5B0FD" w14:textId="77777777" w:rsidR="009B214E" w:rsidRPr="009B214E" w:rsidRDefault="009B214E" w:rsidP="00C41875">
            <w:pPr>
              <w:rPr>
                <w:rFonts w:ascii="Times New Roman" w:hAnsi="Times New Roman" w:cs="Times New Roman"/>
                <w:sz w:val="24"/>
                <w:szCs w:val="24"/>
              </w:rPr>
            </w:pPr>
          </w:p>
        </w:tc>
        <w:tc>
          <w:tcPr>
            <w:tcW w:w="452" w:type="pct"/>
          </w:tcPr>
          <w:p w14:paraId="3323CF66" w14:textId="77777777" w:rsidR="009B214E" w:rsidRPr="009B214E" w:rsidRDefault="009B214E" w:rsidP="00C41875">
            <w:pPr>
              <w:rPr>
                <w:rFonts w:ascii="Times New Roman" w:hAnsi="Times New Roman" w:cs="Times New Roman"/>
                <w:sz w:val="24"/>
                <w:szCs w:val="24"/>
              </w:rPr>
            </w:pPr>
          </w:p>
        </w:tc>
        <w:tc>
          <w:tcPr>
            <w:tcW w:w="420" w:type="pct"/>
          </w:tcPr>
          <w:p w14:paraId="7FD84EB2" w14:textId="77777777" w:rsidR="009B214E" w:rsidRPr="009B214E" w:rsidRDefault="009B214E" w:rsidP="00C41875">
            <w:pPr>
              <w:rPr>
                <w:rFonts w:ascii="Times New Roman" w:hAnsi="Times New Roman" w:cs="Times New Roman"/>
                <w:sz w:val="24"/>
                <w:szCs w:val="24"/>
              </w:rPr>
            </w:pPr>
          </w:p>
        </w:tc>
        <w:tc>
          <w:tcPr>
            <w:tcW w:w="412" w:type="pct"/>
          </w:tcPr>
          <w:p w14:paraId="28501048" w14:textId="77777777" w:rsidR="009B214E" w:rsidRPr="009B214E" w:rsidRDefault="009B214E" w:rsidP="00C41875">
            <w:pPr>
              <w:rPr>
                <w:rFonts w:ascii="Times New Roman" w:hAnsi="Times New Roman" w:cs="Times New Roman"/>
                <w:sz w:val="24"/>
                <w:szCs w:val="24"/>
              </w:rPr>
            </w:pPr>
          </w:p>
        </w:tc>
        <w:tc>
          <w:tcPr>
            <w:tcW w:w="509" w:type="pct"/>
          </w:tcPr>
          <w:p w14:paraId="228D5953"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23A87D5A" w14:textId="77777777" w:rsidR="009B214E" w:rsidRPr="009B214E" w:rsidRDefault="009B214E" w:rsidP="00C41875">
            <w:pPr>
              <w:rPr>
                <w:rFonts w:ascii="Times New Roman" w:hAnsi="Times New Roman" w:cs="Times New Roman"/>
                <w:sz w:val="24"/>
                <w:szCs w:val="24"/>
              </w:rPr>
            </w:pPr>
          </w:p>
        </w:tc>
      </w:tr>
      <w:tr w:rsidR="009B214E" w:rsidRPr="009B214E" w14:paraId="46DE358E" w14:textId="77777777" w:rsidTr="00730F4E">
        <w:tc>
          <w:tcPr>
            <w:tcW w:w="397" w:type="pct"/>
            <w:tcBorders>
              <w:left w:val="single" w:sz="8" w:space="0" w:color="auto"/>
            </w:tcBorders>
          </w:tcPr>
          <w:p w14:paraId="7E9D2F64" w14:textId="77777777" w:rsidR="009B214E" w:rsidRPr="009B214E" w:rsidRDefault="009B214E" w:rsidP="00C41875">
            <w:pPr>
              <w:rPr>
                <w:rFonts w:ascii="Times New Roman" w:hAnsi="Times New Roman" w:cs="Times New Roman"/>
                <w:sz w:val="24"/>
                <w:szCs w:val="24"/>
              </w:rPr>
            </w:pPr>
          </w:p>
        </w:tc>
        <w:tc>
          <w:tcPr>
            <w:tcW w:w="1091" w:type="pct"/>
          </w:tcPr>
          <w:p w14:paraId="6F301B84" w14:textId="77777777" w:rsidR="009B214E" w:rsidRPr="009B214E" w:rsidRDefault="009B214E" w:rsidP="00C41875">
            <w:pPr>
              <w:rPr>
                <w:rFonts w:ascii="Times New Roman" w:hAnsi="Times New Roman" w:cs="Times New Roman"/>
                <w:sz w:val="24"/>
                <w:szCs w:val="24"/>
              </w:rPr>
            </w:pPr>
          </w:p>
        </w:tc>
        <w:tc>
          <w:tcPr>
            <w:tcW w:w="460" w:type="pct"/>
          </w:tcPr>
          <w:p w14:paraId="239C9177" w14:textId="77777777" w:rsidR="009B214E" w:rsidRPr="009B214E" w:rsidRDefault="009B214E" w:rsidP="00C41875">
            <w:pPr>
              <w:rPr>
                <w:rFonts w:ascii="Times New Roman" w:hAnsi="Times New Roman" w:cs="Times New Roman"/>
                <w:sz w:val="24"/>
                <w:szCs w:val="24"/>
              </w:rPr>
            </w:pPr>
          </w:p>
        </w:tc>
        <w:tc>
          <w:tcPr>
            <w:tcW w:w="442" w:type="pct"/>
          </w:tcPr>
          <w:p w14:paraId="4885351B" w14:textId="77777777" w:rsidR="009B214E" w:rsidRPr="009B214E" w:rsidRDefault="009B214E" w:rsidP="00C41875">
            <w:pPr>
              <w:rPr>
                <w:rFonts w:ascii="Times New Roman" w:hAnsi="Times New Roman" w:cs="Times New Roman"/>
                <w:sz w:val="24"/>
                <w:szCs w:val="24"/>
              </w:rPr>
            </w:pPr>
          </w:p>
        </w:tc>
        <w:tc>
          <w:tcPr>
            <w:tcW w:w="452" w:type="pct"/>
          </w:tcPr>
          <w:p w14:paraId="39533376" w14:textId="77777777" w:rsidR="009B214E" w:rsidRPr="009B214E" w:rsidRDefault="009B214E" w:rsidP="00C41875">
            <w:pPr>
              <w:rPr>
                <w:rFonts w:ascii="Times New Roman" w:hAnsi="Times New Roman" w:cs="Times New Roman"/>
                <w:sz w:val="24"/>
                <w:szCs w:val="24"/>
              </w:rPr>
            </w:pPr>
          </w:p>
        </w:tc>
        <w:tc>
          <w:tcPr>
            <w:tcW w:w="420" w:type="pct"/>
          </w:tcPr>
          <w:p w14:paraId="47EA09DD" w14:textId="77777777" w:rsidR="009B214E" w:rsidRPr="009B214E" w:rsidRDefault="009B214E" w:rsidP="00C41875">
            <w:pPr>
              <w:rPr>
                <w:rFonts w:ascii="Times New Roman" w:hAnsi="Times New Roman" w:cs="Times New Roman"/>
                <w:sz w:val="24"/>
                <w:szCs w:val="24"/>
              </w:rPr>
            </w:pPr>
          </w:p>
        </w:tc>
        <w:tc>
          <w:tcPr>
            <w:tcW w:w="412" w:type="pct"/>
          </w:tcPr>
          <w:p w14:paraId="78892E83" w14:textId="77777777" w:rsidR="009B214E" w:rsidRPr="009B214E" w:rsidRDefault="009B214E" w:rsidP="00C41875">
            <w:pPr>
              <w:rPr>
                <w:rFonts w:ascii="Times New Roman" w:hAnsi="Times New Roman" w:cs="Times New Roman"/>
                <w:sz w:val="24"/>
                <w:szCs w:val="24"/>
              </w:rPr>
            </w:pPr>
          </w:p>
        </w:tc>
        <w:tc>
          <w:tcPr>
            <w:tcW w:w="509" w:type="pct"/>
          </w:tcPr>
          <w:p w14:paraId="41CA3F84"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06F38266" w14:textId="77777777" w:rsidR="009B214E" w:rsidRPr="009B214E" w:rsidRDefault="009B214E" w:rsidP="00C41875">
            <w:pPr>
              <w:rPr>
                <w:rFonts w:ascii="Times New Roman" w:hAnsi="Times New Roman" w:cs="Times New Roman"/>
                <w:sz w:val="24"/>
                <w:szCs w:val="24"/>
              </w:rPr>
            </w:pPr>
          </w:p>
        </w:tc>
      </w:tr>
      <w:tr w:rsidR="009B214E" w:rsidRPr="009B214E" w14:paraId="077BC15B" w14:textId="77777777" w:rsidTr="00730F4E">
        <w:tc>
          <w:tcPr>
            <w:tcW w:w="397" w:type="pct"/>
            <w:tcBorders>
              <w:left w:val="single" w:sz="8" w:space="0" w:color="auto"/>
            </w:tcBorders>
          </w:tcPr>
          <w:p w14:paraId="55B972C2" w14:textId="77777777" w:rsidR="009B214E" w:rsidRPr="009B214E" w:rsidRDefault="009B214E" w:rsidP="00C41875">
            <w:pPr>
              <w:rPr>
                <w:rFonts w:ascii="Times New Roman" w:hAnsi="Times New Roman" w:cs="Times New Roman"/>
                <w:sz w:val="24"/>
                <w:szCs w:val="24"/>
              </w:rPr>
            </w:pPr>
          </w:p>
        </w:tc>
        <w:tc>
          <w:tcPr>
            <w:tcW w:w="1091" w:type="pct"/>
          </w:tcPr>
          <w:p w14:paraId="46746514" w14:textId="77777777" w:rsidR="009B214E" w:rsidRPr="009B214E" w:rsidRDefault="009B214E" w:rsidP="00C41875">
            <w:pPr>
              <w:rPr>
                <w:rFonts w:ascii="Times New Roman" w:hAnsi="Times New Roman" w:cs="Times New Roman"/>
                <w:sz w:val="24"/>
                <w:szCs w:val="24"/>
              </w:rPr>
            </w:pPr>
          </w:p>
        </w:tc>
        <w:tc>
          <w:tcPr>
            <w:tcW w:w="460" w:type="pct"/>
          </w:tcPr>
          <w:p w14:paraId="7A56799E" w14:textId="77777777" w:rsidR="009B214E" w:rsidRPr="009B214E" w:rsidRDefault="009B214E" w:rsidP="00C41875">
            <w:pPr>
              <w:rPr>
                <w:rFonts w:ascii="Times New Roman" w:hAnsi="Times New Roman" w:cs="Times New Roman"/>
                <w:sz w:val="24"/>
                <w:szCs w:val="24"/>
              </w:rPr>
            </w:pPr>
          </w:p>
        </w:tc>
        <w:tc>
          <w:tcPr>
            <w:tcW w:w="442" w:type="pct"/>
          </w:tcPr>
          <w:p w14:paraId="62849BEE" w14:textId="77777777" w:rsidR="009B214E" w:rsidRPr="009B214E" w:rsidRDefault="009B214E" w:rsidP="00C41875">
            <w:pPr>
              <w:rPr>
                <w:rFonts w:ascii="Times New Roman" w:hAnsi="Times New Roman" w:cs="Times New Roman"/>
                <w:sz w:val="24"/>
                <w:szCs w:val="24"/>
              </w:rPr>
            </w:pPr>
          </w:p>
        </w:tc>
        <w:tc>
          <w:tcPr>
            <w:tcW w:w="452" w:type="pct"/>
          </w:tcPr>
          <w:p w14:paraId="145EEB48" w14:textId="77777777" w:rsidR="009B214E" w:rsidRPr="009B214E" w:rsidRDefault="009B214E" w:rsidP="00C41875">
            <w:pPr>
              <w:rPr>
                <w:rFonts w:ascii="Times New Roman" w:hAnsi="Times New Roman" w:cs="Times New Roman"/>
                <w:sz w:val="24"/>
                <w:szCs w:val="24"/>
              </w:rPr>
            </w:pPr>
          </w:p>
        </w:tc>
        <w:tc>
          <w:tcPr>
            <w:tcW w:w="420" w:type="pct"/>
          </w:tcPr>
          <w:p w14:paraId="1874D943" w14:textId="77777777" w:rsidR="009B214E" w:rsidRPr="009B214E" w:rsidRDefault="009B214E" w:rsidP="00C41875">
            <w:pPr>
              <w:rPr>
                <w:rFonts w:ascii="Times New Roman" w:hAnsi="Times New Roman" w:cs="Times New Roman"/>
                <w:sz w:val="24"/>
                <w:szCs w:val="24"/>
              </w:rPr>
            </w:pPr>
          </w:p>
        </w:tc>
        <w:tc>
          <w:tcPr>
            <w:tcW w:w="412" w:type="pct"/>
          </w:tcPr>
          <w:p w14:paraId="55BFAA58" w14:textId="77777777" w:rsidR="009B214E" w:rsidRPr="009B214E" w:rsidRDefault="009B214E" w:rsidP="00C41875">
            <w:pPr>
              <w:rPr>
                <w:rFonts w:ascii="Times New Roman" w:hAnsi="Times New Roman" w:cs="Times New Roman"/>
                <w:sz w:val="24"/>
                <w:szCs w:val="24"/>
              </w:rPr>
            </w:pPr>
          </w:p>
        </w:tc>
        <w:tc>
          <w:tcPr>
            <w:tcW w:w="509" w:type="pct"/>
          </w:tcPr>
          <w:p w14:paraId="34F6C4FE"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79F001A3" w14:textId="77777777" w:rsidR="009B214E" w:rsidRPr="009B214E" w:rsidRDefault="009B214E" w:rsidP="00C41875">
            <w:pPr>
              <w:rPr>
                <w:rFonts w:ascii="Times New Roman" w:hAnsi="Times New Roman" w:cs="Times New Roman"/>
                <w:sz w:val="24"/>
                <w:szCs w:val="24"/>
              </w:rPr>
            </w:pPr>
          </w:p>
        </w:tc>
      </w:tr>
      <w:tr w:rsidR="009B214E" w:rsidRPr="009B214E" w14:paraId="632B202B" w14:textId="77777777" w:rsidTr="00730F4E">
        <w:tc>
          <w:tcPr>
            <w:tcW w:w="397" w:type="pct"/>
            <w:tcBorders>
              <w:left w:val="single" w:sz="8" w:space="0" w:color="auto"/>
            </w:tcBorders>
          </w:tcPr>
          <w:p w14:paraId="31B56C58" w14:textId="77777777" w:rsidR="009B214E" w:rsidRPr="009B214E" w:rsidRDefault="009B214E" w:rsidP="00C41875">
            <w:pPr>
              <w:rPr>
                <w:rFonts w:ascii="Times New Roman" w:hAnsi="Times New Roman" w:cs="Times New Roman"/>
                <w:sz w:val="24"/>
                <w:szCs w:val="24"/>
              </w:rPr>
            </w:pPr>
          </w:p>
        </w:tc>
        <w:tc>
          <w:tcPr>
            <w:tcW w:w="1091" w:type="pct"/>
          </w:tcPr>
          <w:p w14:paraId="180A2CDC" w14:textId="77777777" w:rsidR="009B214E" w:rsidRPr="009B214E" w:rsidRDefault="009B214E" w:rsidP="00C41875">
            <w:pPr>
              <w:rPr>
                <w:rFonts w:ascii="Times New Roman" w:hAnsi="Times New Roman" w:cs="Times New Roman"/>
                <w:sz w:val="24"/>
                <w:szCs w:val="24"/>
              </w:rPr>
            </w:pPr>
          </w:p>
        </w:tc>
        <w:tc>
          <w:tcPr>
            <w:tcW w:w="460" w:type="pct"/>
          </w:tcPr>
          <w:p w14:paraId="5967B2EF" w14:textId="77777777" w:rsidR="009B214E" w:rsidRPr="009B214E" w:rsidRDefault="009B214E" w:rsidP="00C41875">
            <w:pPr>
              <w:rPr>
                <w:rFonts w:ascii="Times New Roman" w:hAnsi="Times New Roman" w:cs="Times New Roman"/>
                <w:sz w:val="24"/>
                <w:szCs w:val="24"/>
              </w:rPr>
            </w:pPr>
          </w:p>
        </w:tc>
        <w:tc>
          <w:tcPr>
            <w:tcW w:w="442" w:type="pct"/>
          </w:tcPr>
          <w:p w14:paraId="7A4871CF" w14:textId="77777777" w:rsidR="009B214E" w:rsidRPr="009B214E" w:rsidRDefault="009B214E" w:rsidP="00C41875">
            <w:pPr>
              <w:rPr>
                <w:rFonts w:ascii="Times New Roman" w:hAnsi="Times New Roman" w:cs="Times New Roman"/>
                <w:sz w:val="24"/>
                <w:szCs w:val="24"/>
              </w:rPr>
            </w:pPr>
          </w:p>
        </w:tc>
        <w:tc>
          <w:tcPr>
            <w:tcW w:w="452" w:type="pct"/>
          </w:tcPr>
          <w:p w14:paraId="4842FD1F" w14:textId="77777777" w:rsidR="009B214E" w:rsidRPr="009B214E" w:rsidRDefault="009B214E" w:rsidP="00C41875">
            <w:pPr>
              <w:rPr>
                <w:rFonts w:ascii="Times New Roman" w:hAnsi="Times New Roman" w:cs="Times New Roman"/>
                <w:sz w:val="24"/>
                <w:szCs w:val="24"/>
              </w:rPr>
            </w:pPr>
          </w:p>
        </w:tc>
        <w:tc>
          <w:tcPr>
            <w:tcW w:w="420" w:type="pct"/>
          </w:tcPr>
          <w:p w14:paraId="4CF56FE5" w14:textId="77777777" w:rsidR="009B214E" w:rsidRPr="009B214E" w:rsidRDefault="009B214E" w:rsidP="00C41875">
            <w:pPr>
              <w:rPr>
                <w:rFonts w:ascii="Times New Roman" w:hAnsi="Times New Roman" w:cs="Times New Roman"/>
                <w:sz w:val="24"/>
                <w:szCs w:val="24"/>
              </w:rPr>
            </w:pPr>
          </w:p>
        </w:tc>
        <w:tc>
          <w:tcPr>
            <w:tcW w:w="412" w:type="pct"/>
          </w:tcPr>
          <w:p w14:paraId="7ED271AA" w14:textId="77777777" w:rsidR="009B214E" w:rsidRPr="009B214E" w:rsidRDefault="009B214E" w:rsidP="00C41875">
            <w:pPr>
              <w:rPr>
                <w:rFonts w:ascii="Times New Roman" w:hAnsi="Times New Roman" w:cs="Times New Roman"/>
                <w:sz w:val="24"/>
                <w:szCs w:val="24"/>
              </w:rPr>
            </w:pPr>
          </w:p>
        </w:tc>
        <w:tc>
          <w:tcPr>
            <w:tcW w:w="509" w:type="pct"/>
          </w:tcPr>
          <w:p w14:paraId="6A5F7FEA"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6CBB2945" w14:textId="77777777" w:rsidR="009B214E" w:rsidRPr="009B214E" w:rsidRDefault="009B214E" w:rsidP="00C41875">
            <w:pPr>
              <w:rPr>
                <w:rFonts w:ascii="Times New Roman" w:hAnsi="Times New Roman" w:cs="Times New Roman"/>
                <w:sz w:val="24"/>
                <w:szCs w:val="24"/>
              </w:rPr>
            </w:pPr>
          </w:p>
        </w:tc>
      </w:tr>
      <w:tr w:rsidR="009B214E" w:rsidRPr="009B214E" w14:paraId="319B8ABA" w14:textId="77777777" w:rsidTr="00730F4E">
        <w:tc>
          <w:tcPr>
            <w:tcW w:w="397" w:type="pct"/>
            <w:tcBorders>
              <w:left w:val="single" w:sz="8" w:space="0" w:color="auto"/>
            </w:tcBorders>
          </w:tcPr>
          <w:p w14:paraId="087E053D" w14:textId="77777777" w:rsidR="009B214E" w:rsidRPr="009B214E" w:rsidRDefault="009B214E" w:rsidP="00C41875">
            <w:pPr>
              <w:rPr>
                <w:rFonts w:ascii="Times New Roman" w:hAnsi="Times New Roman" w:cs="Times New Roman"/>
                <w:sz w:val="24"/>
                <w:szCs w:val="24"/>
              </w:rPr>
            </w:pPr>
          </w:p>
        </w:tc>
        <w:tc>
          <w:tcPr>
            <w:tcW w:w="1091" w:type="pct"/>
          </w:tcPr>
          <w:p w14:paraId="659BB30D" w14:textId="77777777" w:rsidR="009B214E" w:rsidRPr="009B214E" w:rsidRDefault="009B214E" w:rsidP="00C41875">
            <w:pPr>
              <w:rPr>
                <w:rFonts w:ascii="Times New Roman" w:hAnsi="Times New Roman" w:cs="Times New Roman"/>
                <w:sz w:val="24"/>
                <w:szCs w:val="24"/>
              </w:rPr>
            </w:pPr>
          </w:p>
        </w:tc>
        <w:tc>
          <w:tcPr>
            <w:tcW w:w="460" w:type="pct"/>
          </w:tcPr>
          <w:p w14:paraId="2130D4EA" w14:textId="77777777" w:rsidR="009B214E" w:rsidRPr="009B214E" w:rsidRDefault="009B214E" w:rsidP="00C41875">
            <w:pPr>
              <w:rPr>
                <w:rFonts w:ascii="Times New Roman" w:hAnsi="Times New Roman" w:cs="Times New Roman"/>
                <w:sz w:val="24"/>
                <w:szCs w:val="24"/>
              </w:rPr>
            </w:pPr>
          </w:p>
        </w:tc>
        <w:tc>
          <w:tcPr>
            <w:tcW w:w="442" w:type="pct"/>
          </w:tcPr>
          <w:p w14:paraId="6964CAA7" w14:textId="77777777" w:rsidR="009B214E" w:rsidRPr="009B214E" w:rsidRDefault="009B214E" w:rsidP="00C41875">
            <w:pPr>
              <w:rPr>
                <w:rFonts w:ascii="Times New Roman" w:hAnsi="Times New Roman" w:cs="Times New Roman"/>
                <w:sz w:val="24"/>
                <w:szCs w:val="24"/>
              </w:rPr>
            </w:pPr>
          </w:p>
        </w:tc>
        <w:tc>
          <w:tcPr>
            <w:tcW w:w="452" w:type="pct"/>
          </w:tcPr>
          <w:p w14:paraId="5ABF6AF8" w14:textId="77777777" w:rsidR="009B214E" w:rsidRPr="009B214E" w:rsidRDefault="009B214E" w:rsidP="00C41875">
            <w:pPr>
              <w:rPr>
                <w:rFonts w:ascii="Times New Roman" w:hAnsi="Times New Roman" w:cs="Times New Roman"/>
                <w:sz w:val="24"/>
                <w:szCs w:val="24"/>
              </w:rPr>
            </w:pPr>
          </w:p>
        </w:tc>
        <w:tc>
          <w:tcPr>
            <w:tcW w:w="420" w:type="pct"/>
          </w:tcPr>
          <w:p w14:paraId="7C77810F" w14:textId="77777777" w:rsidR="009B214E" w:rsidRPr="009B214E" w:rsidRDefault="009B214E" w:rsidP="00C41875">
            <w:pPr>
              <w:rPr>
                <w:rFonts w:ascii="Times New Roman" w:hAnsi="Times New Roman" w:cs="Times New Roman"/>
                <w:sz w:val="24"/>
                <w:szCs w:val="24"/>
              </w:rPr>
            </w:pPr>
          </w:p>
        </w:tc>
        <w:tc>
          <w:tcPr>
            <w:tcW w:w="412" w:type="pct"/>
          </w:tcPr>
          <w:p w14:paraId="0F9F1BE8" w14:textId="77777777" w:rsidR="009B214E" w:rsidRPr="009B214E" w:rsidRDefault="009B214E" w:rsidP="00C41875">
            <w:pPr>
              <w:rPr>
                <w:rFonts w:ascii="Times New Roman" w:hAnsi="Times New Roman" w:cs="Times New Roman"/>
                <w:sz w:val="24"/>
                <w:szCs w:val="24"/>
              </w:rPr>
            </w:pPr>
          </w:p>
        </w:tc>
        <w:tc>
          <w:tcPr>
            <w:tcW w:w="509" w:type="pct"/>
          </w:tcPr>
          <w:p w14:paraId="65FE45B5"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66C513F5" w14:textId="77777777" w:rsidR="009B214E" w:rsidRPr="009B214E" w:rsidRDefault="009B214E" w:rsidP="00C41875">
            <w:pPr>
              <w:rPr>
                <w:rFonts w:ascii="Times New Roman" w:hAnsi="Times New Roman" w:cs="Times New Roman"/>
                <w:sz w:val="24"/>
                <w:szCs w:val="24"/>
              </w:rPr>
            </w:pPr>
          </w:p>
        </w:tc>
      </w:tr>
      <w:tr w:rsidR="009B214E" w:rsidRPr="009B214E" w14:paraId="6EF517FA" w14:textId="77777777" w:rsidTr="00730F4E">
        <w:tc>
          <w:tcPr>
            <w:tcW w:w="397" w:type="pct"/>
            <w:tcBorders>
              <w:left w:val="single" w:sz="8" w:space="0" w:color="auto"/>
            </w:tcBorders>
          </w:tcPr>
          <w:p w14:paraId="3725CA8D" w14:textId="77777777" w:rsidR="009B214E" w:rsidRPr="009B214E" w:rsidRDefault="009B214E" w:rsidP="00C41875">
            <w:pPr>
              <w:rPr>
                <w:rFonts w:ascii="Times New Roman" w:hAnsi="Times New Roman" w:cs="Times New Roman"/>
                <w:sz w:val="24"/>
                <w:szCs w:val="24"/>
              </w:rPr>
            </w:pPr>
          </w:p>
        </w:tc>
        <w:tc>
          <w:tcPr>
            <w:tcW w:w="1091" w:type="pct"/>
          </w:tcPr>
          <w:p w14:paraId="3FD859EA" w14:textId="77777777" w:rsidR="009B214E" w:rsidRPr="009B214E" w:rsidRDefault="009B214E" w:rsidP="00C41875">
            <w:pPr>
              <w:rPr>
                <w:rFonts w:ascii="Times New Roman" w:hAnsi="Times New Roman" w:cs="Times New Roman"/>
                <w:sz w:val="24"/>
                <w:szCs w:val="24"/>
              </w:rPr>
            </w:pPr>
          </w:p>
        </w:tc>
        <w:tc>
          <w:tcPr>
            <w:tcW w:w="460" w:type="pct"/>
          </w:tcPr>
          <w:p w14:paraId="69FE45EA" w14:textId="77777777" w:rsidR="009B214E" w:rsidRPr="009B214E" w:rsidRDefault="009B214E" w:rsidP="00C41875">
            <w:pPr>
              <w:rPr>
                <w:rFonts w:ascii="Times New Roman" w:hAnsi="Times New Roman" w:cs="Times New Roman"/>
                <w:sz w:val="24"/>
                <w:szCs w:val="24"/>
              </w:rPr>
            </w:pPr>
          </w:p>
        </w:tc>
        <w:tc>
          <w:tcPr>
            <w:tcW w:w="442" w:type="pct"/>
          </w:tcPr>
          <w:p w14:paraId="5ACD0F07" w14:textId="77777777" w:rsidR="009B214E" w:rsidRPr="009B214E" w:rsidRDefault="009B214E" w:rsidP="00C41875">
            <w:pPr>
              <w:rPr>
                <w:rFonts w:ascii="Times New Roman" w:hAnsi="Times New Roman" w:cs="Times New Roman"/>
                <w:sz w:val="24"/>
                <w:szCs w:val="24"/>
              </w:rPr>
            </w:pPr>
          </w:p>
        </w:tc>
        <w:tc>
          <w:tcPr>
            <w:tcW w:w="452" w:type="pct"/>
          </w:tcPr>
          <w:p w14:paraId="07C66466" w14:textId="77777777" w:rsidR="009B214E" w:rsidRPr="009B214E" w:rsidRDefault="009B214E" w:rsidP="00C41875">
            <w:pPr>
              <w:rPr>
                <w:rFonts w:ascii="Times New Roman" w:hAnsi="Times New Roman" w:cs="Times New Roman"/>
                <w:sz w:val="24"/>
                <w:szCs w:val="24"/>
              </w:rPr>
            </w:pPr>
          </w:p>
        </w:tc>
        <w:tc>
          <w:tcPr>
            <w:tcW w:w="420" w:type="pct"/>
          </w:tcPr>
          <w:p w14:paraId="61066343" w14:textId="77777777" w:rsidR="009B214E" w:rsidRPr="009B214E" w:rsidRDefault="009B214E" w:rsidP="00C41875">
            <w:pPr>
              <w:rPr>
                <w:rFonts w:ascii="Times New Roman" w:hAnsi="Times New Roman" w:cs="Times New Roman"/>
                <w:sz w:val="24"/>
                <w:szCs w:val="24"/>
              </w:rPr>
            </w:pPr>
          </w:p>
        </w:tc>
        <w:tc>
          <w:tcPr>
            <w:tcW w:w="412" w:type="pct"/>
          </w:tcPr>
          <w:p w14:paraId="4D1AE2BF" w14:textId="77777777" w:rsidR="009B214E" w:rsidRPr="009B214E" w:rsidRDefault="009B214E" w:rsidP="00C41875">
            <w:pPr>
              <w:rPr>
                <w:rFonts w:ascii="Times New Roman" w:hAnsi="Times New Roman" w:cs="Times New Roman"/>
                <w:sz w:val="24"/>
                <w:szCs w:val="24"/>
              </w:rPr>
            </w:pPr>
          </w:p>
        </w:tc>
        <w:tc>
          <w:tcPr>
            <w:tcW w:w="509" w:type="pct"/>
          </w:tcPr>
          <w:p w14:paraId="1B799853"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22D560F3" w14:textId="77777777" w:rsidR="009B214E" w:rsidRPr="009B214E" w:rsidRDefault="009B214E" w:rsidP="00C41875">
            <w:pPr>
              <w:rPr>
                <w:rFonts w:ascii="Times New Roman" w:hAnsi="Times New Roman" w:cs="Times New Roman"/>
                <w:sz w:val="24"/>
                <w:szCs w:val="24"/>
              </w:rPr>
            </w:pPr>
          </w:p>
        </w:tc>
      </w:tr>
      <w:tr w:rsidR="009B214E" w:rsidRPr="009B214E" w14:paraId="175EDC1D" w14:textId="77777777" w:rsidTr="00730F4E">
        <w:tc>
          <w:tcPr>
            <w:tcW w:w="397" w:type="pct"/>
            <w:tcBorders>
              <w:left w:val="single" w:sz="8" w:space="0" w:color="auto"/>
            </w:tcBorders>
          </w:tcPr>
          <w:p w14:paraId="4BA5B985" w14:textId="77777777" w:rsidR="009B214E" w:rsidRPr="009B214E" w:rsidRDefault="009B214E" w:rsidP="00C41875">
            <w:pPr>
              <w:rPr>
                <w:rFonts w:ascii="Times New Roman" w:hAnsi="Times New Roman" w:cs="Times New Roman"/>
                <w:sz w:val="24"/>
                <w:szCs w:val="24"/>
              </w:rPr>
            </w:pPr>
          </w:p>
        </w:tc>
        <w:tc>
          <w:tcPr>
            <w:tcW w:w="1091" w:type="pct"/>
          </w:tcPr>
          <w:p w14:paraId="2FCB0C24" w14:textId="77777777" w:rsidR="009B214E" w:rsidRPr="009B214E" w:rsidRDefault="009B214E" w:rsidP="00C41875">
            <w:pPr>
              <w:rPr>
                <w:rFonts w:ascii="Times New Roman" w:hAnsi="Times New Roman" w:cs="Times New Roman"/>
                <w:sz w:val="24"/>
                <w:szCs w:val="24"/>
              </w:rPr>
            </w:pPr>
          </w:p>
        </w:tc>
        <w:tc>
          <w:tcPr>
            <w:tcW w:w="460" w:type="pct"/>
          </w:tcPr>
          <w:p w14:paraId="1B9D9F57" w14:textId="77777777" w:rsidR="009B214E" w:rsidRPr="009B214E" w:rsidRDefault="009B214E" w:rsidP="00C41875">
            <w:pPr>
              <w:rPr>
                <w:rFonts w:ascii="Times New Roman" w:hAnsi="Times New Roman" w:cs="Times New Roman"/>
                <w:sz w:val="24"/>
                <w:szCs w:val="24"/>
              </w:rPr>
            </w:pPr>
          </w:p>
        </w:tc>
        <w:tc>
          <w:tcPr>
            <w:tcW w:w="442" w:type="pct"/>
          </w:tcPr>
          <w:p w14:paraId="08F6936B" w14:textId="77777777" w:rsidR="009B214E" w:rsidRPr="009B214E" w:rsidRDefault="009B214E" w:rsidP="00C41875">
            <w:pPr>
              <w:rPr>
                <w:rFonts w:ascii="Times New Roman" w:hAnsi="Times New Roman" w:cs="Times New Roman"/>
                <w:sz w:val="24"/>
                <w:szCs w:val="24"/>
              </w:rPr>
            </w:pPr>
          </w:p>
        </w:tc>
        <w:tc>
          <w:tcPr>
            <w:tcW w:w="452" w:type="pct"/>
          </w:tcPr>
          <w:p w14:paraId="768215EF" w14:textId="77777777" w:rsidR="009B214E" w:rsidRPr="009B214E" w:rsidRDefault="009B214E" w:rsidP="00C41875">
            <w:pPr>
              <w:rPr>
                <w:rFonts w:ascii="Times New Roman" w:hAnsi="Times New Roman" w:cs="Times New Roman"/>
                <w:sz w:val="24"/>
                <w:szCs w:val="24"/>
              </w:rPr>
            </w:pPr>
          </w:p>
        </w:tc>
        <w:tc>
          <w:tcPr>
            <w:tcW w:w="420" w:type="pct"/>
          </w:tcPr>
          <w:p w14:paraId="77905626" w14:textId="77777777" w:rsidR="009B214E" w:rsidRPr="009B214E" w:rsidRDefault="009B214E" w:rsidP="00C41875">
            <w:pPr>
              <w:rPr>
                <w:rFonts w:ascii="Times New Roman" w:hAnsi="Times New Roman" w:cs="Times New Roman"/>
                <w:sz w:val="24"/>
                <w:szCs w:val="24"/>
              </w:rPr>
            </w:pPr>
          </w:p>
        </w:tc>
        <w:tc>
          <w:tcPr>
            <w:tcW w:w="412" w:type="pct"/>
          </w:tcPr>
          <w:p w14:paraId="7745F865" w14:textId="77777777" w:rsidR="009B214E" w:rsidRPr="009B214E" w:rsidRDefault="009B214E" w:rsidP="00C41875">
            <w:pPr>
              <w:rPr>
                <w:rFonts w:ascii="Times New Roman" w:hAnsi="Times New Roman" w:cs="Times New Roman"/>
                <w:sz w:val="24"/>
                <w:szCs w:val="24"/>
              </w:rPr>
            </w:pPr>
          </w:p>
        </w:tc>
        <w:tc>
          <w:tcPr>
            <w:tcW w:w="509" w:type="pct"/>
          </w:tcPr>
          <w:p w14:paraId="52573FFD"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783EAC24" w14:textId="77777777" w:rsidR="009B214E" w:rsidRPr="009B214E" w:rsidRDefault="009B214E" w:rsidP="00C41875">
            <w:pPr>
              <w:rPr>
                <w:rFonts w:ascii="Times New Roman" w:hAnsi="Times New Roman" w:cs="Times New Roman"/>
                <w:sz w:val="24"/>
                <w:szCs w:val="24"/>
              </w:rPr>
            </w:pPr>
          </w:p>
        </w:tc>
      </w:tr>
      <w:tr w:rsidR="009B214E" w:rsidRPr="009B214E" w14:paraId="3780A7F5" w14:textId="77777777" w:rsidTr="00730F4E">
        <w:tc>
          <w:tcPr>
            <w:tcW w:w="397" w:type="pct"/>
            <w:tcBorders>
              <w:left w:val="single" w:sz="8" w:space="0" w:color="auto"/>
            </w:tcBorders>
          </w:tcPr>
          <w:p w14:paraId="2D2F01E7" w14:textId="77777777" w:rsidR="009B214E" w:rsidRPr="009B214E" w:rsidRDefault="009B214E" w:rsidP="00C41875">
            <w:pPr>
              <w:rPr>
                <w:rFonts w:ascii="Times New Roman" w:hAnsi="Times New Roman" w:cs="Times New Roman"/>
                <w:sz w:val="24"/>
                <w:szCs w:val="24"/>
              </w:rPr>
            </w:pPr>
          </w:p>
        </w:tc>
        <w:tc>
          <w:tcPr>
            <w:tcW w:w="1091" w:type="pct"/>
          </w:tcPr>
          <w:p w14:paraId="7F68CBB0" w14:textId="77777777" w:rsidR="009B214E" w:rsidRPr="009B214E" w:rsidRDefault="009B214E" w:rsidP="00C41875">
            <w:pPr>
              <w:rPr>
                <w:rFonts w:ascii="Times New Roman" w:hAnsi="Times New Roman" w:cs="Times New Roman"/>
                <w:sz w:val="24"/>
                <w:szCs w:val="24"/>
              </w:rPr>
            </w:pPr>
          </w:p>
        </w:tc>
        <w:tc>
          <w:tcPr>
            <w:tcW w:w="460" w:type="pct"/>
          </w:tcPr>
          <w:p w14:paraId="725B17CB" w14:textId="77777777" w:rsidR="009B214E" w:rsidRPr="009B214E" w:rsidRDefault="009B214E" w:rsidP="00C41875">
            <w:pPr>
              <w:rPr>
                <w:rFonts w:ascii="Times New Roman" w:hAnsi="Times New Roman" w:cs="Times New Roman"/>
                <w:sz w:val="24"/>
                <w:szCs w:val="24"/>
              </w:rPr>
            </w:pPr>
          </w:p>
        </w:tc>
        <w:tc>
          <w:tcPr>
            <w:tcW w:w="442" w:type="pct"/>
          </w:tcPr>
          <w:p w14:paraId="2BACC680" w14:textId="77777777" w:rsidR="009B214E" w:rsidRPr="009B214E" w:rsidRDefault="009B214E" w:rsidP="00C41875">
            <w:pPr>
              <w:rPr>
                <w:rFonts w:ascii="Times New Roman" w:hAnsi="Times New Roman" w:cs="Times New Roman"/>
                <w:sz w:val="24"/>
                <w:szCs w:val="24"/>
              </w:rPr>
            </w:pPr>
          </w:p>
        </w:tc>
        <w:tc>
          <w:tcPr>
            <w:tcW w:w="452" w:type="pct"/>
          </w:tcPr>
          <w:p w14:paraId="1E47EACD" w14:textId="77777777" w:rsidR="009B214E" w:rsidRPr="009B214E" w:rsidRDefault="009B214E" w:rsidP="00C41875">
            <w:pPr>
              <w:rPr>
                <w:rFonts w:ascii="Times New Roman" w:hAnsi="Times New Roman" w:cs="Times New Roman"/>
                <w:sz w:val="24"/>
                <w:szCs w:val="24"/>
              </w:rPr>
            </w:pPr>
          </w:p>
        </w:tc>
        <w:tc>
          <w:tcPr>
            <w:tcW w:w="420" w:type="pct"/>
          </w:tcPr>
          <w:p w14:paraId="48078D31" w14:textId="77777777" w:rsidR="009B214E" w:rsidRPr="009B214E" w:rsidRDefault="009B214E" w:rsidP="00C41875">
            <w:pPr>
              <w:rPr>
                <w:rFonts w:ascii="Times New Roman" w:hAnsi="Times New Roman" w:cs="Times New Roman"/>
                <w:sz w:val="24"/>
                <w:szCs w:val="24"/>
              </w:rPr>
            </w:pPr>
          </w:p>
        </w:tc>
        <w:tc>
          <w:tcPr>
            <w:tcW w:w="412" w:type="pct"/>
          </w:tcPr>
          <w:p w14:paraId="64C07F05" w14:textId="77777777" w:rsidR="009B214E" w:rsidRPr="009B214E" w:rsidRDefault="009B214E" w:rsidP="00C41875">
            <w:pPr>
              <w:rPr>
                <w:rFonts w:ascii="Times New Roman" w:hAnsi="Times New Roman" w:cs="Times New Roman"/>
                <w:sz w:val="24"/>
                <w:szCs w:val="24"/>
              </w:rPr>
            </w:pPr>
          </w:p>
        </w:tc>
        <w:tc>
          <w:tcPr>
            <w:tcW w:w="509" w:type="pct"/>
          </w:tcPr>
          <w:p w14:paraId="47D5C413"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6ECFDDE6" w14:textId="77777777" w:rsidR="009B214E" w:rsidRPr="009B214E" w:rsidRDefault="009B214E" w:rsidP="00C41875">
            <w:pPr>
              <w:rPr>
                <w:rFonts w:ascii="Times New Roman" w:hAnsi="Times New Roman" w:cs="Times New Roman"/>
                <w:sz w:val="24"/>
                <w:szCs w:val="24"/>
              </w:rPr>
            </w:pPr>
          </w:p>
        </w:tc>
      </w:tr>
      <w:tr w:rsidR="009B214E" w:rsidRPr="009B214E" w14:paraId="47977BBB" w14:textId="77777777" w:rsidTr="00730F4E">
        <w:tc>
          <w:tcPr>
            <w:tcW w:w="397" w:type="pct"/>
            <w:tcBorders>
              <w:left w:val="single" w:sz="8" w:space="0" w:color="auto"/>
            </w:tcBorders>
          </w:tcPr>
          <w:p w14:paraId="5DB82EF4" w14:textId="77777777" w:rsidR="009B214E" w:rsidRPr="009B214E" w:rsidRDefault="009B214E" w:rsidP="00C41875">
            <w:pPr>
              <w:rPr>
                <w:rFonts w:ascii="Times New Roman" w:hAnsi="Times New Roman" w:cs="Times New Roman"/>
                <w:sz w:val="24"/>
                <w:szCs w:val="24"/>
              </w:rPr>
            </w:pPr>
          </w:p>
        </w:tc>
        <w:tc>
          <w:tcPr>
            <w:tcW w:w="1091" w:type="pct"/>
          </w:tcPr>
          <w:p w14:paraId="7DEE3562" w14:textId="77777777" w:rsidR="009B214E" w:rsidRPr="009B214E" w:rsidRDefault="009B214E" w:rsidP="00C41875">
            <w:pPr>
              <w:rPr>
                <w:rFonts w:ascii="Times New Roman" w:hAnsi="Times New Roman" w:cs="Times New Roman"/>
                <w:sz w:val="24"/>
                <w:szCs w:val="24"/>
              </w:rPr>
            </w:pPr>
          </w:p>
        </w:tc>
        <w:tc>
          <w:tcPr>
            <w:tcW w:w="460" w:type="pct"/>
          </w:tcPr>
          <w:p w14:paraId="3682DC46" w14:textId="77777777" w:rsidR="009B214E" w:rsidRPr="009B214E" w:rsidRDefault="009B214E" w:rsidP="00C41875">
            <w:pPr>
              <w:rPr>
                <w:rFonts w:ascii="Times New Roman" w:hAnsi="Times New Roman" w:cs="Times New Roman"/>
                <w:sz w:val="24"/>
                <w:szCs w:val="24"/>
              </w:rPr>
            </w:pPr>
          </w:p>
        </w:tc>
        <w:tc>
          <w:tcPr>
            <w:tcW w:w="442" w:type="pct"/>
          </w:tcPr>
          <w:p w14:paraId="55494404" w14:textId="77777777" w:rsidR="009B214E" w:rsidRPr="009B214E" w:rsidRDefault="009B214E" w:rsidP="00C41875">
            <w:pPr>
              <w:rPr>
                <w:rFonts w:ascii="Times New Roman" w:hAnsi="Times New Roman" w:cs="Times New Roman"/>
                <w:sz w:val="24"/>
                <w:szCs w:val="24"/>
              </w:rPr>
            </w:pPr>
          </w:p>
        </w:tc>
        <w:tc>
          <w:tcPr>
            <w:tcW w:w="452" w:type="pct"/>
          </w:tcPr>
          <w:p w14:paraId="76C33E71" w14:textId="77777777" w:rsidR="009B214E" w:rsidRPr="009B214E" w:rsidRDefault="009B214E" w:rsidP="00C41875">
            <w:pPr>
              <w:rPr>
                <w:rFonts w:ascii="Times New Roman" w:hAnsi="Times New Roman" w:cs="Times New Roman"/>
                <w:sz w:val="24"/>
                <w:szCs w:val="24"/>
              </w:rPr>
            </w:pPr>
          </w:p>
        </w:tc>
        <w:tc>
          <w:tcPr>
            <w:tcW w:w="420" w:type="pct"/>
          </w:tcPr>
          <w:p w14:paraId="3B3F71F5" w14:textId="77777777" w:rsidR="009B214E" w:rsidRPr="009B214E" w:rsidRDefault="009B214E" w:rsidP="00C41875">
            <w:pPr>
              <w:rPr>
                <w:rFonts w:ascii="Times New Roman" w:hAnsi="Times New Roman" w:cs="Times New Roman"/>
                <w:sz w:val="24"/>
                <w:szCs w:val="24"/>
              </w:rPr>
            </w:pPr>
          </w:p>
        </w:tc>
        <w:tc>
          <w:tcPr>
            <w:tcW w:w="412" w:type="pct"/>
          </w:tcPr>
          <w:p w14:paraId="0C03960E" w14:textId="77777777" w:rsidR="009B214E" w:rsidRPr="009B214E" w:rsidRDefault="009B214E" w:rsidP="00C41875">
            <w:pPr>
              <w:rPr>
                <w:rFonts w:ascii="Times New Roman" w:hAnsi="Times New Roman" w:cs="Times New Roman"/>
                <w:sz w:val="24"/>
                <w:szCs w:val="24"/>
              </w:rPr>
            </w:pPr>
          </w:p>
        </w:tc>
        <w:tc>
          <w:tcPr>
            <w:tcW w:w="509" w:type="pct"/>
          </w:tcPr>
          <w:p w14:paraId="00A04698"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1FC0EED7" w14:textId="77777777" w:rsidR="009B214E" w:rsidRPr="009B214E" w:rsidRDefault="009B214E" w:rsidP="00C41875">
            <w:pPr>
              <w:rPr>
                <w:rFonts w:ascii="Times New Roman" w:hAnsi="Times New Roman" w:cs="Times New Roman"/>
                <w:sz w:val="24"/>
                <w:szCs w:val="24"/>
              </w:rPr>
            </w:pPr>
          </w:p>
        </w:tc>
      </w:tr>
      <w:tr w:rsidR="009B214E" w:rsidRPr="009B214E" w14:paraId="22ED7C57" w14:textId="77777777" w:rsidTr="00730F4E">
        <w:tc>
          <w:tcPr>
            <w:tcW w:w="397" w:type="pct"/>
            <w:tcBorders>
              <w:left w:val="single" w:sz="8" w:space="0" w:color="auto"/>
            </w:tcBorders>
          </w:tcPr>
          <w:p w14:paraId="1972A12C" w14:textId="77777777" w:rsidR="009B214E" w:rsidRPr="009B214E" w:rsidRDefault="009B214E" w:rsidP="00C41875">
            <w:pPr>
              <w:rPr>
                <w:rFonts w:ascii="Times New Roman" w:hAnsi="Times New Roman" w:cs="Times New Roman"/>
                <w:sz w:val="24"/>
                <w:szCs w:val="24"/>
              </w:rPr>
            </w:pPr>
          </w:p>
        </w:tc>
        <w:tc>
          <w:tcPr>
            <w:tcW w:w="1091" w:type="pct"/>
          </w:tcPr>
          <w:p w14:paraId="5D9DC3E3" w14:textId="77777777" w:rsidR="009B214E" w:rsidRPr="009B214E" w:rsidRDefault="009B214E" w:rsidP="00C41875">
            <w:pPr>
              <w:rPr>
                <w:rFonts w:ascii="Times New Roman" w:hAnsi="Times New Roman" w:cs="Times New Roman"/>
                <w:sz w:val="24"/>
                <w:szCs w:val="24"/>
              </w:rPr>
            </w:pPr>
          </w:p>
        </w:tc>
        <w:tc>
          <w:tcPr>
            <w:tcW w:w="460" w:type="pct"/>
          </w:tcPr>
          <w:p w14:paraId="0870D06E" w14:textId="77777777" w:rsidR="009B214E" w:rsidRPr="009B214E" w:rsidRDefault="009B214E" w:rsidP="00C41875">
            <w:pPr>
              <w:rPr>
                <w:rFonts w:ascii="Times New Roman" w:hAnsi="Times New Roman" w:cs="Times New Roman"/>
                <w:sz w:val="24"/>
                <w:szCs w:val="24"/>
              </w:rPr>
            </w:pPr>
          </w:p>
        </w:tc>
        <w:tc>
          <w:tcPr>
            <w:tcW w:w="442" w:type="pct"/>
          </w:tcPr>
          <w:p w14:paraId="6AF8D431" w14:textId="77777777" w:rsidR="009B214E" w:rsidRPr="009B214E" w:rsidRDefault="009B214E" w:rsidP="00C41875">
            <w:pPr>
              <w:rPr>
                <w:rFonts w:ascii="Times New Roman" w:hAnsi="Times New Roman" w:cs="Times New Roman"/>
                <w:sz w:val="24"/>
                <w:szCs w:val="24"/>
              </w:rPr>
            </w:pPr>
          </w:p>
        </w:tc>
        <w:tc>
          <w:tcPr>
            <w:tcW w:w="452" w:type="pct"/>
          </w:tcPr>
          <w:p w14:paraId="66F13989" w14:textId="77777777" w:rsidR="009B214E" w:rsidRPr="009B214E" w:rsidRDefault="009B214E" w:rsidP="00C41875">
            <w:pPr>
              <w:rPr>
                <w:rFonts w:ascii="Times New Roman" w:hAnsi="Times New Roman" w:cs="Times New Roman"/>
                <w:sz w:val="24"/>
                <w:szCs w:val="24"/>
              </w:rPr>
            </w:pPr>
          </w:p>
        </w:tc>
        <w:tc>
          <w:tcPr>
            <w:tcW w:w="420" w:type="pct"/>
          </w:tcPr>
          <w:p w14:paraId="4F391F99" w14:textId="77777777" w:rsidR="009B214E" w:rsidRPr="009B214E" w:rsidRDefault="009B214E" w:rsidP="00C41875">
            <w:pPr>
              <w:rPr>
                <w:rFonts w:ascii="Times New Roman" w:hAnsi="Times New Roman" w:cs="Times New Roman"/>
                <w:sz w:val="24"/>
                <w:szCs w:val="24"/>
              </w:rPr>
            </w:pPr>
          </w:p>
        </w:tc>
        <w:tc>
          <w:tcPr>
            <w:tcW w:w="412" w:type="pct"/>
          </w:tcPr>
          <w:p w14:paraId="5D7E20D3" w14:textId="77777777" w:rsidR="009B214E" w:rsidRPr="009B214E" w:rsidRDefault="009B214E" w:rsidP="00C41875">
            <w:pPr>
              <w:rPr>
                <w:rFonts w:ascii="Times New Roman" w:hAnsi="Times New Roman" w:cs="Times New Roman"/>
                <w:sz w:val="24"/>
                <w:szCs w:val="24"/>
              </w:rPr>
            </w:pPr>
          </w:p>
        </w:tc>
        <w:tc>
          <w:tcPr>
            <w:tcW w:w="509" w:type="pct"/>
          </w:tcPr>
          <w:p w14:paraId="4ABE1C3D" w14:textId="77777777" w:rsidR="009B214E" w:rsidRPr="009B214E" w:rsidRDefault="009B214E" w:rsidP="00C41875">
            <w:pPr>
              <w:rPr>
                <w:rFonts w:ascii="Times New Roman" w:hAnsi="Times New Roman" w:cs="Times New Roman"/>
                <w:sz w:val="24"/>
                <w:szCs w:val="24"/>
              </w:rPr>
            </w:pPr>
          </w:p>
        </w:tc>
        <w:tc>
          <w:tcPr>
            <w:tcW w:w="817" w:type="pct"/>
            <w:tcBorders>
              <w:right w:val="single" w:sz="8" w:space="0" w:color="auto"/>
            </w:tcBorders>
          </w:tcPr>
          <w:p w14:paraId="7A4E24FA" w14:textId="77777777" w:rsidR="009B214E" w:rsidRPr="009B214E" w:rsidRDefault="009B214E" w:rsidP="00C41875">
            <w:pPr>
              <w:rPr>
                <w:rFonts w:ascii="Times New Roman" w:hAnsi="Times New Roman" w:cs="Times New Roman"/>
                <w:sz w:val="24"/>
                <w:szCs w:val="24"/>
              </w:rPr>
            </w:pPr>
          </w:p>
        </w:tc>
      </w:tr>
    </w:tbl>
    <w:p w14:paraId="2ABE358F" w14:textId="77777777" w:rsidR="009B214E" w:rsidRPr="009B214E" w:rsidRDefault="009B214E" w:rsidP="009B214E">
      <w:pPr>
        <w:rPr>
          <w:rFonts w:eastAsia="Times New Roman"/>
          <w:b/>
        </w:rPr>
        <w:sectPr w:rsidR="009B214E" w:rsidRPr="009B214E" w:rsidSect="00BE6E6E">
          <w:footerReference w:type="default" r:id="rId13"/>
          <w:pgSz w:w="12240" w:h="15840"/>
          <w:pgMar w:top="1440" w:right="1440" w:bottom="1440" w:left="1440" w:header="720" w:footer="720" w:gutter="0"/>
          <w:cols w:space="720"/>
          <w:docGrid w:linePitch="360"/>
        </w:sectPr>
      </w:pPr>
    </w:p>
    <w:p w14:paraId="13697268" w14:textId="77777777" w:rsidR="00C41875" w:rsidRPr="003762C8" w:rsidRDefault="00C41875" w:rsidP="00354A84">
      <w:pPr>
        <w:spacing w:line="480" w:lineRule="auto"/>
        <w:rPr>
          <w:rFonts w:cstheme="minorHAnsi"/>
        </w:rPr>
      </w:pPr>
    </w:p>
    <w:sectPr w:rsidR="00C41875" w:rsidRPr="003762C8" w:rsidSect="00BE6E6E">
      <w:footerReference w:type="default" r:id="rId1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54E561" w15:done="0"/>
  <w15:commentEx w15:paraId="5615456B" w15:done="0"/>
  <w15:commentEx w15:paraId="19731E94" w15:paraIdParent="5615456B" w15:done="0"/>
  <w15:commentEx w15:paraId="030A4FA1" w15:done="0"/>
  <w15:commentEx w15:paraId="36109624" w15:done="0"/>
  <w15:commentEx w15:paraId="67A65AF4" w15:done="0"/>
  <w15:commentEx w15:paraId="59EB78B3" w15:done="0"/>
  <w15:commentEx w15:paraId="54F9E1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84006" w14:textId="77777777" w:rsidR="00483A9E" w:rsidRDefault="00483A9E" w:rsidP="000D13E7">
      <w:r>
        <w:separator/>
      </w:r>
    </w:p>
  </w:endnote>
  <w:endnote w:type="continuationSeparator" w:id="0">
    <w:p w14:paraId="38667CAF" w14:textId="77777777" w:rsidR="00483A9E" w:rsidRDefault="00483A9E" w:rsidP="000D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topia">
    <w:panose1 w:val="000005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Neue Condensed">
    <w:altName w:val="Courier New"/>
    <w:panose1 w:val="000B0500000000000000"/>
    <w:charset w:val="00"/>
    <w:family w:val="swiss"/>
    <w:notTrueType/>
    <w:pitch w:val="variable"/>
    <w:sig w:usb0="00000003" w:usb1="00000000" w:usb2="00000000" w:usb3="00000000" w:csb0="00000001" w:csb1="00000000"/>
  </w:font>
  <w:font w:name="HelveticaNeue MediumCond">
    <w:panose1 w:val="000B05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MonoConBlack">
    <w:panose1 w:val="00000000000000000000"/>
    <w:charset w:val="00"/>
    <w:family w:val="swiss"/>
    <w:notTrueType/>
    <w:pitch w:val="variable"/>
    <w:sig w:usb0="00000083" w:usb1="00000000" w:usb2="00000000" w:usb3="00000000" w:csb0="00000009" w:csb1="00000000"/>
  </w:font>
  <w:font w:name="Utopia Bold">
    <w:panose1 w:val="000005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panose1 w:val="00000000000000000000"/>
    <w:charset w:val="00"/>
    <w:family w:val="swiss"/>
    <w:notTrueType/>
    <w:pitch w:val="variable"/>
    <w:sig w:usb0="00000083" w:usb1="00000000" w:usb2="00000000" w:usb3="00000000" w:csb0="00000009" w:csb1="00000000"/>
  </w:font>
  <w:font w:name="HelveticaNeue MediumExt">
    <w:panose1 w:val="00000000000000000000"/>
    <w:charset w:val="00"/>
    <w:family w:val="swiss"/>
    <w:notTrueType/>
    <w:pitch w:val="variable"/>
    <w:sig w:usb0="00000003" w:usb1="00000000" w:usb2="00000000" w:usb3="00000000" w:csb0="00000001" w:csb1="00000000"/>
  </w:font>
  <w:font w:name="Helvetica 65 Medium">
    <w:panose1 w:val="000B0500000000000000"/>
    <w:charset w:val="00"/>
    <w:family w:val="swiss"/>
    <w:notTrueType/>
    <w:pitch w:val="variable"/>
    <w:sig w:usb0="00000003" w:usb1="00000000" w:usb2="00000000" w:usb3="00000000" w:csb0="00000001" w:csb1="00000000"/>
  </w:font>
  <w:font w:name="Utopia Blac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ZapfDingbats">
    <w:panose1 w:val="00000500000000000000"/>
    <w:charset w:val="02"/>
    <w:family w:val="decorative"/>
    <w:notTrueType/>
    <w:pitch w:val="variable"/>
    <w:sig w:usb0="00000003" w:usb1="10000000" w:usb2="00000000" w:usb3="00000000" w:csb0="80000001"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564113"/>
      <w:docPartObj>
        <w:docPartGallery w:val="Page Numbers (Bottom of Page)"/>
        <w:docPartUnique/>
      </w:docPartObj>
    </w:sdtPr>
    <w:sdtEndPr>
      <w:rPr>
        <w:noProof/>
      </w:rPr>
    </w:sdtEndPr>
    <w:sdtContent>
      <w:p w14:paraId="0EE56A75" w14:textId="52D575C7" w:rsidR="00BE6E6E" w:rsidRDefault="00BE6E6E">
        <w:pPr>
          <w:pStyle w:val="Footer"/>
          <w:jc w:val="center"/>
        </w:pPr>
        <w:r>
          <w:fldChar w:fldCharType="begin"/>
        </w:r>
        <w:r>
          <w:instrText xml:space="preserve"> PAGE   \* MERGEFORMAT </w:instrText>
        </w:r>
        <w:r>
          <w:fldChar w:fldCharType="separate"/>
        </w:r>
        <w:r w:rsidR="00CA2387">
          <w:rPr>
            <w:noProof/>
          </w:rPr>
          <w:t>42</w:t>
        </w:r>
        <w:r>
          <w:rPr>
            <w:noProof/>
          </w:rPr>
          <w:fldChar w:fldCharType="end"/>
        </w:r>
      </w:p>
    </w:sdtContent>
  </w:sdt>
  <w:p w14:paraId="1231CBC5" w14:textId="77777777" w:rsidR="00BE6E6E" w:rsidRDefault="00BE6E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118362"/>
      <w:docPartObj>
        <w:docPartGallery w:val="Page Numbers (Bottom of Page)"/>
        <w:docPartUnique/>
      </w:docPartObj>
    </w:sdtPr>
    <w:sdtEndPr>
      <w:rPr>
        <w:noProof/>
      </w:rPr>
    </w:sdtEndPr>
    <w:sdtContent>
      <w:p w14:paraId="03520666" w14:textId="39F600B0" w:rsidR="00BE6E6E" w:rsidRDefault="00BE6E6E">
        <w:pPr>
          <w:pStyle w:val="Footer"/>
          <w:jc w:val="center"/>
        </w:pPr>
        <w:r>
          <w:fldChar w:fldCharType="begin"/>
        </w:r>
        <w:r>
          <w:instrText xml:space="preserve"> PAGE   \* MERGEFORMAT </w:instrText>
        </w:r>
        <w:r>
          <w:fldChar w:fldCharType="separate"/>
        </w:r>
        <w:r w:rsidR="00CA2387">
          <w:rPr>
            <w:noProof/>
          </w:rPr>
          <w:t>48</w:t>
        </w:r>
        <w:r>
          <w:rPr>
            <w:noProof/>
          </w:rPr>
          <w:fldChar w:fldCharType="end"/>
        </w:r>
      </w:p>
    </w:sdtContent>
  </w:sdt>
  <w:p w14:paraId="7CCC1732" w14:textId="77777777" w:rsidR="00BE6E6E" w:rsidRDefault="00BE6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97B19" w14:textId="77777777" w:rsidR="00483A9E" w:rsidRDefault="00483A9E" w:rsidP="000D13E7">
      <w:r>
        <w:separator/>
      </w:r>
    </w:p>
  </w:footnote>
  <w:footnote w:type="continuationSeparator" w:id="0">
    <w:p w14:paraId="60533DD3" w14:textId="77777777" w:rsidR="00483A9E" w:rsidRDefault="00483A9E" w:rsidP="000D1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5C4E8BC"/>
    <w:lvl w:ilvl="0">
      <w:start w:val="1"/>
      <w:numFmt w:val="decimal"/>
      <w:lvlText w:val="%1."/>
      <w:lvlJc w:val="left"/>
      <w:pPr>
        <w:tabs>
          <w:tab w:val="num" w:pos="1800"/>
        </w:tabs>
        <w:ind w:left="1800" w:hanging="360"/>
      </w:pPr>
    </w:lvl>
  </w:abstractNum>
  <w:abstractNum w:abstractNumId="1">
    <w:nsid w:val="FFFFFF7D"/>
    <w:multiLevelType w:val="singleLevel"/>
    <w:tmpl w:val="8300F7B6"/>
    <w:lvl w:ilvl="0">
      <w:start w:val="1"/>
      <w:numFmt w:val="decimal"/>
      <w:lvlText w:val="%1."/>
      <w:lvlJc w:val="left"/>
      <w:pPr>
        <w:tabs>
          <w:tab w:val="num" w:pos="1440"/>
        </w:tabs>
        <w:ind w:left="1440" w:hanging="360"/>
      </w:pPr>
    </w:lvl>
  </w:abstractNum>
  <w:abstractNum w:abstractNumId="2">
    <w:nsid w:val="FFFFFF7E"/>
    <w:multiLevelType w:val="singleLevel"/>
    <w:tmpl w:val="38706956"/>
    <w:lvl w:ilvl="0">
      <w:start w:val="1"/>
      <w:numFmt w:val="decimal"/>
      <w:lvlText w:val="%1."/>
      <w:lvlJc w:val="left"/>
      <w:pPr>
        <w:tabs>
          <w:tab w:val="num" w:pos="1080"/>
        </w:tabs>
        <w:ind w:left="1080" w:hanging="360"/>
      </w:pPr>
    </w:lvl>
  </w:abstractNum>
  <w:abstractNum w:abstractNumId="3">
    <w:nsid w:val="FFFFFF7F"/>
    <w:multiLevelType w:val="singleLevel"/>
    <w:tmpl w:val="FAFACD1E"/>
    <w:lvl w:ilvl="0">
      <w:start w:val="1"/>
      <w:numFmt w:val="decimal"/>
      <w:lvlText w:val="%1."/>
      <w:lvlJc w:val="left"/>
      <w:pPr>
        <w:tabs>
          <w:tab w:val="num" w:pos="720"/>
        </w:tabs>
        <w:ind w:left="720" w:hanging="360"/>
      </w:pPr>
    </w:lvl>
  </w:abstractNum>
  <w:abstractNum w:abstractNumId="4">
    <w:nsid w:val="FFFFFF80"/>
    <w:multiLevelType w:val="singleLevel"/>
    <w:tmpl w:val="20DA9D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EE86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EECD6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E580F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F0B3D2"/>
    <w:lvl w:ilvl="0">
      <w:start w:val="1"/>
      <w:numFmt w:val="decimal"/>
      <w:lvlText w:val="%1."/>
      <w:lvlJc w:val="left"/>
      <w:pPr>
        <w:tabs>
          <w:tab w:val="num" w:pos="360"/>
        </w:tabs>
        <w:ind w:left="360" w:hanging="360"/>
      </w:pPr>
    </w:lvl>
  </w:abstractNum>
  <w:abstractNum w:abstractNumId="9">
    <w:nsid w:val="FFFFFF89"/>
    <w:multiLevelType w:val="singleLevel"/>
    <w:tmpl w:val="888E3BAA"/>
    <w:lvl w:ilvl="0">
      <w:start w:val="1"/>
      <w:numFmt w:val="bullet"/>
      <w:lvlText w:val=""/>
      <w:lvlJc w:val="left"/>
      <w:pPr>
        <w:tabs>
          <w:tab w:val="num" w:pos="360"/>
        </w:tabs>
        <w:ind w:left="360" w:hanging="360"/>
      </w:pPr>
      <w:rPr>
        <w:rFonts w:ascii="Symbol" w:hAnsi="Symbol" w:hint="default"/>
      </w:rPr>
    </w:lvl>
  </w:abstractNum>
  <w:abstractNum w:abstractNumId="10">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29">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0">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0"/>
  </w:num>
  <w:num w:numId="2">
    <w:abstractNumId w:val="21"/>
    <w:lvlOverride w:ilvl="0">
      <w:startOverride w:val="1"/>
    </w:lvlOverride>
  </w:num>
  <w:num w:numId="3">
    <w:abstractNumId w:val="26"/>
  </w:num>
  <w:num w:numId="4">
    <w:abstractNumId w:val="13"/>
  </w:num>
  <w:num w:numId="5">
    <w:abstractNumId w:val="29"/>
  </w:num>
  <w:num w:numId="6">
    <w:abstractNumId w:val="23"/>
  </w:num>
  <w:num w:numId="7">
    <w:abstractNumId w:val="17"/>
  </w:num>
  <w:num w:numId="8">
    <w:abstractNumId w:val="22"/>
  </w:num>
  <w:num w:numId="9">
    <w:abstractNumId w:val="16"/>
  </w:num>
  <w:num w:numId="10">
    <w:abstractNumId w:val="24"/>
  </w:num>
  <w:num w:numId="11">
    <w:abstractNumId w:val="27"/>
  </w:num>
  <w:num w:numId="12">
    <w:abstractNumId w:val="21"/>
  </w:num>
  <w:num w:numId="13">
    <w:abstractNumId w:val="28"/>
  </w:num>
  <w:num w:numId="14">
    <w:abstractNumId w:val="1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2"/>
  </w:num>
  <w:num w:numId="26">
    <w:abstractNumId w:val="10"/>
  </w:num>
  <w:num w:numId="27">
    <w:abstractNumId w:val="30"/>
  </w:num>
  <w:num w:numId="28">
    <w:abstractNumId w:val="11"/>
  </w:num>
  <w:num w:numId="29">
    <w:abstractNumId w:val="25"/>
  </w:num>
  <w:num w:numId="30">
    <w:abstractNumId w:val="10"/>
    <w:lvlOverride w:ilvl="0">
      <w:startOverride w:val="1"/>
    </w:lvlOverride>
  </w:num>
  <w:num w:numId="31">
    <w:abstractNumId w:val="18"/>
  </w:num>
  <w:num w:numId="32">
    <w:abstractNumId w:val="24"/>
    <w:lvlOverride w:ilvl="0">
      <w:startOverride w:val="1"/>
    </w:lvlOverride>
  </w:num>
  <w:num w:numId="33">
    <w:abstractNumId w:val="19"/>
  </w:num>
  <w:num w:numId="34">
    <w:abstractNumId w:val="1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s">
    <w15:presenceInfo w15:providerId="None" w15:userId="Lu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27"/>
    <w:rsid w:val="00002651"/>
    <w:rsid w:val="000056BE"/>
    <w:rsid w:val="00010CC9"/>
    <w:rsid w:val="00012AAA"/>
    <w:rsid w:val="00014297"/>
    <w:rsid w:val="00015EDA"/>
    <w:rsid w:val="00016CA5"/>
    <w:rsid w:val="00020480"/>
    <w:rsid w:val="00020AFF"/>
    <w:rsid w:val="000275A6"/>
    <w:rsid w:val="00027850"/>
    <w:rsid w:val="00030CEC"/>
    <w:rsid w:val="000371D0"/>
    <w:rsid w:val="00037C44"/>
    <w:rsid w:val="00041EC1"/>
    <w:rsid w:val="00042BC1"/>
    <w:rsid w:val="000460CF"/>
    <w:rsid w:val="000468DA"/>
    <w:rsid w:val="00055F99"/>
    <w:rsid w:val="000568D4"/>
    <w:rsid w:val="00062D63"/>
    <w:rsid w:val="000656A7"/>
    <w:rsid w:val="00065EE5"/>
    <w:rsid w:val="0006705F"/>
    <w:rsid w:val="0007055C"/>
    <w:rsid w:val="000714A8"/>
    <w:rsid w:val="00075A1D"/>
    <w:rsid w:val="00080FD6"/>
    <w:rsid w:val="00082456"/>
    <w:rsid w:val="00082884"/>
    <w:rsid w:val="00084C1C"/>
    <w:rsid w:val="00084C67"/>
    <w:rsid w:val="00085F58"/>
    <w:rsid w:val="000900B5"/>
    <w:rsid w:val="00090202"/>
    <w:rsid w:val="00094841"/>
    <w:rsid w:val="00095798"/>
    <w:rsid w:val="00096161"/>
    <w:rsid w:val="00097394"/>
    <w:rsid w:val="00097ED0"/>
    <w:rsid w:val="000A0E42"/>
    <w:rsid w:val="000A1B5F"/>
    <w:rsid w:val="000A34A3"/>
    <w:rsid w:val="000A5CAC"/>
    <w:rsid w:val="000A7F97"/>
    <w:rsid w:val="000B5F1C"/>
    <w:rsid w:val="000B7937"/>
    <w:rsid w:val="000C4B96"/>
    <w:rsid w:val="000C4DA3"/>
    <w:rsid w:val="000C5A07"/>
    <w:rsid w:val="000C5DA5"/>
    <w:rsid w:val="000D122B"/>
    <w:rsid w:val="000D13E7"/>
    <w:rsid w:val="000D1EB7"/>
    <w:rsid w:val="000D2DE1"/>
    <w:rsid w:val="000D6316"/>
    <w:rsid w:val="000E0CB1"/>
    <w:rsid w:val="000E2065"/>
    <w:rsid w:val="000E35D7"/>
    <w:rsid w:val="000E63F4"/>
    <w:rsid w:val="000F1772"/>
    <w:rsid w:val="000F1C93"/>
    <w:rsid w:val="00102387"/>
    <w:rsid w:val="00104B08"/>
    <w:rsid w:val="00105092"/>
    <w:rsid w:val="0010651C"/>
    <w:rsid w:val="00111D95"/>
    <w:rsid w:val="0011221B"/>
    <w:rsid w:val="00112519"/>
    <w:rsid w:val="00115548"/>
    <w:rsid w:val="00122F7E"/>
    <w:rsid w:val="00122FAF"/>
    <w:rsid w:val="001246B1"/>
    <w:rsid w:val="00126E8C"/>
    <w:rsid w:val="00130AD1"/>
    <w:rsid w:val="00136E90"/>
    <w:rsid w:val="001373E6"/>
    <w:rsid w:val="001412B3"/>
    <w:rsid w:val="00141C4C"/>
    <w:rsid w:val="001425A7"/>
    <w:rsid w:val="00143935"/>
    <w:rsid w:val="00143FAC"/>
    <w:rsid w:val="0014464F"/>
    <w:rsid w:val="00144C1D"/>
    <w:rsid w:val="00145743"/>
    <w:rsid w:val="001536D3"/>
    <w:rsid w:val="00153D93"/>
    <w:rsid w:val="001547E6"/>
    <w:rsid w:val="00156851"/>
    <w:rsid w:val="0015788E"/>
    <w:rsid w:val="00157D09"/>
    <w:rsid w:val="00162090"/>
    <w:rsid w:val="001634D6"/>
    <w:rsid w:val="0016361F"/>
    <w:rsid w:val="00164A8D"/>
    <w:rsid w:val="00166FE1"/>
    <w:rsid w:val="001746DC"/>
    <w:rsid w:val="00177BE8"/>
    <w:rsid w:val="00184505"/>
    <w:rsid w:val="00184938"/>
    <w:rsid w:val="00184C48"/>
    <w:rsid w:val="00191622"/>
    <w:rsid w:val="00193FEA"/>
    <w:rsid w:val="00194154"/>
    <w:rsid w:val="001942B8"/>
    <w:rsid w:val="00197AF8"/>
    <w:rsid w:val="001A6C1A"/>
    <w:rsid w:val="001B62AD"/>
    <w:rsid w:val="001B68BB"/>
    <w:rsid w:val="001C54BC"/>
    <w:rsid w:val="001D0618"/>
    <w:rsid w:val="001D07EA"/>
    <w:rsid w:val="001D1A76"/>
    <w:rsid w:val="001D1E5C"/>
    <w:rsid w:val="001D4438"/>
    <w:rsid w:val="001D483B"/>
    <w:rsid w:val="001D5AC9"/>
    <w:rsid w:val="001D6C39"/>
    <w:rsid w:val="001D7D54"/>
    <w:rsid w:val="001E0B34"/>
    <w:rsid w:val="001E17D2"/>
    <w:rsid w:val="001E1D9B"/>
    <w:rsid w:val="001E4048"/>
    <w:rsid w:val="001F1318"/>
    <w:rsid w:val="001F15B8"/>
    <w:rsid w:val="001F254E"/>
    <w:rsid w:val="001F2ABB"/>
    <w:rsid w:val="001F470C"/>
    <w:rsid w:val="001F4E8D"/>
    <w:rsid w:val="001F585B"/>
    <w:rsid w:val="001F60B2"/>
    <w:rsid w:val="001F71E8"/>
    <w:rsid w:val="00200835"/>
    <w:rsid w:val="00200BC2"/>
    <w:rsid w:val="00201F8B"/>
    <w:rsid w:val="00203B05"/>
    <w:rsid w:val="00203BB4"/>
    <w:rsid w:val="00204898"/>
    <w:rsid w:val="00204D3E"/>
    <w:rsid w:val="00204F7B"/>
    <w:rsid w:val="00207F93"/>
    <w:rsid w:val="00213C96"/>
    <w:rsid w:val="002160A7"/>
    <w:rsid w:val="00216325"/>
    <w:rsid w:val="00221604"/>
    <w:rsid w:val="00223572"/>
    <w:rsid w:val="00224900"/>
    <w:rsid w:val="00231C1F"/>
    <w:rsid w:val="00232180"/>
    <w:rsid w:val="00234129"/>
    <w:rsid w:val="00235E1B"/>
    <w:rsid w:val="002368E0"/>
    <w:rsid w:val="00237532"/>
    <w:rsid w:val="002417CC"/>
    <w:rsid w:val="0024366F"/>
    <w:rsid w:val="002529ED"/>
    <w:rsid w:val="00253337"/>
    <w:rsid w:val="00256BF9"/>
    <w:rsid w:val="00256C41"/>
    <w:rsid w:val="002579C6"/>
    <w:rsid w:val="00260E03"/>
    <w:rsid w:val="00261960"/>
    <w:rsid w:val="002637EF"/>
    <w:rsid w:val="0026559E"/>
    <w:rsid w:val="00266CD2"/>
    <w:rsid w:val="0027123B"/>
    <w:rsid w:val="00273350"/>
    <w:rsid w:val="002746F4"/>
    <w:rsid w:val="00274EF2"/>
    <w:rsid w:val="00276DF0"/>
    <w:rsid w:val="00287BDE"/>
    <w:rsid w:val="002917F1"/>
    <w:rsid w:val="00294672"/>
    <w:rsid w:val="00297480"/>
    <w:rsid w:val="002A19EB"/>
    <w:rsid w:val="002A24CB"/>
    <w:rsid w:val="002A2A80"/>
    <w:rsid w:val="002A37FD"/>
    <w:rsid w:val="002A6858"/>
    <w:rsid w:val="002B0D90"/>
    <w:rsid w:val="002B22EB"/>
    <w:rsid w:val="002B29ED"/>
    <w:rsid w:val="002B2D5D"/>
    <w:rsid w:val="002B5040"/>
    <w:rsid w:val="002B5BFA"/>
    <w:rsid w:val="002C2544"/>
    <w:rsid w:val="002C578A"/>
    <w:rsid w:val="002D06FD"/>
    <w:rsid w:val="002D0A27"/>
    <w:rsid w:val="002D16F2"/>
    <w:rsid w:val="002D2DB4"/>
    <w:rsid w:val="002D4E2C"/>
    <w:rsid w:val="002E01D4"/>
    <w:rsid w:val="002E3382"/>
    <w:rsid w:val="002E3541"/>
    <w:rsid w:val="002E43E0"/>
    <w:rsid w:val="002E4C85"/>
    <w:rsid w:val="002E6D38"/>
    <w:rsid w:val="002E74C0"/>
    <w:rsid w:val="002F02A1"/>
    <w:rsid w:val="002F0481"/>
    <w:rsid w:val="002F5C0A"/>
    <w:rsid w:val="0030484E"/>
    <w:rsid w:val="00314511"/>
    <w:rsid w:val="0032247C"/>
    <w:rsid w:val="00324309"/>
    <w:rsid w:val="003249B4"/>
    <w:rsid w:val="0032632E"/>
    <w:rsid w:val="0032658A"/>
    <w:rsid w:val="00327CC2"/>
    <w:rsid w:val="0033022A"/>
    <w:rsid w:val="00333671"/>
    <w:rsid w:val="0033489A"/>
    <w:rsid w:val="003407F2"/>
    <w:rsid w:val="003426D4"/>
    <w:rsid w:val="0034612B"/>
    <w:rsid w:val="00351B6C"/>
    <w:rsid w:val="00354A84"/>
    <w:rsid w:val="00356C44"/>
    <w:rsid w:val="00362B22"/>
    <w:rsid w:val="00364A01"/>
    <w:rsid w:val="00364C20"/>
    <w:rsid w:val="00367EB2"/>
    <w:rsid w:val="003709B2"/>
    <w:rsid w:val="0037220C"/>
    <w:rsid w:val="00374210"/>
    <w:rsid w:val="003762C8"/>
    <w:rsid w:val="00380D23"/>
    <w:rsid w:val="00380E1E"/>
    <w:rsid w:val="00381A5A"/>
    <w:rsid w:val="00382703"/>
    <w:rsid w:val="00387C40"/>
    <w:rsid w:val="00387C8E"/>
    <w:rsid w:val="003903F8"/>
    <w:rsid w:val="0039104F"/>
    <w:rsid w:val="00391B05"/>
    <w:rsid w:val="0039286B"/>
    <w:rsid w:val="00395C36"/>
    <w:rsid w:val="00396AA3"/>
    <w:rsid w:val="003A159E"/>
    <w:rsid w:val="003A49D7"/>
    <w:rsid w:val="003A54C5"/>
    <w:rsid w:val="003A63B7"/>
    <w:rsid w:val="003A6970"/>
    <w:rsid w:val="003A7DF1"/>
    <w:rsid w:val="003B2592"/>
    <w:rsid w:val="003B3272"/>
    <w:rsid w:val="003B38AB"/>
    <w:rsid w:val="003B482E"/>
    <w:rsid w:val="003B49CD"/>
    <w:rsid w:val="003B4FBD"/>
    <w:rsid w:val="003B555E"/>
    <w:rsid w:val="003C0782"/>
    <w:rsid w:val="003C2D27"/>
    <w:rsid w:val="003C632A"/>
    <w:rsid w:val="003C660A"/>
    <w:rsid w:val="003C6AB6"/>
    <w:rsid w:val="003C6F4B"/>
    <w:rsid w:val="003D3546"/>
    <w:rsid w:val="003D45DA"/>
    <w:rsid w:val="003D4F21"/>
    <w:rsid w:val="003E3E81"/>
    <w:rsid w:val="003E52FC"/>
    <w:rsid w:val="003E577A"/>
    <w:rsid w:val="003E60E2"/>
    <w:rsid w:val="003E76B4"/>
    <w:rsid w:val="003F434B"/>
    <w:rsid w:val="003F65F8"/>
    <w:rsid w:val="004011D3"/>
    <w:rsid w:val="00403357"/>
    <w:rsid w:val="00403AB8"/>
    <w:rsid w:val="0040480D"/>
    <w:rsid w:val="0041087D"/>
    <w:rsid w:val="004115D5"/>
    <w:rsid w:val="00412025"/>
    <w:rsid w:val="004168A3"/>
    <w:rsid w:val="004177D1"/>
    <w:rsid w:val="00421A52"/>
    <w:rsid w:val="004239E2"/>
    <w:rsid w:val="00424AAA"/>
    <w:rsid w:val="00425D8D"/>
    <w:rsid w:val="004265CD"/>
    <w:rsid w:val="00431F11"/>
    <w:rsid w:val="00431FEF"/>
    <w:rsid w:val="004340EB"/>
    <w:rsid w:val="00434E4C"/>
    <w:rsid w:val="0043598B"/>
    <w:rsid w:val="00435DDF"/>
    <w:rsid w:val="004373EF"/>
    <w:rsid w:val="00437F68"/>
    <w:rsid w:val="004441F1"/>
    <w:rsid w:val="00444A66"/>
    <w:rsid w:val="00445A71"/>
    <w:rsid w:val="00445FEA"/>
    <w:rsid w:val="004464CD"/>
    <w:rsid w:val="00450355"/>
    <w:rsid w:val="00452740"/>
    <w:rsid w:val="00453DD3"/>
    <w:rsid w:val="00453E52"/>
    <w:rsid w:val="004554A7"/>
    <w:rsid w:val="00455D4D"/>
    <w:rsid w:val="00456926"/>
    <w:rsid w:val="00457212"/>
    <w:rsid w:val="00457236"/>
    <w:rsid w:val="00460E8E"/>
    <w:rsid w:val="0046280F"/>
    <w:rsid w:val="0046300D"/>
    <w:rsid w:val="00463EAC"/>
    <w:rsid w:val="00465F18"/>
    <w:rsid w:val="00467E52"/>
    <w:rsid w:val="0047176B"/>
    <w:rsid w:val="004738DC"/>
    <w:rsid w:val="00477588"/>
    <w:rsid w:val="00483A9E"/>
    <w:rsid w:val="00483F2F"/>
    <w:rsid w:val="00487995"/>
    <w:rsid w:val="00487D37"/>
    <w:rsid w:val="004903B7"/>
    <w:rsid w:val="004929B8"/>
    <w:rsid w:val="0049403E"/>
    <w:rsid w:val="0049752B"/>
    <w:rsid w:val="0049774B"/>
    <w:rsid w:val="004A0B10"/>
    <w:rsid w:val="004A0FDD"/>
    <w:rsid w:val="004A4EAE"/>
    <w:rsid w:val="004A4F6E"/>
    <w:rsid w:val="004B1618"/>
    <w:rsid w:val="004C23ED"/>
    <w:rsid w:val="004C3862"/>
    <w:rsid w:val="004C5883"/>
    <w:rsid w:val="004C5BEF"/>
    <w:rsid w:val="004C7041"/>
    <w:rsid w:val="004D1BEA"/>
    <w:rsid w:val="004D1DC4"/>
    <w:rsid w:val="004D2D08"/>
    <w:rsid w:val="004D2FF3"/>
    <w:rsid w:val="004D370F"/>
    <w:rsid w:val="004D3DD9"/>
    <w:rsid w:val="004D58AF"/>
    <w:rsid w:val="004E0919"/>
    <w:rsid w:val="004E1FA8"/>
    <w:rsid w:val="004E36B3"/>
    <w:rsid w:val="004E6468"/>
    <w:rsid w:val="004F0BCC"/>
    <w:rsid w:val="004F0D7D"/>
    <w:rsid w:val="004F170B"/>
    <w:rsid w:val="004F34FC"/>
    <w:rsid w:val="004F5000"/>
    <w:rsid w:val="004F58DF"/>
    <w:rsid w:val="004F6D9D"/>
    <w:rsid w:val="004F7D11"/>
    <w:rsid w:val="00502B44"/>
    <w:rsid w:val="005032EE"/>
    <w:rsid w:val="00506102"/>
    <w:rsid w:val="00510C0D"/>
    <w:rsid w:val="0051381A"/>
    <w:rsid w:val="00513D08"/>
    <w:rsid w:val="00514031"/>
    <w:rsid w:val="00515938"/>
    <w:rsid w:val="005205DF"/>
    <w:rsid w:val="00520F19"/>
    <w:rsid w:val="00522216"/>
    <w:rsid w:val="00522B7C"/>
    <w:rsid w:val="00522D4C"/>
    <w:rsid w:val="00531887"/>
    <w:rsid w:val="00531978"/>
    <w:rsid w:val="00533B30"/>
    <w:rsid w:val="00535687"/>
    <w:rsid w:val="00536D37"/>
    <w:rsid w:val="0054392C"/>
    <w:rsid w:val="00543E52"/>
    <w:rsid w:val="00545E7A"/>
    <w:rsid w:val="00550C86"/>
    <w:rsid w:val="00556257"/>
    <w:rsid w:val="005565E0"/>
    <w:rsid w:val="005630A7"/>
    <w:rsid w:val="0056426F"/>
    <w:rsid w:val="005666F6"/>
    <w:rsid w:val="00566C51"/>
    <w:rsid w:val="005673F5"/>
    <w:rsid w:val="005703B8"/>
    <w:rsid w:val="00572B9B"/>
    <w:rsid w:val="005742A9"/>
    <w:rsid w:val="00574705"/>
    <w:rsid w:val="00577C5C"/>
    <w:rsid w:val="00581FA5"/>
    <w:rsid w:val="00584306"/>
    <w:rsid w:val="00584882"/>
    <w:rsid w:val="00584DA7"/>
    <w:rsid w:val="00585233"/>
    <w:rsid w:val="005861AA"/>
    <w:rsid w:val="00592D65"/>
    <w:rsid w:val="0059394F"/>
    <w:rsid w:val="005956C2"/>
    <w:rsid w:val="005A0C82"/>
    <w:rsid w:val="005A1577"/>
    <w:rsid w:val="005A1C4A"/>
    <w:rsid w:val="005A2159"/>
    <w:rsid w:val="005A2685"/>
    <w:rsid w:val="005A3116"/>
    <w:rsid w:val="005A37F4"/>
    <w:rsid w:val="005A5298"/>
    <w:rsid w:val="005A5816"/>
    <w:rsid w:val="005A5A12"/>
    <w:rsid w:val="005A6D76"/>
    <w:rsid w:val="005B11F5"/>
    <w:rsid w:val="005B1FA8"/>
    <w:rsid w:val="005B2543"/>
    <w:rsid w:val="005B5914"/>
    <w:rsid w:val="005C10ED"/>
    <w:rsid w:val="005C1893"/>
    <w:rsid w:val="005C1BDC"/>
    <w:rsid w:val="005C42A2"/>
    <w:rsid w:val="005C5131"/>
    <w:rsid w:val="005C5782"/>
    <w:rsid w:val="005C5F12"/>
    <w:rsid w:val="005D13C1"/>
    <w:rsid w:val="005D1B79"/>
    <w:rsid w:val="005D2691"/>
    <w:rsid w:val="005D2E21"/>
    <w:rsid w:val="005D3FB3"/>
    <w:rsid w:val="005D60CC"/>
    <w:rsid w:val="005D6ED1"/>
    <w:rsid w:val="005E5EC2"/>
    <w:rsid w:val="005E60EB"/>
    <w:rsid w:val="005E716D"/>
    <w:rsid w:val="005E73C2"/>
    <w:rsid w:val="005F6199"/>
    <w:rsid w:val="00601694"/>
    <w:rsid w:val="006019E5"/>
    <w:rsid w:val="00603D7A"/>
    <w:rsid w:val="00605343"/>
    <w:rsid w:val="006054DC"/>
    <w:rsid w:val="0060687F"/>
    <w:rsid w:val="00610389"/>
    <w:rsid w:val="006103C4"/>
    <w:rsid w:val="00610EE5"/>
    <w:rsid w:val="006111F4"/>
    <w:rsid w:val="006117B1"/>
    <w:rsid w:val="00611F10"/>
    <w:rsid w:val="00617038"/>
    <w:rsid w:val="006203B3"/>
    <w:rsid w:val="00621D77"/>
    <w:rsid w:val="00622C7A"/>
    <w:rsid w:val="006238E8"/>
    <w:rsid w:val="00626654"/>
    <w:rsid w:val="00626FEE"/>
    <w:rsid w:val="006307F6"/>
    <w:rsid w:val="00633798"/>
    <w:rsid w:val="00635250"/>
    <w:rsid w:val="00635AD2"/>
    <w:rsid w:val="00637883"/>
    <w:rsid w:val="00642827"/>
    <w:rsid w:val="00643228"/>
    <w:rsid w:val="00652E04"/>
    <w:rsid w:val="00654F44"/>
    <w:rsid w:val="00656253"/>
    <w:rsid w:val="00662DBD"/>
    <w:rsid w:val="0066382C"/>
    <w:rsid w:val="00665825"/>
    <w:rsid w:val="00671227"/>
    <w:rsid w:val="0067263F"/>
    <w:rsid w:val="00672EF0"/>
    <w:rsid w:val="006752AE"/>
    <w:rsid w:val="00677570"/>
    <w:rsid w:val="00677F37"/>
    <w:rsid w:val="006817B7"/>
    <w:rsid w:val="00683E11"/>
    <w:rsid w:val="00683E8D"/>
    <w:rsid w:val="00684870"/>
    <w:rsid w:val="00684AE1"/>
    <w:rsid w:val="0068553D"/>
    <w:rsid w:val="00686753"/>
    <w:rsid w:val="00690904"/>
    <w:rsid w:val="006917D9"/>
    <w:rsid w:val="006A1A3C"/>
    <w:rsid w:val="006A2667"/>
    <w:rsid w:val="006A5A59"/>
    <w:rsid w:val="006B0938"/>
    <w:rsid w:val="006B421A"/>
    <w:rsid w:val="006C0850"/>
    <w:rsid w:val="006C27E0"/>
    <w:rsid w:val="006C69E4"/>
    <w:rsid w:val="006C72DA"/>
    <w:rsid w:val="006D0D89"/>
    <w:rsid w:val="006D3CFD"/>
    <w:rsid w:val="006D4A7C"/>
    <w:rsid w:val="006D4BA2"/>
    <w:rsid w:val="006D6822"/>
    <w:rsid w:val="006E64A6"/>
    <w:rsid w:val="006E7605"/>
    <w:rsid w:val="006E786E"/>
    <w:rsid w:val="006E7E1B"/>
    <w:rsid w:val="006F034A"/>
    <w:rsid w:val="006F057E"/>
    <w:rsid w:val="006F2D13"/>
    <w:rsid w:val="006F3E77"/>
    <w:rsid w:val="006F47D3"/>
    <w:rsid w:val="006F6474"/>
    <w:rsid w:val="006F7C50"/>
    <w:rsid w:val="00702B60"/>
    <w:rsid w:val="007031D6"/>
    <w:rsid w:val="00705CE6"/>
    <w:rsid w:val="007064BE"/>
    <w:rsid w:val="00710F7C"/>
    <w:rsid w:val="00713E64"/>
    <w:rsid w:val="007214AB"/>
    <w:rsid w:val="007224C7"/>
    <w:rsid w:val="00722CA6"/>
    <w:rsid w:val="00727042"/>
    <w:rsid w:val="00730F4E"/>
    <w:rsid w:val="0073201E"/>
    <w:rsid w:val="0073267A"/>
    <w:rsid w:val="00734BF7"/>
    <w:rsid w:val="00735E25"/>
    <w:rsid w:val="0073695B"/>
    <w:rsid w:val="007376AC"/>
    <w:rsid w:val="00737847"/>
    <w:rsid w:val="00740528"/>
    <w:rsid w:val="00742B2F"/>
    <w:rsid w:val="00743FB0"/>
    <w:rsid w:val="00760285"/>
    <w:rsid w:val="00772391"/>
    <w:rsid w:val="00780339"/>
    <w:rsid w:val="00783A71"/>
    <w:rsid w:val="00787C52"/>
    <w:rsid w:val="00790EFB"/>
    <w:rsid w:val="007921EE"/>
    <w:rsid w:val="007923CC"/>
    <w:rsid w:val="0079679A"/>
    <w:rsid w:val="007A27E1"/>
    <w:rsid w:val="007B0E95"/>
    <w:rsid w:val="007B4377"/>
    <w:rsid w:val="007B5777"/>
    <w:rsid w:val="007B7256"/>
    <w:rsid w:val="007C06C7"/>
    <w:rsid w:val="007C3282"/>
    <w:rsid w:val="007C448F"/>
    <w:rsid w:val="007C737A"/>
    <w:rsid w:val="007D1039"/>
    <w:rsid w:val="007D208F"/>
    <w:rsid w:val="007E06C8"/>
    <w:rsid w:val="007E0A4D"/>
    <w:rsid w:val="007E1836"/>
    <w:rsid w:val="007E1C45"/>
    <w:rsid w:val="007E4140"/>
    <w:rsid w:val="007E7989"/>
    <w:rsid w:val="007F3047"/>
    <w:rsid w:val="007F4934"/>
    <w:rsid w:val="008031B7"/>
    <w:rsid w:val="00807A9E"/>
    <w:rsid w:val="00811280"/>
    <w:rsid w:val="00811752"/>
    <w:rsid w:val="008117BD"/>
    <w:rsid w:val="008120C4"/>
    <w:rsid w:val="00814059"/>
    <w:rsid w:val="0081423A"/>
    <w:rsid w:val="00817706"/>
    <w:rsid w:val="00822FD9"/>
    <w:rsid w:val="00823019"/>
    <w:rsid w:val="008237A0"/>
    <w:rsid w:val="00824942"/>
    <w:rsid w:val="00830CDB"/>
    <w:rsid w:val="0083290C"/>
    <w:rsid w:val="00833A1E"/>
    <w:rsid w:val="0084050E"/>
    <w:rsid w:val="00841238"/>
    <w:rsid w:val="008412BD"/>
    <w:rsid w:val="0084216E"/>
    <w:rsid w:val="00842E86"/>
    <w:rsid w:val="00843265"/>
    <w:rsid w:val="00852A56"/>
    <w:rsid w:val="00853933"/>
    <w:rsid w:val="008562A5"/>
    <w:rsid w:val="008568BF"/>
    <w:rsid w:val="00860714"/>
    <w:rsid w:val="00861715"/>
    <w:rsid w:val="00861F32"/>
    <w:rsid w:val="00863FC1"/>
    <w:rsid w:val="0086787F"/>
    <w:rsid w:val="00872E57"/>
    <w:rsid w:val="00876271"/>
    <w:rsid w:val="00881F23"/>
    <w:rsid w:val="0088543C"/>
    <w:rsid w:val="00885E49"/>
    <w:rsid w:val="008860B5"/>
    <w:rsid w:val="00886C8D"/>
    <w:rsid w:val="00887667"/>
    <w:rsid w:val="00892FF2"/>
    <w:rsid w:val="0089680F"/>
    <w:rsid w:val="008A1670"/>
    <w:rsid w:val="008A2BFA"/>
    <w:rsid w:val="008A3203"/>
    <w:rsid w:val="008A61AA"/>
    <w:rsid w:val="008A6810"/>
    <w:rsid w:val="008A6EAB"/>
    <w:rsid w:val="008B05A4"/>
    <w:rsid w:val="008B7ACA"/>
    <w:rsid w:val="008C0B1F"/>
    <w:rsid w:val="008C2915"/>
    <w:rsid w:val="008C2B44"/>
    <w:rsid w:val="008C6C28"/>
    <w:rsid w:val="008C6D37"/>
    <w:rsid w:val="008D0AE8"/>
    <w:rsid w:val="008D4412"/>
    <w:rsid w:val="008D6DE6"/>
    <w:rsid w:val="008E1866"/>
    <w:rsid w:val="008E797F"/>
    <w:rsid w:val="008F02C1"/>
    <w:rsid w:val="008F0EBF"/>
    <w:rsid w:val="008F6569"/>
    <w:rsid w:val="008F7F9C"/>
    <w:rsid w:val="0090034E"/>
    <w:rsid w:val="00904E95"/>
    <w:rsid w:val="0090632E"/>
    <w:rsid w:val="00906B88"/>
    <w:rsid w:val="00911FAA"/>
    <w:rsid w:val="009147FF"/>
    <w:rsid w:val="00920A73"/>
    <w:rsid w:val="00924294"/>
    <w:rsid w:val="0092452C"/>
    <w:rsid w:val="0092756E"/>
    <w:rsid w:val="0093322F"/>
    <w:rsid w:val="00933AEB"/>
    <w:rsid w:val="00933CC5"/>
    <w:rsid w:val="00934624"/>
    <w:rsid w:val="00935F51"/>
    <w:rsid w:val="009369B3"/>
    <w:rsid w:val="009373FB"/>
    <w:rsid w:val="009374C5"/>
    <w:rsid w:val="009412EE"/>
    <w:rsid w:val="00943A67"/>
    <w:rsid w:val="009466D6"/>
    <w:rsid w:val="00946919"/>
    <w:rsid w:val="00950174"/>
    <w:rsid w:val="009522EF"/>
    <w:rsid w:val="00953224"/>
    <w:rsid w:val="00953D9A"/>
    <w:rsid w:val="009544E8"/>
    <w:rsid w:val="009551B3"/>
    <w:rsid w:val="009570A5"/>
    <w:rsid w:val="009618F1"/>
    <w:rsid w:val="0096781C"/>
    <w:rsid w:val="00967F46"/>
    <w:rsid w:val="00970717"/>
    <w:rsid w:val="00970743"/>
    <w:rsid w:val="00970A51"/>
    <w:rsid w:val="00971528"/>
    <w:rsid w:val="00971A59"/>
    <w:rsid w:val="00972569"/>
    <w:rsid w:val="00984B2D"/>
    <w:rsid w:val="009851B8"/>
    <w:rsid w:val="0098653E"/>
    <w:rsid w:val="00986759"/>
    <w:rsid w:val="0098797A"/>
    <w:rsid w:val="0099027B"/>
    <w:rsid w:val="0099210D"/>
    <w:rsid w:val="009925ED"/>
    <w:rsid w:val="00992F57"/>
    <w:rsid w:val="00992FF3"/>
    <w:rsid w:val="0099337D"/>
    <w:rsid w:val="0099462B"/>
    <w:rsid w:val="009950B2"/>
    <w:rsid w:val="009969C2"/>
    <w:rsid w:val="00996B2D"/>
    <w:rsid w:val="009A094B"/>
    <w:rsid w:val="009A4C50"/>
    <w:rsid w:val="009A5D34"/>
    <w:rsid w:val="009A7519"/>
    <w:rsid w:val="009B1DC2"/>
    <w:rsid w:val="009B214E"/>
    <w:rsid w:val="009B3871"/>
    <w:rsid w:val="009B5A11"/>
    <w:rsid w:val="009C19BF"/>
    <w:rsid w:val="009C3C0D"/>
    <w:rsid w:val="009C4520"/>
    <w:rsid w:val="009C6C88"/>
    <w:rsid w:val="009C6D3E"/>
    <w:rsid w:val="009D206B"/>
    <w:rsid w:val="009D35B4"/>
    <w:rsid w:val="009D4D31"/>
    <w:rsid w:val="009D5677"/>
    <w:rsid w:val="009D62D8"/>
    <w:rsid w:val="009E1A90"/>
    <w:rsid w:val="009E2C14"/>
    <w:rsid w:val="009E2D87"/>
    <w:rsid w:val="009E7DBD"/>
    <w:rsid w:val="009F0D32"/>
    <w:rsid w:val="009F1393"/>
    <w:rsid w:val="009F61D8"/>
    <w:rsid w:val="00A0475E"/>
    <w:rsid w:val="00A14632"/>
    <w:rsid w:val="00A165F7"/>
    <w:rsid w:val="00A27AE0"/>
    <w:rsid w:val="00A27FB0"/>
    <w:rsid w:val="00A30132"/>
    <w:rsid w:val="00A34DE8"/>
    <w:rsid w:val="00A4043F"/>
    <w:rsid w:val="00A415F3"/>
    <w:rsid w:val="00A45344"/>
    <w:rsid w:val="00A45835"/>
    <w:rsid w:val="00A45AA8"/>
    <w:rsid w:val="00A467DC"/>
    <w:rsid w:val="00A50EBE"/>
    <w:rsid w:val="00A510E8"/>
    <w:rsid w:val="00A518EE"/>
    <w:rsid w:val="00A53682"/>
    <w:rsid w:val="00A543AE"/>
    <w:rsid w:val="00A55AE5"/>
    <w:rsid w:val="00A62D84"/>
    <w:rsid w:val="00A64E56"/>
    <w:rsid w:val="00A658A4"/>
    <w:rsid w:val="00A66A80"/>
    <w:rsid w:val="00A673CF"/>
    <w:rsid w:val="00A703CE"/>
    <w:rsid w:val="00A7218A"/>
    <w:rsid w:val="00A72387"/>
    <w:rsid w:val="00A770DE"/>
    <w:rsid w:val="00A816D8"/>
    <w:rsid w:val="00A83844"/>
    <w:rsid w:val="00A858FF"/>
    <w:rsid w:val="00A90D2C"/>
    <w:rsid w:val="00A91B88"/>
    <w:rsid w:val="00A93491"/>
    <w:rsid w:val="00A93EE5"/>
    <w:rsid w:val="00A94348"/>
    <w:rsid w:val="00A94D9A"/>
    <w:rsid w:val="00AA203F"/>
    <w:rsid w:val="00AA3706"/>
    <w:rsid w:val="00AA3831"/>
    <w:rsid w:val="00AA4433"/>
    <w:rsid w:val="00AA51D4"/>
    <w:rsid w:val="00AB330D"/>
    <w:rsid w:val="00AB3B98"/>
    <w:rsid w:val="00AB3E05"/>
    <w:rsid w:val="00AB4964"/>
    <w:rsid w:val="00AB6E07"/>
    <w:rsid w:val="00AC0D85"/>
    <w:rsid w:val="00AC2D2B"/>
    <w:rsid w:val="00AC479D"/>
    <w:rsid w:val="00AC5A7E"/>
    <w:rsid w:val="00AC5AFA"/>
    <w:rsid w:val="00AC79B5"/>
    <w:rsid w:val="00AD0769"/>
    <w:rsid w:val="00AD0DFD"/>
    <w:rsid w:val="00AD454A"/>
    <w:rsid w:val="00AD4B24"/>
    <w:rsid w:val="00AD7C47"/>
    <w:rsid w:val="00AE0088"/>
    <w:rsid w:val="00AE2023"/>
    <w:rsid w:val="00AE511C"/>
    <w:rsid w:val="00AF1B1E"/>
    <w:rsid w:val="00AF3753"/>
    <w:rsid w:val="00AF7362"/>
    <w:rsid w:val="00B01A9C"/>
    <w:rsid w:val="00B02A5D"/>
    <w:rsid w:val="00B04F1E"/>
    <w:rsid w:val="00B0500B"/>
    <w:rsid w:val="00B06855"/>
    <w:rsid w:val="00B10284"/>
    <w:rsid w:val="00B11A5C"/>
    <w:rsid w:val="00B1453B"/>
    <w:rsid w:val="00B163B3"/>
    <w:rsid w:val="00B171FA"/>
    <w:rsid w:val="00B2494B"/>
    <w:rsid w:val="00B25346"/>
    <w:rsid w:val="00B25A11"/>
    <w:rsid w:val="00B25F2A"/>
    <w:rsid w:val="00B2610D"/>
    <w:rsid w:val="00B27780"/>
    <w:rsid w:val="00B27E1A"/>
    <w:rsid w:val="00B31BFC"/>
    <w:rsid w:val="00B3290E"/>
    <w:rsid w:val="00B32BF3"/>
    <w:rsid w:val="00B35F67"/>
    <w:rsid w:val="00B36076"/>
    <w:rsid w:val="00B4184F"/>
    <w:rsid w:val="00B424CC"/>
    <w:rsid w:val="00B451AC"/>
    <w:rsid w:val="00B50E71"/>
    <w:rsid w:val="00B5199F"/>
    <w:rsid w:val="00B53E68"/>
    <w:rsid w:val="00B5482B"/>
    <w:rsid w:val="00B60341"/>
    <w:rsid w:val="00B6541C"/>
    <w:rsid w:val="00B72606"/>
    <w:rsid w:val="00B7263C"/>
    <w:rsid w:val="00B72DF5"/>
    <w:rsid w:val="00B74BB6"/>
    <w:rsid w:val="00B75F57"/>
    <w:rsid w:val="00B7640B"/>
    <w:rsid w:val="00B811B8"/>
    <w:rsid w:val="00B82FA7"/>
    <w:rsid w:val="00B84FC3"/>
    <w:rsid w:val="00B86820"/>
    <w:rsid w:val="00B878F0"/>
    <w:rsid w:val="00B91B80"/>
    <w:rsid w:val="00B96D86"/>
    <w:rsid w:val="00BA081B"/>
    <w:rsid w:val="00BA0D5C"/>
    <w:rsid w:val="00BA36D3"/>
    <w:rsid w:val="00BA3A2D"/>
    <w:rsid w:val="00BA5C9F"/>
    <w:rsid w:val="00BA5D82"/>
    <w:rsid w:val="00BA7299"/>
    <w:rsid w:val="00BB2310"/>
    <w:rsid w:val="00BB3B0D"/>
    <w:rsid w:val="00BB3D8C"/>
    <w:rsid w:val="00BB41D2"/>
    <w:rsid w:val="00BB42B3"/>
    <w:rsid w:val="00BB4E31"/>
    <w:rsid w:val="00BC2AD0"/>
    <w:rsid w:val="00BC3D27"/>
    <w:rsid w:val="00BC49AD"/>
    <w:rsid w:val="00BC5E6B"/>
    <w:rsid w:val="00BC61A2"/>
    <w:rsid w:val="00BD105C"/>
    <w:rsid w:val="00BD613D"/>
    <w:rsid w:val="00BE0591"/>
    <w:rsid w:val="00BE478C"/>
    <w:rsid w:val="00BE58A7"/>
    <w:rsid w:val="00BE6861"/>
    <w:rsid w:val="00BE6E6E"/>
    <w:rsid w:val="00BF0A40"/>
    <w:rsid w:val="00BF19F4"/>
    <w:rsid w:val="00BF31D5"/>
    <w:rsid w:val="00BF3550"/>
    <w:rsid w:val="00BF4EE0"/>
    <w:rsid w:val="00C04526"/>
    <w:rsid w:val="00C0533B"/>
    <w:rsid w:val="00C1479E"/>
    <w:rsid w:val="00C15432"/>
    <w:rsid w:val="00C16BC9"/>
    <w:rsid w:val="00C21412"/>
    <w:rsid w:val="00C23CBD"/>
    <w:rsid w:val="00C24494"/>
    <w:rsid w:val="00C254C9"/>
    <w:rsid w:val="00C25F51"/>
    <w:rsid w:val="00C26136"/>
    <w:rsid w:val="00C2699C"/>
    <w:rsid w:val="00C30404"/>
    <w:rsid w:val="00C30AF7"/>
    <w:rsid w:val="00C324EF"/>
    <w:rsid w:val="00C36929"/>
    <w:rsid w:val="00C41875"/>
    <w:rsid w:val="00C420A1"/>
    <w:rsid w:val="00C50DE0"/>
    <w:rsid w:val="00C5257F"/>
    <w:rsid w:val="00C52B47"/>
    <w:rsid w:val="00C54746"/>
    <w:rsid w:val="00C54AF3"/>
    <w:rsid w:val="00C57A87"/>
    <w:rsid w:val="00C57AFA"/>
    <w:rsid w:val="00C62412"/>
    <w:rsid w:val="00C62D8C"/>
    <w:rsid w:val="00C6381A"/>
    <w:rsid w:val="00C6429F"/>
    <w:rsid w:val="00C70C29"/>
    <w:rsid w:val="00C73FEE"/>
    <w:rsid w:val="00C740E3"/>
    <w:rsid w:val="00C74857"/>
    <w:rsid w:val="00C7528C"/>
    <w:rsid w:val="00C75CDB"/>
    <w:rsid w:val="00C816A0"/>
    <w:rsid w:val="00C82FA5"/>
    <w:rsid w:val="00C85528"/>
    <w:rsid w:val="00C85567"/>
    <w:rsid w:val="00C859D8"/>
    <w:rsid w:val="00C9093E"/>
    <w:rsid w:val="00C92131"/>
    <w:rsid w:val="00C9783D"/>
    <w:rsid w:val="00CA2387"/>
    <w:rsid w:val="00CA46F3"/>
    <w:rsid w:val="00CA5517"/>
    <w:rsid w:val="00CA6972"/>
    <w:rsid w:val="00CA7E07"/>
    <w:rsid w:val="00CB42AB"/>
    <w:rsid w:val="00CB47B0"/>
    <w:rsid w:val="00CB534C"/>
    <w:rsid w:val="00CC0A50"/>
    <w:rsid w:val="00CC2CD1"/>
    <w:rsid w:val="00CC39C1"/>
    <w:rsid w:val="00CC6888"/>
    <w:rsid w:val="00CC6A8D"/>
    <w:rsid w:val="00CD03E8"/>
    <w:rsid w:val="00CD0911"/>
    <w:rsid w:val="00CD38E6"/>
    <w:rsid w:val="00CD4AE1"/>
    <w:rsid w:val="00CD69F3"/>
    <w:rsid w:val="00CD72F7"/>
    <w:rsid w:val="00CF0F6C"/>
    <w:rsid w:val="00CF5BED"/>
    <w:rsid w:val="00CF67A3"/>
    <w:rsid w:val="00D0058E"/>
    <w:rsid w:val="00D01A10"/>
    <w:rsid w:val="00D02E71"/>
    <w:rsid w:val="00D1157F"/>
    <w:rsid w:val="00D12950"/>
    <w:rsid w:val="00D132D1"/>
    <w:rsid w:val="00D241E8"/>
    <w:rsid w:val="00D27F87"/>
    <w:rsid w:val="00D30133"/>
    <w:rsid w:val="00D33469"/>
    <w:rsid w:val="00D35E10"/>
    <w:rsid w:val="00D36305"/>
    <w:rsid w:val="00D36E9F"/>
    <w:rsid w:val="00D408A0"/>
    <w:rsid w:val="00D423D0"/>
    <w:rsid w:val="00D426BD"/>
    <w:rsid w:val="00D47ADB"/>
    <w:rsid w:val="00D50388"/>
    <w:rsid w:val="00D56765"/>
    <w:rsid w:val="00D648F7"/>
    <w:rsid w:val="00D67219"/>
    <w:rsid w:val="00D67BDA"/>
    <w:rsid w:val="00D67E2C"/>
    <w:rsid w:val="00D708A6"/>
    <w:rsid w:val="00D75EF2"/>
    <w:rsid w:val="00D7705D"/>
    <w:rsid w:val="00D80444"/>
    <w:rsid w:val="00D8383A"/>
    <w:rsid w:val="00D857CF"/>
    <w:rsid w:val="00D87D34"/>
    <w:rsid w:val="00D90248"/>
    <w:rsid w:val="00D91597"/>
    <w:rsid w:val="00D94021"/>
    <w:rsid w:val="00D9724C"/>
    <w:rsid w:val="00DA1DA9"/>
    <w:rsid w:val="00DA3D5A"/>
    <w:rsid w:val="00DA4DCA"/>
    <w:rsid w:val="00DA77D7"/>
    <w:rsid w:val="00DA7BCC"/>
    <w:rsid w:val="00DB2575"/>
    <w:rsid w:val="00DB4228"/>
    <w:rsid w:val="00DB4CA2"/>
    <w:rsid w:val="00DB6EDC"/>
    <w:rsid w:val="00DB6F09"/>
    <w:rsid w:val="00DC07BF"/>
    <w:rsid w:val="00DC2CF6"/>
    <w:rsid w:val="00DC3008"/>
    <w:rsid w:val="00DC471D"/>
    <w:rsid w:val="00DC523E"/>
    <w:rsid w:val="00DC6ACA"/>
    <w:rsid w:val="00DD55BD"/>
    <w:rsid w:val="00DD7600"/>
    <w:rsid w:val="00DE1CCD"/>
    <w:rsid w:val="00DE37DB"/>
    <w:rsid w:val="00DE5B86"/>
    <w:rsid w:val="00DE646C"/>
    <w:rsid w:val="00DF0A02"/>
    <w:rsid w:val="00DF16E1"/>
    <w:rsid w:val="00E00616"/>
    <w:rsid w:val="00E00EB6"/>
    <w:rsid w:val="00E01857"/>
    <w:rsid w:val="00E0209F"/>
    <w:rsid w:val="00E02620"/>
    <w:rsid w:val="00E05F87"/>
    <w:rsid w:val="00E07DCF"/>
    <w:rsid w:val="00E1127B"/>
    <w:rsid w:val="00E1230D"/>
    <w:rsid w:val="00E13CD8"/>
    <w:rsid w:val="00E13EC2"/>
    <w:rsid w:val="00E15568"/>
    <w:rsid w:val="00E1629A"/>
    <w:rsid w:val="00E16C31"/>
    <w:rsid w:val="00E206B2"/>
    <w:rsid w:val="00E21347"/>
    <w:rsid w:val="00E21BFF"/>
    <w:rsid w:val="00E3458A"/>
    <w:rsid w:val="00E34B68"/>
    <w:rsid w:val="00E355DF"/>
    <w:rsid w:val="00E36800"/>
    <w:rsid w:val="00E36869"/>
    <w:rsid w:val="00E36D23"/>
    <w:rsid w:val="00E37A9A"/>
    <w:rsid w:val="00E37FCD"/>
    <w:rsid w:val="00E40550"/>
    <w:rsid w:val="00E423CC"/>
    <w:rsid w:val="00E550D4"/>
    <w:rsid w:val="00E56DF3"/>
    <w:rsid w:val="00E57297"/>
    <w:rsid w:val="00E57F54"/>
    <w:rsid w:val="00E705E7"/>
    <w:rsid w:val="00E72051"/>
    <w:rsid w:val="00E767D8"/>
    <w:rsid w:val="00E77F75"/>
    <w:rsid w:val="00E826C2"/>
    <w:rsid w:val="00E91014"/>
    <w:rsid w:val="00E95F0C"/>
    <w:rsid w:val="00E96760"/>
    <w:rsid w:val="00E97CEE"/>
    <w:rsid w:val="00E97E5F"/>
    <w:rsid w:val="00EA03B3"/>
    <w:rsid w:val="00EA1DBF"/>
    <w:rsid w:val="00EB03F4"/>
    <w:rsid w:val="00EB1DD5"/>
    <w:rsid w:val="00EB26D7"/>
    <w:rsid w:val="00EB4E5E"/>
    <w:rsid w:val="00EB5D8D"/>
    <w:rsid w:val="00EC09F0"/>
    <w:rsid w:val="00EC30F8"/>
    <w:rsid w:val="00EC6362"/>
    <w:rsid w:val="00EC71CD"/>
    <w:rsid w:val="00ED0696"/>
    <w:rsid w:val="00ED0F1B"/>
    <w:rsid w:val="00ED2A19"/>
    <w:rsid w:val="00ED7111"/>
    <w:rsid w:val="00ED71C4"/>
    <w:rsid w:val="00EE0450"/>
    <w:rsid w:val="00EE0B5B"/>
    <w:rsid w:val="00EE79E7"/>
    <w:rsid w:val="00EF1473"/>
    <w:rsid w:val="00EF203E"/>
    <w:rsid w:val="00EF4164"/>
    <w:rsid w:val="00EF5732"/>
    <w:rsid w:val="00F003C9"/>
    <w:rsid w:val="00F00600"/>
    <w:rsid w:val="00F01070"/>
    <w:rsid w:val="00F01F4C"/>
    <w:rsid w:val="00F040A8"/>
    <w:rsid w:val="00F109F7"/>
    <w:rsid w:val="00F126AF"/>
    <w:rsid w:val="00F134EB"/>
    <w:rsid w:val="00F14FE8"/>
    <w:rsid w:val="00F16982"/>
    <w:rsid w:val="00F22FD5"/>
    <w:rsid w:val="00F256C5"/>
    <w:rsid w:val="00F27D8C"/>
    <w:rsid w:val="00F30CEC"/>
    <w:rsid w:val="00F45010"/>
    <w:rsid w:val="00F461AB"/>
    <w:rsid w:val="00F464E1"/>
    <w:rsid w:val="00F472E4"/>
    <w:rsid w:val="00F475A1"/>
    <w:rsid w:val="00F507A5"/>
    <w:rsid w:val="00F507D1"/>
    <w:rsid w:val="00F50CFD"/>
    <w:rsid w:val="00F51AC8"/>
    <w:rsid w:val="00F522FC"/>
    <w:rsid w:val="00F529FD"/>
    <w:rsid w:val="00F52B1A"/>
    <w:rsid w:val="00F52F2F"/>
    <w:rsid w:val="00F54900"/>
    <w:rsid w:val="00F564F6"/>
    <w:rsid w:val="00F579BD"/>
    <w:rsid w:val="00F57D11"/>
    <w:rsid w:val="00F57F2F"/>
    <w:rsid w:val="00F60A20"/>
    <w:rsid w:val="00F62FAA"/>
    <w:rsid w:val="00F6576E"/>
    <w:rsid w:val="00F70E27"/>
    <w:rsid w:val="00F71374"/>
    <w:rsid w:val="00F728CC"/>
    <w:rsid w:val="00F743E6"/>
    <w:rsid w:val="00F755D4"/>
    <w:rsid w:val="00F75974"/>
    <w:rsid w:val="00F80899"/>
    <w:rsid w:val="00F81727"/>
    <w:rsid w:val="00F81959"/>
    <w:rsid w:val="00F83735"/>
    <w:rsid w:val="00F940AA"/>
    <w:rsid w:val="00F95F20"/>
    <w:rsid w:val="00F97D15"/>
    <w:rsid w:val="00F97D47"/>
    <w:rsid w:val="00FA4043"/>
    <w:rsid w:val="00FA64CE"/>
    <w:rsid w:val="00FA74FD"/>
    <w:rsid w:val="00FB1B66"/>
    <w:rsid w:val="00FB1D79"/>
    <w:rsid w:val="00FB413D"/>
    <w:rsid w:val="00FB5181"/>
    <w:rsid w:val="00FC02C1"/>
    <w:rsid w:val="00FC108B"/>
    <w:rsid w:val="00FC1758"/>
    <w:rsid w:val="00FC1CD7"/>
    <w:rsid w:val="00FC2107"/>
    <w:rsid w:val="00FC6CCA"/>
    <w:rsid w:val="00FC73CC"/>
    <w:rsid w:val="00FD0E83"/>
    <w:rsid w:val="00FD4BD3"/>
    <w:rsid w:val="00FD5E98"/>
    <w:rsid w:val="00FD7B15"/>
    <w:rsid w:val="00FE034E"/>
    <w:rsid w:val="00FE09C2"/>
    <w:rsid w:val="00FE52DE"/>
    <w:rsid w:val="00FF166F"/>
    <w:rsid w:val="00FF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E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387"/>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qFormat/>
    <w:rsid w:val="00CA2387"/>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CA2387"/>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CA2387"/>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CA2387"/>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CA2387"/>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CA2387"/>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CA23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2387"/>
  </w:style>
  <w:style w:type="character" w:customStyle="1" w:styleId="Heading1Char">
    <w:name w:val="Heading 1 Char"/>
    <w:link w:val="Heading1"/>
    <w:rsid w:val="00CA2387"/>
    <w:rPr>
      <w:rFonts w:ascii="Arial" w:hAnsi="Arial" w:cstheme="minorBidi"/>
      <w:b/>
      <w:sz w:val="34"/>
      <w:szCs w:val="36"/>
    </w:rPr>
  </w:style>
  <w:style w:type="character" w:customStyle="1" w:styleId="Heading2Char">
    <w:name w:val="Heading 2 Char"/>
    <w:link w:val="Heading2"/>
    <w:rsid w:val="00CA2387"/>
    <w:rPr>
      <w:rFonts w:ascii="Arial" w:hAnsi="Arial" w:cstheme="minorBidi"/>
      <w:b/>
      <w:sz w:val="28"/>
      <w:szCs w:val="28"/>
    </w:rPr>
  </w:style>
  <w:style w:type="character" w:customStyle="1" w:styleId="Heading3Char">
    <w:name w:val="Heading 3 Char"/>
    <w:link w:val="Heading3"/>
    <w:rsid w:val="00CA2387"/>
    <w:rPr>
      <w:rFonts w:ascii="Arial" w:hAnsi="Arial" w:cstheme="minorBidi"/>
      <w:b/>
      <w:sz w:val="22"/>
      <w:szCs w:val="28"/>
    </w:rPr>
  </w:style>
  <w:style w:type="paragraph" w:styleId="ListParagraph">
    <w:name w:val="List Paragraph"/>
    <w:basedOn w:val="Normal"/>
    <w:uiPriority w:val="34"/>
    <w:qFormat/>
    <w:rsid w:val="00BC3D27"/>
    <w:pPr>
      <w:ind w:left="720"/>
      <w:contextualSpacing/>
    </w:pPr>
  </w:style>
  <w:style w:type="paragraph" w:styleId="FootnoteText">
    <w:name w:val="footnote text"/>
    <w:basedOn w:val="Normal"/>
    <w:link w:val="FootnoteTextChar"/>
    <w:uiPriority w:val="99"/>
    <w:semiHidden/>
    <w:unhideWhenUsed/>
    <w:rsid w:val="000D13E7"/>
    <w:rPr>
      <w:sz w:val="20"/>
      <w:szCs w:val="20"/>
    </w:rPr>
  </w:style>
  <w:style w:type="character" w:customStyle="1" w:styleId="FootnoteTextChar">
    <w:name w:val="Footnote Text Char"/>
    <w:basedOn w:val="DefaultParagraphFont"/>
    <w:link w:val="FootnoteText"/>
    <w:uiPriority w:val="99"/>
    <w:semiHidden/>
    <w:rsid w:val="000D13E7"/>
    <w:rPr>
      <w:sz w:val="20"/>
      <w:szCs w:val="20"/>
    </w:rPr>
  </w:style>
  <w:style w:type="character" w:styleId="FootnoteReference">
    <w:name w:val="footnote reference"/>
    <w:basedOn w:val="DefaultParagraphFont"/>
    <w:uiPriority w:val="99"/>
    <w:semiHidden/>
    <w:unhideWhenUsed/>
    <w:rsid w:val="000D13E7"/>
    <w:rPr>
      <w:vertAlign w:val="superscript"/>
    </w:rPr>
  </w:style>
  <w:style w:type="paragraph" w:styleId="TOCHeading">
    <w:name w:val="TOC Heading"/>
    <w:basedOn w:val="Heading1"/>
    <w:next w:val="Normal"/>
    <w:uiPriority w:val="39"/>
    <w:unhideWhenUsed/>
    <w:qFormat/>
    <w:rsid w:val="006E7605"/>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A2387"/>
    <w:pPr>
      <w:spacing w:after="100"/>
    </w:pPr>
  </w:style>
  <w:style w:type="character" w:styleId="Hyperlink">
    <w:name w:val="Hyperlink"/>
    <w:rsid w:val="00CA2387"/>
    <w:rPr>
      <w:color w:val="0000FF"/>
      <w:u w:val="single"/>
    </w:rPr>
  </w:style>
  <w:style w:type="paragraph" w:styleId="Header">
    <w:name w:val="header"/>
    <w:basedOn w:val="Normal"/>
    <w:link w:val="HeaderChar"/>
    <w:rsid w:val="00CA2387"/>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CA2387"/>
    <w:rPr>
      <w:rFonts w:ascii="HelveticaNeue Condensed" w:hAnsi="HelveticaNeue Condensed" w:cstheme="minorBidi"/>
      <w:b/>
      <w:sz w:val="18"/>
      <w:szCs w:val="22"/>
    </w:rPr>
  </w:style>
  <w:style w:type="paragraph" w:styleId="Footer">
    <w:name w:val="footer"/>
    <w:basedOn w:val="Normal"/>
    <w:link w:val="FooterChar"/>
    <w:rsid w:val="00CA2387"/>
    <w:pPr>
      <w:tabs>
        <w:tab w:val="center" w:pos="4320"/>
        <w:tab w:val="right" w:pos="8640"/>
      </w:tabs>
      <w:spacing w:before="360" w:after="240"/>
    </w:pPr>
    <w:rPr>
      <w:rFonts w:ascii="Utopia" w:hAnsi="Utopia"/>
    </w:rPr>
  </w:style>
  <w:style w:type="character" w:customStyle="1" w:styleId="FooterChar">
    <w:name w:val="Footer Char"/>
    <w:link w:val="Footer"/>
    <w:rsid w:val="00CA2387"/>
    <w:rPr>
      <w:rFonts w:ascii="Utopia" w:hAnsi="Utopia" w:cstheme="minorBidi"/>
      <w:sz w:val="22"/>
      <w:szCs w:val="22"/>
    </w:rPr>
  </w:style>
  <w:style w:type="paragraph" w:styleId="TOC2">
    <w:name w:val="toc 2"/>
    <w:basedOn w:val="Normal"/>
    <w:next w:val="Normal"/>
    <w:uiPriority w:val="39"/>
    <w:rsid w:val="00CA2387"/>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table" w:styleId="TableGrid">
    <w:name w:val="Table Grid"/>
    <w:basedOn w:val="TableNormal"/>
    <w:rsid w:val="00CA2387"/>
    <w:pPr>
      <w:spacing w:after="120"/>
    </w:pPr>
    <w:rPr>
      <w:rFonts w:ascii="Times" w:eastAsia="Times New Roman" w:hAnsi="Times"/>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character" w:styleId="Strong">
    <w:name w:val="Strong"/>
    <w:basedOn w:val="DefaultParagraphFont"/>
    <w:qFormat/>
    <w:rsid w:val="00CA2387"/>
    <w:rPr>
      <w:b/>
      <w:bCs/>
    </w:rPr>
  </w:style>
  <w:style w:type="paragraph" w:customStyle="1" w:styleId="Bullet">
    <w:name w:val="Bullet"/>
    <w:basedOn w:val="Normal"/>
    <w:rsid w:val="00CA2387"/>
    <w:pPr>
      <w:keepLines/>
      <w:numPr>
        <w:numId w:val="1"/>
      </w:numPr>
      <w:spacing w:before="120" w:after="120" w:line="240" w:lineRule="auto"/>
      <w:ind w:right="864"/>
    </w:pPr>
    <w:rPr>
      <w:rFonts w:ascii="Utopia" w:hAnsi="Utopia"/>
      <w:sz w:val="18"/>
    </w:rPr>
  </w:style>
  <w:style w:type="character" w:customStyle="1" w:styleId="Heading4Char">
    <w:name w:val="Heading 4 Char"/>
    <w:link w:val="Heading4"/>
    <w:rsid w:val="00CA2387"/>
    <w:rPr>
      <w:rFonts w:ascii="Utopia" w:hAnsi="Utopia" w:cstheme="minorBidi"/>
      <w:b/>
      <w:spacing w:val="-6"/>
      <w:sz w:val="22"/>
    </w:rPr>
  </w:style>
  <w:style w:type="paragraph" w:styleId="TOC3">
    <w:name w:val="toc 3"/>
    <w:basedOn w:val="Normal"/>
    <w:next w:val="Normal"/>
    <w:autoRedefine/>
    <w:uiPriority w:val="39"/>
    <w:unhideWhenUsed/>
    <w:rsid w:val="00A14632"/>
    <w:pPr>
      <w:spacing w:after="100" w:line="259" w:lineRule="auto"/>
      <w:ind w:left="440"/>
    </w:pPr>
    <w:rPr>
      <w:rFonts w:eastAsiaTheme="minorEastAsia"/>
    </w:rPr>
  </w:style>
  <w:style w:type="paragraph" w:styleId="TOC4">
    <w:name w:val="toc 4"/>
    <w:basedOn w:val="Normal"/>
    <w:next w:val="Normal"/>
    <w:autoRedefine/>
    <w:uiPriority w:val="39"/>
    <w:unhideWhenUsed/>
    <w:rsid w:val="00A14632"/>
    <w:pPr>
      <w:spacing w:after="100" w:line="259" w:lineRule="auto"/>
      <w:ind w:left="660"/>
    </w:pPr>
    <w:rPr>
      <w:rFonts w:eastAsiaTheme="minorEastAsia"/>
    </w:rPr>
  </w:style>
  <w:style w:type="paragraph" w:styleId="TOC5">
    <w:name w:val="toc 5"/>
    <w:basedOn w:val="Normal"/>
    <w:next w:val="Normal"/>
    <w:autoRedefine/>
    <w:uiPriority w:val="39"/>
    <w:unhideWhenUsed/>
    <w:rsid w:val="00A14632"/>
    <w:pPr>
      <w:spacing w:after="100" w:line="259" w:lineRule="auto"/>
      <w:ind w:left="880"/>
    </w:pPr>
    <w:rPr>
      <w:rFonts w:eastAsiaTheme="minorEastAsia"/>
    </w:rPr>
  </w:style>
  <w:style w:type="paragraph" w:styleId="TOC6">
    <w:name w:val="toc 6"/>
    <w:basedOn w:val="Normal"/>
    <w:next w:val="Normal"/>
    <w:autoRedefine/>
    <w:uiPriority w:val="39"/>
    <w:unhideWhenUsed/>
    <w:rsid w:val="00A14632"/>
    <w:pPr>
      <w:spacing w:after="100" w:line="259" w:lineRule="auto"/>
      <w:ind w:left="1100"/>
    </w:pPr>
    <w:rPr>
      <w:rFonts w:eastAsiaTheme="minorEastAsia"/>
    </w:rPr>
  </w:style>
  <w:style w:type="paragraph" w:styleId="TOC7">
    <w:name w:val="toc 7"/>
    <w:basedOn w:val="Normal"/>
    <w:next w:val="Normal"/>
    <w:autoRedefine/>
    <w:uiPriority w:val="39"/>
    <w:unhideWhenUsed/>
    <w:rsid w:val="00A14632"/>
    <w:pPr>
      <w:spacing w:after="100" w:line="259" w:lineRule="auto"/>
      <w:ind w:left="1320"/>
    </w:pPr>
    <w:rPr>
      <w:rFonts w:eastAsiaTheme="minorEastAsia"/>
    </w:rPr>
  </w:style>
  <w:style w:type="paragraph" w:styleId="TOC8">
    <w:name w:val="toc 8"/>
    <w:basedOn w:val="Normal"/>
    <w:next w:val="Normal"/>
    <w:autoRedefine/>
    <w:uiPriority w:val="39"/>
    <w:unhideWhenUsed/>
    <w:rsid w:val="00A14632"/>
    <w:pPr>
      <w:spacing w:after="100" w:line="259" w:lineRule="auto"/>
      <w:ind w:left="1540"/>
    </w:pPr>
    <w:rPr>
      <w:rFonts w:eastAsiaTheme="minorEastAsia"/>
    </w:rPr>
  </w:style>
  <w:style w:type="paragraph" w:styleId="TOC9">
    <w:name w:val="toc 9"/>
    <w:basedOn w:val="Normal"/>
    <w:next w:val="Normal"/>
    <w:autoRedefine/>
    <w:uiPriority w:val="39"/>
    <w:unhideWhenUsed/>
    <w:rsid w:val="00A14632"/>
    <w:pPr>
      <w:spacing w:after="100" w:line="259" w:lineRule="auto"/>
      <w:ind w:left="1760"/>
    </w:pPr>
    <w:rPr>
      <w:rFonts w:eastAsiaTheme="minorEastAsia"/>
    </w:rPr>
  </w:style>
  <w:style w:type="paragraph" w:styleId="BodyText">
    <w:name w:val="Body Text"/>
    <w:basedOn w:val="Normal"/>
    <w:link w:val="BodyTextChar"/>
    <w:qFormat/>
    <w:rsid w:val="00CA2387"/>
    <w:pPr>
      <w:autoSpaceDE w:val="0"/>
      <w:autoSpaceDN w:val="0"/>
      <w:spacing w:after="120" w:line="240" w:lineRule="exact"/>
      <w:jc w:val="both"/>
    </w:pPr>
    <w:rPr>
      <w:rFonts w:ascii="Arial" w:hAnsi="Arial"/>
      <w:sz w:val="18"/>
    </w:rPr>
  </w:style>
  <w:style w:type="character" w:customStyle="1" w:styleId="BodyTextChar">
    <w:name w:val="Body Text Char"/>
    <w:link w:val="BodyText"/>
    <w:rsid w:val="00CA2387"/>
    <w:rPr>
      <w:rFonts w:ascii="Arial" w:hAnsi="Arial" w:cstheme="minorBidi"/>
      <w:sz w:val="18"/>
      <w:szCs w:val="22"/>
    </w:rPr>
  </w:style>
  <w:style w:type="paragraph" w:customStyle="1" w:styleId="TableText">
    <w:name w:val="Table Text"/>
    <w:qFormat/>
    <w:rsid w:val="00CA2387"/>
    <w:pPr>
      <w:spacing w:before="120" w:after="120"/>
      <w:contextualSpacing/>
    </w:pPr>
    <w:rPr>
      <w:rFonts w:ascii="Utopia" w:eastAsia="Times New Roman" w:hAnsi="Utopia"/>
      <w:sz w:val="18"/>
      <w:szCs w:val="20"/>
    </w:rPr>
  </w:style>
  <w:style w:type="paragraph" w:customStyle="1" w:styleId="NoteTipCaution">
    <w:name w:val="Note/Tip/Caution"/>
    <w:basedOn w:val="Normal"/>
    <w:next w:val="Normal"/>
    <w:link w:val="NoteTipCautionChar"/>
    <w:rsid w:val="00CA2387"/>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CA2387"/>
    <w:rPr>
      <w:rFonts w:ascii="HelveticaNeue Condensed" w:hAnsi="HelveticaNeue Condensed" w:cstheme="minorBidi"/>
      <w:sz w:val="20"/>
      <w:szCs w:val="22"/>
    </w:rPr>
  </w:style>
  <w:style w:type="character" w:styleId="CommentReference">
    <w:name w:val="annotation reference"/>
    <w:basedOn w:val="DefaultParagraphFont"/>
    <w:uiPriority w:val="99"/>
    <w:semiHidden/>
    <w:unhideWhenUsed/>
    <w:rsid w:val="00F81727"/>
    <w:rPr>
      <w:sz w:val="16"/>
      <w:szCs w:val="16"/>
    </w:rPr>
  </w:style>
  <w:style w:type="paragraph" w:styleId="CommentText">
    <w:name w:val="annotation text"/>
    <w:basedOn w:val="Normal"/>
    <w:link w:val="CommentTextChar"/>
    <w:uiPriority w:val="99"/>
    <w:semiHidden/>
    <w:unhideWhenUsed/>
    <w:rsid w:val="00F81727"/>
    <w:rPr>
      <w:sz w:val="20"/>
      <w:szCs w:val="20"/>
    </w:rPr>
  </w:style>
  <w:style w:type="character" w:customStyle="1" w:styleId="CommentTextChar">
    <w:name w:val="Comment Text Char"/>
    <w:basedOn w:val="DefaultParagraphFont"/>
    <w:link w:val="CommentText"/>
    <w:uiPriority w:val="99"/>
    <w:semiHidden/>
    <w:rsid w:val="00F81727"/>
    <w:rPr>
      <w:rFonts w:asciiTheme="minorHAnsi" w:hAnsiTheme="minorHAnsi" w:cstheme="minorBidi"/>
      <w:sz w:val="20"/>
      <w:szCs w:val="20"/>
    </w:rPr>
  </w:style>
  <w:style w:type="paragraph" w:customStyle="1" w:styleId="NumList">
    <w:name w:val="Num List"/>
    <w:basedOn w:val="Normal"/>
    <w:rsid w:val="00CA2387"/>
    <w:pPr>
      <w:keepLines/>
      <w:numPr>
        <w:numId w:val="2"/>
      </w:numPr>
      <w:spacing w:before="120"/>
      <w:ind w:right="1152"/>
    </w:pPr>
    <w:rPr>
      <w:rFonts w:ascii="Utopia" w:hAnsi="Utopia"/>
      <w:sz w:val="18"/>
    </w:rPr>
  </w:style>
  <w:style w:type="table" w:customStyle="1" w:styleId="TableGrid2">
    <w:name w:val="Table Grid2"/>
    <w:basedOn w:val="TableNormal"/>
    <w:next w:val="TableGrid"/>
    <w:uiPriority w:val="39"/>
    <w:rsid w:val="000E35D7"/>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nnumberedList">
    <w:name w:val="Unnumbered List"/>
    <w:basedOn w:val="NumList"/>
    <w:rsid w:val="00CA2387"/>
    <w:pPr>
      <w:numPr>
        <w:numId w:val="0"/>
      </w:numPr>
      <w:ind w:left="864"/>
    </w:pPr>
  </w:style>
  <w:style w:type="paragraph" w:customStyle="1" w:styleId="ChapterTitle">
    <w:name w:val="Chapter Title"/>
    <w:next w:val="Normal"/>
    <w:rsid w:val="00CA2387"/>
    <w:pPr>
      <w:spacing w:before="240" w:after="1200"/>
    </w:pPr>
    <w:rPr>
      <w:rFonts w:ascii="Arial Narrow" w:eastAsia="Times New Roman" w:hAnsi="Arial Narrow"/>
      <w:b/>
      <w:sz w:val="60"/>
      <w:szCs w:val="48"/>
    </w:rPr>
  </w:style>
  <w:style w:type="paragraph" w:styleId="BalloonText">
    <w:name w:val="Balloon Text"/>
    <w:basedOn w:val="Normal"/>
    <w:link w:val="BalloonTextChar"/>
    <w:rsid w:val="00CA2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238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A63B7"/>
    <w:pPr>
      <w:spacing w:after="0"/>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3A63B7"/>
    <w:rPr>
      <w:rFonts w:asciiTheme="minorHAnsi" w:hAnsiTheme="minorHAnsi" w:cstheme="minorBidi"/>
      <w:b/>
      <w:bCs/>
      <w:sz w:val="20"/>
      <w:szCs w:val="20"/>
    </w:rPr>
  </w:style>
  <w:style w:type="paragraph" w:styleId="Revision">
    <w:name w:val="Revision"/>
    <w:hidden/>
    <w:uiPriority w:val="99"/>
    <w:semiHidden/>
    <w:rsid w:val="00CA2387"/>
    <w:rPr>
      <w:rFonts w:ascii="Calibri" w:eastAsia="Calibri" w:hAnsi="Calibri"/>
      <w:sz w:val="22"/>
      <w:szCs w:val="22"/>
    </w:rPr>
  </w:style>
  <w:style w:type="character" w:customStyle="1" w:styleId="Heading5Char">
    <w:name w:val="Heading 5 Char"/>
    <w:link w:val="Heading5"/>
    <w:rsid w:val="00CA2387"/>
    <w:rPr>
      <w:rFonts w:ascii="Arial Narrow" w:hAnsi="Arial Narrow" w:cstheme="minorBidi"/>
      <w:b/>
      <w:sz w:val="22"/>
      <w:szCs w:val="22"/>
    </w:rPr>
  </w:style>
  <w:style w:type="character" w:customStyle="1" w:styleId="Heading6Char">
    <w:name w:val="Heading 6 Char"/>
    <w:link w:val="Heading6"/>
    <w:rsid w:val="00CA2387"/>
    <w:rPr>
      <w:rFonts w:ascii="Calibri" w:eastAsia="PMingLiU" w:hAnsi="Calibri" w:cstheme="minorBidi"/>
      <w:b/>
      <w:bCs/>
      <w:sz w:val="22"/>
      <w:szCs w:val="22"/>
    </w:rPr>
  </w:style>
  <w:style w:type="character" w:customStyle="1" w:styleId="CodeBold">
    <w:name w:val="Code Bold"/>
    <w:rsid w:val="00CA2387"/>
    <w:rPr>
      <w:rFonts w:ascii="TheSansMonoConBlack" w:hAnsi="TheSansMonoConBlack"/>
      <w:sz w:val="18"/>
    </w:rPr>
  </w:style>
  <w:style w:type="paragraph" w:customStyle="1" w:styleId="ChapterNumber">
    <w:name w:val="Chapter Number"/>
    <w:next w:val="Normal"/>
    <w:autoRedefine/>
    <w:qFormat/>
    <w:rsid w:val="00CA2387"/>
    <w:pPr>
      <w:keepNext/>
      <w:spacing w:after="240"/>
    </w:pPr>
    <w:rPr>
      <w:rFonts w:ascii="Arial" w:eastAsia="Times New Roman" w:hAnsi="Arial"/>
      <w:b/>
      <w:caps/>
      <w:sz w:val="28"/>
      <w:szCs w:val="28"/>
    </w:rPr>
  </w:style>
  <w:style w:type="paragraph" w:customStyle="1" w:styleId="FigureCaption">
    <w:name w:val="Figure Caption"/>
    <w:next w:val="Normal"/>
    <w:qFormat/>
    <w:rsid w:val="00CA2387"/>
    <w:pPr>
      <w:tabs>
        <w:tab w:val="left" w:pos="576"/>
      </w:tabs>
      <w:spacing w:before="400" w:after="240"/>
      <w:contextualSpacing/>
    </w:pPr>
    <w:rPr>
      <w:rFonts w:ascii="Utopia" w:eastAsia="Times New Roman" w:hAnsi="Utopia"/>
      <w:i/>
      <w:noProof/>
      <w:sz w:val="18"/>
      <w:szCs w:val="20"/>
    </w:rPr>
  </w:style>
  <w:style w:type="paragraph" w:customStyle="1" w:styleId="CodeCaption">
    <w:name w:val="Code Caption"/>
    <w:basedOn w:val="Normal"/>
    <w:next w:val="Normal"/>
    <w:link w:val="CodeCaptionChar"/>
    <w:qFormat/>
    <w:rsid w:val="00CA2387"/>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CA2387"/>
    <w:rPr>
      <w:rFonts w:ascii="Utopia" w:hAnsi="Utopia" w:cstheme="minorBidi"/>
      <w:i/>
      <w:noProof/>
      <w:sz w:val="18"/>
      <w:szCs w:val="22"/>
    </w:rPr>
  </w:style>
  <w:style w:type="paragraph" w:customStyle="1" w:styleId="NumSubList">
    <w:name w:val="Num Sub List"/>
    <w:basedOn w:val="Normal"/>
    <w:rsid w:val="00CA2387"/>
    <w:pPr>
      <w:numPr>
        <w:numId w:val="8"/>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CA2387"/>
    <w:pPr>
      <w:ind w:left="1368"/>
    </w:pPr>
  </w:style>
  <w:style w:type="paragraph" w:customStyle="1" w:styleId="FMCopyrightTitle">
    <w:name w:val="FM Copyright Title"/>
    <w:basedOn w:val="FMCopyright"/>
    <w:locked/>
    <w:rsid w:val="00CA2387"/>
    <w:pPr>
      <w:spacing w:before="100" w:after="100"/>
    </w:pPr>
    <w:rPr>
      <w:rFonts w:ascii="Utopia Bold" w:hAnsi="Utopia Bold"/>
      <w:sz w:val="19"/>
    </w:rPr>
  </w:style>
  <w:style w:type="paragraph" w:customStyle="1" w:styleId="FMCopyright">
    <w:name w:val="FM Copyright"/>
    <w:link w:val="FMCopyrightChar"/>
    <w:locked/>
    <w:rsid w:val="00CA2387"/>
    <w:pPr>
      <w:spacing w:before="120" w:after="120"/>
      <w:jc w:val="both"/>
    </w:pPr>
    <w:rPr>
      <w:rFonts w:ascii="Utopia" w:eastAsia="Times New Roman" w:hAnsi="Utopia"/>
      <w:sz w:val="16"/>
      <w:szCs w:val="20"/>
    </w:rPr>
  </w:style>
  <w:style w:type="paragraph" w:styleId="Index1">
    <w:name w:val="index 1"/>
    <w:basedOn w:val="Normal"/>
    <w:next w:val="Normal"/>
    <w:semiHidden/>
    <w:rsid w:val="00CA2387"/>
    <w:pPr>
      <w:ind w:left="720" w:hanging="720"/>
    </w:pPr>
  </w:style>
  <w:style w:type="paragraph" w:styleId="Index2">
    <w:name w:val="index 2"/>
    <w:basedOn w:val="Normal"/>
    <w:next w:val="Normal"/>
    <w:semiHidden/>
    <w:rsid w:val="00CA2387"/>
    <w:pPr>
      <w:ind w:left="720" w:hanging="432"/>
    </w:pPr>
  </w:style>
  <w:style w:type="paragraph" w:styleId="Index3">
    <w:name w:val="index 3"/>
    <w:basedOn w:val="Normal"/>
    <w:next w:val="Normal"/>
    <w:semiHidden/>
    <w:rsid w:val="00CA2387"/>
    <w:pPr>
      <w:ind w:left="720" w:hanging="144"/>
    </w:pPr>
  </w:style>
  <w:style w:type="paragraph" w:customStyle="1" w:styleId="PartText">
    <w:name w:val="Part Text"/>
    <w:basedOn w:val="Normal"/>
    <w:next w:val="Normal"/>
    <w:locked/>
    <w:rsid w:val="00CA2387"/>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CA2387"/>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CA2387"/>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CA2387"/>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CA2387"/>
    <w:rPr>
      <w:rFonts w:ascii="Utopia" w:hAnsi="Utopia" w:cstheme="minorBidi"/>
      <w:i/>
      <w:iCs/>
      <w:sz w:val="20"/>
      <w:szCs w:val="22"/>
    </w:rPr>
  </w:style>
  <w:style w:type="paragraph" w:customStyle="1" w:styleId="Results">
    <w:name w:val="Results"/>
    <w:basedOn w:val="Normal"/>
    <w:rsid w:val="00CA2387"/>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CA2387"/>
    <w:pPr>
      <w:tabs>
        <w:tab w:val="num" w:pos="360"/>
      </w:tabs>
      <w:ind w:left="360" w:hanging="360"/>
    </w:pPr>
  </w:style>
  <w:style w:type="paragraph" w:customStyle="1" w:styleId="ExerciseBody">
    <w:name w:val="Exercise Body"/>
    <w:basedOn w:val="Normal"/>
    <w:link w:val="ExerciseBodyChar"/>
    <w:qFormat/>
    <w:rsid w:val="00CA2387"/>
    <w:pPr>
      <w:spacing w:before="120"/>
      <w:ind w:left="288" w:right="288"/>
    </w:pPr>
    <w:rPr>
      <w:rFonts w:ascii="HelveticaNeue Condensed" w:hAnsi="HelveticaNeue Condensed"/>
      <w:sz w:val="20"/>
    </w:rPr>
  </w:style>
  <w:style w:type="character" w:customStyle="1" w:styleId="ExerciseBodyChar">
    <w:name w:val="Exercise Body Char"/>
    <w:link w:val="ExerciseBody"/>
    <w:rsid w:val="00CA2387"/>
    <w:rPr>
      <w:rFonts w:ascii="HelveticaNeue Condensed" w:hAnsi="HelveticaNeue Condensed" w:cstheme="minorBidi"/>
      <w:sz w:val="20"/>
      <w:szCs w:val="22"/>
    </w:rPr>
  </w:style>
  <w:style w:type="paragraph" w:customStyle="1" w:styleId="ExerciseBullet">
    <w:name w:val="Exercise Bullet"/>
    <w:basedOn w:val="Normal"/>
    <w:rsid w:val="00CA2387"/>
    <w:pPr>
      <w:framePr w:wrap="notBeside" w:vAnchor="text" w:hAnchor="text" w:y="1"/>
      <w:numPr>
        <w:numId w:val="4"/>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CA2387"/>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CA2387"/>
    <w:rPr>
      <w:rFonts w:ascii="HelveticaNeue Condensed" w:hAnsi="HelveticaNeue Condensed" w:cstheme="minorBidi"/>
      <w:sz w:val="20"/>
      <w:szCs w:val="22"/>
    </w:rPr>
  </w:style>
  <w:style w:type="paragraph" w:customStyle="1" w:styleId="TableCaption">
    <w:name w:val="Table Caption"/>
    <w:basedOn w:val="FigureCaption"/>
    <w:next w:val="Normal"/>
    <w:qFormat/>
    <w:rsid w:val="00CA2387"/>
    <w:pPr>
      <w:spacing w:after="120"/>
    </w:pPr>
  </w:style>
  <w:style w:type="paragraph" w:customStyle="1" w:styleId="TableHead">
    <w:name w:val="Table Head"/>
    <w:next w:val="Normal"/>
    <w:rsid w:val="00CA2387"/>
    <w:pPr>
      <w:keepNext/>
      <w:spacing w:before="60" w:after="60" w:line="240" w:lineRule="exact"/>
    </w:pPr>
    <w:rPr>
      <w:rFonts w:ascii="Arial Narrow" w:eastAsia="Times New Roman" w:hAnsi="Arial Narrow"/>
      <w:b/>
      <w:sz w:val="20"/>
      <w:szCs w:val="20"/>
    </w:rPr>
  </w:style>
  <w:style w:type="paragraph" w:customStyle="1" w:styleId="TableFootnote">
    <w:name w:val="Table Footnote"/>
    <w:basedOn w:val="Normal"/>
    <w:next w:val="Normal"/>
    <w:rsid w:val="00CA2387"/>
    <w:pPr>
      <w:spacing w:before="60" w:after="240"/>
      <w:contextualSpacing/>
    </w:pPr>
    <w:rPr>
      <w:rFonts w:ascii="Utopia" w:hAnsi="Utopia"/>
      <w:i/>
      <w:sz w:val="18"/>
    </w:rPr>
  </w:style>
  <w:style w:type="paragraph" w:customStyle="1" w:styleId="QuoteSource">
    <w:name w:val="Quote Source"/>
    <w:basedOn w:val="Quote"/>
    <w:next w:val="Normal"/>
    <w:qFormat/>
    <w:rsid w:val="00CA2387"/>
    <w:pPr>
      <w:spacing w:before="0"/>
      <w:ind w:left="0" w:right="0"/>
      <w:jc w:val="right"/>
    </w:pPr>
    <w:rPr>
      <w:i w:val="0"/>
    </w:rPr>
  </w:style>
  <w:style w:type="paragraph" w:customStyle="1" w:styleId="ExerciseHead">
    <w:name w:val="Exercise Head"/>
    <w:basedOn w:val="Normal"/>
    <w:next w:val="Normal"/>
    <w:rsid w:val="00CA238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CA2387"/>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CA2387"/>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CA2387"/>
    <w:pPr>
      <w:spacing w:before="120" w:after="240"/>
    </w:pPr>
    <w:rPr>
      <w:rFonts w:ascii="HelveticaNeue Condensed" w:hAnsi="HelveticaNeue Condensed"/>
      <w:sz w:val="60"/>
    </w:rPr>
  </w:style>
  <w:style w:type="paragraph" w:customStyle="1" w:styleId="FMText">
    <w:name w:val="FM Text"/>
    <w:basedOn w:val="Normal"/>
    <w:locked/>
    <w:rsid w:val="00CA2387"/>
    <w:pPr>
      <w:contextualSpacing/>
    </w:pPr>
    <w:rPr>
      <w:rFonts w:ascii="Utopia" w:hAnsi="Utopia"/>
      <w:sz w:val="18"/>
    </w:rPr>
  </w:style>
  <w:style w:type="paragraph" w:customStyle="1" w:styleId="FMDedication">
    <w:name w:val="FM Dedication"/>
    <w:basedOn w:val="Normal"/>
    <w:locked/>
    <w:rsid w:val="00CA2387"/>
    <w:pPr>
      <w:spacing w:before="600" w:after="600" w:line="240" w:lineRule="auto"/>
      <w:jc w:val="center"/>
    </w:pPr>
    <w:rPr>
      <w:rFonts w:ascii="Utopia" w:hAnsi="Utopia"/>
      <w:i/>
      <w:sz w:val="20"/>
    </w:rPr>
  </w:style>
  <w:style w:type="paragraph" w:customStyle="1" w:styleId="FMTextCont">
    <w:name w:val="FM Text Cont"/>
    <w:basedOn w:val="FMText"/>
    <w:locked/>
    <w:rsid w:val="00CA2387"/>
    <w:pPr>
      <w:ind w:firstLine="576"/>
    </w:pPr>
  </w:style>
  <w:style w:type="paragraph" w:customStyle="1" w:styleId="Footnote">
    <w:name w:val="Footnote"/>
    <w:basedOn w:val="Normal"/>
    <w:rsid w:val="00CA2387"/>
    <w:rPr>
      <w:sz w:val="19"/>
    </w:rPr>
  </w:style>
  <w:style w:type="paragraph" w:styleId="DocumentMap">
    <w:name w:val="Document Map"/>
    <w:basedOn w:val="Normal"/>
    <w:link w:val="DocumentMapChar"/>
    <w:semiHidden/>
    <w:rsid w:val="00CA2387"/>
    <w:pPr>
      <w:numPr>
        <w:numId w:val="3"/>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324309"/>
    <w:rPr>
      <w:rFonts w:ascii="Tahoma" w:hAnsi="Tahoma" w:cs="Tahoma"/>
      <w:sz w:val="22"/>
      <w:szCs w:val="22"/>
      <w:shd w:val="clear" w:color="auto" w:fill="000080"/>
    </w:rPr>
  </w:style>
  <w:style w:type="paragraph" w:customStyle="1" w:styleId="ExerciseCode">
    <w:name w:val="Exercise Code"/>
    <w:basedOn w:val="Normal"/>
    <w:link w:val="ExerciseCodeChar"/>
    <w:qFormat/>
    <w:rsid w:val="00CA2387"/>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CA2387"/>
    <w:rPr>
      <w:rFonts w:ascii="TheSansMonoConNormal" w:hAnsi="TheSansMonoConNormal" w:cstheme="minorBidi"/>
      <w:noProof/>
      <w:sz w:val="18"/>
      <w:szCs w:val="22"/>
    </w:rPr>
  </w:style>
  <w:style w:type="paragraph" w:customStyle="1" w:styleId="ExerciseSubhead">
    <w:name w:val="Exercise Subhead"/>
    <w:basedOn w:val="Normal"/>
    <w:rsid w:val="00CA238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CA2387"/>
    <w:pPr>
      <w:suppressAutoHyphens/>
      <w:spacing w:after="0"/>
      <w:ind w:firstLine="720"/>
    </w:pPr>
    <w:rPr>
      <w:rFonts w:ascii="Utopia" w:hAnsi="Utopia"/>
      <w:sz w:val="18"/>
    </w:rPr>
  </w:style>
  <w:style w:type="paragraph" w:customStyle="1" w:styleId="BodyTextFirst">
    <w:name w:val="Body Text First"/>
    <w:basedOn w:val="BodyText"/>
    <w:link w:val="BodyTextFirstChar"/>
    <w:rsid w:val="00CA2387"/>
    <w:pPr>
      <w:spacing w:before="120" w:after="0" w:line="240" w:lineRule="auto"/>
    </w:pPr>
    <w:rPr>
      <w:rFonts w:ascii="Utopia" w:hAnsi="Utopia"/>
    </w:rPr>
  </w:style>
  <w:style w:type="character" w:customStyle="1" w:styleId="BodyTextFirstChar">
    <w:name w:val="Body Text First Char"/>
    <w:link w:val="BodyTextFirst"/>
    <w:rsid w:val="00CA2387"/>
    <w:rPr>
      <w:rFonts w:ascii="Utopia" w:hAnsi="Utopia" w:cstheme="minorBidi"/>
      <w:sz w:val="18"/>
      <w:szCs w:val="22"/>
    </w:rPr>
  </w:style>
  <w:style w:type="character" w:customStyle="1" w:styleId="CodeInline">
    <w:name w:val="Code Inline"/>
    <w:rsid w:val="00CA2387"/>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CA2387"/>
    <w:pPr>
      <w:spacing w:after="120"/>
    </w:pPr>
    <w:rPr>
      <w:rFonts w:ascii="Times" w:eastAsia="Times New Roman" w:hAnsi="Times"/>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A2387"/>
  </w:style>
  <w:style w:type="paragraph" w:customStyle="1" w:styleId="SideBarSubhead">
    <w:name w:val="Side Bar Subhead"/>
    <w:basedOn w:val="Normal"/>
    <w:rsid w:val="00CA238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CA2387"/>
    <w:pPr>
      <w:spacing w:before="120"/>
      <w:ind w:left="288" w:right="288"/>
    </w:pPr>
    <w:rPr>
      <w:rFonts w:ascii="HelveticaNeue Condensed" w:hAnsi="HelveticaNeue Condensed"/>
      <w:sz w:val="20"/>
    </w:rPr>
  </w:style>
  <w:style w:type="character" w:customStyle="1" w:styleId="SideBarBodyChar">
    <w:name w:val="Side Bar Body Char"/>
    <w:link w:val="SideBarBody"/>
    <w:rsid w:val="00CA2387"/>
    <w:rPr>
      <w:rFonts w:ascii="HelveticaNeue Condensed" w:hAnsi="HelveticaNeue Condensed" w:cstheme="minorBidi"/>
      <w:sz w:val="20"/>
      <w:szCs w:val="22"/>
    </w:rPr>
  </w:style>
  <w:style w:type="paragraph" w:customStyle="1" w:styleId="ExerciseLast">
    <w:name w:val="Exercise Last"/>
    <w:basedOn w:val="Normal"/>
    <w:link w:val="ExerciseLastChar"/>
    <w:qFormat/>
    <w:rsid w:val="00CA2387"/>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CA2387"/>
    <w:rPr>
      <w:rFonts w:ascii="HelveticaNeue Condensed" w:hAnsi="HelveticaNeue Condensed" w:cstheme="minorBidi"/>
      <w:sz w:val="20"/>
      <w:szCs w:val="22"/>
    </w:rPr>
  </w:style>
  <w:style w:type="paragraph" w:customStyle="1" w:styleId="SideBarLast">
    <w:name w:val="Side Bar Last"/>
    <w:basedOn w:val="Normal"/>
    <w:link w:val="SideBarLastChar"/>
    <w:qFormat/>
    <w:rsid w:val="00CA2387"/>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CA2387"/>
    <w:rPr>
      <w:rFonts w:ascii="HelveticaNeue Condensed" w:hAnsi="HelveticaNeue Condensed" w:cstheme="minorBidi"/>
      <w:sz w:val="20"/>
      <w:szCs w:val="22"/>
    </w:rPr>
  </w:style>
  <w:style w:type="paragraph" w:customStyle="1" w:styleId="SideBarBullet">
    <w:name w:val="Side Bar Bullet"/>
    <w:basedOn w:val="Normal"/>
    <w:rsid w:val="00CA2387"/>
    <w:pPr>
      <w:framePr w:wrap="notBeside" w:vAnchor="text" w:hAnchor="text" w:y="1"/>
      <w:numPr>
        <w:numId w:val="5"/>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CA2387"/>
    <w:pPr>
      <w:numPr>
        <w:numId w:val="6"/>
      </w:numPr>
      <w:spacing w:before="120"/>
      <w:ind w:right="1152"/>
    </w:pPr>
    <w:rPr>
      <w:rFonts w:ascii="HelveticaNeue Condensed" w:hAnsi="HelveticaNeue Condensed"/>
      <w:sz w:val="20"/>
    </w:rPr>
  </w:style>
  <w:style w:type="character" w:customStyle="1" w:styleId="ExerciseNumChar">
    <w:name w:val="Exercise Num Char"/>
    <w:link w:val="ExerciseNum"/>
    <w:rsid w:val="00CA2387"/>
    <w:rPr>
      <w:rFonts w:ascii="HelveticaNeue Condensed" w:hAnsi="HelveticaNeue Condensed" w:cstheme="minorBidi"/>
      <w:sz w:val="20"/>
      <w:szCs w:val="22"/>
    </w:rPr>
  </w:style>
  <w:style w:type="paragraph" w:customStyle="1" w:styleId="SideBarNum">
    <w:name w:val="Side Bar Num"/>
    <w:basedOn w:val="Normal"/>
    <w:link w:val="SideBarNumChar"/>
    <w:qFormat/>
    <w:rsid w:val="00CA2387"/>
    <w:pPr>
      <w:numPr>
        <w:numId w:val="7"/>
      </w:numPr>
      <w:spacing w:before="120"/>
      <w:ind w:right="1152"/>
    </w:pPr>
    <w:rPr>
      <w:rFonts w:ascii="HelveticaNeue Condensed" w:hAnsi="HelveticaNeue Condensed"/>
      <w:sz w:val="20"/>
    </w:rPr>
  </w:style>
  <w:style w:type="character" w:customStyle="1" w:styleId="SideBarNumChar">
    <w:name w:val="Side Bar Num Char"/>
    <w:link w:val="SideBarNum"/>
    <w:rsid w:val="00CA2387"/>
    <w:rPr>
      <w:rFonts w:ascii="HelveticaNeue Condensed" w:hAnsi="HelveticaNeue Condensed" w:cstheme="minorBidi"/>
      <w:sz w:val="20"/>
      <w:szCs w:val="22"/>
    </w:rPr>
  </w:style>
  <w:style w:type="paragraph" w:customStyle="1" w:styleId="SideBarHead">
    <w:name w:val="Side Bar Head"/>
    <w:basedOn w:val="Normal"/>
    <w:next w:val="Normal"/>
    <w:rsid w:val="00CA238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CA2387"/>
    <w:pPr>
      <w:tabs>
        <w:tab w:val="center" w:pos="4680"/>
        <w:tab w:val="right" w:pos="9360"/>
      </w:tabs>
      <w:spacing w:before="240" w:after="480" w:line="276" w:lineRule="auto"/>
    </w:pPr>
    <w:rPr>
      <w:rFonts w:ascii="Utopia" w:eastAsia="Times New Roman" w:hAnsi="Utopia"/>
      <w:sz w:val="20"/>
      <w:szCs w:val="20"/>
    </w:rPr>
  </w:style>
  <w:style w:type="paragraph" w:customStyle="1" w:styleId="FMBookTitle">
    <w:name w:val="FM Book Title"/>
    <w:basedOn w:val="Normal"/>
    <w:locked/>
    <w:rsid w:val="00CA2387"/>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CA2387"/>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CA2387"/>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CA2387"/>
    <w:pPr>
      <w:spacing w:before="0" w:after="240"/>
    </w:pPr>
  </w:style>
  <w:style w:type="paragraph" w:customStyle="1" w:styleId="FMHead">
    <w:name w:val="FM Head"/>
    <w:basedOn w:val="Normal"/>
    <w:next w:val="Normal"/>
    <w:link w:val="FMHeadChar"/>
    <w:locked/>
    <w:rsid w:val="00CA2387"/>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CA2387"/>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CA2387"/>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CA2387"/>
    <w:pPr>
      <w:spacing w:before="120" w:after="0" w:line="360" w:lineRule="auto"/>
      <w:contextualSpacing/>
    </w:pPr>
    <w:rPr>
      <w:rFonts w:ascii="Utopia Black" w:hAnsi="Utopia Black"/>
      <w:spacing w:val="-6"/>
    </w:rPr>
  </w:style>
  <w:style w:type="table" w:customStyle="1" w:styleId="ApressTable">
    <w:name w:val="Apress Table"/>
    <w:basedOn w:val="TableNormal"/>
    <w:locked/>
    <w:rsid w:val="00CA2387"/>
    <w:pPr>
      <w:spacing w:before="120" w:after="120"/>
    </w:pPr>
    <w:rPr>
      <w:rFonts w:ascii="Utopia" w:eastAsia="Times New Roman" w:hAnsi="Utopia"/>
      <w:sz w:val="18"/>
      <w:szCs w:val="20"/>
    </w:rPr>
    <w:tblPr>
      <w:tblInd w:w="0" w:type="dxa"/>
      <w:tblCellMar>
        <w:top w:w="0" w:type="dxa"/>
        <w:left w:w="0" w:type="dxa"/>
        <w:bottom w:w="0" w:type="dxa"/>
        <w:right w:w="0" w:type="dxa"/>
      </w:tblCellMar>
    </w:tblPr>
  </w:style>
  <w:style w:type="table" w:styleId="TableList3">
    <w:name w:val="Table List 3"/>
    <w:basedOn w:val="TableNormal"/>
    <w:rsid w:val="00CA2387"/>
    <w:pPr>
      <w:spacing w:after="120"/>
    </w:pPr>
    <w:rPr>
      <w:rFonts w:eastAsia="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Figure">
    <w:name w:val="Figure"/>
    <w:next w:val="Normal"/>
    <w:rsid w:val="00CA2387"/>
    <w:pPr>
      <w:spacing w:before="120" w:after="120"/>
    </w:pPr>
    <w:rPr>
      <w:rFonts w:ascii="Arial" w:eastAsia="Times New Roman" w:hAnsi="Arial"/>
      <w:sz w:val="18"/>
      <w:szCs w:val="20"/>
    </w:rPr>
  </w:style>
  <w:style w:type="character" w:styleId="IntenseEmphasis">
    <w:name w:val="Intense Emphasis"/>
    <w:basedOn w:val="DefaultParagraphFont"/>
    <w:uiPriority w:val="21"/>
    <w:qFormat/>
    <w:rsid w:val="00CA2387"/>
    <w:rPr>
      <w:b/>
      <w:bCs/>
      <w:i/>
      <w:iCs/>
      <w:color w:val="auto"/>
    </w:rPr>
  </w:style>
  <w:style w:type="character" w:styleId="Emphasis">
    <w:name w:val="Emphasis"/>
    <w:basedOn w:val="DefaultParagraphFont"/>
    <w:qFormat/>
    <w:rsid w:val="00CA2387"/>
    <w:rPr>
      <w:i/>
      <w:iCs/>
    </w:rPr>
  </w:style>
  <w:style w:type="paragraph" w:styleId="Subtitle">
    <w:name w:val="Subtitle"/>
    <w:basedOn w:val="Normal"/>
    <w:next w:val="Normal"/>
    <w:link w:val="SubtitleChar"/>
    <w:qFormat/>
    <w:rsid w:val="00CA2387"/>
    <w:pPr>
      <w:spacing w:after="60"/>
      <w:jc w:val="center"/>
      <w:outlineLvl w:val="1"/>
    </w:pPr>
    <w:rPr>
      <w:rFonts w:ascii="Cambria" w:hAnsi="Cambria"/>
      <w:szCs w:val="24"/>
    </w:rPr>
  </w:style>
  <w:style w:type="character" w:customStyle="1" w:styleId="SubtitleChar">
    <w:name w:val="Subtitle Char"/>
    <w:basedOn w:val="DefaultParagraphFont"/>
    <w:link w:val="Subtitle"/>
    <w:rsid w:val="00CA2387"/>
    <w:rPr>
      <w:rFonts w:ascii="Cambria" w:hAnsi="Cambria" w:cstheme="minorBidi"/>
      <w:sz w:val="22"/>
    </w:rPr>
  </w:style>
  <w:style w:type="character" w:customStyle="1" w:styleId="DingbatSymbol">
    <w:name w:val="Dingbat Symbol"/>
    <w:basedOn w:val="DefaultParagraphFont"/>
    <w:uiPriority w:val="1"/>
    <w:locked/>
    <w:rsid w:val="00CA2387"/>
    <w:rPr>
      <w:rFonts w:ascii="ZapfDingbats" w:eastAsiaTheme="minorHAnsi" w:hAnsi="ZapfDingbats" w:cstheme="minorBidi"/>
      <w:color w:val="BFBFBF" w:themeColor="background1" w:themeShade="BF"/>
      <w:szCs w:val="24"/>
    </w:rPr>
  </w:style>
  <w:style w:type="character" w:customStyle="1" w:styleId="BlackDingbat">
    <w:name w:val="Black Dingbat"/>
    <w:rsid w:val="00CA2387"/>
    <w:rPr>
      <w:rFonts w:ascii="ZapfDingbats" w:hAnsi="ZapfDingbats"/>
      <w:color w:val="auto"/>
      <w:szCs w:val="24"/>
    </w:rPr>
  </w:style>
  <w:style w:type="paragraph" w:customStyle="1" w:styleId="Code">
    <w:name w:val="Code"/>
    <w:basedOn w:val="Normal"/>
    <w:link w:val="CodeChar"/>
    <w:qFormat/>
    <w:rsid w:val="00CA2387"/>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CA2387"/>
    <w:rPr>
      <w:rFonts w:ascii="TheSansMonoConNormal" w:hAnsi="TheSansMonoConNormal" w:cstheme="minorBidi"/>
      <w:noProof/>
      <w:sz w:val="18"/>
      <w:szCs w:val="22"/>
    </w:rPr>
  </w:style>
  <w:style w:type="character" w:customStyle="1" w:styleId="GrayDingbat">
    <w:name w:val="Gray Dingbat"/>
    <w:basedOn w:val="BlackDingbat"/>
    <w:uiPriority w:val="1"/>
    <w:qFormat/>
    <w:rsid w:val="00CA2387"/>
    <w:rPr>
      <w:rFonts w:ascii="ZapfDingbats" w:hAnsi="ZapfDingbats"/>
      <w:color w:val="BFBFBF" w:themeColor="background1" w:themeShade="BF"/>
      <w:szCs w:val="24"/>
    </w:rPr>
  </w:style>
  <w:style w:type="character" w:customStyle="1" w:styleId="FMAuthorChar">
    <w:name w:val="FM Author Char"/>
    <w:link w:val="FMAuthor"/>
    <w:rsid w:val="00CA2387"/>
    <w:rPr>
      <w:rFonts w:ascii="HelveticaNeue MediumExt" w:hAnsi="HelveticaNeue MediumExt" w:cstheme="minorBidi"/>
      <w:sz w:val="32"/>
    </w:rPr>
  </w:style>
  <w:style w:type="paragraph" w:customStyle="1" w:styleId="HeaderWHITE">
    <w:name w:val="Header WHITE"/>
    <w:basedOn w:val="Header"/>
    <w:qFormat/>
    <w:locked/>
    <w:rsid w:val="00CA2387"/>
    <w:rPr>
      <w:rFonts w:eastAsia="PMingLiU"/>
      <w:color w:val="FFFFFF" w:themeColor="background1"/>
    </w:rPr>
  </w:style>
  <w:style w:type="character" w:customStyle="1" w:styleId="FMCopyrightChar">
    <w:name w:val="FM Copyright Char"/>
    <w:link w:val="FMCopyright"/>
    <w:rsid w:val="00CA2387"/>
    <w:rPr>
      <w:rFonts w:ascii="Utopia" w:eastAsia="Times New Roman" w:hAnsi="Utopia"/>
      <w:sz w:val="16"/>
      <w:szCs w:val="20"/>
    </w:rPr>
  </w:style>
  <w:style w:type="character" w:customStyle="1" w:styleId="FMEditionChar">
    <w:name w:val="FM Edition Char"/>
    <w:basedOn w:val="DefaultParagraphFont"/>
    <w:link w:val="FMEdition"/>
    <w:rsid w:val="00CA2387"/>
    <w:rPr>
      <w:rFonts w:ascii="HelveticaNeue MediumCond" w:hAnsi="HelveticaNeue MediumCond" w:cstheme="minorBidi"/>
      <w:color w:val="808080"/>
      <w:sz w:val="48"/>
      <w:szCs w:val="22"/>
    </w:rPr>
  </w:style>
  <w:style w:type="paragraph" w:customStyle="1" w:styleId="ToCPart">
    <w:name w:val="ToC Part"/>
    <w:basedOn w:val="TOC1"/>
    <w:locked/>
    <w:rsid w:val="00CA2387"/>
    <w:pPr>
      <w:spacing w:before="120" w:after="0" w:line="240" w:lineRule="auto"/>
    </w:pPr>
    <w:rPr>
      <w:rFonts w:ascii="HelveticaNeue MediumCond" w:hAnsi="HelveticaNeue MediumCond"/>
      <w:b/>
      <w:bCs/>
      <w:sz w:val="26"/>
    </w:rPr>
  </w:style>
  <w:style w:type="paragraph" w:customStyle="1" w:styleId="PartTextCont">
    <w:name w:val="Part Text Cont."/>
    <w:basedOn w:val="Normal"/>
    <w:qFormat/>
    <w:locked/>
    <w:rsid w:val="00CA2387"/>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CA2387"/>
    <w:rPr>
      <w:rFonts w:ascii="Arial" w:hAnsi="Arial" w:cstheme="minorBidi"/>
      <w:b/>
      <w:caps/>
      <w:sz w:val="52"/>
      <w:szCs w:val="28"/>
    </w:rPr>
  </w:style>
  <w:style w:type="character" w:customStyle="1" w:styleId="PartTitleChar">
    <w:name w:val="Part Title Char"/>
    <w:basedOn w:val="DefaultParagraphFont"/>
    <w:link w:val="PartTitle"/>
    <w:rsid w:val="00CA2387"/>
    <w:rPr>
      <w:rFonts w:ascii="Arial" w:hAnsi="Arial" w:cstheme="minorBidi"/>
      <w:b/>
      <w:sz w:val="64"/>
      <w:szCs w:val="48"/>
    </w:rPr>
  </w:style>
  <w:style w:type="character" w:customStyle="1" w:styleId="FMHeadChar">
    <w:name w:val="FM Head Char"/>
    <w:basedOn w:val="DefaultParagraphFont"/>
    <w:link w:val="FMHead"/>
    <w:rsid w:val="00CA2387"/>
    <w:rPr>
      <w:rFonts w:ascii="Arial Narrow" w:hAnsi="Arial Narrow" w:cstheme="minorBidi"/>
      <w:b/>
      <w:spacing w:val="-20"/>
      <w:sz w:val="60"/>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387"/>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qFormat/>
    <w:rsid w:val="00CA2387"/>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CA2387"/>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CA2387"/>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CA2387"/>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CA2387"/>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CA2387"/>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CA23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2387"/>
  </w:style>
  <w:style w:type="character" w:customStyle="1" w:styleId="Heading1Char">
    <w:name w:val="Heading 1 Char"/>
    <w:link w:val="Heading1"/>
    <w:rsid w:val="00CA2387"/>
    <w:rPr>
      <w:rFonts w:ascii="Arial" w:hAnsi="Arial" w:cstheme="minorBidi"/>
      <w:b/>
      <w:sz w:val="34"/>
      <w:szCs w:val="36"/>
    </w:rPr>
  </w:style>
  <w:style w:type="character" w:customStyle="1" w:styleId="Heading2Char">
    <w:name w:val="Heading 2 Char"/>
    <w:link w:val="Heading2"/>
    <w:rsid w:val="00CA2387"/>
    <w:rPr>
      <w:rFonts w:ascii="Arial" w:hAnsi="Arial" w:cstheme="minorBidi"/>
      <w:b/>
      <w:sz w:val="28"/>
      <w:szCs w:val="28"/>
    </w:rPr>
  </w:style>
  <w:style w:type="character" w:customStyle="1" w:styleId="Heading3Char">
    <w:name w:val="Heading 3 Char"/>
    <w:link w:val="Heading3"/>
    <w:rsid w:val="00CA2387"/>
    <w:rPr>
      <w:rFonts w:ascii="Arial" w:hAnsi="Arial" w:cstheme="minorBidi"/>
      <w:b/>
      <w:sz w:val="22"/>
      <w:szCs w:val="28"/>
    </w:rPr>
  </w:style>
  <w:style w:type="paragraph" w:styleId="ListParagraph">
    <w:name w:val="List Paragraph"/>
    <w:basedOn w:val="Normal"/>
    <w:uiPriority w:val="34"/>
    <w:qFormat/>
    <w:rsid w:val="00BC3D27"/>
    <w:pPr>
      <w:ind w:left="720"/>
      <w:contextualSpacing/>
    </w:pPr>
  </w:style>
  <w:style w:type="paragraph" w:styleId="FootnoteText">
    <w:name w:val="footnote text"/>
    <w:basedOn w:val="Normal"/>
    <w:link w:val="FootnoteTextChar"/>
    <w:uiPriority w:val="99"/>
    <w:semiHidden/>
    <w:unhideWhenUsed/>
    <w:rsid w:val="000D13E7"/>
    <w:rPr>
      <w:sz w:val="20"/>
      <w:szCs w:val="20"/>
    </w:rPr>
  </w:style>
  <w:style w:type="character" w:customStyle="1" w:styleId="FootnoteTextChar">
    <w:name w:val="Footnote Text Char"/>
    <w:basedOn w:val="DefaultParagraphFont"/>
    <w:link w:val="FootnoteText"/>
    <w:uiPriority w:val="99"/>
    <w:semiHidden/>
    <w:rsid w:val="000D13E7"/>
    <w:rPr>
      <w:sz w:val="20"/>
      <w:szCs w:val="20"/>
    </w:rPr>
  </w:style>
  <w:style w:type="character" w:styleId="FootnoteReference">
    <w:name w:val="footnote reference"/>
    <w:basedOn w:val="DefaultParagraphFont"/>
    <w:uiPriority w:val="99"/>
    <w:semiHidden/>
    <w:unhideWhenUsed/>
    <w:rsid w:val="000D13E7"/>
    <w:rPr>
      <w:vertAlign w:val="superscript"/>
    </w:rPr>
  </w:style>
  <w:style w:type="paragraph" w:styleId="TOCHeading">
    <w:name w:val="TOC Heading"/>
    <w:basedOn w:val="Heading1"/>
    <w:next w:val="Normal"/>
    <w:uiPriority w:val="39"/>
    <w:unhideWhenUsed/>
    <w:qFormat/>
    <w:rsid w:val="006E7605"/>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A2387"/>
    <w:pPr>
      <w:spacing w:after="100"/>
    </w:pPr>
  </w:style>
  <w:style w:type="character" w:styleId="Hyperlink">
    <w:name w:val="Hyperlink"/>
    <w:rsid w:val="00CA2387"/>
    <w:rPr>
      <w:color w:val="0000FF"/>
      <w:u w:val="single"/>
    </w:rPr>
  </w:style>
  <w:style w:type="paragraph" w:styleId="Header">
    <w:name w:val="header"/>
    <w:basedOn w:val="Normal"/>
    <w:link w:val="HeaderChar"/>
    <w:rsid w:val="00CA2387"/>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CA2387"/>
    <w:rPr>
      <w:rFonts w:ascii="HelveticaNeue Condensed" w:hAnsi="HelveticaNeue Condensed" w:cstheme="minorBidi"/>
      <w:b/>
      <w:sz w:val="18"/>
      <w:szCs w:val="22"/>
    </w:rPr>
  </w:style>
  <w:style w:type="paragraph" w:styleId="Footer">
    <w:name w:val="footer"/>
    <w:basedOn w:val="Normal"/>
    <w:link w:val="FooterChar"/>
    <w:rsid w:val="00CA2387"/>
    <w:pPr>
      <w:tabs>
        <w:tab w:val="center" w:pos="4320"/>
        <w:tab w:val="right" w:pos="8640"/>
      </w:tabs>
      <w:spacing w:before="360" w:after="240"/>
    </w:pPr>
    <w:rPr>
      <w:rFonts w:ascii="Utopia" w:hAnsi="Utopia"/>
    </w:rPr>
  </w:style>
  <w:style w:type="character" w:customStyle="1" w:styleId="FooterChar">
    <w:name w:val="Footer Char"/>
    <w:link w:val="Footer"/>
    <w:rsid w:val="00CA2387"/>
    <w:rPr>
      <w:rFonts w:ascii="Utopia" w:hAnsi="Utopia" w:cstheme="minorBidi"/>
      <w:sz w:val="22"/>
      <w:szCs w:val="22"/>
    </w:rPr>
  </w:style>
  <w:style w:type="paragraph" w:styleId="TOC2">
    <w:name w:val="toc 2"/>
    <w:basedOn w:val="Normal"/>
    <w:next w:val="Normal"/>
    <w:uiPriority w:val="39"/>
    <w:rsid w:val="00CA2387"/>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table" w:styleId="TableGrid">
    <w:name w:val="Table Grid"/>
    <w:basedOn w:val="TableNormal"/>
    <w:rsid w:val="00CA2387"/>
    <w:pPr>
      <w:spacing w:after="120"/>
    </w:pPr>
    <w:rPr>
      <w:rFonts w:ascii="Times" w:eastAsia="Times New Roman" w:hAnsi="Times"/>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character" w:styleId="Strong">
    <w:name w:val="Strong"/>
    <w:basedOn w:val="DefaultParagraphFont"/>
    <w:qFormat/>
    <w:rsid w:val="00CA2387"/>
    <w:rPr>
      <w:b/>
      <w:bCs/>
    </w:rPr>
  </w:style>
  <w:style w:type="paragraph" w:customStyle="1" w:styleId="Bullet">
    <w:name w:val="Bullet"/>
    <w:basedOn w:val="Normal"/>
    <w:rsid w:val="00CA2387"/>
    <w:pPr>
      <w:keepLines/>
      <w:numPr>
        <w:numId w:val="1"/>
      </w:numPr>
      <w:spacing w:before="120" w:after="120" w:line="240" w:lineRule="auto"/>
      <w:ind w:right="864"/>
    </w:pPr>
    <w:rPr>
      <w:rFonts w:ascii="Utopia" w:hAnsi="Utopia"/>
      <w:sz w:val="18"/>
    </w:rPr>
  </w:style>
  <w:style w:type="character" w:customStyle="1" w:styleId="Heading4Char">
    <w:name w:val="Heading 4 Char"/>
    <w:link w:val="Heading4"/>
    <w:rsid w:val="00CA2387"/>
    <w:rPr>
      <w:rFonts w:ascii="Utopia" w:hAnsi="Utopia" w:cstheme="minorBidi"/>
      <w:b/>
      <w:spacing w:val="-6"/>
      <w:sz w:val="22"/>
    </w:rPr>
  </w:style>
  <w:style w:type="paragraph" w:styleId="TOC3">
    <w:name w:val="toc 3"/>
    <w:basedOn w:val="Normal"/>
    <w:next w:val="Normal"/>
    <w:autoRedefine/>
    <w:uiPriority w:val="39"/>
    <w:unhideWhenUsed/>
    <w:rsid w:val="00A14632"/>
    <w:pPr>
      <w:spacing w:after="100" w:line="259" w:lineRule="auto"/>
      <w:ind w:left="440"/>
    </w:pPr>
    <w:rPr>
      <w:rFonts w:eastAsiaTheme="minorEastAsia"/>
    </w:rPr>
  </w:style>
  <w:style w:type="paragraph" w:styleId="TOC4">
    <w:name w:val="toc 4"/>
    <w:basedOn w:val="Normal"/>
    <w:next w:val="Normal"/>
    <w:autoRedefine/>
    <w:uiPriority w:val="39"/>
    <w:unhideWhenUsed/>
    <w:rsid w:val="00A14632"/>
    <w:pPr>
      <w:spacing w:after="100" w:line="259" w:lineRule="auto"/>
      <w:ind w:left="660"/>
    </w:pPr>
    <w:rPr>
      <w:rFonts w:eastAsiaTheme="minorEastAsia"/>
    </w:rPr>
  </w:style>
  <w:style w:type="paragraph" w:styleId="TOC5">
    <w:name w:val="toc 5"/>
    <w:basedOn w:val="Normal"/>
    <w:next w:val="Normal"/>
    <w:autoRedefine/>
    <w:uiPriority w:val="39"/>
    <w:unhideWhenUsed/>
    <w:rsid w:val="00A14632"/>
    <w:pPr>
      <w:spacing w:after="100" w:line="259" w:lineRule="auto"/>
      <w:ind w:left="880"/>
    </w:pPr>
    <w:rPr>
      <w:rFonts w:eastAsiaTheme="minorEastAsia"/>
    </w:rPr>
  </w:style>
  <w:style w:type="paragraph" w:styleId="TOC6">
    <w:name w:val="toc 6"/>
    <w:basedOn w:val="Normal"/>
    <w:next w:val="Normal"/>
    <w:autoRedefine/>
    <w:uiPriority w:val="39"/>
    <w:unhideWhenUsed/>
    <w:rsid w:val="00A14632"/>
    <w:pPr>
      <w:spacing w:after="100" w:line="259" w:lineRule="auto"/>
      <w:ind w:left="1100"/>
    </w:pPr>
    <w:rPr>
      <w:rFonts w:eastAsiaTheme="minorEastAsia"/>
    </w:rPr>
  </w:style>
  <w:style w:type="paragraph" w:styleId="TOC7">
    <w:name w:val="toc 7"/>
    <w:basedOn w:val="Normal"/>
    <w:next w:val="Normal"/>
    <w:autoRedefine/>
    <w:uiPriority w:val="39"/>
    <w:unhideWhenUsed/>
    <w:rsid w:val="00A14632"/>
    <w:pPr>
      <w:spacing w:after="100" w:line="259" w:lineRule="auto"/>
      <w:ind w:left="1320"/>
    </w:pPr>
    <w:rPr>
      <w:rFonts w:eastAsiaTheme="minorEastAsia"/>
    </w:rPr>
  </w:style>
  <w:style w:type="paragraph" w:styleId="TOC8">
    <w:name w:val="toc 8"/>
    <w:basedOn w:val="Normal"/>
    <w:next w:val="Normal"/>
    <w:autoRedefine/>
    <w:uiPriority w:val="39"/>
    <w:unhideWhenUsed/>
    <w:rsid w:val="00A14632"/>
    <w:pPr>
      <w:spacing w:after="100" w:line="259" w:lineRule="auto"/>
      <w:ind w:left="1540"/>
    </w:pPr>
    <w:rPr>
      <w:rFonts w:eastAsiaTheme="minorEastAsia"/>
    </w:rPr>
  </w:style>
  <w:style w:type="paragraph" w:styleId="TOC9">
    <w:name w:val="toc 9"/>
    <w:basedOn w:val="Normal"/>
    <w:next w:val="Normal"/>
    <w:autoRedefine/>
    <w:uiPriority w:val="39"/>
    <w:unhideWhenUsed/>
    <w:rsid w:val="00A14632"/>
    <w:pPr>
      <w:spacing w:after="100" w:line="259" w:lineRule="auto"/>
      <w:ind w:left="1760"/>
    </w:pPr>
    <w:rPr>
      <w:rFonts w:eastAsiaTheme="minorEastAsia"/>
    </w:rPr>
  </w:style>
  <w:style w:type="paragraph" w:styleId="BodyText">
    <w:name w:val="Body Text"/>
    <w:basedOn w:val="Normal"/>
    <w:link w:val="BodyTextChar"/>
    <w:qFormat/>
    <w:rsid w:val="00CA2387"/>
    <w:pPr>
      <w:autoSpaceDE w:val="0"/>
      <w:autoSpaceDN w:val="0"/>
      <w:spacing w:after="120" w:line="240" w:lineRule="exact"/>
      <w:jc w:val="both"/>
    </w:pPr>
    <w:rPr>
      <w:rFonts w:ascii="Arial" w:hAnsi="Arial"/>
      <w:sz w:val="18"/>
    </w:rPr>
  </w:style>
  <w:style w:type="character" w:customStyle="1" w:styleId="BodyTextChar">
    <w:name w:val="Body Text Char"/>
    <w:link w:val="BodyText"/>
    <w:rsid w:val="00CA2387"/>
    <w:rPr>
      <w:rFonts w:ascii="Arial" w:hAnsi="Arial" w:cstheme="minorBidi"/>
      <w:sz w:val="18"/>
      <w:szCs w:val="22"/>
    </w:rPr>
  </w:style>
  <w:style w:type="paragraph" w:customStyle="1" w:styleId="TableText">
    <w:name w:val="Table Text"/>
    <w:qFormat/>
    <w:rsid w:val="00CA2387"/>
    <w:pPr>
      <w:spacing w:before="120" w:after="120"/>
      <w:contextualSpacing/>
    </w:pPr>
    <w:rPr>
      <w:rFonts w:ascii="Utopia" w:eastAsia="Times New Roman" w:hAnsi="Utopia"/>
      <w:sz w:val="18"/>
      <w:szCs w:val="20"/>
    </w:rPr>
  </w:style>
  <w:style w:type="paragraph" w:customStyle="1" w:styleId="NoteTipCaution">
    <w:name w:val="Note/Tip/Caution"/>
    <w:basedOn w:val="Normal"/>
    <w:next w:val="Normal"/>
    <w:link w:val="NoteTipCautionChar"/>
    <w:rsid w:val="00CA2387"/>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CA2387"/>
    <w:rPr>
      <w:rFonts w:ascii="HelveticaNeue Condensed" w:hAnsi="HelveticaNeue Condensed" w:cstheme="minorBidi"/>
      <w:sz w:val="20"/>
      <w:szCs w:val="22"/>
    </w:rPr>
  </w:style>
  <w:style w:type="character" w:styleId="CommentReference">
    <w:name w:val="annotation reference"/>
    <w:basedOn w:val="DefaultParagraphFont"/>
    <w:uiPriority w:val="99"/>
    <w:semiHidden/>
    <w:unhideWhenUsed/>
    <w:rsid w:val="00F81727"/>
    <w:rPr>
      <w:sz w:val="16"/>
      <w:szCs w:val="16"/>
    </w:rPr>
  </w:style>
  <w:style w:type="paragraph" w:styleId="CommentText">
    <w:name w:val="annotation text"/>
    <w:basedOn w:val="Normal"/>
    <w:link w:val="CommentTextChar"/>
    <w:uiPriority w:val="99"/>
    <w:semiHidden/>
    <w:unhideWhenUsed/>
    <w:rsid w:val="00F81727"/>
    <w:rPr>
      <w:sz w:val="20"/>
      <w:szCs w:val="20"/>
    </w:rPr>
  </w:style>
  <w:style w:type="character" w:customStyle="1" w:styleId="CommentTextChar">
    <w:name w:val="Comment Text Char"/>
    <w:basedOn w:val="DefaultParagraphFont"/>
    <w:link w:val="CommentText"/>
    <w:uiPriority w:val="99"/>
    <w:semiHidden/>
    <w:rsid w:val="00F81727"/>
    <w:rPr>
      <w:rFonts w:asciiTheme="minorHAnsi" w:hAnsiTheme="minorHAnsi" w:cstheme="minorBidi"/>
      <w:sz w:val="20"/>
      <w:szCs w:val="20"/>
    </w:rPr>
  </w:style>
  <w:style w:type="paragraph" w:customStyle="1" w:styleId="NumList">
    <w:name w:val="Num List"/>
    <w:basedOn w:val="Normal"/>
    <w:rsid w:val="00CA2387"/>
    <w:pPr>
      <w:keepLines/>
      <w:numPr>
        <w:numId w:val="2"/>
      </w:numPr>
      <w:spacing w:before="120"/>
      <w:ind w:right="1152"/>
    </w:pPr>
    <w:rPr>
      <w:rFonts w:ascii="Utopia" w:hAnsi="Utopia"/>
      <w:sz w:val="18"/>
    </w:rPr>
  </w:style>
  <w:style w:type="table" w:customStyle="1" w:styleId="TableGrid2">
    <w:name w:val="Table Grid2"/>
    <w:basedOn w:val="TableNormal"/>
    <w:next w:val="TableGrid"/>
    <w:uiPriority w:val="39"/>
    <w:rsid w:val="000E35D7"/>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nnumberedList">
    <w:name w:val="Unnumbered List"/>
    <w:basedOn w:val="NumList"/>
    <w:rsid w:val="00CA2387"/>
    <w:pPr>
      <w:numPr>
        <w:numId w:val="0"/>
      </w:numPr>
      <w:ind w:left="864"/>
    </w:pPr>
  </w:style>
  <w:style w:type="paragraph" w:customStyle="1" w:styleId="ChapterTitle">
    <w:name w:val="Chapter Title"/>
    <w:next w:val="Normal"/>
    <w:rsid w:val="00CA2387"/>
    <w:pPr>
      <w:spacing w:before="240" w:after="1200"/>
    </w:pPr>
    <w:rPr>
      <w:rFonts w:ascii="Arial Narrow" w:eastAsia="Times New Roman" w:hAnsi="Arial Narrow"/>
      <w:b/>
      <w:sz w:val="60"/>
      <w:szCs w:val="48"/>
    </w:rPr>
  </w:style>
  <w:style w:type="paragraph" w:styleId="BalloonText">
    <w:name w:val="Balloon Text"/>
    <w:basedOn w:val="Normal"/>
    <w:link w:val="BalloonTextChar"/>
    <w:rsid w:val="00CA2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238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A63B7"/>
    <w:pPr>
      <w:spacing w:after="0"/>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3A63B7"/>
    <w:rPr>
      <w:rFonts w:asciiTheme="minorHAnsi" w:hAnsiTheme="minorHAnsi" w:cstheme="minorBidi"/>
      <w:b/>
      <w:bCs/>
      <w:sz w:val="20"/>
      <w:szCs w:val="20"/>
    </w:rPr>
  </w:style>
  <w:style w:type="paragraph" w:styleId="Revision">
    <w:name w:val="Revision"/>
    <w:hidden/>
    <w:uiPriority w:val="99"/>
    <w:semiHidden/>
    <w:rsid w:val="00CA2387"/>
    <w:rPr>
      <w:rFonts w:ascii="Calibri" w:eastAsia="Calibri" w:hAnsi="Calibri"/>
      <w:sz w:val="22"/>
      <w:szCs w:val="22"/>
    </w:rPr>
  </w:style>
  <w:style w:type="character" w:customStyle="1" w:styleId="Heading5Char">
    <w:name w:val="Heading 5 Char"/>
    <w:link w:val="Heading5"/>
    <w:rsid w:val="00CA2387"/>
    <w:rPr>
      <w:rFonts w:ascii="Arial Narrow" w:hAnsi="Arial Narrow" w:cstheme="minorBidi"/>
      <w:b/>
      <w:sz w:val="22"/>
      <w:szCs w:val="22"/>
    </w:rPr>
  </w:style>
  <w:style w:type="character" w:customStyle="1" w:styleId="Heading6Char">
    <w:name w:val="Heading 6 Char"/>
    <w:link w:val="Heading6"/>
    <w:rsid w:val="00CA2387"/>
    <w:rPr>
      <w:rFonts w:ascii="Calibri" w:eastAsia="PMingLiU" w:hAnsi="Calibri" w:cstheme="minorBidi"/>
      <w:b/>
      <w:bCs/>
      <w:sz w:val="22"/>
      <w:szCs w:val="22"/>
    </w:rPr>
  </w:style>
  <w:style w:type="character" w:customStyle="1" w:styleId="CodeBold">
    <w:name w:val="Code Bold"/>
    <w:rsid w:val="00CA2387"/>
    <w:rPr>
      <w:rFonts w:ascii="TheSansMonoConBlack" w:hAnsi="TheSansMonoConBlack"/>
      <w:sz w:val="18"/>
    </w:rPr>
  </w:style>
  <w:style w:type="paragraph" w:customStyle="1" w:styleId="ChapterNumber">
    <w:name w:val="Chapter Number"/>
    <w:next w:val="Normal"/>
    <w:autoRedefine/>
    <w:qFormat/>
    <w:rsid w:val="00CA2387"/>
    <w:pPr>
      <w:keepNext/>
      <w:spacing w:after="240"/>
    </w:pPr>
    <w:rPr>
      <w:rFonts w:ascii="Arial" w:eastAsia="Times New Roman" w:hAnsi="Arial"/>
      <w:b/>
      <w:caps/>
      <w:sz w:val="28"/>
      <w:szCs w:val="28"/>
    </w:rPr>
  </w:style>
  <w:style w:type="paragraph" w:customStyle="1" w:styleId="FigureCaption">
    <w:name w:val="Figure Caption"/>
    <w:next w:val="Normal"/>
    <w:qFormat/>
    <w:rsid w:val="00CA2387"/>
    <w:pPr>
      <w:tabs>
        <w:tab w:val="left" w:pos="576"/>
      </w:tabs>
      <w:spacing w:before="400" w:after="240"/>
      <w:contextualSpacing/>
    </w:pPr>
    <w:rPr>
      <w:rFonts w:ascii="Utopia" w:eastAsia="Times New Roman" w:hAnsi="Utopia"/>
      <w:i/>
      <w:noProof/>
      <w:sz w:val="18"/>
      <w:szCs w:val="20"/>
    </w:rPr>
  </w:style>
  <w:style w:type="paragraph" w:customStyle="1" w:styleId="CodeCaption">
    <w:name w:val="Code Caption"/>
    <w:basedOn w:val="Normal"/>
    <w:next w:val="Normal"/>
    <w:link w:val="CodeCaptionChar"/>
    <w:qFormat/>
    <w:rsid w:val="00CA2387"/>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CA2387"/>
    <w:rPr>
      <w:rFonts w:ascii="Utopia" w:hAnsi="Utopia" w:cstheme="minorBidi"/>
      <w:i/>
      <w:noProof/>
      <w:sz w:val="18"/>
      <w:szCs w:val="22"/>
    </w:rPr>
  </w:style>
  <w:style w:type="paragraph" w:customStyle="1" w:styleId="NumSubList">
    <w:name w:val="Num Sub List"/>
    <w:basedOn w:val="Normal"/>
    <w:rsid w:val="00CA2387"/>
    <w:pPr>
      <w:numPr>
        <w:numId w:val="8"/>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CA2387"/>
    <w:pPr>
      <w:ind w:left="1368"/>
    </w:pPr>
  </w:style>
  <w:style w:type="paragraph" w:customStyle="1" w:styleId="FMCopyrightTitle">
    <w:name w:val="FM Copyright Title"/>
    <w:basedOn w:val="FMCopyright"/>
    <w:locked/>
    <w:rsid w:val="00CA2387"/>
    <w:pPr>
      <w:spacing w:before="100" w:after="100"/>
    </w:pPr>
    <w:rPr>
      <w:rFonts w:ascii="Utopia Bold" w:hAnsi="Utopia Bold"/>
      <w:sz w:val="19"/>
    </w:rPr>
  </w:style>
  <w:style w:type="paragraph" w:customStyle="1" w:styleId="FMCopyright">
    <w:name w:val="FM Copyright"/>
    <w:link w:val="FMCopyrightChar"/>
    <w:locked/>
    <w:rsid w:val="00CA2387"/>
    <w:pPr>
      <w:spacing w:before="120" w:after="120"/>
      <w:jc w:val="both"/>
    </w:pPr>
    <w:rPr>
      <w:rFonts w:ascii="Utopia" w:eastAsia="Times New Roman" w:hAnsi="Utopia"/>
      <w:sz w:val="16"/>
      <w:szCs w:val="20"/>
    </w:rPr>
  </w:style>
  <w:style w:type="paragraph" w:styleId="Index1">
    <w:name w:val="index 1"/>
    <w:basedOn w:val="Normal"/>
    <w:next w:val="Normal"/>
    <w:semiHidden/>
    <w:rsid w:val="00CA2387"/>
    <w:pPr>
      <w:ind w:left="720" w:hanging="720"/>
    </w:pPr>
  </w:style>
  <w:style w:type="paragraph" w:styleId="Index2">
    <w:name w:val="index 2"/>
    <w:basedOn w:val="Normal"/>
    <w:next w:val="Normal"/>
    <w:semiHidden/>
    <w:rsid w:val="00CA2387"/>
    <w:pPr>
      <w:ind w:left="720" w:hanging="432"/>
    </w:pPr>
  </w:style>
  <w:style w:type="paragraph" w:styleId="Index3">
    <w:name w:val="index 3"/>
    <w:basedOn w:val="Normal"/>
    <w:next w:val="Normal"/>
    <w:semiHidden/>
    <w:rsid w:val="00CA2387"/>
    <w:pPr>
      <w:ind w:left="720" w:hanging="144"/>
    </w:pPr>
  </w:style>
  <w:style w:type="paragraph" w:customStyle="1" w:styleId="PartText">
    <w:name w:val="Part Text"/>
    <w:basedOn w:val="Normal"/>
    <w:next w:val="Normal"/>
    <w:locked/>
    <w:rsid w:val="00CA2387"/>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CA2387"/>
    <w:pPr>
      <w:spacing w:before="600" w:after="240" w:line="240" w:lineRule="auto"/>
      <w:contextualSpacing/>
    </w:pPr>
    <w:rPr>
      <w:rFonts w:ascii="Arial" w:hAnsi="Arial"/>
      <w:b/>
      <w:caps/>
      <w:sz w:val="52"/>
      <w:szCs w:val="28"/>
    </w:rPr>
  </w:style>
  <w:style w:type="paragraph" w:customStyle="1" w:styleId="PartTitle">
    <w:name w:val="Part Title"/>
    <w:basedOn w:val="Normal"/>
    <w:next w:val="Normal"/>
    <w:link w:val="PartTitleChar"/>
    <w:autoRedefine/>
    <w:qFormat/>
    <w:locked/>
    <w:rsid w:val="00CA2387"/>
    <w:pPr>
      <w:spacing w:before="600" w:after="1200" w:line="240" w:lineRule="auto"/>
      <w:contextualSpacing/>
    </w:pPr>
    <w:rPr>
      <w:rFonts w:ascii="Arial" w:hAnsi="Arial"/>
      <w:b/>
      <w:sz w:val="64"/>
      <w:szCs w:val="48"/>
    </w:rPr>
  </w:style>
  <w:style w:type="paragraph" w:styleId="Quote">
    <w:name w:val="Quote"/>
    <w:basedOn w:val="Normal"/>
    <w:next w:val="BodyText"/>
    <w:link w:val="QuoteChar"/>
    <w:qFormat/>
    <w:rsid w:val="00CA2387"/>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CA2387"/>
    <w:rPr>
      <w:rFonts w:ascii="Utopia" w:hAnsi="Utopia" w:cstheme="minorBidi"/>
      <w:i/>
      <w:iCs/>
      <w:sz w:val="20"/>
      <w:szCs w:val="22"/>
    </w:rPr>
  </w:style>
  <w:style w:type="paragraph" w:customStyle="1" w:styleId="Results">
    <w:name w:val="Results"/>
    <w:basedOn w:val="Normal"/>
    <w:rsid w:val="00CA2387"/>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CA2387"/>
    <w:pPr>
      <w:tabs>
        <w:tab w:val="num" w:pos="360"/>
      </w:tabs>
      <w:ind w:left="360" w:hanging="360"/>
    </w:pPr>
  </w:style>
  <w:style w:type="paragraph" w:customStyle="1" w:styleId="ExerciseBody">
    <w:name w:val="Exercise Body"/>
    <w:basedOn w:val="Normal"/>
    <w:link w:val="ExerciseBodyChar"/>
    <w:qFormat/>
    <w:rsid w:val="00CA2387"/>
    <w:pPr>
      <w:spacing w:before="120"/>
      <w:ind w:left="288" w:right="288"/>
    </w:pPr>
    <w:rPr>
      <w:rFonts w:ascii="HelveticaNeue Condensed" w:hAnsi="HelveticaNeue Condensed"/>
      <w:sz w:val="20"/>
    </w:rPr>
  </w:style>
  <w:style w:type="character" w:customStyle="1" w:styleId="ExerciseBodyChar">
    <w:name w:val="Exercise Body Char"/>
    <w:link w:val="ExerciseBody"/>
    <w:rsid w:val="00CA2387"/>
    <w:rPr>
      <w:rFonts w:ascii="HelveticaNeue Condensed" w:hAnsi="HelveticaNeue Condensed" w:cstheme="minorBidi"/>
      <w:sz w:val="20"/>
      <w:szCs w:val="22"/>
    </w:rPr>
  </w:style>
  <w:style w:type="paragraph" w:customStyle="1" w:styleId="ExerciseBullet">
    <w:name w:val="Exercise Bullet"/>
    <w:basedOn w:val="Normal"/>
    <w:rsid w:val="00CA2387"/>
    <w:pPr>
      <w:framePr w:wrap="notBeside" w:vAnchor="text" w:hAnchor="text" w:y="1"/>
      <w:numPr>
        <w:numId w:val="4"/>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CA2387"/>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CA2387"/>
    <w:rPr>
      <w:rFonts w:ascii="HelveticaNeue Condensed" w:hAnsi="HelveticaNeue Condensed" w:cstheme="minorBidi"/>
      <w:sz w:val="20"/>
      <w:szCs w:val="22"/>
    </w:rPr>
  </w:style>
  <w:style w:type="paragraph" w:customStyle="1" w:styleId="TableCaption">
    <w:name w:val="Table Caption"/>
    <w:basedOn w:val="FigureCaption"/>
    <w:next w:val="Normal"/>
    <w:qFormat/>
    <w:rsid w:val="00CA2387"/>
    <w:pPr>
      <w:spacing w:after="120"/>
    </w:pPr>
  </w:style>
  <w:style w:type="paragraph" w:customStyle="1" w:styleId="TableHead">
    <w:name w:val="Table Head"/>
    <w:next w:val="Normal"/>
    <w:rsid w:val="00CA2387"/>
    <w:pPr>
      <w:keepNext/>
      <w:spacing w:before="60" w:after="60" w:line="240" w:lineRule="exact"/>
    </w:pPr>
    <w:rPr>
      <w:rFonts w:ascii="Arial Narrow" w:eastAsia="Times New Roman" w:hAnsi="Arial Narrow"/>
      <w:b/>
      <w:sz w:val="20"/>
      <w:szCs w:val="20"/>
    </w:rPr>
  </w:style>
  <w:style w:type="paragraph" w:customStyle="1" w:styleId="TableFootnote">
    <w:name w:val="Table Footnote"/>
    <w:basedOn w:val="Normal"/>
    <w:next w:val="Normal"/>
    <w:rsid w:val="00CA2387"/>
    <w:pPr>
      <w:spacing w:before="60" w:after="240"/>
      <w:contextualSpacing/>
    </w:pPr>
    <w:rPr>
      <w:rFonts w:ascii="Utopia" w:hAnsi="Utopia"/>
      <w:i/>
      <w:sz w:val="18"/>
    </w:rPr>
  </w:style>
  <w:style w:type="paragraph" w:customStyle="1" w:styleId="QuoteSource">
    <w:name w:val="Quote Source"/>
    <w:basedOn w:val="Quote"/>
    <w:next w:val="Normal"/>
    <w:qFormat/>
    <w:rsid w:val="00CA2387"/>
    <w:pPr>
      <w:spacing w:before="0"/>
      <w:ind w:left="0" w:right="0"/>
      <w:jc w:val="right"/>
    </w:pPr>
    <w:rPr>
      <w:i w:val="0"/>
    </w:rPr>
  </w:style>
  <w:style w:type="paragraph" w:customStyle="1" w:styleId="ExerciseHead">
    <w:name w:val="Exercise Head"/>
    <w:basedOn w:val="Normal"/>
    <w:next w:val="Normal"/>
    <w:rsid w:val="00CA238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CA2387"/>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CA2387"/>
    <w:pPr>
      <w:spacing w:after="120" w:line="240" w:lineRule="auto"/>
    </w:pPr>
    <w:rPr>
      <w:rFonts w:ascii="HelveticaNeue MediumExt" w:hAnsi="HelveticaNeue MediumExt"/>
      <w:sz w:val="32"/>
      <w:szCs w:val="24"/>
    </w:rPr>
  </w:style>
  <w:style w:type="paragraph" w:customStyle="1" w:styleId="FMSubtitle1">
    <w:name w:val="FM Subtitle 1"/>
    <w:basedOn w:val="Normal"/>
    <w:locked/>
    <w:rsid w:val="00CA2387"/>
    <w:pPr>
      <w:spacing w:before="120" w:after="240"/>
    </w:pPr>
    <w:rPr>
      <w:rFonts w:ascii="HelveticaNeue Condensed" w:hAnsi="HelveticaNeue Condensed"/>
      <w:sz w:val="60"/>
    </w:rPr>
  </w:style>
  <w:style w:type="paragraph" w:customStyle="1" w:styleId="FMText">
    <w:name w:val="FM Text"/>
    <w:basedOn w:val="Normal"/>
    <w:locked/>
    <w:rsid w:val="00CA2387"/>
    <w:pPr>
      <w:contextualSpacing/>
    </w:pPr>
    <w:rPr>
      <w:rFonts w:ascii="Utopia" w:hAnsi="Utopia"/>
      <w:sz w:val="18"/>
    </w:rPr>
  </w:style>
  <w:style w:type="paragraph" w:customStyle="1" w:styleId="FMDedication">
    <w:name w:val="FM Dedication"/>
    <w:basedOn w:val="Normal"/>
    <w:locked/>
    <w:rsid w:val="00CA2387"/>
    <w:pPr>
      <w:spacing w:before="600" w:after="600" w:line="240" w:lineRule="auto"/>
      <w:jc w:val="center"/>
    </w:pPr>
    <w:rPr>
      <w:rFonts w:ascii="Utopia" w:hAnsi="Utopia"/>
      <w:i/>
      <w:sz w:val="20"/>
    </w:rPr>
  </w:style>
  <w:style w:type="paragraph" w:customStyle="1" w:styleId="FMTextCont">
    <w:name w:val="FM Text Cont"/>
    <w:basedOn w:val="FMText"/>
    <w:locked/>
    <w:rsid w:val="00CA2387"/>
    <w:pPr>
      <w:ind w:firstLine="576"/>
    </w:pPr>
  </w:style>
  <w:style w:type="paragraph" w:customStyle="1" w:styleId="Footnote">
    <w:name w:val="Footnote"/>
    <w:basedOn w:val="Normal"/>
    <w:rsid w:val="00CA2387"/>
    <w:rPr>
      <w:sz w:val="19"/>
    </w:rPr>
  </w:style>
  <w:style w:type="paragraph" w:styleId="DocumentMap">
    <w:name w:val="Document Map"/>
    <w:basedOn w:val="Normal"/>
    <w:link w:val="DocumentMapChar"/>
    <w:semiHidden/>
    <w:rsid w:val="00CA2387"/>
    <w:pPr>
      <w:numPr>
        <w:numId w:val="3"/>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324309"/>
    <w:rPr>
      <w:rFonts w:ascii="Tahoma" w:hAnsi="Tahoma" w:cs="Tahoma"/>
      <w:sz w:val="22"/>
      <w:szCs w:val="22"/>
      <w:shd w:val="clear" w:color="auto" w:fill="000080"/>
    </w:rPr>
  </w:style>
  <w:style w:type="paragraph" w:customStyle="1" w:styleId="ExerciseCode">
    <w:name w:val="Exercise Code"/>
    <w:basedOn w:val="Normal"/>
    <w:link w:val="ExerciseCodeChar"/>
    <w:qFormat/>
    <w:rsid w:val="00CA2387"/>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CA2387"/>
    <w:rPr>
      <w:rFonts w:ascii="TheSansMonoConNormal" w:hAnsi="TheSansMonoConNormal" w:cstheme="minorBidi"/>
      <w:noProof/>
      <w:sz w:val="18"/>
      <w:szCs w:val="22"/>
    </w:rPr>
  </w:style>
  <w:style w:type="paragraph" w:customStyle="1" w:styleId="ExerciseSubhead">
    <w:name w:val="Exercise Subhead"/>
    <w:basedOn w:val="Normal"/>
    <w:rsid w:val="00CA238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CA2387"/>
    <w:pPr>
      <w:suppressAutoHyphens/>
      <w:spacing w:after="0"/>
      <w:ind w:firstLine="720"/>
    </w:pPr>
    <w:rPr>
      <w:rFonts w:ascii="Utopia" w:hAnsi="Utopia"/>
      <w:sz w:val="18"/>
    </w:rPr>
  </w:style>
  <w:style w:type="paragraph" w:customStyle="1" w:styleId="BodyTextFirst">
    <w:name w:val="Body Text First"/>
    <w:basedOn w:val="BodyText"/>
    <w:link w:val="BodyTextFirstChar"/>
    <w:rsid w:val="00CA2387"/>
    <w:pPr>
      <w:spacing w:before="120" w:after="0" w:line="240" w:lineRule="auto"/>
    </w:pPr>
    <w:rPr>
      <w:rFonts w:ascii="Utopia" w:hAnsi="Utopia"/>
    </w:rPr>
  </w:style>
  <w:style w:type="character" w:customStyle="1" w:styleId="BodyTextFirstChar">
    <w:name w:val="Body Text First Char"/>
    <w:link w:val="BodyTextFirst"/>
    <w:rsid w:val="00CA2387"/>
    <w:rPr>
      <w:rFonts w:ascii="Utopia" w:hAnsi="Utopia" w:cstheme="minorBidi"/>
      <w:sz w:val="18"/>
      <w:szCs w:val="22"/>
    </w:rPr>
  </w:style>
  <w:style w:type="character" w:customStyle="1" w:styleId="CodeInline">
    <w:name w:val="Code Inline"/>
    <w:rsid w:val="00CA2387"/>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CA2387"/>
    <w:pPr>
      <w:spacing w:after="120"/>
    </w:pPr>
    <w:rPr>
      <w:rFonts w:ascii="Times" w:eastAsia="Times New Roman" w:hAnsi="Times"/>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A2387"/>
  </w:style>
  <w:style w:type="paragraph" w:customStyle="1" w:styleId="SideBarSubhead">
    <w:name w:val="Side Bar Subhead"/>
    <w:basedOn w:val="Normal"/>
    <w:rsid w:val="00CA238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CA2387"/>
    <w:pPr>
      <w:spacing w:before="120"/>
      <w:ind w:left="288" w:right="288"/>
    </w:pPr>
    <w:rPr>
      <w:rFonts w:ascii="HelveticaNeue Condensed" w:hAnsi="HelveticaNeue Condensed"/>
      <w:sz w:val="20"/>
    </w:rPr>
  </w:style>
  <w:style w:type="character" w:customStyle="1" w:styleId="SideBarBodyChar">
    <w:name w:val="Side Bar Body Char"/>
    <w:link w:val="SideBarBody"/>
    <w:rsid w:val="00CA2387"/>
    <w:rPr>
      <w:rFonts w:ascii="HelveticaNeue Condensed" w:hAnsi="HelveticaNeue Condensed" w:cstheme="minorBidi"/>
      <w:sz w:val="20"/>
      <w:szCs w:val="22"/>
    </w:rPr>
  </w:style>
  <w:style w:type="paragraph" w:customStyle="1" w:styleId="ExerciseLast">
    <w:name w:val="Exercise Last"/>
    <w:basedOn w:val="Normal"/>
    <w:link w:val="ExerciseLastChar"/>
    <w:qFormat/>
    <w:rsid w:val="00CA2387"/>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CA2387"/>
    <w:rPr>
      <w:rFonts w:ascii="HelveticaNeue Condensed" w:hAnsi="HelveticaNeue Condensed" w:cstheme="minorBidi"/>
      <w:sz w:val="20"/>
      <w:szCs w:val="22"/>
    </w:rPr>
  </w:style>
  <w:style w:type="paragraph" w:customStyle="1" w:styleId="SideBarLast">
    <w:name w:val="Side Bar Last"/>
    <w:basedOn w:val="Normal"/>
    <w:link w:val="SideBarLastChar"/>
    <w:qFormat/>
    <w:rsid w:val="00CA2387"/>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CA2387"/>
    <w:rPr>
      <w:rFonts w:ascii="HelveticaNeue Condensed" w:hAnsi="HelveticaNeue Condensed" w:cstheme="minorBidi"/>
      <w:sz w:val="20"/>
      <w:szCs w:val="22"/>
    </w:rPr>
  </w:style>
  <w:style w:type="paragraph" w:customStyle="1" w:styleId="SideBarBullet">
    <w:name w:val="Side Bar Bullet"/>
    <w:basedOn w:val="Normal"/>
    <w:rsid w:val="00CA2387"/>
    <w:pPr>
      <w:framePr w:wrap="notBeside" w:vAnchor="text" w:hAnchor="text" w:y="1"/>
      <w:numPr>
        <w:numId w:val="5"/>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CA2387"/>
    <w:pPr>
      <w:numPr>
        <w:numId w:val="6"/>
      </w:numPr>
      <w:spacing w:before="120"/>
      <w:ind w:right="1152"/>
    </w:pPr>
    <w:rPr>
      <w:rFonts w:ascii="HelveticaNeue Condensed" w:hAnsi="HelveticaNeue Condensed"/>
      <w:sz w:val="20"/>
    </w:rPr>
  </w:style>
  <w:style w:type="character" w:customStyle="1" w:styleId="ExerciseNumChar">
    <w:name w:val="Exercise Num Char"/>
    <w:link w:val="ExerciseNum"/>
    <w:rsid w:val="00CA2387"/>
    <w:rPr>
      <w:rFonts w:ascii="HelveticaNeue Condensed" w:hAnsi="HelveticaNeue Condensed" w:cstheme="minorBidi"/>
      <w:sz w:val="20"/>
      <w:szCs w:val="22"/>
    </w:rPr>
  </w:style>
  <w:style w:type="paragraph" w:customStyle="1" w:styleId="SideBarNum">
    <w:name w:val="Side Bar Num"/>
    <w:basedOn w:val="Normal"/>
    <w:link w:val="SideBarNumChar"/>
    <w:qFormat/>
    <w:rsid w:val="00CA2387"/>
    <w:pPr>
      <w:numPr>
        <w:numId w:val="7"/>
      </w:numPr>
      <w:spacing w:before="120"/>
      <w:ind w:right="1152"/>
    </w:pPr>
    <w:rPr>
      <w:rFonts w:ascii="HelveticaNeue Condensed" w:hAnsi="HelveticaNeue Condensed"/>
      <w:sz w:val="20"/>
    </w:rPr>
  </w:style>
  <w:style w:type="character" w:customStyle="1" w:styleId="SideBarNumChar">
    <w:name w:val="Side Bar Num Char"/>
    <w:link w:val="SideBarNum"/>
    <w:rsid w:val="00CA2387"/>
    <w:rPr>
      <w:rFonts w:ascii="HelveticaNeue Condensed" w:hAnsi="HelveticaNeue Condensed" w:cstheme="minorBidi"/>
      <w:sz w:val="20"/>
      <w:szCs w:val="22"/>
    </w:rPr>
  </w:style>
  <w:style w:type="paragraph" w:customStyle="1" w:styleId="SideBarHead">
    <w:name w:val="Side Bar Head"/>
    <w:basedOn w:val="Normal"/>
    <w:next w:val="Normal"/>
    <w:rsid w:val="00CA238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CA2387"/>
    <w:pPr>
      <w:tabs>
        <w:tab w:val="center" w:pos="4680"/>
        <w:tab w:val="right" w:pos="9360"/>
      </w:tabs>
      <w:spacing w:before="240" w:after="480" w:line="276" w:lineRule="auto"/>
    </w:pPr>
    <w:rPr>
      <w:rFonts w:ascii="Utopia" w:eastAsia="Times New Roman" w:hAnsi="Utopia"/>
      <w:sz w:val="20"/>
      <w:szCs w:val="20"/>
    </w:rPr>
  </w:style>
  <w:style w:type="paragraph" w:customStyle="1" w:styleId="FMBookTitle">
    <w:name w:val="FM Book Title"/>
    <w:basedOn w:val="Normal"/>
    <w:locked/>
    <w:rsid w:val="00CA2387"/>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CA2387"/>
    <w:pPr>
      <w:spacing w:before="120" w:line="240" w:lineRule="auto"/>
      <w:jc w:val="center"/>
      <w:outlineLvl w:val="0"/>
    </w:pPr>
    <w:rPr>
      <w:rFonts w:ascii="HelveticaNeue MediumCond" w:hAnsi="HelveticaNeue MediumCond"/>
      <w:color w:val="808080"/>
      <w:sz w:val="48"/>
    </w:rPr>
  </w:style>
  <w:style w:type="paragraph" w:customStyle="1" w:styleId="FMCopyrightCredits">
    <w:name w:val="FM Copyright Credits"/>
    <w:basedOn w:val="Normal"/>
    <w:locked/>
    <w:rsid w:val="00CA2387"/>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CA2387"/>
    <w:pPr>
      <w:spacing w:before="0" w:after="240"/>
    </w:pPr>
  </w:style>
  <w:style w:type="paragraph" w:customStyle="1" w:styleId="FMHead">
    <w:name w:val="FM Head"/>
    <w:basedOn w:val="Normal"/>
    <w:next w:val="Normal"/>
    <w:link w:val="FMHeadChar"/>
    <w:locked/>
    <w:rsid w:val="00CA2387"/>
    <w:pPr>
      <w:spacing w:before="960" w:after="1200" w:line="240" w:lineRule="auto"/>
      <w:contextualSpacing/>
    </w:pPr>
    <w:rPr>
      <w:rFonts w:ascii="Arial Narrow" w:hAnsi="Arial Narrow"/>
      <w:b/>
      <w:spacing w:val="-20"/>
      <w:sz w:val="60"/>
      <w:szCs w:val="48"/>
    </w:rPr>
  </w:style>
  <w:style w:type="paragraph" w:customStyle="1" w:styleId="TOC21">
    <w:name w:val="TOC 21"/>
    <w:basedOn w:val="Normal"/>
    <w:next w:val="Normal"/>
    <w:uiPriority w:val="39"/>
    <w:locked/>
    <w:rsid w:val="00CA2387"/>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CA2387"/>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CA2387"/>
    <w:pPr>
      <w:spacing w:before="120" w:after="0" w:line="360" w:lineRule="auto"/>
      <w:contextualSpacing/>
    </w:pPr>
    <w:rPr>
      <w:rFonts w:ascii="Utopia Black" w:hAnsi="Utopia Black"/>
      <w:spacing w:val="-6"/>
    </w:rPr>
  </w:style>
  <w:style w:type="table" w:customStyle="1" w:styleId="ApressTable">
    <w:name w:val="Apress Table"/>
    <w:basedOn w:val="TableNormal"/>
    <w:locked/>
    <w:rsid w:val="00CA2387"/>
    <w:pPr>
      <w:spacing w:before="120" w:after="120"/>
    </w:pPr>
    <w:rPr>
      <w:rFonts w:ascii="Utopia" w:eastAsia="Times New Roman" w:hAnsi="Utopia"/>
      <w:sz w:val="18"/>
      <w:szCs w:val="20"/>
    </w:rPr>
    <w:tblPr>
      <w:tblInd w:w="0" w:type="dxa"/>
      <w:tblCellMar>
        <w:top w:w="0" w:type="dxa"/>
        <w:left w:w="0" w:type="dxa"/>
        <w:bottom w:w="0" w:type="dxa"/>
        <w:right w:w="0" w:type="dxa"/>
      </w:tblCellMar>
    </w:tblPr>
  </w:style>
  <w:style w:type="table" w:styleId="TableList3">
    <w:name w:val="Table List 3"/>
    <w:basedOn w:val="TableNormal"/>
    <w:rsid w:val="00CA2387"/>
    <w:pPr>
      <w:spacing w:after="120"/>
    </w:pPr>
    <w:rPr>
      <w:rFonts w:eastAsia="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Figure">
    <w:name w:val="Figure"/>
    <w:next w:val="Normal"/>
    <w:rsid w:val="00CA2387"/>
    <w:pPr>
      <w:spacing w:before="120" w:after="120"/>
    </w:pPr>
    <w:rPr>
      <w:rFonts w:ascii="Arial" w:eastAsia="Times New Roman" w:hAnsi="Arial"/>
      <w:sz w:val="18"/>
      <w:szCs w:val="20"/>
    </w:rPr>
  </w:style>
  <w:style w:type="character" w:styleId="IntenseEmphasis">
    <w:name w:val="Intense Emphasis"/>
    <w:basedOn w:val="DefaultParagraphFont"/>
    <w:uiPriority w:val="21"/>
    <w:qFormat/>
    <w:rsid w:val="00CA2387"/>
    <w:rPr>
      <w:b/>
      <w:bCs/>
      <w:i/>
      <w:iCs/>
      <w:color w:val="auto"/>
    </w:rPr>
  </w:style>
  <w:style w:type="character" w:styleId="Emphasis">
    <w:name w:val="Emphasis"/>
    <w:basedOn w:val="DefaultParagraphFont"/>
    <w:qFormat/>
    <w:rsid w:val="00CA2387"/>
    <w:rPr>
      <w:i/>
      <w:iCs/>
    </w:rPr>
  </w:style>
  <w:style w:type="paragraph" w:styleId="Subtitle">
    <w:name w:val="Subtitle"/>
    <w:basedOn w:val="Normal"/>
    <w:next w:val="Normal"/>
    <w:link w:val="SubtitleChar"/>
    <w:qFormat/>
    <w:rsid w:val="00CA2387"/>
    <w:pPr>
      <w:spacing w:after="60"/>
      <w:jc w:val="center"/>
      <w:outlineLvl w:val="1"/>
    </w:pPr>
    <w:rPr>
      <w:rFonts w:ascii="Cambria" w:hAnsi="Cambria"/>
      <w:szCs w:val="24"/>
    </w:rPr>
  </w:style>
  <w:style w:type="character" w:customStyle="1" w:styleId="SubtitleChar">
    <w:name w:val="Subtitle Char"/>
    <w:basedOn w:val="DefaultParagraphFont"/>
    <w:link w:val="Subtitle"/>
    <w:rsid w:val="00CA2387"/>
    <w:rPr>
      <w:rFonts w:ascii="Cambria" w:hAnsi="Cambria" w:cstheme="minorBidi"/>
      <w:sz w:val="22"/>
    </w:rPr>
  </w:style>
  <w:style w:type="character" w:customStyle="1" w:styleId="DingbatSymbol">
    <w:name w:val="Dingbat Symbol"/>
    <w:basedOn w:val="DefaultParagraphFont"/>
    <w:uiPriority w:val="1"/>
    <w:locked/>
    <w:rsid w:val="00CA2387"/>
    <w:rPr>
      <w:rFonts w:ascii="ZapfDingbats" w:eastAsiaTheme="minorHAnsi" w:hAnsi="ZapfDingbats" w:cstheme="minorBidi"/>
      <w:color w:val="BFBFBF" w:themeColor="background1" w:themeShade="BF"/>
      <w:szCs w:val="24"/>
    </w:rPr>
  </w:style>
  <w:style w:type="character" w:customStyle="1" w:styleId="BlackDingbat">
    <w:name w:val="Black Dingbat"/>
    <w:rsid w:val="00CA2387"/>
    <w:rPr>
      <w:rFonts w:ascii="ZapfDingbats" w:hAnsi="ZapfDingbats"/>
      <w:color w:val="auto"/>
      <w:szCs w:val="24"/>
    </w:rPr>
  </w:style>
  <w:style w:type="paragraph" w:customStyle="1" w:styleId="Code">
    <w:name w:val="Code"/>
    <w:basedOn w:val="Normal"/>
    <w:link w:val="CodeChar"/>
    <w:qFormat/>
    <w:rsid w:val="00CA2387"/>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CA2387"/>
    <w:rPr>
      <w:rFonts w:ascii="TheSansMonoConNormal" w:hAnsi="TheSansMonoConNormal" w:cstheme="minorBidi"/>
      <w:noProof/>
      <w:sz w:val="18"/>
      <w:szCs w:val="22"/>
    </w:rPr>
  </w:style>
  <w:style w:type="character" w:customStyle="1" w:styleId="GrayDingbat">
    <w:name w:val="Gray Dingbat"/>
    <w:basedOn w:val="BlackDingbat"/>
    <w:uiPriority w:val="1"/>
    <w:qFormat/>
    <w:rsid w:val="00CA2387"/>
    <w:rPr>
      <w:rFonts w:ascii="ZapfDingbats" w:hAnsi="ZapfDingbats"/>
      <w:color w:val="BFBFBF" w:themeColor="background1" w:themeShade="BF"/>
      <w:szCs w:val="24"/>
    </w:rPr>
  </w:style>
  <w:style w:type="character" w:customStyle="1" w:styleId="FMAuthorChar">
    <w:name w:val="FM Author Char"/>
    <w:link w:val="FMAuthor"/>
    <w:rsid w:val="00CA2387"/>
    <w:rPr>
      <w:rFonts w:ascii="HelveticaNeue MediumExt" w:hAnsi="HelveticaNeue MediumExt" w:cstheme="minorBidi"/>
      <w:sz w:val="32"/>
    </w:rPr>
  </w:style>
  <w:style w:type="paragraph" w:customStyle="1" w:styleId="HeaderWHITE">
    <w:name w:val="Header WHITE"/>
    <w:basedOn w:val="Header"/>
    <w:qFormat/>
    <w:locked/>
    <w:rsid w:val="00CA2387"/>
    <w:rPr>
      <w:rFonts w:eastAsia="PMingLiU"/>
      <w:color w:val="FFFFFF" w:themeColor="background1"/>
    </w:rPr>
  </w:style>
  <w:style w:type="character" w:customStyle="1" w:styleId="FMCopyrightChar">
    <w:name w:val="FM Copyright Char"/>
    <w:link w:val="FMCopyright"/>
    <w:rsid w:val="00CA2387"/>
    <w:rPr>
      <w:rFonts w:ascii="Utopia" w:eastAsia="Times New Roman" w:hAnsi="Utopia"/>
      <w:sz w:val="16"/>
      <w:szCs w:val="20"/>
    </w:rPr>
  </w:style>
  <w:style w:type="character" w:customStyle="1" w:styleId="FMEditionChar">
    <w:name w:val="FM Edition Char"/>
    <w:basedOn w:val="DefaultParagraphFont"/>
    <w:link w:val="FMEdition"/>
    <w:rsid w:val="00CA2387"/>
    <w:rPr>
      <w:rFonts w:ascii="HelveticaNeue MediumCond" w:hAnsi="HelveticaNeue MediumCond" w:cstheme="minorBidi"/>
      <w:color w:val="808080"/>
      <w:sz w:val="48"/>
      <w:szCs w:val="22"/>
    </w:rPr>
  </w:style>
  <w:style w:type="paragraph" w:customStyle="1" w:styleId="ToCPart">
    <w:name w:val="ToC Part"/>
    <w:basedOn w:val="TOC1"/>
    <w:locked/>
    <w:rsid w:val="00CA2387"/>
    <w:pPr>
      <w:spacing w:before="120" w:after="0" w:line="240" w:lineRule="auto"/>
    </w:pPr>
    <w:rPr>
      <w:rFonts w:ascii="HelveticaNeue MediumCond" w:hAnsi="HelveticaNeue MediumCond"/>
      <w:b/>
      <w:bCs/>
      <w:sz w:val="26"/>
    </w:rPr>
  </w:style>
  <w:style w:type="paragraph" w:customStyle="1" w:styleId="PartTextCont">
    <w:name w:val="Part Text Cont."/>
    <w:basedOn w:val="Normal"/>
    <w:qFormat/>
    <w:locked/>
    <w:rsid w:val="00CA2387"/>
    <w:pPr>
      <w:spacing w:after="0" w:line="240" w:lineRule="auto"/>
      <w:ind w:firstLine="720"/>
      <w:contextualSpacing/>
    </w:pPr>
    <w:rPr>
      <w:rFonts w:ascii="Utopia" w:hAnsi="Utopia"/>
      <w:spacing w:val="-6"/>
      <w:sz w:val="20"/>
    </w:rPr>
  </w:style>
  <w:style w:type="character" w:customStyle="1" w:styleId="PartNumberChar">
    <w:name w:val="Part Number Char"/>
    <w:basedOn w:val="DefaultParagraphFont"/>
    <w:link w:val="PartNumber"/>
    <w:rsid w:val="00CA2387"/>
    <w:rPr>
      <w:rFonts w:ascii="Arial" w:hAnsi="Arial" w:cstheme="minorBidi"/>
      <w:b/>
      <w:caps/>
      <w:sz w:val="52"/>
      <w:szCs w:val="28"/>
    </w:rPr>
  </w:style>
  <w:style w:type="character" w:customStyle="1" w:styleId="PartTitleChar">
    <w:name w:val="Part Title Char"/>
    <w:basedOn w:val="DefaultParagraphFont"/>
    <w:link w:val="PartTitle"/>
    <w:rsid w:val="00CA2387"/>
    <w:rPr>
      <w:rFonts w:ascii="Arial" w:hAnsi="Arial" w:cstheme="minorBidi"/>
      <w:b/>
      <w:sz w:val="64"/>
      <w:szCs w:val="48"/>
    </w:rPr>
  </w:style>
  <w:style w:type="character" w:customStyle="1" w:styleId="FMHeadChar">
    <w:name w:val="FM Head Char"/>
    <w:basedOn w:val="DefaultParagraphFont"/>
    <w:link w:val="FMHead"/>
    <w:rsid w:val="00CA2387"/>
    <w:rPr>
      <w:rFonts w:ascii="Arial Narrow" w:hAnsi="Arial Narrow" w:cstheme="minorBidi"/>
      <w:b/>
      <w:spacing w:val="-20"/>
      <w:sz w:val="6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1484">
      <w:bodyDiv w:val="1"/>
      <w:marLeft w:val="0"/>
      <w:marRight w:val="0"/>
      <w:marTop w:val="0"/>
      <w:marBottom w:val="0"/>
      <w:divBdr>
        <w:top w:val="none" w:sz="0" w:space="0" w:color="auto"/>
        <w:left w:val="none" w:sz="0" w:space="0" w:color="auto"/>
        <w:bottom w:val="none" w:sz="0" w:space="0" w:color="auto"/>
        <w:right w:val="none" w:sz="0" w:space="0" w:color="auto"/>
      </w:divBdr>
    </w:div>
    <w:div w:id="256522772">
      <w:bodyDiv w:val="1"/>
      <w:marLeft w:val="0"/>
      <w:marRight w:val="0"/>
      <w:marTop w:val="0"/>
      <w:marBottom w:val="0"/>
      <w:divBdr>
        <w:top w:val="none" w:sz="0" w:space="0" w:color="auto"/>
        <w:left w:val="none" w:sz="0" w:space="0" w:color="auto"/>
        <w:bottom w:val="none" w:sz="0" w:space="0" w:color="auto"/>
        <w:right w:val="none" w:sz="0" w:space="0" w:color="auto"/>
      </w:divBdr>
    </w:div>
    <w:div w:id="266889471">
      <w:bodyDiv w:val="1"/>
      <w:marLeft w:val="0"/>
      <w:marRight w:val="0"/>
      <w:marTop w:val="0"/>
      <w:marBottom w:val="0"/>
      <w:divBdr>
        <w:top w:val="none" w:sz="0" w:space="0" w:color="auto"/>
        <w:left w:val="none" w:sz="0" w:space="0" w:color="auto"/>
        <w:bottom w:val="none" w:sz="0" w:space="0" w:color="auto"/>
        <w:right w:val="none" w:sz="0" w:space="0" w:color="auto"/>
      </w:divBdr>
    </w:div>
    <w:div w:id="289165482">
      <w:bodyDiv w:val="1"/>
      <w:marLeft w:val="0"/>
      <w:marRight w:val="0"/>
      <w:marTop w:val="0"/>
      <w:marBottom w:val="0"/>
      <w:divBdr>
        <w:top w:val="none" w:sz="0" w:space="0" w:color="auto"/>
        <w:left w:val="none" w:sz="0" w:space="0" w:color="auto"/>
        <w:bottom w:val="none" w:sz="0" w:space="0" w:color="auto"/>
        <w:right w:val="none" w:sz="0" w:space="0" w:color="auto"/>
      </w:divBdr>
    </w:div>
    <w:div w:id="328139733">
      <w:bodyDiv w:val="1"/>
      <w:marLeft w:val="0"/>
      <w:marRight w:val="0"/>
      <w:marTop w:val="0"/>
      <w:marBottom w:val="0"/>
      <w:divBdr>
        <w:top w:val="none" w:sz="0" w:space="0" w:color="auto"/>
        <w:left w:val="none" w:sz="0" w:space="0" w:color="auto"/>
        <w:bottom w:val="none" w:sz="0" w:space="0" w:color="auto"/>
        <w:right w:val="none" w:sz="0" w:space="0" w:color="auto"/>
      </w:divBdr>
      <w:divsChild>
        <w:div w:id="202711616">
          <w:marLeft w:val="0"/>
          <w:marRight w:val="0"/>
          <w:marTop w:val="166"/>
          <w:marBottom w:val="166"/>
          <w:divBdr>
            <w:top w:val="none" w:sz="0" w:space="0" w:color="auto"/>
            <w:left w:val="none" w:sz="0" w:space="0" w:color="auto"/>
            <w:bottom w:val="none" w:sz="0" w:space="0" w:color="auto"/>
            <w:right w:val="none" w:sz="0" w:space="0" w:color="auto"/>
          </w:divBdr>
          <w:divsChild>
            <w:div w:id="8690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2457">
      <w:bodyDiv w:val="1"/>
      <w:marLeft w:val="0"/>
      <w:marRight w:val="0"/>
      <w:marTop w:val="0"/>
      <w:marBottom w:val="0"/>
      <w:divBdr>
        <w:top w:val="none" w:sz="0" w:space="0" w:color="auto"/>
        <w:left w:val="none" w:sz="0" w:space="0" w:color="auto"/>
        <w:bottom w:val="none" w:sz="0" w:space="0" w:color="auto"/>
        <w:right w:val="none" w:sz="0" w:space="0" w:color="auto"/>
      </w:divBdr>
    </w:div>
    <w:div w:id="404760589">
      <w:bodyDiv w:val="1"/>
      <w:marLeft w:val="0"/>
      <w:marRight w:val="0"/>
      <w:marTop w:val="0"/>
      <w:marBottom w:val="0"/>
      <w:divBdr>
        <w:top w:val="none" w:sz="0" w:space="0" w:color="auto"/>
        <w:left w:val="none" w:sz="0" w:space="0" w:color="auto"/>
        <w:bottom w:val="none" w:sz="0" w:space="0" w:color="auto"/>
        <w:right w:val="none" w:sz="0" w:space="0" w:color="auto"/>
      </w:divBdr>
    </w:div>
    <w:div w:id="449010666">
      <w:bodyDiv w:val="1"/>
      <w:marLeft w:val="0"/>
      <w:marRight w:val="0"/>
      <w:marTop w:val="0"/>
      <w:marBottom w:val="0"/>
      <w:divBdr>
        <w:top w:val="none" w:sz="0" w:space="0" w:color="auto"/>
        <w:left w:val="none" w:sz="0" w:space="0" w:color="auto"/>
        <w:bottom w:val="none" w:sz="0" w:space="0" w:color="auto"/>
        <w:right w:val="none" w:sz="0" w:space="0" w:color="auto"/>
      </w:divBdr>
    </w:div>
    <w:div w:id="481503262">
      <w:bodyDiv w:val="1"/>
      <w:marLeft w:val="0"/>
      <w:marRight w:val="0"/>
      <w:marTop w:val="0"/>
      <w:marBottom w:val="0"/>
      <w:divBdr>
        <w:top w:val="none" w:sz="0" w:space="0" w:color="auto"/>
        <w:left w:val="none" w:sz="0" w:space="0" w:color="auto"/>
        <w:bottom w:val="none" w:sz="0" w:space="0" w:color="auto"/>
        <w:right w:val="none" w:sz="0" w:space="0" w:color="auto"/>
      </w:divBdr>
    </w:div>
    <w:div w:id="489298723">
      <w:bodyDiv w:val="1"/>
      <w:marLeft w:val="0"/>
      <w:marRight w:val="0"/>
      <w:marTop w:val="0"/>
      <w:marBottom w:val="0"/>
      <w:divBdr>
        <w:top w:val="none" w:sz="0" w:space="0" w:color="auto"/>
        <w:left w:val="none" w:sz="0" w:space="0" w:color="auto"/>
        <w:bottom w:val="none" w:sz="0" w:space="0" w:color="auto"/>
        <w:right w:val="none" w:sz="0" w:space="0" w:color="auto"/>
      </w:divBdr>
    </w:div>
    <w:div w:id="561789213">
      <w:bodyDiv w:val="1"/>
      <w:marLeft w:val="0"/>
      <w:marRight w:val="0"/>
      <w:marTop w:val="0"/>
      <w:marBottom w:val="0"/>
      <w:divBdr>
        <w:top w:val="none" w:sz="0" w:space="0" w:color="auto"/>
        <w:left w:val="none" w:sz="0" w:space="0" w:color="auto"/>
        <w:bottom w:val="none" w:sz="0" w:space="0" w:color="auto"/>
        <w:right w:val="none" w:sz="0" w:space="0" w:color="auto"/>
      </w:divBdr>
    </w:div>
    <w:div w:id="603919520">
      <w:bodyDiv w:val="1"/>
      <w:marLeft w:val="0"/>
      <w:marRight w:val="0"/>
      <w:marTop w:val="0"/>
      <w:marBottom w:val="0"/>
      <w:divBdr>
        <w:top w:val="none" w:sz="0" w:space="0" w:color="auto"/>
        <w:left w:val="none" w:sz="0" w:space="0" w:color="auto"/>
        <w:bottom w:val="none" w:sz="0" w:space="0" w:color="auto"/>
        <w:right w:val="none" w:sz="0" w:space="0" w:color="auto"/>
      </w:divBdr>
    </w:div>
    <w:div w:id="677775090">
      <w:bodyDiv w:val="1"/>
      <w:marLeft w:val="0"/>
      <w:marRight w:val="0"/>
      <w:marTop w:val="0"/>
      <w:marBottom w:val="0"/>
      <w:divBdr>
        <w:top w:val="none" w:sz="0" w:space="0" w:color="auto"/>
        <w:left w:val="none" w:sz="0" w:space="0" w:color="auto"/>
        <w:bottom w:val="none" w:sz="0" w:space="0" w:color="auto"/>
        <w:right w:val="none" w:sz="0" w:space="0" w:color="auto"/>
      </w:divBdr>
    </w:div>
    <w:div w:id="711002059">
      <w:bodyDiv w:val="1"/>
      <w:marLeft w:val="0"/>
      <w:marRight w:val="0"/>
      <w:marTop w:val="0"/>
      <w:marBottom w:val="0"/>
      <w:divBdr>
        <w:top w:val="none" w:sz="0" w:space="0" w:color="auto"/>
        <w:left w:val="none" w:sz="0" w:space="0" w:color="auto"/>
        <w:bottom w:val="none" w:sz="0" w:space="0" w:color="auto"/>
        <w:right w:val="none" w:sz="0" w:space="0" w:color="auto"/>
      </w:divBdr>
    </w:div>
    <w:div w:id="792210059">
      <w:bodyDiv w:val="1"/>
      <w:marLeft w:val="0"/>
      <w:marRight w:val="0"/>
      <w:marTop w:val="0"/>
      <w:marBottom w:val="0"/>
      <w:divBdr>
        <w:top w:val="none" w:sz="0" w:space="0" w:color="auto"/>
        <w:left w:val="none" w:sz="0" w:space="0" w:color="auto"/>
        <w:bottom w:val="none" w:sz="0" w:space="0" w:color="auto"/>
        <w:right w:val="none" w:sz="0" w:space="0" w:color="auto"/>
      </w:divBdr>
    </w:div>
    <w:div w:id="914238583">
      <w:bodyDiv w:val="1"/>
      <w:marLeft w:val="0"/>
      <w:marRight w:val="0"/>
      <w:marTop w:val="0"/>
      <w:marBottom w:val="0"/>
      <w:divBdr>
        <w:top w:val="none" w:sz="0" w:space="0" w:color="auto"/>
        <w:left w:val="none" w:sz="0" w:space="0" w:color="auto"/>
        <w:bottom w:val="none" w:sz="0" w:space="0" w:color="auto"/>
        <w:right w:val="none" w:sz="0" w:space="0" w:color="auto"/>
      </w:divBdr>
    </w:div>
    <w:div w:id="1040401617">
      <w:bodyDiv w:val="1"/>
      <w:marLeft w:val="0"/>
      <w:marRight w:val="0"/>
      <w:marTop w:val="0"/>
      <w:marBottom w:val="0"/>
      <w:divBdr>
        <w:top w:val="none" w:sz="0" w:space="0" w:color="auto"/>
        <w:left w:val="none" w:sz="0" w:space="0" w:color="auto"/>
        <w:bottom w:val="none" w:sz="0" w:space="0" w:color="auto"/>
        <w:right w:val="none" w:sz="0" w:space="0" w:color="auto"/>
      </w:divBdr>
    </w:div>
    <w:div w:id="1068304776">
      <w:bodyDiv w:val="1"/>
      <w:marLeft w:val="0"/>
      <w:marRight w:val="0"/>
      <w:marTop w:val="0"/>
      <w:marBottom w:val="0"/>
      <w:divBdr>
        <w:top w:val="none" w:sz="0" w:space="0" w:color="auto"/>
        <w:left w:val="none" w:sz="0" w:space="0" w:color="auto"/>
        <w:bottom w:val="none" w:sz="0" w:space="0" w:color="auto"/>
        <w:right w:val="none" w:sz="0" w:space="0" w:color="auto"/>
      </w:divBdr>
      <w:divsChild>
        <w:div w:id="1491825744">
          <w:marLeft w:val="0"/>
          <w:marRight w:val="0"/>
          <w:marTop w:val="0"/>
          <w:marBottom w:val="0"/>
          <w:divBdr>
            <w:top w:val="none" w:sz="0" w:space="0" w:color="auto"/>
            <w:left w:val="none" w:sz="0" w:space="0" w:color="auto"/>
            <w:bottom w:val="none" w:sz="0" w:space="0" w:color="auto"/>
            <w:right w:val="none" w:sz="0" w:space="0" w:color="auto"/>
          </w:divBdr>
        </w:div>
      </w:divsChild>
    </w:div>
    <w:div w:id="1075083633">
      <w:bodyDiv w:val="1"/>
      <w:marLeft w:val="0"/>
      <w:marRight w:val="0"/>
      <w:marTop w:val="0"/>
      <w:marBottom w:val="0"/>
      <w:divBdr>
        <w:top w:val="none" w:sz="0" w:space="0" w:color="auto"/>
        <w:left w:val="none" w:sz="0" w:space="0" w:color="auto"/>
        <w:bottom w:val="none" w:sz="0" w:space="0" w:color="auto"/>
        <w:right w:val="none" w:sz="0" w:space="0" w:color="auto"/>
      </w:divBdr>
      <w:divsChild>
        <w:div w:id="1887526327">
          <w:marLeft w:val="0"/>
          <w:marRight w:val="0"/>
          <w:marTop w:val="0"/>
          <w:marBottom w:val="0"/>
          <w:divBdr>
            <w:top w:val="none" w:sz="0" w:space="0" w:color="auto"/>
            <w:left w:val="none" w:sz="0" w:space="0" w:color="auto"/>
            <w:bottom w:val="none" w:sz="0" w:space="0" w:color="auto"/>
            <w:right w:val="none" w:sz="0" w:space="0" w:color="auto"/>
          </w:divBdr>
          <w:divsChild>
            <w:div w:id="1106390959">
              <w:marLeft w:val="0"/>
              <w:marRight w:val="0"/>
              <w:marTop w:val="0"/>
              <w:marBottom w:val="0"/>
              <w:divBdr>
                <w:top w:val="none" w:sz="0" w:space="0" w:color="auto"/>
                <w:left w:val="none" w:sz="0" w:space="0" w:color="auto"/>
                <w:bottom w:val="none" w:sz="0" w:space="0" w:color="auto"/>
                <w:right w:val="none" w:sz="0" w:space="0" w:color="auto"/>
              </w:divBdr>
            </w:div>
            <w:div w:id="1431462638">
              <w:marLeft w:val="0"/>
              <w:marRight w:val="0"/>
              <w:marTop w:val="0"/>
              <w:marBottom w:val="0"/>
              <w:divBdr>
                <w:top w:val="none" w:sz="0" w:space="0" w:color="auto"/>
                <w:left w:val="none" w:sz="0" w:space="0" w:color="auto"/>
                <w:bottom w:val="none" w:sz="0" w:space="0" w:color="auto"/>
                <w:right w:val="none" w:sz="0" w:space="0" w:color="auto"/>
              </w:divBdr>
            </w:div>
          </w:divsChild>
        </w:div>
        <w:div w:id="1755011360">
          <w:marLeft w:val="0"/>
          <w:marRight w:val="0"/>
          <w:marTop w:val="0"/>
          <w:marBottom w:val="180"/>
          <w:divBdr>
            <w:top w:val="none" w:sz="0" w:space="0" w:color="auto"/>
            <w:left w:val="none" w:sz="0" w:space="0" w:color="auto"/>
            <w:bottom w:val="none" w:sz="0" w:space="0" w:color="auto"/>
            <w:right w:val="none" w:sz="0" w:space="0" w:color="auto"/>
          </w:divBdr>
        </w:div>
      </w:divsChild>
    </w:div>
    <w:div w:id="1098142462">
      <w:bodyDiv w:val="1"/>
      <w:marLeft w:val="0"/>
      <w:marRight w:val="0"/>
      <w:marTop w:val="0"/>
      <w:marBottom w:val="0"/>
      <w:divBdr>
        <w:top w:val="none" w:sz="0" w:space="0" w:color="auto"/>
        <w:left w:val="none" w:sz="0" w:space="0" w:color="auto"/>
        <w:bottom w:val="none" w:sz="0" w:space="0" w:color="auto"/>
        <w:right w:val="none" w:sz="0" w:space="0" w:color="auto"/>
      </w:divBdr>
    </w:div>
    <w:div w:id="1101224209">
      <w:bodyDiv w:val="1"/>
      <w:marLeft w:val="0"/>
      <w:marRight w:val="0"/>
      <w:marTop w:val="0"/>
      <w:marBottom w:val="0"/>
      <w:divBdr>
        <w:top w:val="none" w:sz="0" w:space="0" w:color="auto"/>
        <w:left w:val="none" w:sz="0" w:space="0" w:color="auto"/>
        <w:bottom w:val="none" w:sz="0" w:space="0" w:color="auto"/>
        <w:right w:val="none" w:sz="0" w:space="0" w:color="auto"/>
      </w:divBdr>
      <w:divsChild>
        <w:div w:id="1503080041">
          <w:marLeft w:val="0"/>
          <w:marRight w:val="0"/>
          <w:marTop w:val="0"/>
          <w:marBottom w:val="0"/>
          <w:divBdr>
            <w:top w:val="none" w:sz="0" w:space="0" w:color="auto"/>
            <w:left w:val="none" w:sz="0" w:space="0" w:color="auto"/>
            <w:bottom w:val="none" w:sz="0" w:space="0" w:color="auto"/>
            <w:right w:val="none" w:sz="0" w:space="0" w:color="auto"/>
          </w:divBdr>
          <w:divsChild>
            <w:div w:id="1698697713">
              <w:marLeft w:val="0"/>
              <w:marRight w:val="0"/>
              <w:marTop w:val="0"/>
              <w:marBottom w:val="0"/>
              <w:divBdr>
                <w:top w:val="none" w:sz="0" w:space="0" w:color="auto"/>
                <w:left w:val="none" w:sz="0" w:space="0" w:color="auto"/>
                <w:bottom w:val="none" w:sz="0" w:space="0" w:color="auto"/>
                <w:right w:val="none" w:sz="0" w:space="0" w:color="auto"/>
              </w:divBdr>
              <w:divsChild>
                <w:div w:id="1486244441">
                  <w:marLeft w:val="0"/>
                  <w:marRight w:val="0"/>
                  <w:marTop w:val="0"/>
                  <w:marBottom w:val="0"/>
                  <w:divBdr>
                    <w:top w:val="none" w:sz="0" w:space="0" w:color="auto"/>
                    <w:left w:val="none" w:sz="0" w:space="0" w:color="auto"/>
                    <w:bottom w:val="none" w:sz="0" w:space="0" w:color="auto"/>
                    <w:right w:val="none" w:sz="0" w:space="0" w:color="auto"/>
                  </w:divBdr>
                  <w:divsChild>
                    <w:div w:id="695809807">
                      <w:marLeft w:val="0"/>
                      <w:marRight w:val="0"/>
                      <w:marTop w:val="0"/>
                      <w:marBottom w:val="0"/>
                      <w:divBdr>
                        <w:top w:val="none" w:sz="0" w:space="0" w:color="auto"/>
                        <w:left w:val="none" w:sz="0" w:space="0" w:color="auto"/>
                        <w:bottom w:val="none" w:sz="0" w:space="0" w:color="auto"/>
                        <w:right w:val="none" w:sz="0" w:space="0" w:color="auto"/>
                      </w:divBdr>
                      <w:divsChild>
                        <w:div w:id="6911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3059">
          <w:marLeft w:val="0"/>
          <w:marRight w:val="0"/>
          <w:marTop w:val="0"/>
          <w:marBottom w:val="0"/>
          <w:divBdr>
            <w:top w:val="none" w:sz="0" w:space="0" w:color="auto"/>
            <w:left w:val="none" w:sz="0" w:space="0" w:color="auto"/>
            <w:bottom w:val="none" w:sz="0" w:space="0" w:color="auto"/>
            <w:right w:val="none" w:sz="0" w:space="0" w:color="auto"/>
          </w:divBdr>
          <w:divsChild>
            <w:div w:id="678384783">
              <w:marLeft w:val="0"/>
              <w:marRight w:val="0"/>
              <w:marTop w:val="0"/>
              <w:marBottom w:val="0"/>
              <w:divBdr>
                <w:top w:val="none" w:sz="0" w:space="0" w:color="auto"/>
                <w:left w:val="none" w:sz="0" w:space="0" w:color="auto"/>
                <w:bottom w:val="none" w:sz="0" w:space="0" w:color="auto"/>
                <w:right w:val="none" w:sz="0" w:space="0" w:color="auto"/>
              </w:divBdr>
              <w:divsChild>
                <w:div w:id="4440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0002">
      <w:bodyDiv w:val="1"/>
      <w:marLeft w:val="0"/>
      <w:marRight w:val="0"/>
      <w:marTop w:val="0"/>
      <w:marBottom w:val="0"/>
      <w:divBdr>
        <w:top w:val="none" w:sz="0" w:space="0" w:color="auto"/>
        <w:left w:val="none" w:sz="0" w:space="0" w:color="auto"/>
        <w:bottom w:val="none" w:sz="0" w:space="0" w:color="auto"/>
        <w:right w:val="none" w:sz="0" w:space="0" w:color="auto"/>
      </w:divBdr>
      <w:divsChild>
        <w:div w:id="1590237174">
          <w:marLeft w:val="0"/>
          <w:marRight w:val="0"/>
          <w:marTop w:val="0"/>
          <w:marBottom w:val="0"/>
          <w:divBdr>
            <w:top w:val="none" w:sz="0" w:space="0" w:color="auto"/>
            <w:left w:val="none" w:sz="0" w:space="0" w:color="auto"/>
            <w:bottom w:val="none" w:sz="0" w:space="0" w:color="auto"/>
            <w:right w:val="none" w:sz="0" w:space="0" w:color="auto"/>
          </w:divBdr>
        </w:div>
      </w:divsChild>
    </w:div>
    <w:div w:id="1151943670">
      <w:bodyDiv w:val="1"/>
      <w:marLeft w:val="0"/>
      <w:marRight w:val="0"/>
      <w:marTop w:val="0"/>
      <w:marBottom w:val="0"/>
      <w:divBdr>
        <w:top w:val="none" w:sz="0" w:space="0" w:color="auto"/>
        <w:left w:val="none" w:sz="0" w:space="0" w:color="auto"/>
        <w:bottom w:val="none" w:sz="0" w:space="0" w:color="auto"/>
        <w:right w:val="none" w:sz="0" w:space="0" w:color="auto"/>
      </w:divBdr>
    </w:div>
    <w:div w:id="1211504119">
      <w:bodyDiv w:val="1"/>
      <w:marLeft w:val="0"/>
      <w:marRight w:val="0"/>
      <w:marTop w:val="0"/>
      <w:marBottom w:val="0"/>
      <w:divBdr>
        <w:top w:val="none" w:sz="0" w:space="0" w:color="auto"/>
        <w:left w:val="none" w:sz="0" w:space="0" w:color="auto"/>
        <w:bottom w:val="none" w:sz="0" w:space="0" w:color="auto"/>
        <w:right w:val="none" w:sz="0" w:space="0" w:color="auto"/>
      </w:divBdr>
    </w:div>
    <w:div w:id="1337149450">
      <w:bodyDiv w:val="1"/>
      <w:marLeft w:val="0"/>
      <w:marRight w:val="0"/>
      <w:marTop w:val="0"/>
      <w:marBottom w:val="0"/>
      <w:divBdr>
        <w:top w:val="none" w:sz="0" w:space="0" w:color="auto"/>
        <w:left w:val="none" w:sz="0" w:space="0" w:color="auto"/>
        <w:bottom w:val="none" w:sz="0" w:space="0" w:color="auto"/>
        <w:right w:val="none" w:sz="0" w:space="0" w:color="auto"/>
      </w:divBdr>
      <w:divsChild>
        <w:div w:id="2001611549">
          <w:marLeft w:val="0"/>
          <w:marRight w:val="0"/>
          <w:marTop w:val="0"/>
          <w:marBottom w:val="0"/>
          <w:divBdr>
            <w:top w:val="none" w:sz="0" w:space="0" w:color="auto"/>
            <w:left w:val="none" w:sz="0" w:space="0" w:color="auto"/>
            <w:bottom w:val="none" w:sz="0" w:space="0" w:color="auto"/>
            <w:right w:val="none" w:sz="0" w:space="0" w:color="auto"/>
          </w:divBdr>
        </w:div>
        <w:div w:id="1099445059">
          <w:marLeft w:val="0"/>
          <w:marRight w:val="0"/>
          <w:marTop w:val="0"/>
          <w:marBottom w:val="0"/>
          <w:divBdr>
            <w:top w:val="none" w:sz="0" w:space="0" w:color="auto"/>
            <w:left w:val="none" w:sz="0" w:space="0" w:color="auto"/>
            <w:bottom w:val="single" w:sz="6" w:space="0" w:color="CCCCCC"/>
            <w:right w:val="none" w:sz="0" w:space="0" w:color="auto"/>
          </w:divBdr>
          <w:divsChild>
            <w:div w:id="1210461432">
              <w:marLeft w:val="0"/>
              <w:marRight w:val="0"/>
              <w:marTop w:val="0"/>
              <w:marBottom w:val="0"/>
              <w:divBdr>
                <w:top w:val="none" w:sz="0" w:space="0" w:color="auto"/>
                <w:left w:val="none" w:sz="0" w:space="0" w:color="auto"/>
                <w:bottom w:val="none" w:sz="0" w:space="0" w:color="auto"/>
                <w:right w:val="none" w:sz="0" w:space="0" w:color="auto"/>
              </w:divBdr>
              <w:divsChild>
                <w:div w:id="1400906866">
                  <w:marLeft w:val="0"/>
                  <w:marRight w:val="0"/>
                  <w:marTop w:val="0"/>
                  <w:marBottom w:val="0"/>
                  <w:divBdr>
                    <w:top w:val="none" w:sz="0" w:space="0" w:color="auto"/>
                    <w:left w:val="none" w:sz="0" w:space="0" w:color="auto"/>
                    <w:bottom w:val="none" w:sz="0" w:space="0" w:color="auto"/>
                    <w:right w:val="none" w:sz="0" w:space="0" w:color="auto"/>
                  </w:divBdr>
                </w:div>
                <w:div w:id="12162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8094">
      <w:bodyDiv w:val="1"/>
      <w:marLeft w:val="0"/>
      <w:marRight w:val="0"/>
      <w:marTop w:val="0"/>
      <w:marBottom w:val="0"/>
      <w:divBdr>
        <w:top w:val="none" w:sz="0" w:space="0" w:color="auto"/>
        <w:left w:val="none" w:sz="0" w:space="0" w:color="auto"/>
        <w:bottom w:val="none" w:sz="0" w:space="0" w:color="auto"/>
        <w:right w:val="none" w:sz="0" w:space="0" w:color="auto"/>
      </w:divBdr>
    </w:div>
    <w:div w:id="1460218793">
      <w:bodyDiv w:val="1"/>
      <w:marLeft w:val="0"/>
      <w:marRight w:val="0"/>
      <w:marTop w:val="0"/>
      <w:marBottom w:val="0"/>
      <w:divBdr>
        <w:top w:val="none" w:sz="0" w:space="0" w:color="auto"/>
        <w:left w:val="none" w:sz="0" w:space="0" w:color="auto"/>
        <w:bottom w:val="none" w:sz="0" w:space="0" w:color="auto"/>
        <w:right w:val="none" w:sz="0" w:space="0" w:color="auto"/>
      </w:divBdr>
      <w:divsChild>
        <w:div w:id="192961727">
          <w:marLeft w:val="0"/>
          <w:marRight w:val="0"/>
          <w:marTop w:val="0"/>
          <w:marBottom w:val="0"/>
          <w:divBdr>
            <w:top w:val="none" w:sz="0" w:space="0" w:color="auto"/>
            <w:left w:val="none" w:sz="0" w:space="0" w:color="auto"/>
            <w:bottom w:val="none" w:sz="0" w:space="0" w:color="auto"/>
            <w:right w:val="none" w:sz="0" w:space="0" w:color="auto"/>
          </w:divBdr>
          <w:divsChild>
            <w:div w:id="369377742">
              <w:marLeft w:val="0"/>
              <w:marRight w:val="0"/>
              <w:marTop w:val="0"/>
              <w:marBottom w:val="0"/>
              <w:divBdr>
                <w:top w:val="none" w:sz="0" w:space="0" w:color="auto"/>
                <w:left w:val="none" w:sz="0" w:space="0" w:color="auto"/>
                <w:bottom w:val="none" w:sz="0" w:space="0" w:color="auto"/>
                <w:right w:val="none" w:sz="0" w:space="0" w:color="auto"/>
              </w:divBdr>
              <w:divsChild>
                <w:div w:id="1107038600">
                  <w:marLeft w:val="0"/>
                  <w:marRight w:val="0"/>
                  <w:marTop w:val="0"/>
                  <w:marBottom w:val="0"/>
                  <w:divBdr>
                    <w:top w:val="none" w:sz="0" w:space="0" w:color="auto"/>
                    <w:left w:val="none" w:sz="0" w:space="0" w:color="auto"/>
                    <w:bottom w:val="none" w:sz="0" w:space="0" w:color="auto"/>
                    <w:right w:val="none" w:sz="0" w:space="0" w:color="auto"/>
                  </w:divBdr>
                  <w:divsChild>
                    <w:div w:id="489441577">
                      <w:marLeft w:val="0"/>
                      <w:marRight w:val="0"/>
                      <w:marTop w:val="0"/>
                      <w:marBottom w:val="0"/>
                      <w:divBdr>
                        <w:top w:val="none" w:sz="0" w:space="0" w:color="auto"/>
                        <w:left w:val="none" w:sz="0" w:space="0" w:color="auto"/>
                        <w:bottom w:val="none" w:sz="0" w:space="0" w:color="auto"/>
                        <w:right w:val="none" w:sz="0" w:space="0" w:color="auto"/>
                      </w:divBdr>
                      <w:divsChild>
                        <w:div w:id="3386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0181">
          <w:marLeft w:val="0"/>
          <w:marRight w:val="0"/>
          <w:marTop w:val="0"/>
          <w:marBottom w:val="0"/>
          <w:divBdr>
            <w:top w:val="none" w:sz="0" w:space="0" w:color="auto"/>
            <w:left w:val="none" w:sz="0" w:space="0" w:color="auto"/>
            <w:bottom w:val="none" w:sz="0" w:space="0" w:color="auto"/>
            <w:right w:val="none" w:sz="0" w:space="0" w:color="auto"/>
          </w:divBdr>
          <w:divsChild>
            <w:div w:id="765729876">
              <w:marLeft w:val="0"/>
              <w:marRight w:val="0"/>
              <w:marTop w:val="0"/>
              <w:marBottom w:val="0"/>
              <w:divBdr>
                <w:top w:val="none" w:sz="0" w:space="0" w:color="auto"/>
                <w:left w:val="none" w:sz="0" w:space="0" w:color="auto"/>
                <w:bottom w:val="none" w:sz="0" w:space="0" w:color="auto"/>
                <w:right w:val="none" w:sz="0" w:space="0" w:color="auto"/>
              </w:divBdr>
              <w:divsChild>
                <w:div w:id="7932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3002">
      <w:bodyDiv w:val="1"/>
      <w:marLeft w:val="0"/>
      <w:marRight w:val="0"/>
      <w:marTop w:val="0"/>
      <w:marBottom w:val="0"/>
      <w:divBdr>
        <w:top w:val="none" w:sz="0" w:space="0" w:color="auto"/>
        <w:left w:val="none" w:sz="0" w:space="0" w:color="auto"/>
        <w:bottom w:val="none" w:sz="0" w:space="0" w:color="auto"/>
        <w:right w:val="none" w:sz="0" w:space="0" w:color="auto"/>
      </w:divBdr>
    </w:div>
    <w:div w:id="1647778500">
      <w:bodyDiv w:val="1"/>
      <w:marLeft w:val="0"/>
      <w:marRight w:val="0"/>
      <w:marTop w:val="0"/>
      <w:marBottom w:val="0"/>
      <w:divBdr>
        <w:top w:val="none" w:sz="0" w:space="0" w:color="auto"/>
        <w:left w:val="none" w:sz="0" w:space="0" w:color="auto"/>
        <w:bottom w:val="none" w:sz="0" w:space="0" w:color="auto"/>
        <w:right w:val="none" w:sz="0" w:space="0" w:color="auto"/>
      </w:divBdr>
      <w:divsChild>
        <w:div w:id="855386136">
          <w:marLeft w:val="0"/>
          <w:marRight w:val="0"/>
          <w:marTop w:val="0"/>
          <w:marBottom w:val="240"/>
          <w:divBdr>
            <w:top w:val="none" w:sz="0" w:space="0" w:color="auto"/>
            <w:left w:val="none" w:sz="0" w:space="0" w:color="auto"/>
            <w:bottom w:val="none" w:sz="0" w:space="0" w:color="auto"/>
            <w:right w:val="none" w:sz="0" w:space="0" w:color="auto"/>
          </w:divBdr>
          <w:divsChild>
            <w:div w:id="597758795">
              <w:marLeft w:val="0"/>
              <w:marRight w:val="0"/>
              <w:marTop w:val="0"/>
              <w:marBottom w:val="0"/>
              <w:divBdr>
                <w:top w:val="none" w:sz="0" w:space="0" w:color="auto"/>
                <w:left w:val="none" w:sz="0" w:space="0" w:color="auto"/>
                <w:bottom w:val="none" w:sz="0" w:space="0" w:color="auto"/>
                <w:right w:val="none" w:sz="0" w:space="0" w:color="auto"/>
              </w:divBdr>
              <w:divsChild>
                <w:div w:id="674042282">
                  <w:marLeft w:val="0"/>
                  <w:marRight w:val="0"/>
                  <w:marTop w:val="0"/>
                  <w:marBottom w:val="0"/>
                  <w:divBdr>
                    <w:top w:val="none" w:sz="0" w:space="0" w:color="auto"/>
                    <w:left w:val="none" w:sz="0" w:space="0" w:color="auto"/>
                    <w:bottom w:val="none" w:sz="0" w:space="0" w:color="auto"/>
                    <w:right w:val="none" w:sz="0" w:space="0" w:color="auto"/>
                  </w:divBdr>
                  <w:divsChild>
                    <w:div w:id="6100965">
                      <w:marLeft w:val="0"/>
                      <w:marRight w:val="0"/>
                      <w:marTop w:val="0"/>
                      <w:marBottom w:val="0"/>
                      <w:divBdr>
                        <w:top w:val="none" w:sz="0" w:space="0" w:color="auto"/>
                        <w:left w:val="none" w:sz="0" w:space="0" w:color="auto"/>
                        <w:bottom w:val="none" w:sz="0" w:space="0" w:color="auto"/>
                        <w:right w:val="none" w:sz="0" w:space="0" w:color="auto"/>
                      </w:divBdr>
                      <w:divsChild>
                        <w:div w:id="1110858445">
                          <w:marLeft w:val="0"/>
                          <w:marRight w:val="0"/>
                          <w:marTop w:val="0"/>
                          <w:marBottom w:val="0"/>
                          <w:divBdr>
                            <w:top w:val="single" w:sz="24" w:space="15" w:color="D6C250"/>
                            <w:left w:val="none" w:sz="0" w:space="0" w:color="auto"/>
                            <w:bottom w:val="none" w:sz="0" w:space="15" w:color="auto"/>
                            <w:right w:val="none" w:sz="0" w:space="0" w:color="auto"/>
                          </w:divBdr>
                          <w:divsChild>
                            <w:div w:id="7234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322730">
          <w:marLeft w:val="0"/>
          <w:marRight w:val="0"/>
          <w:marTop w:val="0"/>
          <w:marBottom w:val="0"/>
          <w:divBdr>
            <w:top w:val="none" w:sz="0" w:space="0" w:color="auto"/>
            <w:left w:val="none" w:sz="0" w:space="0" w:color="auto"/>
            <w:bottom w:val="none" w:sz="0" w:space="0" w:color="auto"/>
            <w:right w:val="none" w:sz="0" w:space="0" w:color="auto"/>
          </w:divBdr>
          <w:divsChild>
            <w:div w:id="1898928145">
              <w:marLeft w:val="0"/>
              <w:marRight w:val="0"/>
              <w:marTop w:val="0"/>
              <w:marBottom w:val="0"/>
              <w:divBdr>
                <w:top w:val="none" w:sz="0" w:space="0" w:color="auto"/>
                <w:left w:val="none" w:sz="0" w:space="0" w:color="auto"/>
                <w:bottom w:val="none" w:sz="0" w:space="0" w:color="auto"/>
                <w:right w:val="none" w:sz="0" w:space="0" w:color="auto"/>
              </w:divBdr>
              <w:divsChild>
                <w:div w:id="162165844">
                  <w:marLeft w:val="0"/>
                  <w:marRight w:val="0"/>
                  <w:marTop w:val="0"/>
                  <w:marBottom w:val="240"/>
                  <w:divBdr>
                    <w:top w:val="none" w:sz="0" w:space="0" w:color="auto"/>
                    <w:left w:val="none" w:sz="0" w:space="0" w:color="auto"/>
                    <w:bottom w:val="none" w:sz="0" w:space="0" w:color="auto"/>
                    <w:right w:val="none" w:sz="0" w:space="0" w:color="auto"/>
                  </w:divBdr>
                  <w:divsChild>
                    <w:div w:id="8631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19531">
      <w:bodyDiv w:val="1"/>
      <w:marLeft w:val="0"/>
      <w:marRight w:val="0"/>
      <w:marTop w:val="0"/>
      <w:marBottom w:val="0"/>
      <w:divBdr>
        <w:top w:val="none" w:sz="0" w:space="0" w:color="auto"/>
        <w:left w:val="none" w:sz="0" w:space="0" w:color="auto"/>
        <w:bottom w:val="none" w:sz="0" w:space="0" w:color="auto"/>
        <w:right w:val="none" w:sz="0" w:space="0" w:color="auto"/>
      </w:divBdr>
    </w:div>
    <w:div w:id="1672180937">
      <w:bodyDiv w:val="1"/>
      <w:marLeft w:val="0"/>
      <w:marRight w:val="0"/>
      <w:marTop w:val="0"/>
      <w:marBottom w:val="0"/>
      <w:divBdr>
        <w:top w:val="none" w:sz="0" w:space="0" w:color="auto"/>
        <w:left w:val="none" w:sz="0" w:space="0" w:color="auto"/>
        <w:bottom w:val="none" w:sz="0" w:space="0" w:color="auto"/>
        <w:right w:val="none" w:sz="0" w:space="0" w:color="auto"/>
      </w:divBdr>
    </w:div>
    <w:div w:id="1789664832">
      <w:bodyDiv w:val="1"/>
      <w:marLeft w:val="0"/>
      <w:marRight w:val="0"/>
      <w:marTop w:val="0"/>
      <w:marBottom w:val="0"/>
      <w:divBdr>
        <w:top w:val="none" w:sz="0" w:space="0" w:color="auto"/>
        <w:left w:val="none" w:sz="0" w:space="0" w:color="auto"/>
        <w:bottom w:val="none" w:sz="0" w:space="0" w:color="auto"/>
        <w:right w:val="none" w:sz="0" w:space="0" w:color="auto"/>
      </w:divBdr>
    </w:div>
    <w:div w:id="1863322085">
      <w:bodyDiv w:val="1"/>
      <w:marLeft w:val="0"/>
      <w:marRight w:val="0"/>
      <w:marTop w:val="0"/>
      <w:marBottom w:val="0"/>
      <w:divBdr>
        <w:top w:val="none" w:sz="0" w:space="0" w:color="auto"/>
        <w:left w:val="none" w:sz="0" w:space="0" w:color="auto"/>
        <w:bottom w:val="none" w:sz="0" w:space="0" w:color="auto"/>
        <w:right w:val="none" w:sz="0" w:space="0" w:color="auto"/>
      </w:divBdr>
    </w:div>
    <w:div w:id="2041473570">
      <w:bodyDiv w:val="1"/>
      <w:marLeft w:val="0"/>
      <w:marRight w:val="0"/>
      <w:marTop w:val="0"/>
      <w:marBottom w:val="0"/>
      <w:divBdr>
        <w:top w:val="none" w:sz="0" w:space="0" w:color="auto"/>
        <w:left w:val="none" w:sz="0" w:space="0" w:color="auto"/>
        <w:bottom w:val="none" w:sz="0" w:space="0" w:color="auto"/>
        <w:right w:val="none" w:sz="0" w:space="0" w:color="auto"/>
      </w:divBdr>
    </w:div>
    <w:div w:id="21340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05\Desktop\0-Template%20and%20Forms\0-For%20Authors\7SD\7SD%20-%20w%20instruc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To xmlns="0A295D2B-5687-434C-973B-83B08360B95A">First Draft</StatusTo>
    <Chapter_x0020_Number xmlns="149daad8-53e0-4e54-a1b9-e9d4e4fc36cb">2</Chapter_x0020_Number>
    <Update_x0020_ChapterOn_x0020_Root_x0028_1_x0029_ xmlns="0a295d2b-5687-434c-973b-83b08360b95a">
      <Url xsi:nil="true"/>
      <Description xsi:nil="true"/>
    </Update_x0020_ChapterOn_x0020_Root_x0028_1_x0029_>
    <StatusFrom xmlns="0A295D2B-5687-434C-973B-83B08360B95A">First Draft</StatusFrom>
    <Update_x0020_ChapterOn_x0020_Root xmlns="0a295d2b-5687-434c-973b-83b08360b95a">
      <Url xsi:nil="true"/>
      <Description xsi:nil="true"/>
    </Update_x0020_ChapterOn_x0020_Root>
    <Status xmlns="119e8ce9-fc33-4402-becb-6d0fbcbb8ab0">Author Review</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43352AE09E884090EE63FE766BF6C5" ma:contentTypeVersion="" ma:contentTypeDescription="Create a new document." ma:contentTypeScope="" ma:versionID="24a3435c9d91732950edd76826551f52">
  <xsd:schema xmlns:xsd="http://www.w3.org/2001/XMLSchema" xmlns:xs="http://www.w3.org/2001/XMLSchema" xmlns:p="http://schemas.microsoft.com/office/2006/metadata/properties" xmlns:ns2="119e8ce9-fc33-4402-becb-6d0fbcbb8ab0" xmlns:ns3="149daad8-53e0-4e54-a1b9-e9d4e4fc36cb" xmlns:ns4="0A295D2B-5687-434C-973B-83B08360B95A" xmlns:ns5="0a295d2b-5687-434c-973b-83b08360b95a" xmlns:ns6="8117a239-d26a-48d7-8f88-b7b29a435cff" targetNamespace="http://schemas.microsoft.com/office/2006/metadata/properties" ma:root="true" ma:fieldsID="2d380e56aa9eedda4f2adbbd532918e7" ns2:_="" ns3:_="" ns4:_="" ns5:_="" ns6:_="">
    <xsd:import namespace="119e8ce9-fc33-4402-becb-6d0fbcbb8ab0"/>
    <xsd:import namespace="149daad8-53e0-4e54-a1b9-e9d4e4fc36cb"/>
    <xsd:import namespace="0A295D2B-5687-434C-973B-83B08360B95A"/>
    <xsd:import namespace="0a295d2b-5687-434c-973b-83b08360b95a"/>
    <xsd:import namespace="8117a239-d26a-48d7-8f88-b7b29a435cff"/>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0A295D2B-5687-434C-973B-83B08360B95A"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0a295d2b-5687-434c-973b-83b08360b95a"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17a239-d26a-48d7-8f88-b7b29a435cff"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964AA-2DFF-4A92-962F-BD4974E565D4}">
  <ds:schemaRefs>
    <ds:schemaRef ds:uri="http://schemas.microsoft.com/office/2006/metadata/properties"/>
    <ds:schemaRef ds:uri="http://schemas.microsoft.com/office/infopath/2007/PartnerControls"/>
    <ds:schemaRef ds:uri="0A295D2B-5687-434C-973B-83B08360B95A"/>
    <ds:schemaRef ds:uri="149daad8-53e0-4e54-a1b9-e9d4e4fc36cb"/>
    <ds:schemaRef ds:uri="0a295d2b-5687-434c-973b-83b08360b95a"/>
    <ds:schemaRef ds:uri="119e8ce9-fc33-4402-becb-6d0fbcbb8ab0"/>
  </ds:schemaRefs>
</ds:datastoreItem>
</file>

<file path=customXml/itemProps2.xml><?xml version="1.0" encoding="utf-8"?>
<ds:datastoreItem xmlns:ds="http://schemas.openxmlformats.org/officeDocument/2006/customXml" ds:itemID="{5960BC7D-AB9D-4780-8FAE-75B0FF5A5B2A}">
  <ds:schemaRefs>
    <ds:schemaRef ds:uri="http://schemas.microsoft.com/sharepoint/v3/contenttype/forms"/>
  </ds:schemaRefs>
</ds:datastoreItem>
</file>

<file path=customXml/itemProps3.xml><?xml version="1.0" encoding="utf-8"?>
<ds:datastoreItem xmlns:ds="http://schemas.openxmlformats.org/officeDocument/2006/customXml" ds:itemID="{D15F0281-2EDE-4F63-B9F5-2F9BC38373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0A295D2B-5687-434C-973B-83B08360B95A"/>
    <ds:schemaRef ds:uri="0a295d2b-5687-434c-973b-83b08360b95a"/>
    <ds:schemaRef ds:uri="8117a239-d26a-48d7-8f88-b7b29a435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E15406-6CAE-40DF-AF4B-E9972FA9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7SD - w instruction</Template>
  <TotalTime>109</TotalTime>
  <Pages>48</Pages>
  <Words>6727</Words>
  <Characters>38344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Cybersecurity for Hospitals and Health Care Facilities</vt:lpstr>
    </vt:vector>
  </TitlesOfParts>
  <Company/>
  <LinksUpToDate>false</LinksUpToDate>
  <CharactersWithSpaces>44982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for Hospitals and Health Care Facilities</dc:title>
  <dc:subject/>
  <dc:creator>Luis</dc:creator>
  <cp:keywords/>
  <dc:description/>
  <cp:lastModifiedBy>Rita Fernando</cp:lastModifiedBy>
  <cp:revision>8</cp:revision>
  <cp:lastPrinted>2016-05-28T00:44:00Z</cp:lastPrinted>
  <dcterms:created xsi:type="dcterms:W3CDTF">2016-07-06T00:58:00Z</dcterms:created>
  <dcterms:modified xsi:type="dcterms:W3CDTF">2016-07-15T16:25:00Z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0x010100A543352AE09E884090EE63FE766BF6C5</vt:lpwstr>
  </property>
</Properties>
</file>